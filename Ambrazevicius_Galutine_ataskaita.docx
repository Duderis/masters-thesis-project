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687E9" w14:textId="77777777" w:rsidR="00745155" w:rsidRPr="006F657E" w:rsidRDefault="00745155" w:rsidP="006F657E">
      <w:pPr>
        <w:pStyle w:val="Pagrindiniotekstoitrauka2"/>
        <w:jc w:val="center"/>
        <w:rPr>
          <w:bCs w:val="0"/>
          <w:color w:val="000000"/>
          <w:sz w:val="28"/>
          <w:szCs w:val="28"/>
        </w:rPr>
      </w:pPr>
      <w:r w:rsidRPr="006F657E">
        <w:rPr>
          <w:bCs w:val="0"/>
          <w:color w:val="000000"/>
          <w:sz w:val="28"/>
          <w:szCs w:val="28"/>
        </w:rPr>
        <w:t>KAUNO TECHNOLOGIJOS UNIVERSITETAS</w:t>
      </w:r>
    </w:p>
    <w:p w14:paraId="3928CE23" w14:textId="77777777" w:rsidR="00745155" w:rsidRPr="006F657E" w:rsidRDefault="00745155" w:rsidP="006F657E">
      <w:pPr>
        <w:pStyle w:val="Pagrindiniotekstoitrauka2"/>
        <w:jc w:val="center"/>
        <w:rPr>
          <w:bCs w:val="0"/>
          <w:color w:val="000000"/>
          <w:sz w:val="28"/>
          <w:szCs w:val="28"/>
        </w:rPr>
      </w:pPr>
      <w:r w:rsidRPr="006F657E">
        <w:rPr>
          <w:bCs w:val="0"/>
          <w:color w:val="000000"/>
          <w:sz w:val="28"/>
          <w:szCs w:val="28"/>
        </w:rPr>
        <w:t>INFORMATIKOS FAKULTETAS</w:t>
      </w:r>
    </w:p>
    <w:p w14:paraId="6D78DC0B" w14:textId="77777777" w:rsidR="00745155" w:rsidRPr="006F657E" w:rsidRDefault="00745155" w:rsidP="006F657E">
      <w:pPr>
        <w:pStyle w:val="Pagrindiniotekstoitrauka2"/>
        <w:jc w:val="center"/>
        <w:rPr>
          <w:bCs w:val="0"/>
          <w:color w:val="000000"/>
          <w:sz w:val="28"/>
          <w:szCs w:val="28"/>
        </w:rPr>
      </w:pPr>
      <w:r w:rsidRPr="006F657E">
        <w:rPr>
          <w:bCs w:val="0"/>
          <w:color w:val="000000"/>
          <w:sz w:val="28"/>
          <w:szCs w:val="28"/>
        </w:rPr>
        <w:t>PROGRAMŲ SISTEMŲ INŽINERIJOS KATEDRA</w:t>
      </w:r>
    </w:p>
    <w:p w14:paraId="52696256" w14:textId="77777777" w:rsidR="0089222F" w:rsidRPr="00DF0FF3" w:rsidRDefault="0089222F" w:rsidP="0089222F">
      <w:pPr>
        <w:pStyle w:val="Institucijospavadinimas"/>
      </w:pPr>
    </w:p>
    <w:p w14:paraId="2FEE5150" w14:textId="77777777" w:rsidR="0089222F" w:rsidRDefault="0089222F" w:rsidP="0089222F">
      <w:pPr>
        <w:pStyle w:val="Darbopavadinimas"/>
      </w:pPr>
    </w:p>
    <w:p w14:paraId="0C54522A" w14:textId="77777777" w:rsidR="00745155" w:rsidRPr="00B513FE" w:rsidRDefault="00745155" w:rsidP="00745155">
      <w:pPr>
        <w:pStyle w:val="Darbopavadinimas"/>
      </w:pPr>
      <w:r w:rsidRPr="00B513FE">
        <w:t>„Vartotojo patirties ir grafinės sąsajos analizės siStema“</w:t>
      </w:r>
    </w:p>
    <w:p w14:paraId="0DB2126F" w14:textId="001AFEE0" w:rsidR="0089222F" w:rsidRPr="00745155" w:rsidRDefault="00027564" w:rsidP="006F657E">
      <w:pPr>
        <w:pStyle w:val="Pagrindiniotekstoitrauka2"/>
        <w:jc w:val="center"/>
      </w:pPr>
      <w:r>
        <w:rPr>
          <w:b/>
          <w:color w:val="000000"/>
          <w:sz w:val="40"/>
          <w:szCs w:val="40"/>
        </w:rPr>
        <w:t>Galutinė ataskaita</w:t>
      </w:r>
    </w:p>
    <w:p w14:paraId="0379DFA7" w14:textId="77777777" w:rsidR="0089222F" w:rsidRDefault="0089222F" w:rsidP="00745155"/>
    <w:p w14:paraId="7585CD66" w14:textId="77777777" w:rsidR="0089222F" w:rsidRDefault="0089222F" w:rsidP="00745155"/>
    <w:p w14:paraId="2925CA0D" w14:textId="77777777" w:rsidR="0089222F" w:rsidRDefault="0089222F" w:rsidP="00745155"/>
    <w:p w14:paraId="29C52246" w14:textId="77777777" w:rsidR="0089222F" w:rsidRPr="00745155" w:rsidRDefault="0089222F" w:rsidP="006F657E">
      <w:pPr>
        <w:jc w:val="right"/>
      </w:pPr>
      <w:r w:rsidRPr="00745155">
        <w:t>Darbo vadovas:</w:t>
      </w:r>
    </w:p>
    <w:p w14:paraId="0AC0B133" w14:textId="77777777" w:rsidR="0089222F" w:rsidRPr="00745155" w:rsidRDefault="0089222F" w:rsidP="006F657E">
      <w:pPr>
        <w:jc w:val="right"/>
      </w:pPr>
      <w:r w:rsidRPr="00745155">
        <w:t>Prof. R. Maskeliūnas</w:t>
      </w:r>
    </w:p>
    <w:p w14:paraId="1D5A95DF" w14:textId="00940EBF" w:rsidR="0089222F" w:rsidRPr="00745155" w:rsidRDefault="0089222F" w:rsidP="006F657E">
      <w:pPr>
        <w:jc w:val="right"/>
      </w:pPr>
      <w:r w:rsidRPr="00745155">
        <w:t>Darbą atliko</w:t>
      </w:r>
      <w:r w:rsidR="00745155">
        <w:t>:</w:t>
      </w:r>
    </w:p>
    <w:p w14:paraId="37344329" w14:textId="27D9E5F3" w:rsidR="0089222F" w:rsidRPr="00E32383" w:rsidRDefault="0089222F" w:rsidP="006F657E">
      <w:pPr>
        <w:jc w:val="right"/>
      </w:pPr>
      <w:r w:rsidRPr="00745155">
        <w:t>M</w:t>
      </w:r>
      <w:r w:rsidR="00027564">
        <w:t>arius</w:t>
      </w:r>
      <w:r w:rsidRPr="00745155">
        <w:t xml:space="preserve"> Ambrazevičius IFM8-2</w:t>
      </w:r>
    </w:p>
    <w:p w14:paraId="6B0149BE" w14:textId="77777777" w:rsidR="0089222F" w:rsidRDefault="0089222F" w:rsidP="00745155">
      <w:r>
        <w:br w:type="page"/>
      </w:r>
    </w:p>
    <w:bookmarkStart w:id="0" w:name="_Toc29952506" w:displacedByCustomXml="next"/>
    <w:sdt>
      <w:sdtPr>
        <w:rPr>
          <w:b w:val="0"/>
          <w:bCs/>
          <w:caps w:val="0"/>
          <w:kern w:val="0"/>
          <w:sz w:val="20"/>
          <w:szCs w:val="24"/>
        </w:rPr>
        <w:id w:val="-252431834"/>
        <w:docPartObj>
          <w:docPartGallery w:val="Table of Contents"/>
          <w:docPartUnique/>
        </w:docPartObj>
      </w:sdtPr>
      <w:sdtEndPr>
        <w:rPr>
          <w:noProof/>
          <w:sz w:val="24"/>
        </w:rPr>
      </w:sdtEndPr>
      <w:sdtContent>
        <w:p w14:paraId="0A892BDE" w14:textId="271B9116" w:rsidR="0089222F" w:rsidRDefault="0089222F" w:rsidP="006F43F2">
          <w:pPr>
            <w:pStyle w:val="Heading1"/>
            <w:numPr>
              <w:ilvl w:val="0"/>
              <w:numId w:val="0"/>
            </w:numPr>
          </w:pPr>
          <w:r w:rsidRPr="00D70D69">
            <w:t>Turinys</w:t>
          </w:r>
          <w:bookmarkEnd w:id="0"/>
        </w:p>
        <w:p w14:paraId="27BAE4FC" w14:textId="3D361125" w:rsidR="001474C7" w:rsidRDefault="0089222F">
          <w:pPr>
            <w:pStyle w:val="TOC1"/>
            <w:rPr>
              <w:rFonts w:asciiTheme="minorHAnsi" w:eastAsiaTheme="minorEastAsia" w:hAnsiTheme="minorHAnsi" w:cstheme="minorBidi"/>
              <w:bCs w:val="0"/>
              <w:noProof/>
              <w:sz w:val="22"/>
              <w:szCs w:val="22"/>
              <w:lang w:val="en-US"/>
            </w:rPr>
          </w:pPr>
          <w:r>
            <w:fldChar w:fldCharType="begin"/>
          </w:r>
          <w:r>
            <w:instrText xml:space="preserve"> TOC \o "1-3" \h \z \u </w:instrText>
          </w:r>
          <w:r>
            <w:fldChar w:fldCharType="separate"/>
          </w:r>
          <w:hyperlink w:anchor="_Toc29952506" w:history="1">
            <w:r w:rsidR="001474C7" w:rsidRPr="00734B32">
              <w:rPr>
                <w:rStyle w:val="Hyperlink"/>
                <w:noProof/>
              </w:rPr>
              <w:t>Turinys</w:t>
            </w:r>
            <w:r w:rsidR="001474C7">
              <w:rPr>
                <w:noProof/>
                <w:webHidden/>
              </w:rPr>
              <w:tab/>
            </w:r>
            <w:r w:rsidR="001474C7">
              <w:rPr>
                <w:noProof/>
                <w:webHidden/>
              </w:rPr>
              <w:fldChar w:fldCharType="begin"/>
            </w:r>
            <w:r w:rsidR="001474C7">
              <w:rPr>
                <w:noProof/>
                <w:webHidden/>
              </w:rPr>
              <w:instrText xml:space="preserve"> PAGEREF _Toc29952506 \h </w:instrText>
            </w:r>
            <w:r w:rsidR="001474C7">
              <w:rPr>
                <w:noProof/>
                <w:webHidden/>
              </w:rPr>
            </w:r>
            <w:r w:rsidR="001474C7">
              <w:rPr>
                <w:noProof/>
                <w:webHidden/>
              </w:rPr>
              <w:fldChar w:fldCharType="separate"/>
            </w:r>
            <w:r w:rsidR="00CD325D">
              <w:rPr>
                <w:noProof/>
                <w:webHidden/>
              </w:rPr>
              <w:t>2</w:t>
            </w:r>
            <w:r w:rsidR="001474C7">
              <w:rPr>
                <w:noProof/>
                <w:webHidden/>
              </w:rPr>
              <w:fldChar w:fldCharType="end"/>
            </w:r>
          </w:hyperlink>
        </w:p>
        <w:p w14:paraId="47EF5D74" w14:textId="55C078B5" w:rsidR="001474C7" w:rsidRDefault="001474C7">
          <w:pPr>
            <w:pStyle w:val="TOC1"/>
            <w:rPr>
              <w:rFonts w:asciiTheme="minorHAnsi" w:eastAsiaTheme="minorEastAsia" w:hAnsiTheme="minorHAnsi" w:cstheme="minorBidi"/>
              <w:bCs w:val="0"/>
              <w:noProof/>
              <w:sz w:val="22"/>
              <w:szCs w:val="22"/>
              <w:lang w:val="en-US"/>
            </w:rPr>
          </w:pPr>
          <w:hyperlink w:anchor="_Toc29952507" w:history="1">
            <w:r w:rsidRPr="00734B32">
              <w:rPr>
                <w:rStyle w:val="Hyperlink"/>
                <w:noProof/>
              </w:rPr>
              <w:t>Paveikslėlių sąrašas</w:t>
            </w:r>
            <w:r>
              <w:rPr>
                <w:noProof/>
                <w:webHidden/>
              </w:rPr>
              <w:tab/>
            </w:r>
            <w:r>
              <w:rPr>
                <w:noProof/>
                <w:webHidden/>
              </w:rPr>
              <w:fldChar w:fldCharType="begin"/>
            </w:r>
            <w:r>
              <w:rPr>
                <w:noProof/>
                <w:webHidden/>
              </w:rPr>
              <w:instrText xml:space="preserve"> PAGEREF _Toc29952507 \h </w:instrText>
            </w:r>
            <w:r>
              <w:rPr>
                <w:noProof/>
                <w:webHidden/>
              </w:rPr>
            </w:r>
            <w:r>
              <w:rPr>
                <w:noProof/>
                <w:webHidden/>
              </w:rPr>
              <w:fldChar w:fldCharType="separate"/>
            </w:r>
            <w:r w:rsidR="00CD325D">
              <w:rPr>
                <w:noProof/>
                <w:webHidden/>
              </w:rPr>
              <w:t>8</w:t>
            </w:r>
            <w:r>
              <w:rPr>
                <w:noProof/>
                <w:webHidden/>
              </w:rPr>
              <w:fldChar w:fldCharType="end"/>
            </w:r>
          </w:hyperlink>
        </w:p>
        <w:p w14:paraId="44E1170A" w14:textId="5E40CFC6" w:rsidR="001474C7" w:rsidRDefault="001474C7">
          <w:pPr>
            <w:pStyle w:val="TOC1"/>
            <w:rPr>
              <w:rFonts w:asciiTheme="minorHAnsi" w:eastAsiaTheme="minorEastAsia" w:hAnsiTheme="minorHAnsi" w:cstheme="minorBidi"/>
              <w:bCs w:val="0"/>
              <w:noProof/>
              <w:sz w:val="22"/>
              <w:szCs w:val="22"/>
              <w:lang w:val="en-US"/>
            </w:rPr>
          </w:pPr>
          <w:hyperlink w:anchor="_Toc29952508" w:history="1">
            <w:r w:rsidRPr="00734B32">
              <w:rPr>
                <w:rStyle w:val="Hyperlink"/>
                <w:noProof/>
              </w:rPr>
              <w:t>Lentelių sąrašas</w:t>
            </w:r>
            <w:r>
              <w:rPr>
                <w:noProof/>
                <w:webHidden/>
              </w:rPr>
              <w:tab/>
            </w:r>
            <w:r>
              <w:rPr>
                <w:noProof/>
                <w:webHidden/>
              </w:rPr>
              <w:fldChar w:fldCharType="begin"/>
            </w:r>
            <w:r>
              <w:rPr>
                <w:noProof/>
                <w:webHidden/>
              </w:rPr>
              <w:instrText xml:space="preserve"> PAGEREF _Toc29952508 \h </w:instrText>
            </w:r>
            <w:r>
              <w:rPr>
                <w:noProof/>
                <w:webHidden/>
              </w:rPr>
            </w:r>
            <w:r>
              <w:rPr>
                <w:noProof/>
                <w:webHidden/>
              </w:rPr>
              <w:fldChar w:fldCharType="separate"/>
            </w:r>
            <w:r w:rsidR="00CD325D">
              <w:rPr>
                <w:noProof/>
                <w:webHidden/>
              </w:rPr>
              <w:t>9</w:t>
            </w:r>
            <w:r>
              <w:rPr>
                <w:noProof/>
                <w:webHidden/>
              </w:rPr>
              <w:fldChar w:fldCharType="end"/>
            </w:r>
          </w:hyperlink>
        </w:p>
        <w:p w14:paraId="0A3DA3B1" w14:textId="179F663F"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509" w:history="1">
            <w:r w:rsidRPr="00734B32">
              <w:rPr>
                <w:rStyle w:val="Hyperlink"/>
                <w:noProof/>
              </w:rPr>
              <w:t>1.</w:t>
            </w:r>
            <w:r>
              <w:rPr>
                <w:rFonts w:asciiTheme="minorHAnsi" w:eastAsiaTheme="minorEastAsia" w:hAnsiTheme="minorHAnsi" w:cstheme="minorBidi"/>
                <w:bCs w:val="0"/>
                <w:noProof/>
                <w:sz w:val="22"/>
                <w:szCs w:val="22"/>
                <w:lang w:val="en-US"/>
              </w:rPr>
              <w:tab/>
            </w:r>
            <w:r w:rsidRPr="00734B32">
              <w:rPr>
                <w:rStyle w:val="Hyperlink"/>
                <w:noProof/>
              </w:rPr>
              <w:t>ProjektoParaiška</w:t>
            </w:r>
            <w:r>
              <w:rPr>
                <w:noProof/>
                <w:webHidden/>
              </w:rPr>
              <w:tab/>
            </w:r>
            <w:r>
              <w:rPr>
                <w:noProof/>
                <w:webHidden/>
              </w:rPr>
              <w:fldChar w:fldCharType="begin"/>
            </w:r>
            <w:r>
              <w:rPr>
                <w:noProof/>
                <w:webHidden/>
              </w:rPr>
              <w:instrText xml:space="preserve"> PAGEREF _Toc29952509 \h </w:instrText>
            </w:r>
            <w:r>
              <w:rPr>
                <w:noProof/>
                <w:webHidden/>
              </w:rPr>
            </w:r>
            <w:r>
              <w:rPr>
                <w:noProof/>
                <w:webHidden/>
              </w:rPr>
              <w:fldChar w:fldCharType="separate"/>
            </w:r>
            <w:r w:rsidR="00CD325D">
              <w:rPr>
                <w:noProof/>
                <w:webHidden/>
              </w:rPr>
              <w:t>12</w:t>
            </w:r>
            <w:r>
              <w:rPr>
                <w:noProof/>
                <w:webHidden/>
              </w:rPr>
              <w:fldChar w:fldCharType="end"/>
            </w:r>
          </w:hyperlink>
        </w:p>
        <w:p w14:paraId="79BD7498" w14:textId="0F96EF99"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10" w:history="1">
            <w:r w:rsidRPr="00734B32">
              <w:rPr>
                <w:rStyle w:val="Hyperlink"/>
                <w:noProof/>
              </w:rPr>
              <w:t>1.1</w:t>
            </w:r>
            <w:r>
              <w:rPr>
                <w:rFonts w:asciiTheme="minorHAnsi" w:eastAsiaTheme="minorEastAsia" w:hAnsiTheme="minorHAnsi" w:cstheme="minorBidi"/>
                <w:bCs w:val="0"/>
                <w:noProof/>
                <w:sz w:val="22"/>
                <w:szCs w:val="22"/>
                <w:lang w:val="en-US"/>
              </w:rPr>
              <w:tab/>
            </w:r>
            <w:r w:rsidRPr="00734B32">
              <w:rPr>
                <w:rStyle w:val="Hyperlink"/>
                <w:noProof/>
              </w:rPr>
              <w:t>Įvadas</w:t>
            </w:r>
            <w:r>
              <w:rPr>
                <w:noProof/>
                <w:webHidden/>
              </w:rPr>
              <w:tab/>
            </w:r>
            <w:r>
              <w:rPr>
                <w:noProof/>
                <w:webHidden/>
              </w:rPr>
              <w:fldChar w:fldCharType="begin"/>
            </w:r>
            <w:r>
              <w:rPr>
                <w:noProof/>
                <w:webHidden/>
              </w:rPr>
              <w:instrText xml:space="preserve"> PAGEREF _Toc29952510 \h </w:instrText>
            </w:r>
            <w:r>
              <w:rPr>
                <w:noProof/>
                <w:webHidden/>
              </w:rPr>
            </w:r>
            <w:r>
              <w:rPr>
                <w:noProof/>
                <w:webHidden/>
              </w:rPr>
              <w:fldChar w:fldCharType="separate"/>
            </w:r>
            <w:r w:rsidR="00CD325D">
              <w:rPr>
                <w:noProof/>
                <w:webHidden/>
              </w:rPr>
              <w:t>12</w:t>
            </w:r>
            <w:r>
              <w:rPr>
                <w:noProof/>
                <w:webHidden/>
              </w:rPr>
              <w:fldChar w:fldCharType="end"/>
            </w:r>
          </w:hyperlink>
        </w:p>
        <w:p w14:paraId="742EED5E" w14:textId="404DD8EE" w:rsidR="001474C7" w:rsidRDefault="001474C7">
          <w:pPr>
            <w:pStyle w:val="TOC3"/>
            <w:rPr>
              <w:rFonts w:asciiTheme="minorHAnsi" w:eastAsiaTheme="minorEastAsia" w:hAnsiTheme="minorHAnsi" w:cstheme="minorBidi"/>
              <w:bCs w:val="0"/>
              <w:noProof/>
              <w:sz w:val="22"/>
              <w:szCs w:val="22"/>
              <w:lang w:val="en-US"/>
            </w:rPr>
          </w:pPr>
          <w:hyperlink w:anchor="_Toc29952511" w:history="1">
            <w:r w:rsidRPr="00734B32">
              <w:rPr>
                <w:rStyle w:val="Hyperlink"/>
                <w:noProof/>
              </w:rPr>
              <w:t>1.1.1</w:t>
            </w:r>
            <w:r>
              <w:rPr>
                <w:rFonts w:asciiTheme="minorHAnsi" w:eastAsiaTheme="minorEastAsia" w:hAnsiTheme="minorHAnsi" w:cstheme="minorBidi"/>
                <w:bCs w:val="0"/>
                <w:noProof/>
                <w:sz w:val="22"/>
                <w:szCs w:val="22"/>
                <w:lang w:val="en-US"/>
              </w:rPr>
              <w:tab/>
            </w:r>
            <w:r w:rsidRPr="00734B32">
              <w:rPr>
                <w:rStyle w:val="Hyperlink"/>
                <w:noProof/>
              </w:rPr>
              <w:t>Dokumento paskirtis</w:t>
            </w:r>
            <w:r>
              <w:rPr>
                <w:noProof/>
                <w:webHidden/>
              </w:rPr>
              <w:tab/>
            </w:r>
            <w:r>
              <w:rPr>
                <w:noProof/>
                <w:webHidden/>
              </w:rPr>
              <w:fldChar w:fldCharType="begin"/>
            </w:r>
            <w:r>
              <w:rPr>
                <w:noProof/>
                <w:webHidden/>
              </w:rPr>
              <w:instrText xml:space="preserve"> PAGEREF _Toc29952511 \h </w:instrText>
            </w:r>
            <w:r>
              <w:rPr>
                <w:noProof/>
                <w:webHidden/>
              </w:rPr>
            </w:r>
            <w:r>
              <w:rPr>
                <w:noProof/>
                <w:webHidden/>
              </w:rPr>
              <w:fldChar w:fldCharType="separate"/>
            </w:r>
            <w:r w:rsidR="00CD325D">
              <w:rPr>
                <w:noProof/>
                <w:webHidden/>
              </w:rPr>
              <w:t>12</w:t>
            </w:r>
            <w:r>
              <w:rPr>
                <w:noProof/>
                <w:webHidden/>
              </w:rPr>
              <w:fldChar w:fldCharType="end"/>
            </w:r>
          </w:hyperlink>
        </w:p>
        <w:p w14:paraId="47551C9E" w14:textId="4A6E8419" w:rsidR="001474C7" w:rsidRDefault="001474C7">
          <w:pPr>
            <w:pStyle w:val="TOC3"/>
            <w:rPr>
              <w:rFonts w:asciiTheme="minorHAnsi" w:eastAsiaTheme="minorEastAsia" w:hAnsiTheme="minorHAnsi" w:cstheme="minorBidi"/>
              <w:bCs w:val="0"/>
              <w:noProof/>
              <w:sz w:val="22"/>
              <w:szCs w:val="22"/>
              <w:lang w:val="en-US"/>
            </w:rPr>
          </w:pPr>
          <w:hyperlink w:anchor="_Toc29952512" w:history="1">
            <w:r w:rsidRPr="00734B32">
              <w:rPr>
                <w:rStyle w:val="Hyperlink"/>
                <w:noProof/>
              </w:rPr>
              <w:t>1.1.2</w:t>
            </w:r>
            <w:r>
              <w:rPr>
                <w:rFonts w:asciiTheme="minorHAnsi" w:eastAsiaTheme="minorEastAsia" w:hAnsiTheme="minorHAnsi" w:cstheme="minorBidi"/>
                <w:bCs w:val="0"/>
                <w:noProof/>
                <w:sz w:val="22"/>
                <w:szCs w:val="22"/>
                <w:lang w:val="en-US"/>
              </w:rPr>
              <w:tab/>
            </w:r>
            <w:r w:rsidRPr="00734B32">
              <w:rPr>
                <w:rStyle w:val="Hyperlink"/>
                <w:noProof/>
              </w:rPr>
              <w:t>Santrauka</w:t>
            </w:r>
            <w:r>
              <w:rPr>
                <w:noProof/>
                <w:webHidden/>
              </w:rPr>
              <w:tab/>
            </w:r>
            <w:r>
              <w:rPr>
                <w:noProof/>
                <w:webHidden/>
              </w:rPr>
              <w:fldChar w:fldCharType="begin"/>
            </w:r>
            <w:r>
              <w:rPr>
                <w:noProof/>
                <w:webHidden/>
              </w:rPr>
              <w:instrText xml:space="preserve"> PAGEREF _Toc29952512 \h </w:instrText>
            </w:r>
            <w:r>
              <w:rPr>
                <w:noProof/>
                <w:webHidden/>
              </w:rPr>
            </w:r>
            <w:r>
              <w:rPr>
                <w:noProof/>
                <w:webHidden/>
              </w:rPr>
              <w:fldChar w:fldCharType="separate"/>
            </w:r>
            <w:r w:rsidR="00CD325D">
              <w:rPr>
                <w:noProof/>
                <w:webHidden/>
              </w:rPr>
              <w:t>12</w:t>
            </w:r>
            <w:r>
              <w:rPr>
                <w:noProof/>
                <w:webHidden/>
              </w:rPr>
              <w:fldChar w:fldCharType="end"/>
            </w:r>
          </w:hyperlink>
        </w:p>
        <w:p w14:paraId="2737C1C6" w14:textId="68D3647E"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13" w:history="1">
            <w:r w:rsidRPr="00734B32">
              <w:rPr>
                <w:rStyle w:val="Hyperlink"/>
                <w:noProof/>
              </w:rPr>
              <w:t>1.2</w:t>
            </w:r>
            <w:r>
              <w:rPr>
                <w:rFonts w:asciiTheme="minorHAnsi" w:eastAsiaTheme="minorEastAsia" w:hAnsiTheme="minorHAnsi" w:cstheme="minorBidi"/>
                <w:bCs w:val="0"/>
                <w:noProof/>
                <w:sz w:val="22"/>
                <w:szCs w:val="22"/>
                <w:lang w:val="en-US"/>
              </w:rPr>
              <w:tab/>
            </w:r>
            <w:r w:rsidRPr="00734B32">
              <w:rPr>
                <w:rStyle w:val="Hyperlink"/>
                <w:noProof/>
              </w:rPr>
              <w:t>Taikymo sritis</w:t>
            </w:r>
            <w:r>
              <w:rPr>
                <w:noProof/>
                <w:webHidden/>
              </w:rPr>
              <w:tab/>
            </w:r>
            <w:r>
              <w:rPr>
                <w:noProof/>
                <w:webHidden/>
              </w:rPr>
              <w:fldChar w:fldCharType="begin"/>
            </w:r>
            <w:r>
              <w:rPr>
                <w:noProof/>
                <w:webHidden/>
              </w:rPr>
              <w:instrText xml:space="preserve"> PAGEREF _Toc29952513 \h </w:instrText>
            </w:r>
            <w:r>
              <w:rPr>
                <w:noProof/>
                <w:webHidden/>
              </w:rPr>
            </w:r>
            <w:r>
              <w:rPr>
                <w:noProof/>
                <w:webHidden/>
              </w:rPr>
              <w:fldChar w:fldCharType="separate"/>
            </w:r>
            <w:r w:rsidR="00CD325D">
              <w:rPr>
                <w:noProof/>
                <w:webHidden/>
              </w:rPr>
              <w:t>12</w:t>
            </w:r>
            <w:r>
              <w:rPr>
                <w:noProof/>
                <w:webHidden/>
              </w:rPr>
              <w:fldChar w:fldCharType="end"/>
            </w:r>
          </w:hyperlink>
        </w:p>
        <w:p w14:paraId="2111A3BF" w14:textId="2AFD94E0" w:rsidR="001474C7" w:rsidRDefault="001474C7">
          <w:pPr>
            <w:pStyle w:val="TOC3"/>
            <w:rPr>
              <w:rFonts w:asciiTheme="minorHAnsi" w:eastAsiaTheme="minorEastAsia" w:hAnsiTheme="minorHAnsi" w:cstheme="minorBidi"/>
              <w:bCs w:val="0"/>
              <w:noProof/>
              <w:sz w:val="22"/>
              <w:szCs w:val="22"/>
              <w:lang w:val="en-US"/>
            </w:rPr>
          </w:pPr>
          <w:hyperlink w:anchor="_Toc29952514" w:history="1">
            <w:r w:rsidRPr="00734B32">
              <w:rPr>
                <w:rStyle w:val="Hyperlink"/>
                <w:noProof/>
              </w:rPr>
              <w:t>1.2.1</w:t>
            </w:r>
            <w:r>
              <w:rPr>
                <w:rFonts w:asciiTheme="minorHAnsi" w:eastAsiaTheme="minorEastAsia" w:hAnsiTheme="minorHAnsi" w:cstheme="minorBidi"/>
                <w:bCs w:val="0"/>
                <w:noProof/>
                <w:sz w:val="22"/>
                <w:szCs w:val="22"/>
                <w:lang w:val="en-US"/>
              </w:rPr>
              <w:tab/>
            </w:r>
            <w:r w:rsidRPr="00734B32">
              <w:rPr>
                <w:rStyle w:val="Hyperlink"/>
                <w:noProof/>
              </w:rPr>
              <w:t>Projekto tikslas ir adresatas</w:t>
            </w:r>
            <w:r>
              <w:rPr>
                <w:noProof/>
                <w:webHidden/>
              </w:rPr>
              <w:tab/>
            </w:r>
            <w:r>
              <w:rPr>
                <w:noProof/>
                <w:webHidden/>
              </w:rPr>
              <w:fldChar w:fldCharType="begin"/>
            </w:r>
            <w:r>
              <w:rPr>
                <w:noProof/>
                <w:webHidden/>
              </w:rPr>
              <w:instrText xml:space="preserve"> PAGEREF _Toc29952514 \h </w:instrText>
            </w:r>
            <w:r>
              <w:rPr>
                <w:noProof/>
                <w:webHidden/>
              </w:rPr>
            </w:r>
            <w:r>
              <w:rPr>
                <w:noProof/>
                <w:webHidden/>
              </w:rPr>
              <w:fldChar w:fldCharType="separate"/>
            </w:r>
            <w:r w:rsidR="00CD325D">
              <w:rPr>
                <w:noProof/>
                <w:webHidden/>
              </w:rPr>
              <w:t>12</w:t>
            </w:r>
            <w:r>
              <w:rPr>
                <w:noProof/>
                <w:webHidden/>
              </w:rPr>
              <w:fldChar w:fldCharType="end"/>
            </w:r>
          </w:hyperlink>
        </w:p>
        <w:p w14:paraId="3CC38F8F" w14:textId="3EFB07A4" w:rsidR="001474C7" w:rsidRDefault="001474C7">
          <w:pPr>
            <w:pStyle w:val="TOC3"/>
            <w:rPr>
              <w:rFonts w:asciiTheme="minorHAnsi" w:eastAsiaTheme="minorEastAsia" w:hAnsiTheme="minorHAnsi" w:cstheme="minorBidi"/>
              <w:bCs w:val="0"/>
              <w:noProof/>
              <w:sz w:val="22"/>
              <w:szCs w:val="22"/>
              <w:lang w:val="en-US"/>
            </w:rPr>
          </w:pPr>
          <w:hyperlink w:anchor="_Toc29952515" w:history="1">
            <w:r w:rsidRPr="00734B32">
              <w:rPr>
                <w:rStyle w:val="Hyperlink"/>
                <w:noProof/>
              </w:rPr>
              <w:t>1.2.2</w:t>
            </w:r>
            <w:r>
              <w:rPr>
                <w:rFonts w:asciiTheme="minorHAnsi" w:eastAsiaTheme="minorEastAsia" w:hAnsiTheme="minorHAnsi" w:cstheme="minorBidi"/>
                <w:bCs w:val="0"/>
                <w:noProof/>
                <w:sz w:val="22"/>
                <w:szCs w:val="22"/>
                <w:lang w:val="en-US"/>
              </w:rPr>
              <w:tab/>
            </w:r>
            <w:r w:rsidRPr="00734B32">
              <w:rPr>
                <w:rStyle w:val="Hyperlink"/>
                <w:noProof/>
              </w:rPr>
              <w:t>Informacija apie užsakovo organizaciją</w:t>
            </w:r>
            <w:r>
              <w:rPr>
                <w:noProof/>
                <w:webHidden/>
              </w:rPr>
              <w:tab/>
            </w:r>
            <w:r>
              <w:rPr>
                <w:noProof/>
                <w:webHidden/>
              </w:rPr>
              <w:fldChar w:fldCharType="begin"/>
            </w:r>
            <w:r>
              <w:rPr>
                <w:noProof/>
                <w:webHidden/>
              </w:rPr>
              <w:instrText xml:space="preserve"> PAGEREF _Toc29952515 \h </w:instrText>
            </w:r>
            <w:r>
              <w:rPr>
                <w:noProof/>
                <w:webHidden/>
              </w:rPr>
            </w:r>
            <w:r>
              <w:rPr>
                <w:noProof/>
                <w:webHidden/>
              </w:rPr>
              <w:fldChar w:fldCharType="separate"/>
            </w:r>
            <w:r w:rsidR="00CD325D">
              <w:rPr>
                <w:noProof/>
                <w:webHidden/>
              </w:rPr>
              <w:t>13</w:t>
            </w:r>
            <w:r>
              <w:rPr>
                <w:noProof/>
                <w:webHidden/>
              </w:rPr>
              <w:fldChar w:fldCharType="end"/>
            </w:r>
          </w:hyperlink>
        </w:p>
        <w:p w14:paraId="35672B21" w14:textId="047D85B0" w:rsidR="001474C7" w:rsidRDefault="001474C7">
          <w:pPr>
            <w:pStyle w:val="TOC3"/>
            <w:rPr>
              <w:rFonts w:asciiTheme="minorHAnsi" w:eastAsiaTheme="minorEastAsia" w:hAnsiTheme="minorHAnsi" w:cstheme="minorBidi"/>
              <w:bCs w:val="0"/>
              <w:noProof/>
              <w:sz w:val="22"/>
              <w:szCs w:val="22"/>
              <w:lang w:val="en-US"/>
            </w:rPr>
          </w:pPr>
          <w:hyperlink w:anchor="_Toc29952516" w:history="1">
            <w:r w:rsidRPr="00734B32">
              <w:rPr>
                <w:rStyle w:val="Hyperlink"/>
                <w:noProof/>
              </w:rPr>
              <w:t>1.2.3</w:t>
            </w:r>
            <w:r>
              <w:rPr>
                <w:rFonts w:asciiTheme="minorHAnsi" w:eastAsiaTheme="minorEastAsia" w:hAnsiTheme="minorHAnsi" w:cstheme="minorBidi"/>
                <w:bCs w:val="0"/>
                <w:noProof/>
                <w:sz w:val="22"/>
                <w:szCs w:val="22"/>
                <w:lang w:val="en-US"/>
              </w:rPr>
              <w:tab/>
            </w:r>
            <w:r w:rsidRPr="00734B32">
              <w:rPr>
                <w:rStyle w:val="Hyperlink"/>
                <w:noProof/>
              </w:rPr>
              <w:t>Problemos sprendimas pasaulyje</w:t>
            </w:r>
            <w:r>
              <w:rPr>
                <w:noProof/>
                <w:webHidden/>
              </w:rPr>
              <w:tab/>
            </w:r>
            <w:r>
              <w:rPr>
                <w:noProof/>
                <w:webHidden/>
              </w:rPr>
              <w:fldChar w:fldCharType="begin"/>
            </w:r>
            <w:r>
              <w:rPr>
                <w:noProof/>
                <w:webHidden/>
              </w:rPr>
              <w:instrText xml:space="preserve"> PAGEREF _Toc29952516 \h </w:instrText>
            </w:r>
            <w:r>
              <w:rPr>
                <w:noProof/>
                <w:webHidden/>
              </w:rPr>
            </w:r>
            <w:r>
              <w:rPr>
                <w:noProof/>
                <w:webHidden/>
              </w:rPr>
              <w:fldChar w:fldCharType="separate"/>
            </w:r>
            <w:r w:rsidR="00CD325D">
              <w:rPr>
                <w:noProof/>
                <w:webHidden/>
              </w:rPr>
              <w:t>13</w:t>
            </w:r>
            <w:r>
              <w:rPr>
                <w:noProof/>
                <w:webHidden/>
              </w:rPr>
              <w:fldChar w:fldCharType="end"/>
            </w:r>
          </w:hyperlink>
        </w:p>
        <w:p w14:paraId="51EE6415" w14:textId="31384FAF" w:rsidR="001474C7" w:rsidRDefault="001474C7">
          <w:pPr>
            <w:pStyle w:val="TOC3"/>
            <w:rPr>
              <w:rFonts w:asciiTheme="minorHAnsi" w:eastAsiaTheme="minorEastAsia" w:hAnsiTheme="minorHAnsi" w:cstheme="minorBidi"/>
              <w:bCs w:val="0"/>
              <w:noProof/>
              <w:sz w:val="22"/>
              <w:szCs w:val="22"/>
              <w:lang w:val="en-US"/>
            </w:rPr>
          </w:pPr>
          <w:hyperlink w:anchor="_Toc29952517" w:history="1">
            <w:r w:rsidRPr="00734B32">
              <w:rPr>
                <w:rStyle w:val="Hyperlink"/>
                <w:noProof/>
              </w:rPr>
              <w:t>1.2.4</w:t>
            </w:r>
            <w:r>
              <w:rPr>
                <w:rFonts w:asciiTheme="minorHAnsi" w:eastAsiaTheme="minorEastAsia" w:hAnsiTheme="minorHAnsi" w:cstheme="minorBidi"/>
                <w:bCs w:val="0"/>
                <w:noProof/>
                <w:sz w:val="22"/>
                <w:szCs w:val="22"/>
                <w:lang w:val="en-US"/>
              </w:rPr>
              <w:tab/>
            </w:r>
            <w:r w:rsidRPr="00734B32">
              <w:rPr>
                <w:rStyle w:val="Hyperlink"/>
                <w:noProof/>
              </w:rPr>
              <w:t>Situacijos Lietuvoje įvertinimas</w:t>
            </w:r>
            <w:r>
              <w:rPr>
                <w:noProof/>
                <w:webHidden/>
              </w:rPr>
              <w:tab/>
            </w:r>
            <w:r>
              <w:rPr>
                <w:noProof/>
                <w:webHidden/>
              </w:rPr>
              <w:fldChar w:fldCharType="begin"/>
            </w:r>
            <w:r>
              <w:rPr>
                <w:noProof/>
                <w:webHidden/>
              </w:rPr>
              <w:instrText xml:space="preserve"> PAGEREF _Toc29952517 \h </w:instrText>
            </w:r>
            <w:r>
              <w:rPr>
                <w:noProof/>
                <w:webHidden/>
              </w:rPr>
            </w:r>
            <w:r>
              <w:rPr>
                <w:noProof/>
                <w:webHidden/>
              </w:rPr>
              <w:fldChar w:fldCharType="separate"/>
            </w:r>
            <w:r w:rsidR="00CD325D">
              <w:rPr>
                <w:noProof/>
                <w:webHidden/>
              </w:rPr>
              <w:t>15</w:t>
            </w:r>
            <w:r>
              <w:rPr>
                <w:noProof/>
                <w:webHidden/>
              </w:rPr>
              <w:fldChar w:fldCharType="end"/>
            </w:r>
          </w:hyperlink>
        </w:p>
        <w:p w14:paraId="41826454" w14:textId="692BD5E8"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18" w:history="1">
            <w:r w:rsidRPr="00734B32">
              <w:rPr>
                <w:rStyle w:val="Hyperlink"/>
                <w:noProof/>
              </w:rPr>
              <w:t>1.3</w:t>
            </w:r>
            <w:r>
              <w:rPr>
                <w:rFonts w:asciiTheme="minorHAnsi" w:eastAsiaTheme="minorEastAsia" w:hAnsiTheme="minorHAnsi" w:cstheme="minorBidi"/>
                <w:bCs w:val="0"/>
                <w:noProof/>
                <w:sz w:val="22"/>
                <w:szCs w:val="22"/>
                <w:lang w:val="en-US"/>
              </w:rPr>
              <w:tab/>
            </w:r>
            <w:r w:rsidRPr="00734B32">
              <w:rPr>
                <w:rStyle w:val="Hyperlink"/>
                <w:noProof/>
              </w:rPr>
              <w:t>Produkto apibūdinimas</w:t>
            </w:r>
            <w:r>
              <w:rPr>
                <w:noProof/>
                <w:webHidden/>
              </w:rPr>
              <w:tab/>
            </w:r>
            <w:r>
              <w:rPr>
                <w:noProof/>
                <w:webHidden/>
              </w:rPr>
              <w:fldChar w:fldCharType="begin"/>
            </w:r>
            <w:r>
              <w:rPr>
                <w:noProof/>
                <w:webHidden/>
              </w:rPr>
              <w:instrText xml:space="preserve"> PAGEREF _Toc29952518 \h </w:instrText>
            </w:r>
            <w:r>
              <w:rPr>
                <w:noProof/>
                <w:webHidden/>
              </w:rPr>
            </w:r>
            <w:r>
              <w:rPr>
                <w:noProof/>
                <w:webHidden/>
              </w:rPr>
              <w:fldChar w:fldCharType="separate"/>
            </w:r>
            <w:r w:rsidR="00CD325D">
              <w:rPr>
                <w:noProof/>
                <w:webHidden/>
              </w:rPr>
              <w:t>15</w:t>
            </w:r>
            <w:r>
              <w:rPr>
                <w:noProof/>
                <w:webHidden/>
              </w:rPr>
              <w:fldChar w:fldCharType="end"/>
            </w:r>
          </w:hyperlink>
        </w:p>
        <w:p w14:paraId="424FB72B" w14:textId="6CFD9A90" w:rsidR="001474C7" w:rsidRDefault="001474C7">
          <w:pPr>
            <w:pStyle w:val="TOC3"/>
            <w:rPr>
              <w:rFonts w:asciiTheme="minorHAnsi" w:eastAsiaTheme="minorEastAsia" w:hAnsiTheme="minorHAnsi" w:cstheme="minorBidi"/>
              <w:bCs w:val="0"/>
              <w:noProof/>
              <w:sz w:val="22"/>
              <w:szCs w:val="22"/>
              <w:lang w:val="en-US"/>
            </w:rPr>
          </w:pPr>
          <w:hyperlink w:anchor="_Toc29952519" w:history="1">
            <w:r w:rsidRPr="00734B32">
              <w:rPr>
                <w:rStyle w:val="Hyperlink"/>
                <w:noProof/>
              </w:rPr>
              <w:t>1.3.1</w:t>
            </w:r>
            <w:r>
              <w:rPr>
                <w:rFonts w:asciiTheme="minorHAnsi" w:eastAsiaTheme="minorEastAsia" w:hAnsiTheme="minorHAnsi" w:cstheme="minorBidi"/>
                <w:bCs w:val="0"/>
                <w:noProof/>
                <w:sz w:val="22"/>
                <w:szCs w:val="22"/>
                <w:lang w:val="en-US"/>
              </w:rPr>
              <w:tab/>
            </w:r>
            <w:r w:rsidRPr="00734B32">
              <w:rPr>
                <w:rStyle w:val="Hyperlink"/>
                <w:noProof/>
              </w:rPr>
              <w:t>Programų sistemos funkcijos</w:t>
            </w:r>
            <w:r>
              <w:rPr>
                <w:noProof/>
                <w:webHidden/>
              </w:rPr>
              <w:tab/>
            </w:r>
            <w:r>
              <w:rPr>
                <w:noProof/>
                <w:webHidden/>
              </w:rPr>
              <w:fldChar w:fldCharType="begin"/>
            </w:r>
            <w:r>
              <w:rPr>
                <w:noProof/>
                <w:webHidden/>
              </w:rPr>
              <w:instrText xml:space="preserve"> PAGEREF _Toc29952519 \h </w:instrText>
            </w:r>
            <w:r>
              <w:rPr>
                <w:noProof/>
                <w:webHidden/>
              </w:rPr>
            </w:r>
            <w:r>
              <w:rPr>
                <w:noProof/>
                <w:webHidden/>
              </w:rPr>
              <w:fldChar w:fldCharType="separate"/>
            </w:r>
            <w:r w:rsidR="00CD325D">
              <w:rPr>
                <w:noProof/>
                <w:webHidden/>
              </w:rPr>
              <w:t>15</w:t>
            </w:r>
            <w:r>
              <w:rPr>
                <w:noProof/>
                <w:webHidden/>
              </w:rPr>
              <w:fldChar w:fldCharType="end"/>
            </w:r>
          </w:hyperlink>
        </w:p>
        <w:p w14:paraId="0732BF7F" w14:textId="48BDF2A3" w:rsidR="001474C7" w:rsidRDefault="001474C7">
          <w:pPr>
            <w:pStyle w:val="TOC3"/>
            <w:rPr>
              <w:rFonts w:asciiTheme="minorHAnsi" w:eastAsiaTheme="minorEastAsia" w:hAnsiTheme="minorHAnsi" w:cstheme="minorBidi"/>
              <w:bCs w:val="0"/>
              <w:noProof/>
              <w:sz w:val="22"/>
              <w:szCs w:val="22"/>
              <w:lang w:val="en-US"/>
            </w:rPr>
          </w:pPr>
          <w:hyperlink w:anchor="_Toc29952520" w:history="1">
            <w:r w:rsidRPr="00734B32">
              <w:rPr>
                <w:rStyle w:val="Hyperlink"/>
                <w:noProof/>
              </w:rPr>
              <w:t>1.3.2</w:t>
            </w:r>
            <w:r>
              <w:rPr>
                <w:rFonts w:asciiTheme="minorHAnsi" w:eastAsiaTheme="minorEastAsia" w:hAnsiTheme="minorHAnsi" w:cstheme="minorBidi"/>
                <w:bCs w:val="0"/>
                <w:noProof/>
                <w:sz w:val="22"/>
                <w:szCs w:val="22"/>
                <w:lang w:val="en-US"/>
              </w:rPr>
              <w:tab/>
            </w:r>
            <w:r w:rsidRPr="00734B32">
              <w:rPr>
                <w:rStyle w:val="Hyperlink"/>
                <w:noProof/>
              </w:rPr>
              <w:t>Sistemos kontekstas</w:t>
            </w:r>
            <w:r>
              <w:rPr>
                <w:noProof/>
                <w:webHidden/>
              </w:rPr>
              <w:tab/>
            </w:r>
            <w:r>
              <w:rPr>
                <w:noProof/>
                <w:webHidden/>
              </w:rPr>
              <w:fldChar w:fldCharType="begin"/>
            </w:r>
            <w:r>
              <w:rPr>
                <w:noProof/>
                <w:webHidden/>
              </w:rPr>
              <w:instrText xml:space="preserve"> PAGEREF _Toc29952520 \h </w:instrText>
            </w:r>
            <w:r>
              <w:rPr>
                <w:noProof/>
                <w:webHidden/>
              </w:rPr>
            </w:r>
            <w:r>
              <w:rPr>
                <w:noProof/>
                <w:webHidden/>
              </w:rPr>
              <w:fldChar w:fldCharType="separate"/>
            </w:r>
            <w:r w:rsidR="00CD325D">
              <w:rPr>
                <w:noProof/>
                <w:webHidden/>
              </w:rPr>
              <w:t>15</w:t>
            </w:r>
            <w:r>
              <w:rPr>
                <w:noProof/>
                <w:webHidden/>
              </w:rPr>
              <w:fldChar w:fldCharType="end"/>
            </w:r>
          </w:hyperlink>
        </w:p>
        <w:p w14:paraId="40E91A91" w14:textId="65FC62C0" w:rsidR="001474C7" w:rsidRDefault="001474C7">
          <w:pPr>
            <w:pStyle w:val="TOC3"/>
            <w:rPr>
              <w:rFonts w:asciiTheme="minorHAnsi" w:eastAsiaTheme="minorEastAsia" w:hAnsiTheme="minorHAnsi" w:cstheme="minorBidi"/>
              <w:bCs w:val="0"/>
              <w:noProof/>
              <w:sz w:val="22"/>
              <w:szCs w:val="22"/>
              <w:lang w:val="en-US"/>
            </w:rPr>
          </w:pPr>
          <w:hyperlink w:anchor="_Toc29952521" w:history="1">
            <w:r w:rsidRPr="00734B32">
              <w:rPr>
                <w:rStyle w:val="Hyperlink"/>
                <w:noProof/>
              </w:rPr>
              <w:t>1.3.3</w:t>
            </w:r>
            <w:r>
              <w:rPr>
                <w:rFonts w:asciiTheme="minorHAnsi" w:eastAsiaTheme="minorEastAsia" w:hAnsiTheme="minorHAnsi" w:cstheme="minorBidi"/>
                <w:bCs w:val="0"/>
                <w:noProof/>
                <w:sz w:val="22"/>
                <w:szCs w:val="22"/>
                <w:lang w:val="en-US"/>
              </w:rPr>
              <w:tab/>
            </w:r>
            <w:r w:rsidRPr="00734B32">
              <w:rPr>
                <w:rStyle w:val="Hyperlink"/>
                <w:noProof/>
              </w:rPr>
              <w:t>Vartotojo charakteristikos</w:t>
            </w:r>
            <w:r>
              <w:rPr>
                <w:noProof/>
                <w:webHidden/>
              </w:rPr>
              <w:tab/>
            </w:r>
            <w:r>
              <w:rPr>
                <w:noProof/>
                <w:webHidden/>
              </w:rPr>
              <w:fldChar w:fldCharType="begin"/>
            </w:r>
            <w:r>
              <w:rPr>
                <w:noProof/>
                <w:webHidden/>
              </w:rPr>
              <w:instrText xml:space="preserve"> PAGEREF _Toc29952521 \h </w:instrText>
            </w:r>
            <w:r>
              <w:rPr>
                <w:noProof/>
                <w:webHidden/>
              </w:rPr>
            </w:r>
            <w:r>
              <w:rPr>
                <w:noProof/>
                <w:webHidden/>
              </w:rPr>
              <w:fldChar w:fldCharType="separate"/>
            </w:r>
            <w:r w:rsidR="00CD325D">
              <w:rPr>
                <w:noProof/>
                <w:webHidden/>
              </w:rPr>
              <w:t>16</w:t>
            </w:r>
            <w:r>
              <w:rPr>
                <w:noProof/>
                <w:webHidden/>
              </w:rPr>
              <w:fldChar w:fldCharType="end"/>
            </w:r>
          </w:hyperlink>
        </w:p>
        <w:p w14:paraId="49AD05B1" w14:textId="2D0E7FA4" w:rsidR="001474C7" w:rsidRDefault="001474C7">
          <w:pPr>
            <w:pStyle w:val="TOC3"/>
            <w:rPr>
              <w:rFonts w:asciiTheme="minorHAnsi" w:eastAsiaTheme="minorEastAsia" w:hAnsiTheme="minorHAnsi" w:cstheme="minorBidi"/>
              <w:bCs w:val="0"/>
              <w:noProof/>
              <w:sz w:val="22"/>
              <w:szCs w:val="22"/>
              <w:lang w:val="en-US"/>
            </w:rPr>
          </w:pPr>
          <w:hyperlink w:anchor="_Toc29952522" w:history="1">
            <w:r w:rsidRPr="00734B32">
              <w:rPr>
                <w:rStyle w:val="Hyperlink"/>
                <w:noProof/>
              </w:rPr>
              <w:t>1.3.4</w:t>
            </w:r>
            <w:r>
              <w:rPr>
                <w:rFonts w:asciiTheme="minorHAnsi" w:eastAsiaTheme="minorEastAsia" w:hAnsiTheme="minorHAnsi" w:cstheme="minorBidi"/>
                <w:bCs w:val="0"/>
                <w:noProof/>
                <w:sz w:val="22"/>
                <w:szCs w:val="22"/>
                <w:lang w:val="en-US"/>
              </w:rPr>
              <w:tab/>
            </w:r>
            <w:r w:rsidRPr="00734B32">
              <w:rPr>
                <w:rStyle w:val="Hyperlink"/>
                <w:noProof/>
              </w:rPr>
              <w:t>Vartotojo problemos</w:t>
            </w:r>
            <w:r>
              <w:rPr>
                <w:noProof/>
                <w:webHidden/>
              </w:rPr>
              <w:tab/>
            </w:r>
            <w:r>
              <w:rPr>
                <w:noProof/>
                <w:webHidden/>
              </w:rPr>
              <w:fldChar w:fldCharType="begin"/>
            </w:r>
            <w:r>
              <w:rPr>
                <w:noProof/>
                <w:webHidden/>
              </w:rPr>
              <w:instrText xml:space="preserve"> PAGEREF _Toc29952522 \h </w:instrText>
            </w:r>
            <w:r>
              <w:rPr>
                <w:noProof/>
                <w:webHidden/>
              </w:rPr>
            </w:r>
            <w:r>
              <w:rPr>
                <w:noProof/>
                <w:webHidden/>
              </w:rPr>
              <w:fldChar w:fldCharType="separate"/>
            </w:r>
            <w:r w:rsidR="00CD325D">
              <w:rPr>
                <w:noProof/>
                <w:webHidden/>
              </w:rPr>
              <w:t>16</w:t>
            </w:r>
            <w:r>
              <w:rPr>
                <w:noProof/>
                <w:webHidden/>
              </w:rPr>
              <w:fldChar w:fldCharType="end"/>
            </w:r>
          </w:hyperlink>
        </w:p>
        <w:p w14:paraId="0DC0290D" w14:textId="57C96FEB" w:rsidR="001474C7" w:rsidRDefault="001474C7">
          <w:pPr>
            <w:pStyle w:val="TOC3"/>
            <w:rPr>
              <w:rFonts w:asciiTheme="minorHAnsi" w:eastAsiaTheme="minorEastAsia" w:hAnsiTheme="minorHAnsi" w:cstheme="minorBidi"/>
              <w:bCs w:val="0"/>
              <w:noProof/>
              <w:sz w:val="22"/>
              <w:szCs w:val="22"/>
              <w:lang w:val="en-US"/>
            </w:rPr>
          </w:pPr>
          <w:hyperlink w:anchor="_Toc29952523" w:history="1">
            <w:r w:rsidRPr="00734B32">
              <w:rPr>
                <w:rStyle w:val="Hyperlink"/>
                <w:noProof/>
              </w:rPr>
              <w:t>1.3.5</w:t>
            </w:r>
            <w:r>
              <w:rPr>
                <w:rFonts w:asciiTheme="minorHAnsi" w:eastAsiaTheme="minorEastAsia" w:hAnsiTheme="minorHAnsi" w:cstheme="minorBidi"/>
                <w:bCs w:val="0"/>
                <w:noProof/>
                <w:sz w:val="22"/>
                <w:szCs w:val="22"/>
                <w:lang w:val="en-US"/>
              </w:rPr>
              <w:tab/>
            </w:r>
            <w:r w:rsidRPr="00734B32">
              <w:rPr>
                <w:rStyle w:val="Hyperlink"/>
                <w:noProof/>
              </w:rPr>
              <w:t>Vartotojo tikslai</w:t>
            </w:r>
            <w:r>
              <w:rPr>
                <w:noProof/>
                <w:webHidden/>
              </w:rPr>
              <w:tab/>
            </w:r>
            <w:r>
              <w:rPr>
                <w:noProof/>
                <w:webHidden/>
              </w:rPr>
              <w:fldChar w:fldCharType="begin"/>
            </w:r>
            <w:r>
              <w:rPr>
                <w:noProof/>
                <w:webHidden/>
              </w:rPr>
              <w:instrText xml:space="preserve"> PAGEREF _Toc29952523 \h </w:instrText>
            </w:r>
            <w:r>
              <w:rPr>
                <w:noProof/>
                <w:webHidden/>
              </w:rPr>
            </w:r>
            <w:r>
              <w:rPr>
                <w:noProof/>
                <w:webHidden/>
              </w:rPr>
              <w:fldChar w:fldCharType="separate"/>
            </w:r>
            <w:r w:rsidR="00CD325D">
              <w:rPr>
                <w:noProof/>
                <w:webHidden/>
              </w:rPr>
              <w:t>16</w:t>
            </w:r>
            <w:r>
              <w:rPr>
                <w:noProof/>
                <w:webHidden/>
              </w:rPr>
              <w:fldChar w:fldCharType="end"/>
            </w:r>
          </w:hyperlink>
        </w:p>
        <w:p w14:paraId="1FF391B8" w14:textId="135D1B18" w:rsidR="001474C7" w:rsidRDefault="001474C7">
          <w:pPr>
            <w:pStyle w:val="TOC3"/>
            <w:rPr>
              <w:rFonts w:asciiTheme="minorHAnsi" w:eastAsiaTheme="minorEastAsia" w:hAnsiTheme="minorHAnsi" w:cstheme="minorBidi"/>
              <w:bCs w:val="0"/>
              <w:noProof/>
              <w:sz w:val="22"/>
              <w:szCs w:val="22"/>
              <w:lang w:val="en-US"/>
            </w:rPr>
          </w:pPr>
          <w:hyperlink w:anchor="_Toc29952524" w:history="1">
            <w:r w:rsidRPr="00734B32">
              <w:rPr>
                <w:rStyle w:val="Hyperlink"/>
                <w:noProof/>
              </w:rPr>
              <w:t>1.3.6</w:t>
            </w:r>
            <w:r>
              <w:rPr>
                <w:rFonts w:asciiTheme="minorHAnsi" w:eastAsiaTheme="minorEastAsia" w:hAnsiTheme="minorHAnsi" w:cstheme="minorBidi"/>
                <w:bCs w:val="0"/>
                <w:noProof/>
                <w:sz w:val="22"/>
                <w:szCs w:val="22"/>
                <w:lang w:val="en-US"/>
              </w:rPr>
              <w:tab/>
            </w:r>
            <w:r w:rsidRPr="00734B32">
              <w:rPr>
                <w:rStyle w:val="Hyperlink"/>
                <w:noProof/>
              </w:rPr>
              <w:t>Bendri apribojimai</w:t>
            </w:r>
            <w:r>
              <w:rPr>
                <w:noProof/>
                <w:webHidden/>
              </w:rPr>
              <w:tab/>
            </w:r>
            <w:r>
              <w:rPr>
                <w:noProof/>
                <w:webHidden/>
              </w:rPr>
              <w:fldChar w:fldCharType="begin"/>
            </w:r>
            <w:r>
              <w:rPr>
                <w:noProof/>
                <w:webHidden/>
              </w:rPr>
              <w:instrText xml:space="preserve"> PAGEREF _Toc29952524 \h </w:instrText>
            </w:r>
            <w:r>
              <w:rPr>
                <w:noProof/>
                <w:webHidden/>
              </w:rPr>
            </w:r>
            <w:r>
              <w:rPr>
                <w:noProof/>
                <w:webHidden/>
              </w:rPr>
              <w:fldChar w:fldCharType="separate"/>
            </w:r>
            <w:r w:rsidR="00CD325D">
              <w:rPr>
                <w:noProof/>
                <w:webHidden/>
              </w:rPr>
              <w:t>16</w:t>
            </w:r>
            <w:r>
              <w:rPr>
                <w:noProof/>
                <w:webHidden/>
              </w:rPr>
              <w:fldChar w:fldCharType="end"/>
            </w:r>
          </w:hyperlink>
        </w:p>
        <w:p w14:paraId="5E2A09F2" w14:textId="723FB419"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25" w:history="1">
            <w:r w:rsidRPr="00734B32">
              <w:rPr>
                <w:rStyle w:val="Hyperlink"/>
                <w:noProof/>
              </w:rPr>
              <w:t>1.4</w:t>
            </w:r>
            <w:r>
              <w:rPr>
                <w:rFonts w:asciiTheme="minorHAnsi" w:eastAsiaTheme="minorEastAsia" w:hAnsiTheme="minorHAnsi" w:cstheme="minorBidi"/>
                <w:bCs w:val="0"/>
                <w:noProof/>
                <w:sz w:val="22"/>
                <w:szCs w:val="22"/>
                <w:lang w:val="en-US"/>
              </w:rPr>
              <w:tab/>
            </w:r>
            <w:r w:rsidRPr="00734B32">
              <w:rPr>
                <w:rStyle w:val="Hyperlink"/>
                <w:noProof/>
              </w:rPr>
              <w:t>projekto įgyvendinimo planai ir Kokybės vertinimas</w:t>
            </w:r>
            <w:r>
              <w:rPr>
                <w:noProof/>
                <w:webHidden/>
              </w:rPr>
              <w:tab/>
            </w:r>
            <w:r>
              <w:rPr>
                <w:noProof/>
                <w:webHidden/>
              </w:rPr>
              <w:fldChar w:fldCharType="begin"/>
            </w:r>
            <w:r>
              <w:rPr>
                <w:noProof/>
                <w:webHidden/>
              </w:rPr>
              <w:instrText xml:space="preserve"> PAGEREF _Toc29952525 \h </w:instrText>
            </w:r>
            <w:r>
              <w:rPr>
                <w:noProof/>
                <w:webHidden/>
              </w:rPr>
            </w:r>
            <w:r>
              <w:rPr>
                <w:noProof/>
                <w:webHidden/>
              </w:rPr>
              <w:fldChar w:fldCharType="separate"/>
            </w:r>
            <w:r w:rsidR="00CD325D">
              <w:rPr>
                <w:noProof/>
                <w:webHidden/>
              </w:rPr>
              <w:t>16</w:t>
            </w:r>
            <w:r>
              <w:rPr>
                <w:noProof/>
                <w:webHidden/>
              </w:rPr>
              <w:fldChar w:fldCharType="end"/>
            </w:r>
          </w:hyperlink>
        </w:p>
        <w:p w14:paraId="0DCC7B68" w14:textId="74DCB459" w:rsidR="001474C7" w:rsidRDefault="001474C7">
          <w:pPr>
            <w:pStyle w:val="TOC3"/>
            <w:rPr>
              <w:rFonts w:asciiTheme="minorHAnsi" w:eastAsiaTheme="minorEastAsia" w:hAnsiTheme="minorHAnsi" w:cstheme="minorBidi"/>
              <w:bCs w:val="0"/>
              <w:noProof/>
              <w:sz w:val="22"/>
              <w:szCs w:val="22"/>
              <w:lang w:val="en-US"/>
            </w:rPr>
          </w:pPr>
          <w:hyperlink w:anchor="_Toc29952526" w:history="1">
            <w:r w:rsidRPr="00734B32">
              <w:rPr>
                <w:rStyle w:val="Hyperlink"/>
                <w:noProof/>
              </w:rPr>
              <w:t>1.4.1</w:t>
            </w:r>
            <w:r>
              <w:rPr>
                <w:rFonts w:asciiTheme="minorHAnsi" w:eastAsiaTheme="minorEastAsia" w:hAnsiTheme="minorHAnsi" w:cstheme="minorBidi"/>
                <w:bCs w:val="0"/>
                <w:noProof/>
                <w:sz w:val="22"/>
                <w:szCs w:val="22"/>
                <w:lang w:val="en-US"/>
              </w:rPr>
              <w:tab/>
            </w:r>
            <w:r w:rsidRPr="00734B32">
              <w:rPr>
                <w:rStyle w:val="Hyperlink"/>
                <w:noProof/>
              </w:rPr>
              <w:t>Produkto įvertinimo kriterijai</w:t>
            </w:r>
            <w:r>
              <w:rPr>
                <w:noProof/>
                <w:webHidden/>
              </w:rPr>
              <w:tab/>
            </w:r>
            <w:r>
              <w:rPr>
                <w:noProof/>
                <w:webHidden/>
              </w:rPr>
              <w:fldChar w:fldCharType="begin"/>
            </w:r>
            <w:r>
              <w:rPr>
                <w:noProof/>
                <w:webHidden/>
              </w:rPr>
              <w:instrText xml:space="preserve"> PAGEREF _Toc29952526 \h </w:instrText>
            </w:r>
            <w:r>
              <w:rPr>
                <w:noProof/>
                <w:webHidden/>
              </w:rPr>
            </w:r>
            <w:r>
              <w:rPr>
                <w:noProof/>
                <w:webHidden/>
              </w:rPr>
              <w:fldChar w:fldCharType="separate"/>
            </w:r>
            <w:r w:rsidR="00CD325D">
              <w:rPr>
                <w:noProof/>
                <w:webHidden/>
              </w:rPr>
              <w:t>16</w:t>
            </w:r>
            <w:r>
              <w:rPr>
                <w:noProof/>
                <w:webHidden/>
              </w:rPr>
              <w:fldChar w:fldCharType="end"/>
            </w:r>
          </w:hyperlink>
        </w:p>
        <w:p w14:paraId="78A70D3C" w14:textId="5B25459F" w:rsidR="001474C7" w:rsidRDefault="001474C7">
          <w:pPr>
            <w:pStyle w:val="TOC3"/>
            <w:rPr>
              <w:rFonts w:asciiTheme="minorHAnsi" w:eastAsiaTheme="minorEastAsia" w:hAnsiTheme="minorHAnsi" w:cstheme="minorBidi"/>
              <w:bCs w:val="0"/>
              <w:noProof/>
              <w:sz w:val="22"/>
              <w:szCs w:val="22"/>
              <w:lang w:val="en-US"/>
            </w:rPr>
          </w:pPr>
          <w:hyperlink w:anchor="_Toc29952527" w:history="1">
            <w:r w:rsidRPr="00734B32">
              <w:rPr>
                <w:rStyle w:val="Hyperlink"/>
                <w:noProof/>
              </w:rPr>
              <w:t>1.4.2</w:t>
            </w:r>
            <w:r>
              <w:rPr>
                <w:rFonts w:asciiTheme="minorHAnsi" w:eastAsiaTheme="minorEastAsia" w:hAnsiTheme="minorHAnsi" w:cstheme="minorBidi"/>
                <w:bCs w:val="0"/>
                <w:noProof/>
                <w:sz w:val="22"/>
                <w:szCs w:val="22"/>
                <w:lang w:val="en-US"/>
              </w:rPr>
              <w:tab/>
            </w:r>
            <w:r w:rsidRPr="00734B32">
              <w:rPr>
                <w:rStyle w:val="Hyperlink"/>
                <w:noProof/>
              </w:rPr>
              <w:t>Tolesnės plėtros galimybės</w:t>
            </w:r>
            <w:r>
              <w:rPr>
                <w:noProof/>
                <w:webHidden/>
              </w:rPr>
              <w:tab/>
            </w:r>
            <w:r>
              <w:rPr>
                <w:noProof/>
                <w:webHidden/>
              </w:rPr>
              <w:fldChar w:fldCharType="begin"/>
            </w:r>
            <w:r>
              <w:rPr>
                <w:noProof/>
                <w:webHidden/>
              </w:rPr>
              <w:instrText xml:space="preserve"> PAGEREF _Toc29952527 \h </w:instrText>
            </w:r>
            <w:r>
              <w:rPr>
                <w:noProof/>
                <w:webHidden/>
              </w:rPr>
            </w:r>
            <w:r>
              <w:rPr>
                <w:noProof/>
                <w:webHidden/>
              </w:rPr>
              <w:fldChar w:fldCharType="separate"/>
            </w:r>
            <w:r w:rsidR="00CD325D">
              <w:rPr>
                <w:noProof/>
                <w:webHidden/>
              </w:rPr>
              <w:t>16</w:t>
            </w:r>
            <w:r>
              <w:rPr>
                <w:noProof/>
                <w:webHidden/>
              </w:rPr>
              <w:fldChar w:fldCharType="end"/>
            </w:r>
          </w:hyperlink>
        </w:p>
        <w:p w14:paraId="3BB3A970" w14:textId="793C0166" w:rsidR="001474C7" w:rsidRDefault="001474C7">
          <w:pPr>
            <w:pStyle w:val="TOC3"/>
            <w:rPr>
              <w:rFonts w:asciiTheme="minorHAnsi" w:eastAsiaTheme="minorEastAsia" w:hAnsiTheme="minorHAnsi" w:cstheme="minorBidi"/>
              <w:bCs w:val="0"/>
              <w:noProof/>
              <w:sz w:val="22"/>
              <w:szCs w:val="22"/>
              <w:lang w:val="en-US"/>
            </w:rPr>
          </w:pPr>
          <w:hyperlink w:anchor="_Toc29952528" w:history="1">
            <w:r w:rsidRPr="00734B32">
              <w:rPr>
                <w:rStyle w:val="Hyperlink"/>
                <w:noProof/>
              </w:rPr>
              <w:t>1.4.3</w:t>
            </w:r>
            <w:r>
              <w:rPr>
                <w:rFonts w:asciiTheme="minorHAnsi" w:eastAsiaTheme="minorEastAsia" w:hAnsiTheme="minorHAnsi" w:cstheme="minorBidi"/>
                <w:bCs w:val="0"/>
                <w:noProof/>
                <w:sz w:val="22"/>
                <w:szCs w:val="22"/>
                <w:lang w:val="en-US"/>
              </w:rPr>
              <w:tab/>
            </w:r>
            <w:r w:rsidRPr="00734B32">
              <w:rPr>
                <w:rStyle w:val="Hyperlink"/>
                <w:noProof/>
              </w:rPr>
              <w:t>Projektą įgyvendinantis personalas</w:t>
            </w:r>
            <w:r>
              <w:rPr>
                <w:noProof/>
                <w:webHidden/>
              </w:rPr>
              <w:tab/>
            </w:r>
            <w:r>
              <w:rPr>
                <w:noProof/>
                <w:webHidden/>
              </w:rPr>
              <w:fldChar w:fldCharType="begin"/>
            </w:r>
            <w:r>
              <w:rPr>
                <w:noProof/>
                <w:webHidden/>
              </w:rPr>
              <w:instrText xml:space="preserve"> PAGEREF _Toc29952528 \h </w:instrText>
            </w:r>
            <w:r>
              <w:rPr>
                <w:noProof/>
                <w:webHidden/>
              </w:rPr>
            </w:r>
            <w:r>
              <w:rPr>
                <w:noProof/>
                <w:webHidden/>
              </w:rPr>
              <w:fldChar w:fldCharType="separate"/>
            </w:r>
            <w:r w:rsidR="00CD325D">
              <w:rPr>
                <w:noProof/>
                <w:webHidden/>
              </w:rPr>
              <w:t>16</w:t>
            </w:r>
            <w:r>
              <w:rPr>
                <w:noProof/>
                <w:webHidden/>
              </w:rPr>
              <w:fldChar w:fldCharType="end"/>
            </w:r>
          </w:hyperlink>
        </w:p>
        <w:p w14:paraId="7678043A" w14:textId="603004A0" w:rsidR="001474C7" w:rsidRDefault="001474C7">
          <w:pPr>
            <w:pStyle w:val="TOC3"/>
            <w:rPr>
              <w:rFonts w:asciiTheme="minorHAnsi" w:eastAsiaTheme="minorEastAsia" w:hAnsiTheme="minorHAnsi" w:cstheme="minorBidi"/>
              <w:bCs w:val="0"/>
              <w:noProof/>
              <w:sz w:val="22"/>
              <w:szCs w:val="22"/>
              <w:lang w:val="en-US"/>
            </w:rPr>
          </w:pPr>
          <w:hyperlink w:anchor="_Toc29952529" w:history="1">
            <w:r w:rsidRPr="00734B32">
              <w:rPr>
                <w:rStyle w:val="Hyperlink"/>
                <w:noProof/>
              </w:rPr>
              <w:t>1.4.4</w:t>
            </w:r>
            <w:r>
              <w:rPr>
                <w:rFonts w:asciiTheme="minorHAnsi" w:eastAsiaTheme="minorEastAsia" w:hAnsiTheme="minorHAnsi" w:cstheme="minorBidi"/>
                <w:bCs w:val="0"/>
                <w:noProof/>
                <w:sz w:val="22"/>
                <w:szCs w:val="22"/>
                <w:lang w:val="en-US"/>
              </w:rPr>
              <w:tab/>
            </w:r>
            <w:r w:rsidRPr="00734B32">
              <w:rPr>
                <w:rStyle w:val="Hyperlink"/>
                <w:noProof/>
              </w:rPr>
              <w:t>Projekto įgyvendinimo fazės</w:t>
            </w:r>
            <w:r>
              <w:rPr>
                <w:noProof/>
                <w:webHidden/>
              </w:rPr>
              <w:tab/>
            </w:r>
            <w:r>
              <w:rPr>
                <w:noProof/>
                <w:webHidden/>
              </w:rPr>
              <w:fldChar w:fldCharType="begin"/>
            </w:r>
            <w:r>
              <w:rPr>
                <w:noProof/>
                <w:webHidden/>
              </w:rPr>
              <w:instrText xml:space="preserve"> PAGEREF _Toc29952529 \h </w:instrText>
            </w:r>
            <w:r>
              <w:rPr>
                <w:noProof/>
                <w:webHidden/>
              </w:rPr>
            </w:r>
            <w:r>
              <w:rPr>
                <w:noProof/>
                <w:webHidden/>
              </w:rPr>
              <w:fldChar w:fldCharType="separate"/>
            </w:r>
            <w:r w:rsidR="00CD325D">
              <w:rPr>
                <w:noProof/>
                <w:webHidden/>
              </w:rPr>
              <w:t>17</w:t>
            </w:r>
            <w:r>
              <w:rPr>
                <w:noProof/>
                <w:webHidden/>
              </w:rPr>
              <w:fldChar w:fldCharType="end"/>
            </w:r>
          </w:hyperlink>
        </w:p>
        <w:p w14:paraId="75471D67" w14:textId="65BC272F" w:rsidR="001474C7" w:rsidRDefault="001474C7">
          <w:pPr>
            <w:pStyle w:val="TOC3"/>
            <w:rPr>
              <w:rFonts w:asciiTheme="minorHAnsi" w:eastAsiaTheme="minorEastAsia" w:hAnsiTheme="minorHAnsi" w:cstheme="minorBidi"/>
              <w:bCs w:val="0"/>
              <w:noProof/>
              <w:sz w:val="22"/>
              <w:szCs w:val="22"/>
              <w:lang w:val="en-US"/>
            </w:rPr>
          </w:pPr>
          <w:hyperlink w:anchor="_Toc29952530" w:history="1">
            <w:r w:rsidRPr="00734B32">
              <w:rPr>
                <w:rStyle w:val="Hyperlink"/>
                <w:noProof/>
              </w:rPr>
              <w:t>1.4.5</w:t>
            </w:r>
            <w:r>
              <w:rPr>
                <w:rFonts w:asciiTheme="minorHAnsi" w:eastAsiaTheme="minorEastAsia" w:hAnsiTheme="minorHAnsi" w:cstheme="minorBidi"/>
                <w:bCs w:val="0"/>
                <w:noProof/>
                <w:sz w:val="22"/>
                <w:szCs w:val="22"/>
                <w:lang w:val="en-US"/>
              </w:rPr>
              <w:tab/>
            </w:r>
            <w:r w:rsidRPr="00734B32">
              <w:rPr>
                <w:rStyle w:val="Hyperlink"/>
                <w:noProof/>
              </w:rPr>
              <w:t>Reikalavimų inžinerijos metodika, projektavimų metodika</w:t>
            </w:r>
            <w:r>
              <w:rPr>
                <w:noProof/>
                <w:webHidden/>
              </w:rPr>
              <w:tab/>
            </w:r>
            <w:r>
              <w:rPr>
                <w:noProof/>
                <w:webHidden/>
              </w:rPr>
              <w:fldChar w:fldCharType="begin"/>
            </w:r>
            <w:r>
              <w:rPr>
                <w:noProof/>
                <w:webHidden/>
              </w:rPr>
              <w:instrText xml:space="preserve"> PAGEREF _Toc29952530 \h </w:instrText>
            </w:r>
            <w:r>
              <w:rPr>
                <w:noProof/>
                <w:webHidden/>
              </w:rPr>
            </w:r>
            <w:r>
              <w:rPr>
                <w:noProof/>
                <w:webHidden/>
              </w:rPr>
              <w:fldChar w:fldCharType="separate"/>
            </w:r>
            <w:r w:rsidR="00CD325D">
              <w:rPr>
                <w:noProof/>
                <w:webHidden/>
              </w:rPr>
              <w:t>17</w:t>
            </w:r>
            <w:r>
              <w:rPr>
                <w:noProof/>
                <w:webHidden/>
              </w:rPr>
              <w:fldChar w:fldCharType="end"/>
            </w:r>
          </w:hyperlink>
        </w:p>
        <w:p w14:paraId="443FEDD5" w14:textId="4803B2F7" w:rsidR="001474C7" w:rsidRDefault="001474C7">
          <w:pPr>
            <w:pStyle w:val="TOC3"/>
            <w:rPr>
              <w:rFonts w:asciiTheme="minorHAnsi" w:eastAsiaTheme="minorEastAsia" w:hAnsiTheme="minorHAnsi" w:cstheme="minorBidi"/>
              <w:bCs w:val="0"/>
              <w:noProof/>
              <w:sz w:val="22"/>
              <w:szCs w:val="22"/>
              <w:lang w:val="en-US"/>
            </w:rPr>
          </w:pPr>
          <w:hyperlink w:anchor="_Toc29952531" w:history="1">
            <w:r w:rsidRPr="00734B32">
              <w:rPr>
                <w:rStyle w:val="Hyperlink"/>
                <w:noProof/>
              </w:rPr>
              <w:t>1.4.6</w:t>
            </w:r>
            <w:r>
              <w:rPr>
                <w:rFonts w:asciiTheme="minorHAnsi" w:eastAsiaTheme="minorEastAsia" w:hAnsiTheme="minorHAnsi" w:cstheme="minorBidi"/>
                <w:bCs w:val="0"/>
                <w:noProof/>
                <w:sz w:val="22"/>
                <w:szCs w:val="22"/>
                <w:lang w:val="en-US"/>
              </w:rPr>
              <w:tab/>
            </w:r>
            <w:r w:rsidRPr="00734B32">
              <w:rPr>
                <w:rStyle w:val="Hyperlink"/>
                <w:noProof/>
              </w:rPr>
              <w:t>Išlaidos</w:t>
            </w:r>
            <w:r>
              <w:rPr>
                <w:noProof/>
                <w:webHidden/>
              </w:rPr>
              <w:tab/>
            </w:r>
            <w:r>
              <w:rPr>
                <w:noProof/>
                <w:webHidden/>
              </w:rPr>
              <w:fldChar w:fldCharType="begin"/>
            </w:r>
            <w:r>
              <w:rPr>
                <w:noProof/>
                <w:webHidden/>
              </w:rPr>
              <w:instrText xml:space="preserve"> PAGEREF _Toc29952531 \h </w:instrText>
            </w:r>
            <w:r>
              <w:rPr>
                <w:noProof/>
                <w:webHidden/>
              </w:rPr>
            </w:r>
            <w:r>
              <w:rPr>
                <w:noProof/>
                <w:webHidden/>
              </w:rPr>
              <w:fldChar w:fldCharType="separate"/>
            </w:r>
            <w:r w:rsidR="00CD325D">
              <w:rPr>
                <w:noProof/>
                <w:webHidden/>
              </w:rPr>
              <w:t>17</w:t>
            </w:r>
            <w:r>
              <w:rPr>
                <w:noProof/>
                <w:webHidden/>
              </w:rPr>
              <w:fldChar w:fldCharType="end"/>
            </w:r>
          </w:hyperlink>
        </w:p>
        <w:p w14:paraId="6393D021" w14:textId="74D7CF4C"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32" w:history="1">
            <w:r w:rsidRPr="00734B32">
              <w:rPr>
                <w:rStyle w:val="Hyperlink"/>
                <w:noProof/>
              </w:rPr>
              <w:t>1.5</w:t>
            </w:r>
            <w:r>
              <w:rPr>
                <w:rFonts w:asciiTheme="minorHAnsi" w:eastAsiaTheme="minorEastAsia" w:hAnsiTheme="minorHAnsi" w:cstheme="minorBidi"/>
                <w:bCs w:val="0"/>
                <w:noProof/>
                <w:sz w:val="22"/>
                <w:szCs w:val="22"/>
                <w:lang w:val="en-US"/>
              </w:rPr>
              <w:tab/>
            </w:r>
            <w:r w:rsidRPr="00734B32">
              <w:rPr>
                <w:rStyle w:val="Hyperlink"/>
                <w:noProof/>
              </w:rPr>
              <w:t>Išvados</w:t>
            </w:r>
            <w:r>
              <w:rPr>
                <w:noProof/>
                <w:webHidden/>
              </w:rPr>
              <w:tab/>
            </w:r>
            <w:r>
              <w:rPr>
                <w:noProof/>
                <w:webHidden/>
              </w:rPr>
              <w:fldChar w:fldCharType="begin"/>
            </w:r>
            <w:r>
              <w:rPr>
                <w:noProof/>
                <w:webHidden/>
              </w:rPr>
              <w:instrText xml:space="preserve"> PAGEREF _Toc29952532 \h </w:instrText>
            </w:r>
            <w:r>
              <w:rPr>
                <w:noProof/>
                <w:webHidden/>
              </w:rPr>
            </w:r>
            <w:r>
              <w:rPr>
                <w:noProof/>
                <w:webHidden/>
              </w:rPr>
              <w:fldChar w:fldCharType="separate"/>
            </w:r>
            <w:r w:rsidR="00CD325D">
              <w:rPr>
                <w:noProof/>
                <w:webHidden/>
              </w:rPr>
              <w:t>17</w:t>
            </w:r>
            <w:r>
              <w:rPr>
                <w:noProof/>
                <w:webHidden/>
              </w:rPr>
              <w:fldChar w:fldCharType="end"/>
            </w:r>
          </w:hyperlink>
        </w:p>
        <w:p w14:paraId="38A47454" w14:textId="11AE55F4"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533" w:history="1">
            <w:r w:rsidRPr="00734B32">
              <w:rPr>
                <w:rStyle w:val="Hyperlink"/>
                <w:noProof/>
              </w:rPr>
              <w:t>2.</w:t>
            </w:r>
            <w:r>
              <w:rPr>
                <w:rFonts w:asciiTheme="minorHAnsi" w:eastAsiaTheme="minorEastAsia" w:hAnsiTheme="minorHAnsi" w:cstheme="minorBidi"/>
                <w:bCs w:val="0"/>
                <w:noProof/>
                <w:sz w:val="22"/>
                <w:szCs w:val="22"/>
                <w:lang w:val="en-US"/>
              </w:rPr>
              <w:tab/>
            </w:r>
            <w:r w:rsidRPr="00734B32">
              <w:rPr>
                <w:rStyle w:val="Hyperlink"/>
                <w:noProof/>
              </w:rPr>
              <w:t>Projektavimo metodologijos ir technologijų analizė</w:t>
            </w:r>
            <w:r>
              <w:rPr>
                <w:noProof/>
                <w:webHidden/>
              </w:rPr>
              <w:tab/>
            </w:r>
            <w:r>
              <w:rPr>
                <w:noProof/>
                <w:webHidden/>
              </w:rPr>
              <w:fldChar w:fldCharType="begin"/>
            </w:r>
            <w:r>
              <w:rPr>
                <w:noProof/>
                <w:webHidden/>
              </w:rPr>
              <w:instrText xml:space="preserve"> PAGEREF _Toc29952533 \h </w:instrText>
            </w:r>
            <w:r>
              <w:rPr>
                <w:noProof/>
                <w:webHidden/>
              </w:rPr>
            </w:r>
            <w:r>
              <w:rPr>
                <w:noProof/>
                <w:webHidden/>
              </w:rPr>
              <w:fldChar w:fldCharType="separate"/>
            </w:r>
            <w:r w:rsidR="00CD325D">
              <w:rPr>
                <w:noProof/>
                <w:webHidden/>
              </w:rPr>
              <w:t>18</w:t>
            </w:r>
            <w:r>
              <w:rPr>
                <w:noProof/>
                <w:webHidden/>
              </w:rPr>
              <w:fldChar w:fldCharType="end"/>
            </w:r>
          </w:hyperlink>
        </w:p>
        <w:p w14:paraId="180F9B67" w14:textId="4F688DC8"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34" w:history="1">
            <w:r w:rsidRPr="00734B32">
              <w:rPr>
                <w:rStyle w:val="Hyperlink"/>
                <w:noProof/>
              </w:rPr>
              <w:t>2.1</w:t>
            </w:r>
            <w:r>
              <w:rPr>
                <w:rFonts w:asciiTheme="minorHAnsi" w:eastAsiaTheme="minorEastAsia" w:hAnsiTheme="minorHAnsi" w:cstheme="minorBidi"/>
                <w:bCs w:val="0"/>
                <w:noProof/>
                <w:sz w:val="22"/>
                <w:szCs w:val="22"/>
                <w:lang w:val="en-US"/>
              </w:rPr>
              <w:tab/>
            </w:r>
            <w:r w:rsidRPr="00734B32">
              <w:rPr>
                <w:rStyle w:val="Hyperlink"/>
                <w:noProof/>
              </w:rPr>
              <w:t>Įvadas</w:t>
            </w:r>
            <w:r>
              <w:rPr>
                <w:noProof/>
                <w:webHidden/>
              </w:rPr>
              <w:tab/>
            </w:r>
            <w:r>
              <w:rPr>
                <w:noProof/>
                <w:webHidden/>
              </w:rPr>
              <w:fldChar w:fldCharType="begin"/>
            </w:r>
            <w:r>
              <w:rPr>
                <w:noProof/>
                <w:webHidden/>
              </w:rPr>
              <w:instrText xml:space="preserve"> PAGEREF _Toc29952534 \h </w:instrText>
            </w:r>
            <w:r>
              <w:rPr>
                <w:noProof/>
                <w:webHidden/>
              </w:rPr>
            </w:r>
            <w:r>
              <w:rPr>
                <w:noProof/>
                <w:webHidden/>
              </w:rPr>
              <w:fldChar w:fldCharType="separate"/>
            </w:r>
            <w:r w:rsidR="00CD325D">
              <w:rPr>
                <w:noProof/>
                <w:webHidden/>
              </w:rPr>
              <w:t>18</w:t>
            </w:r>
            <w:r>
              <w:rPr>
                <w:noProof/>
                <w:webHidden/>
              </w:rPr>
              <w:fldChar w:fldCharType="end"/>
            </w:r>
          </w:hyperlink>
        </w:p>
        <w:p w14:paraId="29C96C93" w14:textId="14375436"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35" w:history="1">
            <w:r w:rsidRPr="00734B32">
              <w:rPr>
                <w:rStyle w:val="Hyperlink"/>
                <w:noProof/>
              </w:rPr>
              <w:t>2.2</w:t>
            </w:r>
            <w:r>
              <w:rPr>
                <w:rFonts w:asciiTheme="minorHAnsi" w:eastAsiaTheme="minorEastAsia" w:hAnsiTheme="minorHAnsi" w:cstheme="minorBidi"/>
                <w:bCs w:val="0"/>
                <w:noProof/>
                <w:sz w:val="22"/>
                <w:szCs w:val="22"/>
                <w:lang w:val="en-US"/>
              </w:rPr>
              <w:tab/>
            </w:r>
            <w:r w:rsidRPr="00734B32">
              <w:rPr>
                <w:rStyle w:val="Hyperlink"/>
                <w:noProof/>
              </w:rPr>
              <w:t>Tikslas</w:t>
            </w:r>
            <w:r>
              <w:rPr>
                <w:noProof/>
                <w:webHidden/>
              </w:rPr>
              <w:tab/>
            </w:r>
            <w:r>
              <w:rPr>
                <w:noProof/>
                <w:webHidden/>
              </w:rPr>
              <w:fldChar w:fldCharType="begin"/>
            </w:r>
            <w:r>
              <w:rPr>
                <w:noProof/>
                <w:webHidden/>
              </w:rPr>
              <w:instrText xml:space="preserve"> PAGEREF _Toc29952535 \h </w:instrText>
            </w:r>
            <w:r>
              <w:rPr>
                <w:noProof/>
                <w:webHidden/>
              </w:rPr>
            </w:r>
            <w:r>
              <w:rPr>
                <w:noProof/>
                <w:webHidden/>
              </w:rPr>
              <w:fldChar w:fldCharType="separate"/>
            </w:r>
            <w:r w:rsidR="00CD325D">
              <w:rPr>
                <w:noProof/>
                <w:webHidden/>
              </w:rPr>
              <w:t>18</w:t>
            </w:r>
            <w:r>
              <w:rPr>
                <w:noProof/>
                <w:webHidden/>
              </w:rPr>
              <w:fldChar w:fldCharType="end"/>
            </w:r>
          </w:hyperlink>
        </w:p>
        <w:p w14:paraId="2F57190C" w14:textId="6F993655"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36" w:history="1">
            <w:r w:rsidRPr="00734B32">
              <w:rPr>
                <w:rStyle w:val="Hyperlink"/>
                <w:noProof/>
              </w:rPr>
              <w:t>2.3</w:t>
            </w:r>
            <w:r>
              <w:rPr>
                <w:rFonts w:asciiTheme="minorHAnsi" w:eastAsiaTheme="minorEastAsia" w:hAnsiTheme="minorHAnsi" w:cstheme="minorBidi"/>
                <w:bCs w:val="0"/>
                <w:noProof/>
                <w:sz w:val="22"/>
                <w:szCs w:val="22"/>
                <w:lang w:val="en-US"/>
              </w:rPr>
              <w:tab/>
            </w:r>
            <w:r w:rsidRPr="00734B32">
              <w:rPr>
                <w:rStyle w:val="Hyperlink"/>
                <w:noProof/>
              </w:rPr>
              <w:t>Egzistuojantys sprendimai</w:t>
            </w:r>
            <w:r>
              <w:rPr>
                <w:noProof/>
                <w:webHidden/>
              </w:rPr>
              <w:tab/>
            </w:r>
            <w:r>
              <w:rPr>
                <w:noProof/>
                <w:webHidden/>
              </w:rPr>
              <w:fldChar w:fldCharType="begin"/>
            </w:r>
            <w:r>
              <w:rPr>
                <w:noProof/>
                <w:webHidden/>
              </w:rPr>
              <w:instrText xml:space="preserve"> PAGEREF _Toc29952536 \h </w:instrText>
            </w:r>
            <w:r>
              <w:rPr>
                <w:noProof/>
                <w:webHidden/>
              </w:rPr>
            </w:r>
            <w:r>
              <w:rPr>
                <w:noProof/>
                <w:webHidden/>
              </w:rPr>
              <w:fldChar w:fldCharType="separate"/>
            </w:r>
            <w:r w:rsidR="00CD325D">
              <w:rPr>
                <w:noProof/>
                <w:webHidden/>
              </w:rPr>
              <w:t>18</w:t>
            </w:r>
            <w:r>
              <w:rPr>
                <w:noProof/>
                <w:webHidden/>
              </w:rPr>
              <w:fldChar w:fldCharType="end"/>
            </w:r>
          </w:hyperlink>
        </w:p>
        <w:p w14:paraId="3B68AC70" w14:textId="49062461" w:rsidR="001474C7" w:rsidRDefault="001474C7">
          <w:pPr>
            <w:pStyle w:val="TOC3"/>
            <w:rPr>
              <w:rFonts w:asciiTheme="minorHAnsi" w:eastAsiaTheme="minorEastAsia" w:hAnsiTheme="minorHAnsi" w:cstheme="minorBidi"/>
              <w:bCs w:val="0"/>
              <w:noProof/>
              <w:sz w:val="22"/>
              <w:szCs w:val="22"/>
              <w:lang w:val="en-US"/>
            </w:rPr>
          </w:pPr>
          <w:hyperlink w:anchor="_Toc29952537" w:history="1">
            <w:r w:rsidRPr="00734B32">
              <w:rPr>
                <w:rStyle w:val="Hyperlink"/>
                <w:noProof/>
              </w:rPr>
              <w:t>2.3.1</w:t>
            </w:r>
            <w:r>
              <w:rPr>
                <w:rFonts w:asciiTheme="minorHAnsi" w:eastAsiaTheme="minorEastAsia" w:hAnsiTheme="minorHAnsi" w:cstheme="minorBidi"/>
                <w:bCs w:val="0"/>
                <w:noProof/>
                <w:sz w:val="22"/>
                <w:szCs w:val="22"/>
                <w:lang w:val="en-US"/>
              </w:rPr>
              <w:tab/>
            </w:r>
            <w:r w:rsidRPr="00734B32">
              <w:rPr>
                <w:rStyle w:val="Hyperlink"/>
                <w:noProof/>
              </w:rPr>
              <w:t>“Neural network-based approach for user experience assessment”</w:t>
            </w:r>
            <w:r>
              <w:rPr>
                <w:noProof/>
                <w:webHidden/>
              </w:rPr>
              <w:tab/>
            </w:r>
            <w:r>
              <w:rPr>
                <w:noProof/>
                <w:webHidden/>
              </w:rPr>
              <w:fldChar w:fldCharType="begin"/>
            </w:r>
            <w:r>
              <w:rPr>
                <w:noProof/>
                <w:webHidden/>
              </w:rPr>
              <w:instrText xml:space="preserve"> PAGEREF _Toc29952537 \h </w:instrText>
            </w:r>
            <w:r>
              <w:rPr>
                <w:noProof/>
                <w:webHidden/>
              </w:rPr>
            </w:r>
            <w:r>
              <w:rPr>
                <w:noProof/>
                <w:webHidden/>
              </w:rPr>
              <w:fldChar w:fldCharType="separate"/>
            </w:r>
            <w:r w:rsidR="00CD325D">
              <w:rPr>
                <w:noProof/>
                <w:webHidden/>
              </w:rPr>
              <w:t>19</w:t>
            </w:r>
            <w:r>
              <w:rPr>
                <w:noProof/>
                <w:webHidden/>
              </w:rPr>
              <w:fldChar w:fldCharType="end"/>
            </w:r>
          </w:hyperlink>
        </w:p>
        <w:p w14:paraId="39AC1EAD" w14:textId="3FA225DC" w:rsidR="001474C7" w:rsidRDefault="001474C7">
          <w:pPr>
            <w:pStyle w:val="TOC3"/>
            <w:rPr>
              <w:rFonts w:asciiTheme="minorHAnsi" w:eastAsiaTheme="minorEastAsia" w:hAnsiTheme="minorHAnsi" w:cstheme="minorBidi"/>
              <w:bCs w:val="0"/>
              <w:noProof/>
              <w:sz w:val="22"/>
              <w:szCs w:val="22"/>
              <w:lang w:val="en-US"/>
            </w:rPr>
          </w:pPr>
          <w:hyperlink w:anchor="_Toc29952538" w:history="1">
            <w:r w:rsidRPr="00734B32">
              <w:rPr>
                <w:rStyle w:val="Hyperlink"/>
                <w:noProof/>
              </w:rPr>
              <w:t>2.3.2</w:t>
            </w:r>
            <w:r>
              <w:rPr>
                <w:rFonts w:asciiTheme="minorHAnsi" w:eastAsiaTheme="minorEastAsia" w:hAnsiTheme="minorHAnsi" w:cstheme="minorBidi"/>
                <w:bCs w:val="0"/>
                <w:noProof/>
                <w:sz w:val="22"/>
                <w:szCs w:val="22"/>
                <w:lang w:val="en-US"/>
              </w:rPr>
              <w:tab/>
            </w:r>
            <w:r w:rsidRPr="00734B32">
              <w:rPr>
                <w:rStyle w:val="Hyperlink"/>
                <w:noProof/>
              </w:rPr>
              <w:t>„Neocognitron“</w:t>
            </w:r>
            <w:r>
              <w:rPr>
                <w:noProof/>
                <w:webHidden/>
              </w:rPr>
              <w:tab/>
            </w:r>
            <w:r>
              <w:rPr>
                <w:noProof/>
                <w:webHidden/>
              </w:rPr>
              <w:fldChar w:fldCharType="begin"/>
            </w:r>
            <w:r>
              <w:rPr>
                <w:noProof/>
                <w:webHidden/>
              </w:rPr>
              <w:instrText xml:space="preserve"> PAGEREF _Toc29952538 \h </w:instrText>
            </w:r>
            <w:r>
              <w:rPr>
                <w:noProof/>
                <w:webHidden/>
              </w:rPr>
            </w:r>
            <w:r>
              <w:rPr>
                <w:noProof/>
                <w:webHidden/>
              </w:rPr>
              <w:fldChar w:fldCharType="separate"/>
            </w:r>
            <w:r w:rsidR="00CD325D">
              <w:rPr>
                <w:noProof/>
                <w:webHidden/>
              </w:rPr>
              <w:t>19</w:t>
            </w:r>
            <w:r>
              <w:rPr>
                <w:noProof/>
                <w:webHidden/>
              </w:rPr>
              <w:fldChar w:fldCharType="end"/>
            </w:r>
          </w:hyperlink>
        </w:p>
        <w:p w14:paraId="1B21B275" w14:textId="0E1BE886" w:rsidR="001474C7" w:rsidRDefault="001474C7">
          <w:pPr>
            <w:pStyle w:val="TOC3"/>
            <w:rPr>
              <w:rFonts w:asciiTheme="minorHAnsi" w:eastAsiaTheme="minorEastAsia" w:hAnsiTheme="minorHAnsi" w:cstheme="minorBidi"/>
              <w:bCs w:val="0"/>
              <w:noProof/>
              <w:sz w:val="22"/>
              <w:szCs w:val="22"/>
              <w:lang w:val="en-US"/>
            </w:rPr>
          </w:pPr>
          <w:hyperlink w:anchor="_Toc29952539" w:history="1">
            <w:r w:rsidRPr="00734B32">
              <w:rPr>
                <w:rStyle w:val="Hyperlink"/>
                <w:noProof/>
              </w:rPr>
              <w:t>2.3.3</w:t>
            </w:r>
            <w:r>
              <w:rPr>
                <w:rFonts w:asciiTheme="minorHAnsi" w:eastAsiaTheme="minorEastAsia" w:hAnsiTheme="minorHAnsi" w:cstheme="minorBidi"/>
                <w:bCs w:val="0"/>
                <w:noProof/>
                <w:sz w:val="22"/>
                <w:szCs w:val="22"/>
                <w:lang w:val="en-US"/>
              </w:rPr>
              <w:tab/>
            </w:r>
            <w:r w:rsidRPr="00734B32">
              <w:rPr>
                <w:rStyle w:val="Hyperlink"/>
                <w:noProof/>
              </w:rPr>
              <w:t>“Convolutional neural network”</w:t>
            </w:r>
            <w:r>
              <w:rPr>
                <w:noProof/>
                <w:webHidden/>
              </w:rPr>
              <w:tab/>
            </w:r>
            <w:r>
              <w:rPr>
                <w:noProof/>
                <w:webHidden/>
              </w:rPr>
              <w:fldChar w:fldCharType="begin"/>
            </w:r>
            <w:r>
              <w:rPr>
                <w:noProof/>
                <w:webHidden/>
              </w:rPr>
              <w:instrText xml:space="preserve"> PAGEREF _Toc29952539 \h </w:instrText>
            </w:r>
            <w:r>
              <w:rPr>
                <w:noProof/>
                <w:webHidden/>
              </w:rPr>
            </w:r>
            <w:r>
              <w:rPr>
                <w:noProof/>
                <w:webHidden/>
              </w:rPr>
              <w:fldChar w:fldCharType="separate"/>
            </w:r>
            <w:r w:rsidR="00CD325D">
              <w:rPr>
                <w:noProof/>
                <w:webHidden/>
              </w:rPr>
              <w:t>21</w:t>
            </w:r>
            <w:r>
              <w:rPr>
                <w:noProof/>
                <w:webHidden/>
              </w:rPr>
              <w:fldChar w:fldCharType="end"/>
            </w:r>
          </w:hyperlink>
        </w:p>
        <w:p w14:paraId="76C803A6" w14:textId="1BB12B20" w:rsidR="001474C7" w:rsidRDefault="001474C7">
          <w:pPr>
            <w:pStyle w:val="TOC3"/>
            <w:rPr>
              <w:rFonts w:asciiTheme="minorHAnsi" w:eastAsiaTheme="minorEastAsia" w:hAnsiTheme="minorHAnsi" w:cstheme="minorBidi"/>
              <w:bCs w:val="0"/>
              <w:noProof/>
              <w:sz w:val="22"/>
              <w:szCs w:val="22"/>
              <w:lang w:val="en-US"/>
            </w:rPr>
          </w:pPr>
          <w:hyperlink w:anchor="_Toc29952540" w:history="1">
            <w:r w:rsidRPr="00734B32">
              <w:rPr>
                <w:rStyle w:val="Hyperlink"/>
                <w:noProof/>
              </w:rPr>
              <w:t>2.3.4</w:t>
            </w:r>
            <w:r>
              <w:rPr>
                <w:rFonts w:asciiTheme="minorHAnsi" w:eastAsiaTheme="minorEastAsia" w:hAnsiTheme="minorHAnsi" w:cstheme="minorBidi"/>
                <w:bCs w:val="0"/>
                <w:noProof/>
                <w:sz w:val="22"/>
                <w:szCs w:val="22"/>
                <w:lang w:val="en-US"/>
              </w:rPr>
              <w:tab/>
            </w:r>
            <w:r w:rsidRPr="00734B32">
              <w:rPr>
                <w:rStyle w:val="Hyperlink"/>
                <w:noProof/>
              </w:rPr>
              <w:t>“Fully Convolutional Networks for Semantic Segmentation”</w:t>
            </w:r>
            <w:r>
              <w:rPr>
                <w:noProof/>
                <w:webHidden/>
              </w:rPr>
              <w:tab/>
            </w:r>
            <w:r>
              <w:rPr>
                <w:noProof/>
                <w:webHidden/>
              </w:rPr>
              <w:fldChar w:fldCharType="begin"/>
            </w:r>
            <w:r>
              <w:rPr>
                <w:noProof/>
                <w:webHidden/>
              </w:rPr>
              <w:instrText xml:space="preserve"> PAGEREF _Toc29952540 \h </w:instrText>
            </w:r>
            <w:r>
              <w:rPr>
                <w:noProof/>
                <w:webHidden/>
              </w:rPr>
            </w:r>
            <w:r>
              <w:rPr>
                <w:noProof/>
                <w:webHidden/>
              </w:rPr>
              <w:fldChar w:fldCharType="separate"/>
            </w:r>
            <w:r w:rsidR="00CD325D">
              <w:rPr>
                <w:noProof/>
                <w:webHidden/>
              </w:rPr>
              <w:t>22</w:t>
            </w:r>
            <w:r>
              <w:rPr>
                <w:noProof/>
                <w:webHidden/>
              </w:rPr>
              <w:fldChar w:fldCharType="end"/>
            </w:r>
          </w:hyperlink>
        </w:p>
        <w:p w14:paraId="7240ECA4" w14:textId="2BDFDD6F"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41" w:history="1">
            <w:r w:rsidRPr="00734B32">
              <w:rPr>
                <w:rStyle w:val="Hyperlink"/>
                <w:noProof/>
              </w:rPr>
              <w:t>2.4</w:t>
            </w:r>
            <w:r>
              <w:rPr>
                <w:rFonts w:asciiTheme="minorHAnsi" w:eastAsiaTheme="minorEastAsia" w:hAnsiTheme="minorHAnsi" w:cstheme="minorBidi"/>
                <w:bCs w:val="0"/>
                <w:noProof/>
                <w:sz w:val="22"/>
                <w:szCs w:val="22"/>
                <w:lang w:val="en-US"/>
              </w:rPr>
              <w:tab/>
            </w:r>
            <w:r w:rsidRPr="00734B32">
              <w:rPr>
                <w:rStyle w:val="Hyperlink"/>
                <w:noProof/>
              </w:rPr>
              <w:t>Įgyvendinimo problemos</w:t>
            </w:r>
            <w:r>
              <w:rPr>
                <w:noProof/>
                <w:webHidden/>
              </w:rPr>
              <w:tab/>
            </w:r>
            <w:r>
              <w:rPr>
                <w:noProof/>
                <w:webHidden/>
              </w:rPr>
              <w:fldChar w:fldCharType="begin"/>
            </w:r>
            <w:r>
              <w:rPr>
                <w:noProof/>
                <w:webHidden/>
              </w:rPr>
              <w:instrText xml:space="preserve"> PAGEREF _Toc29952541 \h </w:instrText>
            </w:r>
            <w:r>
              <w:rPr>
                <w:noProof/>
                <w:webHidden/>
              </w:rPr>
            </w:r>
            <w:r>
              <w:rPr>
                <w:noProof/>
                <w:webHidden/>
              </w:rPr>
              <w:fldChar w:fldCharType="separate"/>
            </w:r>
            <w:r w:rsidR="00CD325D">
              <w:rPr>
                <w:noProof/>
                <w:webHidden/>
              </w:rPr>
              <w:t>23</w:t>
            </w:r>
            <w:r>
              <w:rPr>
                <w:noProof/>
                <w:webHidden/>
              </w:rPr>
              <w:fldChar w:fldCharType="end"/>
            </w:r>
          </w:hyperlink>
        </w:p>
        <w:p w14:paraId="3FC33ACD" w14:textId="6F3BC3A7"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42" w:history="1">
            <w:r w:rsidRPr="00734B32">
              <w:rPr>
                <w:rStyle w:val="Hyperlink"/>
                <w:noProof/>
              </w:rPr>
              <w:t>2.5</w:t>
            </w:r>
            <w:r>
              <w:rPr>
                <w:rFonts w:asciiTheme="minorHAnsi" w:eastAsiaTheme="minorEastAsia" w:hAnsiTheme="minorHAnsi" w:cstheme="minorBidi"/>
                <w:bCs w:val="0"/>
                <w:noProof/>
                <w:sz w:val="22"/>
                <w:szCs w:val="22"/>
                <w:lang w:val="en-US"/>
              </w:rPr>
              <w:tab/>
            </w:r>
            <w:r w:rsidRPr="00734B32">
              <w:rPr>
                <w:rStyle w:val="Hyperlink"/>
                <w:noProof/>
              </w:rPr>
              <w:t>Elementų atpažinimas</w:t>
            </w:r>
            <w:r>
              <w:rPr>
                <w:noProof/>
                <w:webHidden/>
              </w:rPr>
              <w:tab/>
            </w:r>
            <w:r>
              <w:rPr>
                <w:noProof/>
                <w:webHidden/>
              </w:rPr>
              <w:fldChar w:fldCharType="begin"/>
            </w:r>
            <w:r>
              <w:rPr>
                <w:noProof/>
                <w:webHidden/>
              </w:rPr>
              <w:instrText xml:space="preserve"> PAGEREF _Toc29952542 \h </w:instrText>
            </w:r>
            <w:r>
              <w:rPr>
                <w:noProof/>
                <w:webHidden/>
              </w:rPr>
            </w:r>
            <w:r>
              <w:rPr>
                <w:noProof/>
                <w:webHidden/>
              </w:rPr>
              <w:fldChar w:fldCharType="separate"/>
            </w:r>
            <w:r w:rsidR="00CD325D">
              <w:rPr>
                <w:noProof/>
                <w:webHidden/>
              </w:rPr>
              <w:t>24</w:t>
            </w:r>
            <w:r>
              <w:rPr>
                <w:noProof/>
                <w:webHidden/>
              </w:rPr>
              <w:fldChar w:fldCharType="end"/>
            </w:r>
          </w:hyperlink>
        </w:p>
        <w:p w14:paraId="3FB3A19D" w14:textId="0EF9436F" w:rsidR="001474C7" w:rsidRDefault="001474C7">
          <w:pPr>
            <w:pStyle w:val="TOC3"/>
            <w:rPr>
              <w:rFonts w:asciiTheme="minorHAnsi" w:eastAsiaTheme="minorEastAsia" w:hAnsiTheme="minorHAnsi" w:cstheme="minorBidi"/>
              <w:bCs w:val="0"/>
              <w:noProof/>
              <w:sz w:val="22"/>
              <w:szCs w:val="22"/>
              <w:lang w:val="en-US"/>
            </w:rPr>
          </w:pPr>
          <w:hyperlink w:anchor="_Toc29952543" w:history="1">
            <w:r w:rsidRPr="00734B32">
              <w:rPr>
                <w:rStyle w:val="Hyperlink"/>
                <w:noProof/>
              </w:rPr>
              <w:t>2.5.1</w:t>
            </w:r>
            <w:r>
              <w:rPr>
                <w:rFonts w:asciiTheme="minorHAnsi" w:eastAsiaTheme="minorEastAsia" w:hAnsiTheme="minorHAnsi" w:cstheme="minorBidi"/>
                <w:bCs w:val="0"/>
                <w:noProof/>
                <w:sz w:val="22"/>
                <w:szCs w:val="22"/>
                <w:lang w:val="en-US"/>
              </w:rPr>
              <w:tab/>
            </w:r>
            <w:r w:rsidRPr="00734B32">
              <w:rPr>
                <w:rStyle w:val="Hyperlink"/>
                <w:noProof/>
              </w:rPr>
              <w:t>Elementų išdėstymo modelių klasifikavimas</w:t>
            </w:r>
            <w:r>
              <w:rPr>
                <w:noProof/>
                <w:webHidden/>
              </w:rPr>
              <w:tab/>
            </w:r>
            <w:r>
              <w:rPr>
                <w:noProof/>
                <w:webHidden/>
              </w:rPr>
              <w:fldChar w:fldCharType="begin"/>
            </w:r>
            <w:r>
              <w:rPr>
                <w:noProof/>
                <w:webHidden/>
              </w:rPr>
              <w:instrText xml:space="preserve"> PAGEREF _Toc29952543 \h </w:instrText>
            </w:r>
            <w:r>
              <w:rPr>
                <w:noProof/>
                <w:webHidden/>
              </w:rPr>
            </w:r>
            <w:r>
              <w:rPr>
                <w:noProof/>
                <w:webHidden/>
              </w:rPr>
              <w:fldChar w:fldCharType="separate"/>
            </w:r>
            <w:r w:rsidR="00CD325D">
              <w:rPr>
                <w:noProof/>
                <w:webHidden/>
              </w:rPr>
              <w:t>26</w:t>
            </w:r>
            <w:r>
              <w:rPr>
                <w:noProof/>
                <w:webHidden/>
              </w:rPr>
              <w:fldChar w:fldCharType="end"/>
            </w:r>
          </w:hyperlink>
        </w:p>
        <w:p w14:paraId="694BE763" w14:textId="15F9D680"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44" w:history="1">
            <w:r w:rsidRPr="00734B32">
              <w:rPr>
                <w:rStyle w:val="Hyperlink"/>
                <w:noProof/>
              </w:rPr>
              <w:t>2.6</w:t>
            </w:r>
            <w:r>
              <w:rPr>
                <w:rFonts w:asciiTheme="minorHAnsi" w:eastAsiaTheme="minorEastAsia" w:hAnsiTheme="minorHAnsi" w:cstheme="minorBidi"/>
                <w:bCs w:val="0"/>
                <w:noProof/>
                <w:sz w:val="22"/>
                <w:szCs w:val="22"/>
                <w:lang w:val="en-US"/>
              </w:rPr>
              <w:tab/>
            </w:r>
            <w:r w:rsidRPr="00734B32">
              <w:rPr>
                <w:rStyle w:val="Hyperlink"/>
                <w:noProof/>
              </w:rPr>
              <w:t>Išvados</w:t>
            </w:r>
            <w:r>
              <w:rPr>
                <w:noProof/>
                <w:webHidden/>
              </w:rPr>
              <w:tab/>
            </w:r>
            <w:r>
              <w:rPr>
                <w:noProof/>
                <w:webHidden/>
              </w:rPr>
              <w:fldChar w:fldCharType="begin"/>
            </w:r>
            <w:r>
              <w:rPr>
                <w:noProof/>
                <w:webHidden/>
              </w:rPr>
              <w:instrText xml:space="preserve"> PAGEREF _Toc29952544 \h </w:instrText>
            </w:r>
            <w:r>
              <w:rPr>
                <w:noProof/>
                <w:webHidden/>
              </w:rPr>
            </w:r>
            <w:r>
              <w:rPr>
                <w:noProof/>
                <w:webHidden/>
              </w:rPr>
              <w:fldChar w:fldCharType="separate"/>
            </w:r>
            <w:r w:rsidR="00CD325D">
              <w:rPr>
                <w:noProof/>
                <w:webHidden/>
              </w:rPr>
              <w:t>26</w:t>
            </w:r>
            <w:r>
              <w:rPr>
                <w:noProof/>
                <w:webHidden/>
              </w:rPr>
              <w:fldChar w:fldCharType="end"/>
            </w:r>
          </w:hyperlink>
        </w:p>
        <w:p w14:paraId="1FF8BBA0" w14:textId="0F45AC24"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45" w:history="1">
            <w:r w:rsidRPr="00734B32">
              <w:rPr>
                <w:rStyle w:val="Hyperlink"/>
                <w:noProof/>
              </w:rPr>
              <w:t>2.7</w:t>
            </w:r>
            <w:r>
              <w:rPr>
                <w:rFonts w:asciiTheme="minorHAnsi" w:eastAsiaTheme="minorEastAsia" w:hAnsiTheme="minorHAnsi" w:cstheme="minorBidi"/>
                <w:bCs w:val="0"/>
                <w:noProof/>
                <w:sz w:val="22"/>
                <w:szCs w:val="22"/>
                <w:lang w:val="en-US"/>
              </w:rPr>
              <w:tab/>
            </w:r>
            <w:r w:rsidRPr="00734B32">
              <w:rPr>
                <w:rStyle w:val="Hyperlink"/>
                <w:noProof/>
              </w:rPr>
              <w:t>Terminų ir santraukų žodynas</w:t>
            </w:r>
            <w:r>
              <w:rPr>
                <w:noProof/>
                <w:webHidden/>
              </w:rPr>
              <w:tab/>
            </w:r>
            <w:r>
              <w:rPr>
                <w:noProof/>
                <w:webHidden/>
              </w:rPr>
              <w:fldChar w:fldCharType="begin"/>
            </w:r>
            <w:r>
              <w:rPr>
                <w:noProof/>
                <w:webHidden/>
              </w:rPr>
              <w:instrText xml:space="preserve"> PAGEREF _Toc29952545 \h </w:instrText>
            </w:r>
            <w:r>
              <w:rPr>
                <w:noProof/>
                <w:webHidden/>
              </w:rPr>
            </w:r>
            <w:r>
              <w:rPr>
                <w:noProof/>
                <w:webHidden/>
              </w:rPr>
              <w:fldChar w:fldCharType="separate"/>
            </w:r>
            <w:r w:rsidR="00CD325D">
              <w:rPr>
                <w:noProof/>
                <w:webHidden/>
              </w:rPr>
              <w:t>28</w:t>
            </w:r>
            <w:r>
              <w:rPr>
                <w:noProof/>
                <w:webHidden/>
              </w:rPr>
              <w:fldChar w:fldCharType="end"/>
            </w:r>
          </w:hyperlink>
        </w:p>
        <w:p w14:paraId="2442A9DD" w14:textId="64FA1A78"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546" w:history="1">
            <w:r w:rsidRPr="00734B32">
              <w:rPr>
                <w:rStyle w:val="Hyperlink"/>
                <w:noProof/>
              </w:rPr>
              <w:t>3.</w:t>
            </w:r>
            <w:r>
              <w:rPr>
                <w:rFonts w:asciiTheme="minorHAnsi" w:eastAsiaTheme="minorEastAsia" w:hAnsiTheme="minorHAnsi" w:cstheme="minorBidi"/>
                <w:bCs w:val="0"/>
                <w:noProof/>
                <w:sz w:val="22"/>
                <w:szCs w:val="22"/>
                <w:lang w:val="en-US"/>
              </w:rPr>
              <w:tab/>
            </w:r>
            <w:r w:rsidRPr="00734B32">
              <w:rPr>
                <w:rStyle w:val="Hyperlink"/>
                <w:noProof/>
              </w:rPr>
              <w:t>Projekto planas</w:t>
            </w:r>
            <w:r>
              <w:rPr>
                <w:noProof/>
                <w:webHidden/>
              </w:rPr>
              <w:tab/>
            </w:r>
            <w:r>
              <w:rPr>
                <w:noProof/>
                <w:webHidden/>
              </w:rPr>
              <w:fldChar w:fldCharType="begin"/>
            </w:r>
            <w:r>
              <w:rPr>
                <w:noProof/>
                <w:webHidden/>
              </w:rPr>
              <w:instrText xml:space="preserve"> PAGEREF _Toc29952546 \h </w:instrText>
            </w:r>
            <w:r>
              <w:rPr>
                <w:noProof/>
                <w:webHidden/>
              </w:rPr>
            </w:r>
            <w:r>
              <w:rPr>
                <w:noProof/>
                <w:webHidden/>
              </w:rPr>
              <w:fldChar w:fldCharType="separate"/>
            </w:r>
            <w:r w:rsidR="00CD325D">
              <w:rPr>
                <w:noProof/>
                <w:webHidden/>
              </w:rPr>
              <w:t>28</w:t>
            </w:r>
            <w:r>
              <w:rPr>
                <w:noProof/>
                <w:webHidden/>
              </w:rPr>
              <w:fldChar w:fldCharType="end"/>
            </w:r>
          </w:hyperlink>
        </w:p>
        <w:p w14:paraId="2C7B5ABA" w14:textId="5D0938C9"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547" w:history="1">
            <w:r w:rsidRPr="00734B32">
              <w:rPr>
                <w:rStyle w:val="Hyperlink"/>
                <w:noProof/>
              </w:rPr>
              <w:t>4.</w:t>
            </w:r>
            <w:r>
              <w:rPr>
                <w:rFonts w:asciiTheme="minorHAnsi" w:eastAsiaTheme="minorEastAsia" w:hAnsiTheme="minorHAnsi" w:cstheme="minorBidi"/>
                <w:bCs w:val="0"/>
                <w:noProof/>
                <w:sz w:val="22"/>
                <w:szCs w:val="22"/>
                <w:lang w:val="en-US"/>
              </w:rPr>
              <w:tab/>
            </w:r>
            <w:r w:rsidRPr="00734B32">
              <w:rPr>
                <w:rStyle w:val="Hyperlink"/>
                <w:noProof/>
              </w:rPr>
              <w:t>Reikalavimų specifikavimas</w:t>
            </w:r>
            <w:r>
              <w:rPr>
                <w:noProof/>
                <w:webHidden/>
              </w:rPr>
              <w:tab/>
            </w:r>
            <w:r>
              <w:rPr>
                <w:noProof/>
                <w:webHidden/>
              </w:rPr>
              <w:fldChar w:fldCharType="begin"/>
            </w:r>
            <w:r>
              <w:rPr>
                <w:noProof/>
                <w:webHidden/>
              </w:rPr>
              <w:instrText xml:space="preserve"> PAGEREF _Toc29952547 \h </w:instrText>
            </w:r>
            <w:r>
              <w:rPr>
                <w:noProof/>
                <w:webHidden/>
              </w:rPr>
            </w:r>
            <w:r>
              <w:rPr>
                <w:noProof/>
                <w:webHidden/>
              </w:rPr>
              <w:fldChar w:fldCharType="separate"/>
            </w:r>
            <w:r w:rsidR="00CD325D">
              <w:rPr>
                <w:noProof/>
                <w:webHidden/>
              </w:rPr>
              <w:t>28</w:t>
            </w:r>
            <w:r>
              <w:rPr>
                <w:noProof/>
                <w:webHidden/>
              </w:rPr>
              <w:fldChar w:fldCharType="end"/>
            </w:r>
          </w:hyperlink>
        </w:p>
        <w:p w14:paraId="13546A70" w14:textId="01F76281"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48" w:history="1">
            <w:r w:rsidRPr="00734B32">
              <w:rPr>
                <w:rStyle w:val="Hyperlink"/>
                <w:noProof/>
              </w:rPr>
              <w:t>4.1</w:t>
            </w:r>
            <w:r>
              <w:rPr>
                <w:rFonts w:asciiTheme="minorHAnsi" w:eastAsiaTheme="minorEastAsia" w:hAnsiTheme="minorHAnsi" w:cstheme="minorBidi"/>
                <w:bCs w:val="0"/>
                <w:noProof/>
                <w:sz w:val="22"/>
                <w:szCs w:val="22"/>
                <w:lang w:val="en-US"/>
              </w:rPr>
              <w:tab/>
            </w:r>
            <w:r w:rsidRPr="00734B32">
              <w:rPr>
                <w:rStyle w:val="Hyperlink"/>
                <w:noProof/>
              </w:rPr>
              <w:t>Sistemos paskirtis</w:t>
            </w:r>
            <w:r>
              <w:rPr>
                <w:noProof/>
                <w:webHidden/>
              </w:rPr>
              <w:tab/>
            </w:r>
            <w:r>
              <w:rPr>
                <w:noProof/>
                <w:webHidden/>
              </w:rPr>
              <w:fldChar w:fldCharType="begin"/>
            </w:r>
            <w:r>
              <w:rPr>
                <w:noProof/>
                <w:webHidden/>
              </w:rPr>
              <w:instrText xml:space="preserve"> PAGEREF _Toc29952548 \h </w:instrText>
            </w:r>
            <w:r>
              <w:rPr>
                <w:noProof/>
                <w:webHidden/>
              </w:rPr>
            </w:r>
            <w:r>
              <w:rPr>
                <w:noProof/>
                <w:webHidden/>
              </w:rPr>
              <w:fldChar w:fldCharType="separate"/>
            </w:r>
            <w:r w:rsidR="00CD325D">
              <w:rPr>
                <w:noProof/>
                <w:webHidden/>
              </w:rPr>
              <w:t>28</w:t>
            </w:r>
            <w:r>
              <w:rPr>
                <w:noProof/>
                <w:webHidden/>
              </w:rPr>
              <w:fldChar w:fldCharType="end"/>
            </w:r>
          </w:hyperlink>
        </w:p>
        <w:p w14:paraId="28840E80" w14:textId="04D02648" w:rsidR="001474C7" w:rsidRDefault="001474C7">
          <w:pPr>
            <w:pStyle w:val="TOC3"/>
            <w:rPr>
              <w:rFonts w:asciiTheme="minorHAnsi" w:eastAsiaTheme="minorEastAsia" w:hAnsiTheme="minorHAnsi" w:cstheme="minorBidi"/>
              <w:bCs w:val="0"/>
              <w:noProof/>
              <w:sz w:val="22"/>
              <w:szCs w:val="22"/>
              <w:lang w:val="en-US"/>
            </w:rPr>
          </w:pPr>
          <w:hyperlink w:anchor="_Toc29952549" w:history="1">
            <w:r w:rsidRPr="00734B32">
              <w:rPr>
                <w:rStyle w:val="Hyperlink"/>
                <w:noProof/>
              </w:rPr>
              <w:t>4.1.1</w:t>
            </w:r>
            <w:r>
              <w:rPr>
                <w:rFonts w:asciiTheme="minorHAnsi" w:eastAsiaTheme="minorEastAsia" w:hAnsiTheme="minorHAnsi" w:cstheme="minorBidi"/>
                <w:bCs w:val="0"/>
                <w:noProof/>
                <w:sz w:val="22"/>
                <w:szCs w:val="22"/>
                <w:lang w:val="en-US"/>
              </w:rPr>
              <w:tab/>
            </w:r>
            <w:r w:rsidRPr="00734B32">
              <w:rPr>
                <w:rStyle w:val="Hyperlink"/>
                <w:noProof/>
              </w:rPr>
              <w:t>Analizuojama veikla ir/ar projekto priežastys</w:t>
            </w:r>
            <w:r>
              <w:rPr>
                <w:noProof/>
                <w:webHidden/>
              </w:rPr>
              <w:tab/>
            </w:r>
            <w:r>
              <w:rPr>
                <w:noProof/>
                <w:webHidden/>
              </w:rPr>
              <w:fldChar w:fldCharType="begin"/>
            </w:r>
            <w:r>
              <w:rPr>
                <w:noProof/>
                <w:webHidden/>
              </w:rPr>
              <w:instrText xml:space="preserve"> PAGEREF _Toc29952549 \h </w:instrText>
            </w:r>
            <w:r>
              <w:rPr>
                <w:noProof/>
                <w:webHidden/>
              </w:rPr>
            </w:r>
            <w:r>
              <w:rPr>
                <w:noProof/>
                <w:webHidden/>
              </w:rPr>
              <w:fldChar w:fldCharType="separate"/>
            </w:r>
            <w:r w:rsidR="00CD325D">
              <w:rPr>
                <w:noProof/>
                <w:webHidden/>
              </w:rPr>
              <w:t>28</w:t>
            </w:r>
            <w:r>
              <w:rPr>
                <w:noProof/>
                <w:webHidden/>
              </w:rPr>
              <w:fldChar w:fldCharType="end"/>
            </w:r>
          </w:hyperlink>
        </w:p>
        <w:p w14:paraId="6D2D06BC" w14:textId="3D71D322" w:rsidR="001474C7" w:rsidRDefault="001474C7">
          <w:pPr>
            <w:pStyle w:val="TOC3"/>
            <w:rPr>
              <w:rFonts w:asciiTheme="minorHAnsi" w:eastAsiaTheme="minorEastAsia" w:hAnsiTheme="minorHAnsi" w:cstheme="minorBidi"/>
              <w:bCs w:val="0"/>
              <w:noProof/>
              <w:sz w:val="22"/>
              <w:szCs w:val="22"/>
              <w:lang w:val="en-US"/>
            </w:rPr>
          </w:pPr>
          <w:hyperlink w:anchor="_Toc29952550" w:history="1">
            <w:r w:rsidRPr="00734B32">
              <w:rPr>
                <w:rStyle w:val="Hyperlink"/>
                <w:noProof/>
              </w:rPr>
              <w:t>4.1.2</w:t>
            </w:r>
            <w:r>
              <w:rPr>
                <w:rFonts w:asciiTheme="minorHAnsi" w:eastAsiaTheme="minorEastAsia" w:hAnsiTheme="minorHAnsi" w:cstheme="minorBidi"/>
                <w:bCs w:val="0"/>
                <w:noProof/>
                <w:sz w:val="22"/>
                <w:szCs w:val="22"/>
                <w:lang w:val="en-US"/>
              </w:rPr>
              <w:tab/>
            </w:r>
            <w:r w:rsidRPr="00734B32">
              <w:rPr>
                <w:rStyle w:val="Hyperlink"/>
                <w:noProof/>
              </w:rPr>
              <w:t>Tikslai</w:t>
            </w:r>
            <w:r>
              <w:rPr>
                <w:noProof/>
                <w:webHidden/>
              </w:rPr>
              <w:tab/>
            </w:r>
            <w:r>
              <w:rPr>
                <w:noProof/>
                <w:webHidden/>
              </w:rPr>
              <w:fldChar w:fldCharType="begin"/>
            </w:r>
            <w:r>
              <w:rPr>
                <w:noProof/>
                <w:webHidden/>
              </w:rPr>
              <w:instrText xml:space="preserve"> PAGEREF _Toc29952550 \h </w:instrText>
            </w:r>
            <w:r>
              <w:rPr>
                <w:noProof/>
                <w:webHidden/>
              </w:rPr>
            </w:r>
            <w:r>
              <w:rPr>
                <w:noProof/>
                <w:webHidden/>
              </w:rPr>
              <w:fldChar w:fldCharType="separate"/>
            </w:r>
            <w:r w:rsidR="00CD325D">
              <w:rPr>
                <w:noProof/>
                <w:webHidden/>
              </w:rPr>
              <w:t>29</w:t>
            </w:r>
            <w:r>
              <w:rPr>
                <w:noProof/>
                <w:webHidden/>
              </w:rPr>
              <w:fldChar w:fldCharType="end"/>
            </w:r>
          </w:hyperlink>
        </w:p>
        <w:p w14:paraId="73684A03" w14:textId="4F7F74E7"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51" w:history="1">
            <w:r w:rsidRPr="00734B32">
              <w:rPr>
                <w:rStyle w:val="Hyperlink"/>
                <w:noProof/>
              </w:rPr>
              <w:t>4.2</w:t>
            </w:r>
            <w:r>
              <w:rPr>
                <w:rFonts w:asciiTheme="minorHAnsi" w:eastAsiaTheme="minorEastAsia" w:hAnsiTheme="minorHAnsi" w:cstheme="minorBidi"/>
                <w:bCs w:val="0"/>
                <w:noProof/>
                <w:sz w:val="22"/>
                <w:szCs w:val="22"/>
                <w:lang w:val="en-US"/>
              </w:rPr>
              <w:tab/>
            </w:r>
            <w:r w:rsidRPr="00734B32">
              <w:rPr>
                <w:rStyle w:val="Hyperlink"/>
                <w:noProof/>
              </w:rPr>
              <w:t>Suinteresuoti asmenys</w:t>
            </w:r>
            <w:r>
              <w:rPr>
                <w:noProof/>
                <w:webHidden/>
              </w:rPr>
              <w:tab/>
            </w:r>
            <w:r>
              <w:rPr>
                <w:noProof/>
                <w:webHidden/>
              </w:rPr>
              <w:fldChar w:fldCharType="begin"/>
            </w:r>
            <w:r>
              <w:rPr>
                <w:noProof/>
                <w:webHidden/>
              </w:rPr>
              <w:instrText xml:space="preserve"> PAGEREF _Toc29952551 \h </w:instrText>
            </w:r>
            <w:r>
              <w:rPr>
                <w:noProof/>
                <w:webHidden/>
              </w:rPr>
            </w:r>
            <w:r>
              <w:rPr>
                <w:noProof/>
                <w:webHidden/>
              </w:rPr>
              <w:fldChar w:fldCharType="separate"/>
            </w:r>
            <w:r w:rsidR="00CD325D">
              <w:rPr>
                <w:noProof/>
                <w:webHidden/>
              </w:rPr>
              <w:t>29</w:t>
            </w:r>
            <w:r>
              <w:rPr>
                <w:noProof/>
                <w:webHidden/>
              </w:rPr>
              <w:fldChar w:fldCharType="end"/>
            </w:r>
          </w:hyperlink>
        </w:p>
        <w:p w14:paraId="02EC4EB4" w14:textId="1701B091" w:rsidR="001474C7" w:rsidRDefault="001474C7">
          <w:pPr>
            <w:pStyle w:val="TOC3"/>
            <w:rPr>
              <w:rFonts w:asciiTheme="minorHAnsi" w:eastAsiaTheme="minorEastAsia" w:hAnsiTheme="minorHAnsi" w:cstheme="minorBidi"/>
              <w:bCs w:val="0"/>
              <w:noProof/>
              <w:sz w:val="22"/>
              <w:szCs w:val="22"/>
              <w:lang w:val="en-US"/>
            </w:rPr>
          </w:pPr>
          <w:hyperlink w:anchor="_Toc29952552" w:history="1">
            <w:r w:rsidRPr="00734B32">
              <w:rPr>
                <w:rStyle w:val="Hyperlink"/>
                <w:noProof/>
              </w:rPr>
              <w:t>4.2.1</w:t>
            </w:r>
            <w:r>
              <w:rPr>
                <w:rFonts w:asciiTheme="minorHAnsi" w:eastAsiaTheme="minorEastAsia" w:hAnsiTheme="minorHAnsi" w:cstheme="minorBidi"/>
                <w:bCs w:val="0"/>
                <w:noProof/>
                <w:sz w:val="22"/>
                <w:szCs w:val="22"/>
                <w:lang w:val="en-US"/>
              </w:rPr>
              <w:tab/>
            </w:r>
            <w:r w:rsidRPr="00734B32">
              <w:rPr>
                <w:rStyle w:val="Hyperlink"/>
                <w:noProof/>
              </w:rPr>
              <w:t>Užsakovas</w:t>
            </w:r>
            <w:r>
              <w:rPr>
                <w:noProof/>
                <w:webHidden/>
              </w:rPr>
              <w:tab/>
            </w:r>
            <w:r>
              <w:rPr>
                <w:noProof/>
                <w:webHidden/>
              </w:rPr>
              <w:fldChar w:fldCharType="begin"/>
            </w:r>
            <w:r>
              <w:rPr>
                <w:noProof/>
                <w:webHidden/>
              </w:rPr>
              <w:instrText xml:space="preserve"> PAGEREF _Toc29952552 \h </w:instrText>
            </w:r>
            <w:r>
              <w:rPr>
                <w:noProof/>
                <w:webHidden/>
              </w:rPr>
            </w:r>
            <w:r>
              <w:rPr>
                <w:noProof/>
                <w:webHidden/>
              </w:rPr>
              <w:fldChar w:fldCharType="separate"/>
            </w:r>
            <w:r w:rsidR="00CD325D">
              <w:rPr>
                <w:noProof/>
                <w:webHidden/>
              </w:rPr>
              <w:t>29</w:t>
            </w:r>
            <w:r>
              <w:rPr>
                <w:noProof/>
                <w:webHidden/>
              </w:rPr>
              <w:fldChar w:fldCharType="end"/>
            </w:r>
          </w:hyperlink>
        </w:p>
        <w:p w14:paraId="3E93FB60" w14:textId="31401A72" w:rsidR="001474C7" w:rsidRDefault="001474C7">
          <w:pPr>
            <w:pStyle w:val="TOC3"/>
            <w:rPr>
              <w:rFonts w:asciiTheme="minorHAnsi" w:eastAsiaTheme="minorEastAsia" w:hAnsiTheme="minorHAnsi" w:cstheme="minorBidi"/>
              <w:bCs w:val="0"/>
              <w:noProof/>
              <w:sz w:val="22"/>
              <w:szCs w:val="22"/>
              <w:lang w:val="en-US"/>
            </w:rPr>
          </w:pPr>
          <w:hyperlink w:anchor="_Toc29952553" w:history="1">
            <w:r w:rsidRPr="00734B32">
              <w:rPr>
                <w:rStyle w:val="Hyperlink"/>
                <w:noProof/>
              </w:rPr>
              <w:t>4.2.2</w:t>
            </w:r>
            <w:r>
              <w:rPr>
                <w:rFonts w:asciiTheme="minorHAnsi" w:eastAsiaTheme="minorEastAsia" w:hAnsiTheme="minorHAnsi" w:cstheme="minorBidi"/>
                <w:bCs w:val="0"/>
                <w:noProof/>
                <w:sz w:val="22"/>
                <w:szCs w:val="22"/>
                <w:lang w:val="en-US"/>
              </w:rPr>
              <w:tab/>
            </w:r>
            <w:r w:rsidRPr="00734B32">
              <w:rPr>
                <w:rStyle w:val="Hyperlink"/>
                <w:noProof/>
              </w:rPr>
              <w:t>Pirkėjas</w:t>
            </w:r>
            <w:r>
              <w:rPr>
                <w:noProof/>
                <w:webHidden/>
              </w:rPr>
              <w:tab/>
            </w:r>
            <w:r>
              <w:rPr>
                <w:noProof/>
                <w:webHidden/>
              </w:rPr>
              <w:fldChar w:fldCharType="begin"/>
            </w:r>
            <w:r>
              <w:rPr>
                <w:noProof/>
                <w:webHidden/>
              </w:rPr>
              <w:instrText xml:space="preserve"> PAGEREF _Toc29952553 \h </w:instrText>
            </w:r>
            <w:r>
              <w:rPr>
                <w:noProof/>
                <w:webHidden/>
              </w:rPr>
            </w:r>
            <w:r>
              <w:rPr>
                <w:noProof/>
                <w:webHidden/>
              </w:rPr>
              <w:fldChar w:fldCharType="separate"/>
            </w:r>
            <w:r w:rsidR="00CD325D">
              <w:rPr>
                <w:noProof/>
                <w:webHidden/>
              </w:rPr>
              <w:t>29</w:t>
            </w:r>
            <w:r>
              <w:rPr>
                <w:noProof/>
                <w:webHidden/>
              </w:rPr>
              <w:fldChar w:fldCharType="end"/>
            </w:r>
          </w:hyperlink>
        </w:p>
        <w:p w14:paraId="4E1F5D41" w14:textId="49CBD9BC" w:rsidR="001474C7" w:rsidRDefault="001474C7">
          <w:pPr>
            <w:pStyle w:val="TOC3"/>
            <w:rPr>
              <w:rFonts w:asciiTheme="minorHAnsi" w:eastAsiaTheme="minorEastAsia" w:hAnsiTheme="minorHAnsi" w:cstheme="minorBidi"/>
              <w:bCs w:val="0"/>
              <w:noProof/>
              <w:sz w:val="22"/>
              <w:szCs w:val="22"/>
              <w:lang w:val="en-US"/>
            </w:rPr>
          </w:pPr>
          <w:hyperlink w:anchor="_Toc29952554" w:history="1">
            <w:r w:rsidRPr="00734B32">
              <w:rPr>
                <w:rStyle w:val="Hyperlink"/>
                <w:noProof/>
              </w:rPr>
              <w:t>4.2.3</w:t>
            </w:r>
            <w:r>
              <w:rPr>
                <w:rFonts w:asciiTheme="minorHAnsi" w:eastAsiaTheme="minorEastAsia" w:hAnsiTheme="minorHAnsi" w:cstheme="minorBidi"/>
                <w:bCs w:val="0"/>
                <w:noProof/>
                <w:sz w:val="22"/>
                <w:szCs w:val="22"/>
                <w:lang w:val="en-US"/>
              </w:rPr>
              <w:tab/>
            </w:r>
            <w:r w:rsidRPr="00734B32">
              <w:rPr>
                <w:rStyle w:val="Hyperlink"/>
                <w:noProof/>
              </w:rPr>
              <w:t>Kiti suinteresuoti asmenys</w:t>
            </w:r>
            <w:r>
              <w:rPr>
                <w:noProof/>
                <w:webHidden/>
              </w:rPr>
              <w:tab/>
            </w:r>
            <w:r>
              <w:rPr>
                <w:noProof/>
                <w:webHidden/>
              </w:rPr>
              <w:fldChar w:fldCharType="begin"/>
            </w:r>
            <w:r>
              <w:rPr>
                <w:noProof/>
                <w:webHidden/>
              </w:rPr>
              <w:instrText xml:space="preserve"> PAGEREF _Toc29952554 \h </w:instrText>
            </w:r>
            <w:r>
              <w:rPr>
                <w:noProof/>
                <w:webHidden/>
              </w:rPr>
            </w:r>
            <w:r>
              <w:rPr>
                <w:noProof/>
                <w:webHidden/>
              </w:rPr>
              <w:fldChar w:fldCharType="separate"/>
            </w:r>
            <w:r w:rsidR="00CD325D">
              <w:rPr>
                <w:noProof/>
                <w:webHidden/>
              </w:rPr>
              <w:t>29</w:t>
            </w:r>
            <w:r>
              <w:rPr>
                <w:noProof/>
                <w:webHidden/>
              </w:rPr>
              <w:fldChar w:fldCharType="end"/>
            </w:r>
          </w:hyperlink>
        </w:p>
        <w:p w14:paraId="24496D1E" w14:textId="680B6BC8" w:rsidR="001474C7" w:rsidRDefault="001474C7">
          <w:pPr>
            <w:pStyle w:val="TOC3"/>
            <w:rPr>
              <w:rFonts w:asciiTheme="minorHAnsi" w:eastAsiaTheme="minorEastAsia" w:hAnsiTheme="minorHAnsi" w:cstheme="minorBidi"/>
              <w:bCs w:val="0"/>
              <w:noProof/>
              <w:sz w:val="22"/>
              <w:szCs w:val="22"/>
              <w:lang w:val="en-US"/>
            </w:rPr>
          </w:pPr>
          <w:hyperlink w:anchor="_Toc29952555" w:history="1">
            <w:r w:rsidRPr="00734B32">
              <w:rPr>
                <w:rStyle w:val="Hyperlink"/>
                <w:noProof/>
              </w:rPr>
              <w:t>4.2.4</w:t>
            </w:r>
            <w:r>
              <w:rPr>
                <w:rFonts w:asciiTheme="minorHAnsi" w:eastAsiaTheme="minorEastAsia" w:hAnsiTheme="minorHAnsi" w:cstheme="minorBidi"/>
                <w:bCs w:val="0"/>
                <w:noProof/>
                <w:sz w:val="22"/>
                <w:szCs w:val="22"/>
                <w:lang w:val="en-US"/>
              </w:rPr>
              <w:tab/>
            </w:r>
            <w:r w:rsidRPr="00734B32">
              <w:rPr>
                <w:rStyle w:val="Hyperlink"/>
                <w:noProof/>
              </w:rPr>
              <w:t>Potencialūs produkto naudotojai</w:t>
            </w:r>
            <w:r>
              <w:rPr>
                <w:noProof/>
                <w:webHidden/>
              </w:rPr>
              <w:tab/>
            </w:r>
            <w:r>
              <w:rPr>
                <w:noProof/>
                <w:webHidden/>
              </w:rPr>
              <w:fldChar w:fldCharType="begin"/>
            </w:r>
            <w:r>
              <w:rPr>
                <w:noProof/>
                <w:webHidden/>
              </w:rPr>
              <w:instrText xml:space="preserve"> PAGEREF _Toc29952555 \h </w:instrText>
            </w:r>
            <w:r>
              <w:rPr>
                <w:noProof/>
                <w:webHidden/>
              </w:rPr>
            </w:r>
            <w:r>
              <w:rPr>
                <w:noProof/>
                <w:webHidden/>
              </w:rPr>
              <w:fldChar w:fldCharType="separate"/>
            </w:r>
            <w:r w:rsidR="00CD325D">
              <w:rPr>
                <w:noProof/>
                <w:webHidden/>
              </w:rPr>
              <w:t>30</w:t>
            </w:r>
            <w:r>
              <w:rPr>
                <w:noProof/>
                <w:webHidden/>
              </w:rPr>
              <w:fldChar w:fldCharType="end"/>
            </w:r>
          </w:hyperlink>
        </w:p>
        <w:p w14:paraId="2FEBDDF5" w14:textId="4E3C8858" w:rsidR="001474C7" w:rsidRDefault="001474C7">
          <w:pPr>
            <w:pStyle w:val="TOC3"/>
            <w:rPr>
              <w:rFonts w:asciiTheme="minorHAnsi" w:eastAsiaTheme="minorEastAsia" w:hAnsiTheme="minorHAnsi" w:cstheme="minorBidi"/>
              <w:bCs w:val="0"/>
              <w:noProof/>
              <w:sz w:val="22"/>
              <w:szCs w:val="22"/>
              <w:lang w:val="en-US"/>
            </w:rPr>
          </w:pPr>
          <w:hyperlink w:anchor="_Toc29952556" w:history="1">
            <w:r w:rsidRPr="00734B32">
              <w:rPr>
                <w:rStyle w:val="Hyperlink"/>
                <w:noProof/>
              </w:rPr>
              <w:t>4.2.5</w:t>
            </w:r>
            <w:r>
              <w:rPr>
                <w:rFonts w:asciiTheme="minorHAnsi" w:eastAsiaTheme="minorEastAsia" w:hAnsiTheme="minorHAnsi" w:cstheme="minorBidi"/>
                <w:bCs w:val="0"/>
                <w:noProof/>
                <w:sz w:val="22"/>
                <w:szCs w:val="22"/>
                <w:lang w:val="en-US"/>
              </w:rPr>
              <w:tab/>
            </w:r>
            <w:r w:rsidRPr="00734B32">
              <w:rPr>
                <w:rStyle w:val="Hyperlink"/>
                <w:noProof/>
              </w:rPr>
              <w:t>Personažai</w:t>
            </w:r>
            <w:r>
              <w:rPr>
                <w:noProof/>
                <w:webHidden/>
              </w:rPr>
              <w:tab/>
            </w:r>
            <w:r>
              <w:rPr>
                <w:noProof/>
                <w:webHidden/>
              </w:rPr>
              <w:fldChar w:fldCharType="begin"/>
            </w:r>
            <w:r>
              <w:rPr>
                <w:noProof/>
                <w:webHidden/>
              </w:rPr>
              <w:instrText xml:space="preserve"> PAGEREF _Toc29952556 \h </w:instrText>
            </w:r>
            <w:r>
              <w:rPr>
                <w:noProof/>
                <w:webHidden/>
              </w:rPr>
            </w:r>
            <w:r>
              <w:rPr>
                <w:noProof/>
                <w:webHidden/>
              </w:rPr>
              <w:fldChar w:fldCharType="separate"/>
            </w:r>
            <w:r w:rsidR="00CD325D">
              <w:rPr>
                <w:noProof/>
                <w:webHidden/>
              </w:rPr>
              <w:t>30</w:t>
            </w:r>
            <w:r>
              <w:rPr>
                <w:noProof/>
                <w:webHidden/>
              </w:rPr>
              <w:fldChar w:fldCharType="end"/>
            </w:r>
          </w:hyperlink>
        </w:p>
        <w:p w14:paraId="06AED37A" w14:textId="677E3D04" w:rsidR="001474C7" w:rsidRDefault="001474C7">
          <w:pPr>
            <w:pStyle w:val="TOC3"/>
            <w:rPr>
              <w:rFonts w:asciiTheme="minorHAnsi" w:eastAsiaTheme="minorEastAsia" w:hAnsiTheme="minorHAnsi" w:cstheme="minorBidi"/>
              <w:bCs w:val="0"/>
              <w:noProof/>
              <w:sz w:val="22"/>
              <w:szCs w:val="22"/>
              <w:lang w:val="en-US"/>
            </w:rPr>
          </w:pPr>
          <w:hyperlink w:anchor="_Toc29952557" w:history="1">
            <w:r w:rsidRPr="00734B32">
              <w:rPr>
                <w:rStyle w:val="Hyperlink"/>
                <w:noProof/>
              </w:rPr>
              <w:t>4.2.6</w:t>
            </w:r>
            <w:r>
              <w:rPr>
                <w:rFonts w:asciiTheme="minorHAnsi" w:eastAsiaTheme="minorEastAsia" w:hAnsiTheme="minorHAnsi" w:cstheme="minorBidi"/>
                <w:bCs w:val="0"/>
                <w:noProof/>
                <w:sz w:val="22"/>
                <w:szCs w:val="22"/>
                <w:lang w:val="en-US"/>
              </w:rPr>
              <w:tab/>
            </w:r>
            <w:r w:rsidRPr="00734B32">
              <w:rPr>
                <w:rStyle w:val="Hyperlink"/>
                <w:noProof/>
              </w:rPr>
              <w:t>Naudotojams priskirti prioritetai</w:t>
            </w:r>
            <w:r>
              <w:rPr>
                <w:noProof/>
                <w:webHidden/>
              </w:rPr>
              <w:tab/>
            </w:r>
            <w:r>
              <w:rPr>
                <w:noProof/>
                <w:webHidden/>
              </w:rPr>
              <w:fldChar w:fldCharType="begin"/>
            </w:r>
            <w:r>
              <w:rPr>
                <w:noProof/>
                <w:webHidden/>
              </w:rPr>
              <w:instrText xml:space="preserve"> PAGEREF _Toc29952557 \h </w:instrText>
            </w:r>
            <w:r>
              <w:rPr>
                <w:noProof/>
                <w:webHidden/>
              </w:rPr>
            </w:r>
            <w:r>
              <w:rPr>
                <w:noProof/>
                <w:webHidden/>
              </w:rPr>
              <w:fldChar w:fldCharType="separate"/>
            </w:r>
            <w:r w:rsidR="00CD325D">
              <w:rPr>
                <w:noProof/>
                <w:webHidden/>
              </w:rPr>
              <w:t>30</w:t>
            </w:r>
            <w:r>
              <w:rPr>
                <w:noProof/>
                <w:webHidden/>
              </w:rPr>
              <w:fldChar w:fldCharType="end"/>
            </w:r>
          </w:hyperlink>
        </w:p>
        <w:p w14:paraId="7BF3B021" w14:textId="67E5DE64" w:rsidR="001474C7" w:rsidRDefault="001474C7">
          <w:pPr>
            <w:pStyle w:val="TOC3"/>
            <w:rPr>
              <w:rFonts w:asciiTheme="minorHAnsi" w:eastAsiaTheme="minorEastAsia" w:hAnsiTheme="minorHAnsi" w:cstheme="minorBidi"/>
              <w:bCs w:val="0"/>
              <w:noProof/>
              <w:sz w:val="22"/>
              <w:szCs w:val="22"/>
              <w:lang w:val="en-US"/>
            </w:rPr>
          </w:pPr>
          <w:hyperlink w:anchor="_Toc29952558" w:history="1">
            <w:r w:rsidRPr="00734B32">
              <w:rPr>
                <w:rStyle w:val="Hyperlink"/>
                <w:noProof/>
              </w:rPr>
              <w:t>4.2.7</w:t>
            </w:r>
            <w:r>
              <w:rPr>
                <w:rFonts w:asciiTheme="minorHAnsi" w:eastAsiaTheme="minorEastAsia" w:hAnsiTheme="minorHAnsi" w:cstheme="minorBidi"/>
                <w:bCs w:val="0"/>
                <w:noProof/>
                <w:sz w:val="22"/>
                <w:szCs w:val="22"/>
                <w:lang w:val="en-US"/>
              </w:rPr>
              <w:tab/>
            </w:r>
            <w:r w:rsidRPr="00734B32">
              <w:rPr>
                <w:rStyle w:val="Hyperlink"/>
                <w:noProof/>
              </w:rPr>
              <w:t>Naudotojų dalyvavimas projekte</w:t>
            </w:r>
            <w:r>
              <w:rPr>
                <w:noProof/>
                <w:webHidden/>
              </w:rPr>
              <w:tab/>
            </w:r>
            <w:r>
              <w:rPr>
                <w:noProof/>
                <w:webHidden/>
              </w:rPr>
              <w:fldChar w:fldCharType="begin"/>
            </w:r>
            <w:r>
              <w:rPr>
                <w:noProof/>
                <w:webHidden/>
              </w:rPr>
              <w:instrText xml:space="preserve"> PAGEREF _Toc29952558 \h </w:instrText>
            </w:r>
            <w:r>
              <w:rPr>
                <w:noProof/>
                <w:webHidden/>
              </w:rPr>
            </w:r>
            <w:r>
              <w:rPr>
                <w:noProof/>
                <w:webHidden/>
              </w:rPr>
              <w:fldChar w:fldCharType="separate"/>
            </w:r>
            <w:r w:rsidR="00CD325D">
              <w:rPr>
                <w:noProof/>
                <w:webHidden/>
              </w:rPr>
              <w:t>30</w:t>
            </w:r>
            <w:r>
              <w:rPr>
                <w:noProof/>
                <w:webHidden/>
              </w:rPr>
              <w:fldChar w:fldCharType="end"/>
            </w:r>
          </w:hyperlink>
        </w:p>
        <w:p w14:paraId="4EB8E6C3" w14:textId="03632C1F" w:rsidR="001474C7" w:rsidRDefault="001474C7">
          <w:pPr>
            <w:pStyle w:val="TOC3"/>
            <w:rPr>
              <w:rFonts w:asciiTheme="minorHAnsi" w:eastAsiaTheme="minorEastAsia" w:hAnsiTheme="minorHAnsi" w:cstheme="minorBidi"/>
              <w:bCs w:val="0"/>
              <w:noProof/>
              <w:sz w:val="22"/>
              <w:szCs w:val="22"/>
              <w:lang w:val="en-US"/>
            </w:rPr>
          </w:pPr>
          <w:hyperlink w:anchor="_Toc29952559" w:history="1">
            <w:r w:rsidRPr="00734B32">
              <w:rPr>
                <w:rStyle w:val="Hyperlink"/>
                <w:noProof/>
              </w:rPr>
              <w:t>4.2.8</w:t>
            </w:r>
            <w:r>
              <w:rPr>
                <w:rFonts w:asciiTheme="minorHAnsi" w:eastAsiaTheme="minorEastAsia" w:hAnsiTheme="minorHAnsi" w:cstheme="minorBidi"/>
                <w:bCs w:val="0"/>
                <w:noProof/>
                <w:sz w:val="22"/>
                <w:szCs w:val="22"/>
                <w:lang w:val="en-US"/>
              </w:rPr>
              <w:tab/>
            </w:r>
            <w:r w:rsidRPr="00734B32">
              <w:rPr>
                <w:rStyle w:val="Hyperlink"/>
                <w:noProof/>
              </w:rPr>
              <w:t>Sistemos aptarnaujantis personalas</w:t>
            </w:r>
            <w:r>
              <w:rPr>
                <w:noProof/>
                <w:webHidden/>
              </w:rPr>
              <w:tab/>
            </w:r>
            <w:r>
              <w:rPr>
                <w:noProof/>
                <w:webHidden/>
              </w:rPr>
              <w:fldChar w:fldCharType="begin"/>
            </w:r>
            <w:r>
              <w:rPr>
                <w:noProof/>
                <w:webHidden/>
              </w:rPr>
              <w:instrText xml:space="preserve"> PAGEREF _Toc29952559 \h </w:instrText>
            </w:r>
            <w:r>
              <w:rPr>
                <w:noProof/>
                <w:webHidden/>
              </w:rPr>
            </w:r>
            <w:r>
              <w:rPr>
                <w:noProof/>
                <w:webHidden/>
              </w:rPr>
              <w:fldChar w:fldCharType="separate"/>
            </w:r>
            <w:r w:rsidR="00CD325D">
              <w:rPr>
                <w:noProof/>
                <w:webHidden/>
              </w:rPr>
              <w:t>31</w:t>
            </w:r>
            <w:r>
              <w:rPr>
                <w:noProof/>
                <w:webHidden/>
              </w:rPr>
              <w:fldChar w:fldCharType="end"/>
            </w:r>
          </w:hyperlink>
        </w:p>
        <w:p w14:paraId="26799B96" w14:textId="36923756"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60" w:history="1">
            <w:r w:rsidRPr="00734B32">
              <w:rPr>
                <w:rStyle w:val="Hyperlink"/>
                <w:noProof/>
              </w:rPr>
              <w:t>4.3</w:t>
            </w:r>
            <w:r>
              <w:rPr>
                <w:rFonts w:asciiTheme="minorHAnsi" w:eastAsiaTheme="minorEastAsia" w:hAnsiTheme="minorHAnsi" w:cstheme="minorBidi"/>
                <w:bCs w:val="0"/>
                <w:noProof/>
                <w:sz w:val="22"/>
                <w:szCs w:val="22"/>
                <w:lang w:val="en-US"/>
              </w:rPr>
              <w:tab/>
            </w:r>
            <w:r w:rsidRPr="00734B32">
              <w:rPr>
                <w:rStyle w:val="Hyperlink"/>
                <w:noProof/>
              </w:rPr>
              <w:t>Apribojimai</w:t>
            </w:r>
            <w:r>
              <w:rPr>
                <w:noProof/>
                <w:webHidden/>
              </w:rPr>
              <w:tab/>
            </w:r>
            <w:r>
              <w:rPr>
                <w:noProof/>
                <w:webHidden/>
              </w:rPr>
              <w:fldChar w:fldCharType="begin"/>
            </w:r>
            <w:r>
              <w:rPr>
                <w:noProof/>
                <w:webHidden/>
              </w:rPr>
              <w:instrText xml:space="preserve"> PAGEREF _Toc29952560 \h </w:instrText>
            </w:r>
            <w:r>
              <w:rPr>
                <w:noProof/>
                <w:webHidden/>
              </w:rPr>
            </w:r>
            <w:r>
              <w:rPr>
                <w:noProof/>
                <w:webHidden/>
              </w:rPr>
              <w:fldChar w:fldCharType="separate"/>
            </w:r>
            <w:r w:rsidR="00CD325D">
              <w:rPr>
                <w:noProof/>
                <w:webHidden/>
              </w:rPr>
              <w:t>31</w:t>
            </w:r>
            <w:r>
              <w:rPr>
                <w:noProof/>
                <w:webHidden/>
              </w:rPr>
              <w:fldChar w:fldCharType="end"/>
            </w:r>
          </w:hyperlink>
        </w:p>
        <w:p w14:paraId="22528DAE" w14:textId="16B533C6" w:rsidR="001474C7" w:rsidRDefault="001474C7">
          <w:pPr>
            <w:pStyle w:val="TOC3"/>
            <w:rPr>
              <w:rFonts w:asciiTheme="minorHAnsi" w:eastAsiaTheme="minorEastAsia" w:hAnsiTheme="minorHAnsi" w:cstheme="minorBidi"/>
              <w:bCs w:val="0"/>
              <w:noProof/>
              <w:sz w:val="22"/>
              <w:szCs w:val="22"/>
              <w:lang w:val="en-US"/>
            </w:rPr>
          </w:pPr>
          <w:hyperlink w:anchor="_Toc29952561" w:history="1">
            <w:r w:rsidRPr="00734B32">
              <w:rPr>
                <w:rStyle w:val="Hyperlink"/>
                <w:noProof/>
              </w:rPr>
              <w:t>4.3.1</w:t>
            </w:r>
            <w:r>
              <w:rPr>
                <w:rFonts w:asciiTheme="minorHAnsi" w:eastAsiaTheme="minorEastAsia" w:hAnsiTheme="minorHAnsi" w:cstheme="minorBidi"/>
                <w:bCs w:val="0"/>
                <w:noProof/>
                <w:sz w:val="22"/>
                <w:szCs w:val="22"/>
                <w:lang w:val="en-US"/>
              </w:rPr>
              <w:tab/>
            </w:r>
            <w:r w:rsidRPr="00734B32">
              <w:rPr>
                <w:rStyle w:val="Hyperlink"/>
                <w:noProof/>
              </w:rPr>
              <w:t>Apribojimai sprendimui</w:t>
            </w:r>
            <w:r>
              <w:rPr>
                <w:noProof/>
                <w:webHidden/>
              </w:rPr>
              <w:tab/>
            </w:r>
            <w:r>
              <w:rPr>
                <w:noProof/>
                <w:webHidden/>
              </w:rPr>
              <w:fldChar w:fldCharType="begin"/>
            </w:r>
            <w:r>
              <w:rPr>
                <w:noProof/>
                <w:webHidden/>
              </w:rPr>
              <w:instrText xml:space="preserve"> PAGEREF _Toc29952561 \h </w:instrText>
            </w:r>
            <w:r>
              <w:rPr>
                <w:noProof/>
                <w:webHidden/>
              </w:rPr>
            </w:r>
            <w:r>
              <w:rPr>
                <w:noProof/>
                <w:webHidden/>
              </w:rPr>
              <w:fldChar w:fldCharType="separate"/>
            </w:r>
            <w:r w:rsidR="00CD325D">
              <w:rPr>
                <w:noProof/>
                <w:webHidden/>
              </w:rPr>
              <w:t>31</w:t>
            </w:r>
            <w:r>
              <w:rPr>
                <w:noProof/>
                <w:webHidden/>
              </w:rPr>
              <w:fldChar w:fldCharType="end"/>
            </w:r>
          </w:hyperlink>
        </w:p>
        <w:p w14:paraId="54120AED" w14:textId="6D24E2D4" w:rsidR="001474C7" w:rsidRDefault="001474C7">
          <w:pPr>
            <w:pStyle w:val="TOC3"/>
            <w:rPr>
              <w:rFonts w:asciiTheme="minorHAnsi" w:eastAsiaTheme="minorEastAsia" w:hAnsiTheme="minorHAnsi" w:cstheme="minorBidi"/>
              <w:bCs w:val="0"/>
              <w:noProof/>
              <w:sz w:val="22"/>
              <w:szCs w:val="22"/>
              <w:lang w:val="en-US"/>
            </w:rPr>
          </w:pPr>
          <w:hyperlink w:anchor="_Toc29952562" w:history="1">
            <w:r w:rsidRPr="00734B32">
              <w:rPr>
                <w:rStyle w:val="Hyperlink"/>
                <w:noProof/>
              </w:rPr>
              <w:t>4.3.2</w:t>
            </w:r>
            <w:r>
              <w:rPr>
                <w:rFonts w:asciiTheme="minorHAnsi" w:eastAsiaTheme="minorEastAsia" w:hAnsiTheme="minorHAnsi" w:cstheme="minorBidi"/>
                <w:bCs w:val="0"/>
                <w:noProof/>
                <w:sz w:val="22"/>
                <w:szCs w:val="22"/>
                <w:lang w:val="en-US"/>
              </w:rPr>
              <w:tab/>
            </w:r>
            <w:r w:rsidRPr="00734B32">
              <w:rPr>
                <w:rStyle w:val="Hyperlink"/>
                <w:noProof/>
              </w:rPr>
              <w:t>Diegimo aplinka</w:t>
            </w:r>
            <w:r>
              <w:rPr>
                <w:noProof/>
                <w:webHidden/>
              </w:rPr>
              <w:tab/>
            </w:r>
            <w:r>
              <w:rPr>
                <w:noProof/>
                <w:webHidden/>
              </w:rPr>
              <w:fldChar w:fldCharType="begin"/>
            </w:r>
            <w:r>
              <w:rPr>
                <w:noProof/>
                <w:webHidden/>
              </w:rPr>
              <w:instrText xml:space="preserve"> PAGEREF _Toc29952562 \h </w:instrText>
            </w:r>
            <w:r>
              <w:rPr>
                <w:noProof/>
                <w:webHidden/>
              </w:rPr>
            </w:r>
            <w:r>
              <w:rPr>
                <w:noProof/>
                <w:webHidden/>
              </w:rPr>
              <w:fldChar w:fldCharType="separate"/>
            </w:r>
            <w:r w:rsidR="00CD325D">
              <w:rPr>
                <w:noProof/>
                <w:webHidden/>
              </w:rPr>
              <w:t>31</w:t>
            </w:r>
            <w:r>
              <w:rPr>
                <w:noProof/>
                <w:webHidden/>
              </w:rPr>
              <w:fldChar w:fldCharType="end"/>
            </w:r>
          </w:hyperlink>
        </w:p>
        <w:p w14:paraId="533A0136" w14:textId="27A318E8" w:rsidR="001474C7" w:rsidRDefault="001474C7">
          <w:pPr>
            <w:pStyle w:val="TOC3"/>
            <w:rPr>
              <w:rFonts w:asciiTheme="minorHAnsi" w:eastAsiaTheme="minorEastAsia" w:hAnsiTheme="minorHAnsi" w:cstheme="minorBidi"/>
              <w:bCs w:val="0"/>
              <w:noProof/>
              <w:sz w:val="22"/>
              <w:szCs w:val="22"/>
              <w:lang w:val="en-US"/>
            </w:rPr>
          </w:pPr>
          <w:hyperlink w:anchor="_Toc29952563" w:history="1">
            <w:r w:rsidRPr="00734B32">
              <w:rPr>
                <w:rStyle w:val="Hyperlink"/>
                <w:noProof/>
              </w:rPr>
              <w:t>4.3.3</w:t>
            </w:r>
            <w:r>
              <w:rPr>
                <w:rFonts w:asciiTheme="minorHAnsi" w:eastAsiaTheme="minorEastAsia" w:hAnsiTheme="minorHAnsi" w:cstheme="minorBidi"/>
                <w:bCs w:val="0"/>
                <w:noProof/>
                <w:sz w:val="22"/>
                <w:szCs w:val="22"/>
                <w:lang w:val="en-US"/>
              </w:rPr>
              <w:tab/>
            </w:r>
            <w:r w:rsidRPr="00734B32">
              <w:rPr>
                <w:rStyle w:val="Hyperlink"/>
                <w:noProof/>
              </w:rPr>
              <w:t>Komunikuojančios sistemos</w:t>
            </w:r>
            <w:r>
              <w:rPr>
                <w:noProof/>
                <w:webHidden/>
              </w:rPr>
              <w:tab/>
            </w:r>
            <w:r>
              <w:rPr>
                <w:noProof/>
                <w:webHidden/>
              </w:rPr>
              <w:fldChar w:fldCharType="begin"/>
            </w:r>
            <w:r>
              <w:rPr>
                <w:noProof/>
                <w:webHidden/>
              </w:rPr>
              <w:instrText xml:space="preserve"> PAGEREF _Toc29952563 \h </w:instrText>
            </w:r>
            <w:r>
              <w:rPr>
                <w:noProof/>
                <w:webHidden/>
              </w:rPr>
            </w:r>
            <w:r>
              <w:rPr>
                <w:noProof/>
                <w:webHidden/>
              </w:rPr>
              <w:fldChar w:fldCharType="separate"/>
            </w:r>
            <w:r w:rsidR="00CD325D">
              <w:rPr>
                <w:noProof/>
                <w:webHidden/>
              </w:rPr>
              <w:t>32</w:t>
            </w:r>
            <w:r>
              <w:rPr>
                <w:noProof/>
                <w:webHidden/>
              </w:rPr>
              <w:fldChar w:fldCharType="end"/>
            </w:r>
          </w:hyperlink>
        </w:p>
        <w:p w14:paraId="734D49A8" w14:textId="7A44AFB3" w:rsidR="001474C7" w:rsidRDefault="001474C7">
          <w:pPr>
            <w:pStyle w:val="TOC3"/>
            <w:rPr>
              <w:rFonts w:asciiTheme="minorHAnsi" w:eastAsiaTheme="minorEastAsia" w:hAnsiTheme="minorHAnsi" w:cstheme="minorBidi"/>
              <w:bCs w:val="0"/>
              <w:noProof/>
              <w:sz w:val="22"/>
              <w:szCs w:val="22"/>
              <w:lang w:val="en-US"/>
            </w:rPr>
          </w:pPr>
          <w:hyperlink w:anchor="_Toc29952564" w:history="1">
            <w:r w:rsidRPr="00734B32">
              <w:rPr>
                <w:rStyle w:val="Hyperlink"/>
                <w:noProof/>
              </w:rPr>
              <w:t>4.3.4</w:t>
            </w:r>
            <w:r>
              <w:rPr>
                <w:rFonts w:asciiTheme="minorHAnsi" w:eastAsiaTheme="minorEastAsia" w:hAnsiTheme="minorHAnsi" w:cstheme="minorBidi"/>
                <w:bCs w:val="0"/>
                <w:noProof/>
                <w:sz w:val="22"/>
                <w:szCs w:val="22"/>
                <w:lang w:val="en-US"/>
              </w:rPr>
              <w:tab/>
            </w:r>
            <w:r w:rsidRPr="00734B32">
              <w:rPr>
                <w:rStyle w:val="Hyperlink"/>
                <w:noProof/>
              </w:rPr>
              <w:t>Prieinama specializuota programinė įranga</w:t>
            </w:r>
            <w:r>
              <w:rPr>
                <w:noProof/>
                <w:webHidden/>
              </w:rPr>
              <w:tab/>
            </w:r>
            <w:r>
              <w:rPr>
                <w:noProof/>
                <w:webHidden/>
              </w:rPr>
              <w:fldChar w:fldCharType="begin"/>
            </w:r>
            <w:r>
              <w:rPr>
                <w:noProof/>
                <w:webHidden/>
              </w:rPr>
              <w:instrText xml:space="preserve"> PAGEREF _Toc29952564 \h </w:instrText>
            </w:r>
            <w:r>
              <w:rPr>
                <w:noProof/>
                <w:webHidden/>
              </w:rPr>
            </w:r>
            <w:r>
              <w:rPr>
                <w:noProof/>
                <w:webHidden/>
              </w:rPr>
              <w:fldChar w:fldCharType="separate"/>
            </w:r>
            <w:r w:rsidR="00CD325D">
              <w:rPr>
                <w:noProof/>
                <w:webHidden/>
              </w:rPr>
              <w:t>32</w:t>
            </w:r>
            <w:r>
              <w:rPr>
                <w:noProof/>
                <w:webHidden/>
              </w:rPr>
              <w:fldChar w:fldCharType="end"/>
            </w:r>
          </w:hyperlink>
        </w:p>
        <w:p w14:paraId="770FB873" w14:textId="294A4862" w:rsidR="001474C7" w:rsidRDefault="001474C7">
          <w:pPr>
            <w:pStyle w:val="TOC3"/>
            <w:rPr>
              <w:rFonts w:asciiTheme="minorHAnsi" w:eastAsiaTheme="minorEastAsia" w:hAnsiTheme="minorHAnsi" w:cstheme="minorBidi"/>
              <w:bCs w:val="0"/>
              <w:noProof/>
              <w:sz w:val="22"/>
              <w:szCs w:val="22"/>
              <w:lang w:val="en-US"/>
            </w:rPr>
          </w:pPr>
          <w:hyperlink w:anchor="_Toc29952565" w:history="1">
            <w:r w:rsidRPr="00734B32">
              <w:rPr>
                <w:rStyle w:val="Hyperlink"/>
                <w:noProof/>
              </w:rPr>
              <w:t>4.3.5</w:t>
            </w:r>
            <w:r>
              <w:rPr>
                <w:rFonts w:asciiTheme="minorHAnsi" w:eastAsiaTheme="minorEastAsia" w:hAnsiTheme="minorHAnsi" w:cstheme="minorBidi"/>
                <w:bCs w:val="0"/>
                <w:noProof/>
                <w:sz w:val="22"/>
                <w:szCs w:val="22"/>
                <w:lang w:val="en-US"/>
              </w:rPr>
              <w:tab/>
            </w:r>
            <w:r w:rsidRPr="00734B32">
              <w:rPr>
                <w:rStyle w:val="Hyperlink"/>
                <w:noProof/>
              </w:rPr>
              <w:t>Numatoma darbo vietos aplinka</w:t>
            </w:r>
            <w:r>
              <w:rPr>
                <w:noProof/>
                <w:webHidden/>
              </w:rPr>
              <w:tab/>
            </w:r>
            <w:r>
              <w:rPr>
                <w:noProof/>
                <w:webHidden/>
              </w:rPr>
              <w:fldChar w:fldCharType="begin"/>
            </w:r>
            <w:r>
              <w:rPr>
                <w:noProof/>
                <w:webHidden/>
              </w:rPr>
              <w:instrText xml:space="preserve"> PAGEREF _Toc29952565 \h </w:instrText>
            </w:r>
            <w:r>
              <w:rPr>
                <w:noProof/>
                <w:webHidden/>
              </w:rPr>
            </w:r>
            <w:r>
              <w:rPr>
                <w:noProof/>
                <w:webHidden/>
              </w:rPr>
              <w:fldChar w:fldCharType="separate"/>
            </w:r>
            <w:r w:rsidR="00CD325D">
              <w:rPr>
                <w:noProof/>
                <w:webHidden/>
              </w:rPr>
              <w:t>33</w:t>
            </w:r>
            <w:r>
              <w:rPr>
                <w:noProof/>
                <w:webHidden/>
              </w:rPr>
              <w:fldChar w:fldCharType="end"/>
            </w:r>
          </w:hyperlink>
        </w:p>
        <w:p w14:paraId="31240EE3" w14:textId="04EC2DDB" w:rsidR="001474C7" w:rsidRDefault="001474C7">
          <w:pPr>
            <w:pStyle w:val="TOC3"/>
            <w:rPr>
              <w:rFonts w:asciiTheme="minorHAnsi" w:eastAsiaTheme="minorEastAsia" w:hAnsiTheme="minorHAnsi" w:cstheme="minorBidi"/>
              <w:bCs w:val="0"/>
              <w:noProof/>
              <w:sz w:val="22"/>
              <w:szCs w:val="22"/>
              <w:lang w:val="en-US"/>
            </w:rPr>
          </w:pPr>
          <w:hyperlink w:anchor="_Toc29952566" w:history="1">
            <w:r w:rsidRPr="00734B32">
              <w:rPr>
                <w:rStyle w:val="Hyperlink"/>
                <w:noProof/>
              </w:rPr>
              <w:t>4.3.6</w:t>
            </w:r>
            <w:r>
              <w:rPr>
                <w:rFonts w:asciiTheme="minorHAnsi" w:eastAsiaTheme="minorEastAsia" w:hAnsiTheme="minorHAnsi" w:cstheme="minorBidi"/>
                <w:bCs w:val="0"/>
                <w:noProof/>
                <w:sz w:val="22"/>
                <w:szCs w:val="22"/>
                <w:lang w:val="en-US"/>
              </w:rPr>
              <w:tab/>
            </w:r>
            <w:r w:rsidRPr="00734B32">
              <w:rPr>
                <w:rStyle w:val="Hyperlink"/>
                <w:noProof/>
              </w:rPr>
              <w:t>Sistemos kūrimo terminas(-ai)</w:t>
            </w:r>
            <w:r>
              <w:rPr>
                <w:noProof/>
                <w:webHidden/>
              </w:rPr>
              <w:tab/>
            </w:r>
            <w:r>
              <w:rPr>
                <w:noProof/>
                <w:webHidden/>
              </w:rPr>
              <w:fldChar w:fldCharType="begin"/>
            </w:r>
            <w:r>
              <w:rPr>
                <w:noProof/>
                <w:webHidden/>
              </w:rPr>
              <w:instrText xml:space="preserve"> PAGEREF _Toc29952566 \h </w:instrText>
            </w:r>
            <w:r>
              <w:rPr>
                <w:noProof/>
                <w:webHidden/>
              </w:rPr>
            </w:r>
            <w:r>
              <w:rPr>
                <w:noProof/>
                <w:webHidden/>
              </w:rPr>
              <w:fldChar w:fldCharType="separate"/>
            </w:r>
            <w:r w:rsidR="00CD325D">
              <w:rPr>
                <w:noProof/>
                <w:webHidden/>
              </w:rPr>
              <w:t>33</w:t>
            </w:r>
            <w:r>
              <w:rPr>
                <w:noProof/>
                <w:webHidden/>
              </w:rPr>
              <w:fldChar w:fldCharType="end"/>
            </w:r>
          </w:hyperlink>
        </w:p>
        <w:p w14:paraId="4F5BDEB9" w14:textId="0A8AAA9C" w:rsidR="001474C7" w:rsidRDefault="001474C7">
          <w:pPr>
            <w:pStyle w:val="TOC3"/>
            <w:rPr>
              <w:rFonts w:asciiTheme="minorHAnsi" w:eastAsiaTheme="minorEastAsia" w:hAnsiTheme="minorHAnsi" w:cstheme="minorBidi"/>
              <w:bCs w:val="0"/>
              <w:noProof/>
              <w:sz w:val="22"/>
              <w:szCs w:val="22"/>
              <w:lang w:val="en-US"/>
            </w:rPr>
          </w:pPr>
          <w:hyperlink w:anchor="_Toc29952567" w:history="1">
            <w:r w:rsidRPr="00734B32">
              <w:rPr>
                <w:rStyle w:val="Hyperlink"/>
                <w:noProof/>
              </w:rPr>
              <w:t>4.3.7</w:t>
            </w:r>
            <w:r>
              <w:rPr>
                <w:rFonts w:asciiTheme="minorHAnsi" w:eastAsiaTheme="minorEastAsia" w:hAnsiTheme="minorHAnsi" w:cstheme="minorBidi"/>
                <w:bCs w:val="0"/>
                <w:noProof/>
                <w:sz w:val="22"/>
                <w:szCs w:val="22"/>
                <w:lang w:val="en-US"/>
              </w:rPr>
              <w:tab/>
            </w:r>
            <w:r w:rsidRPr="00734B32">
              <w:rPr>
                <w:rStyle w:val="Hyperlink"/>
                <w:noProof/>
              </w:rPr>
              <w:t>Sistemos kūrimo biudžeto apribojimai</w:t>
            </w:r>
            <w:r>
              <w:rPr>
                <w:noProof/>
                <w:webHidden/>
              </w:rPr>
              <w:tab/>
            </w:r>
            <w:r>
              <w:rPr>
                <w:noProof/>
                <w:webHidden/>
              </w:rPr>
              <w:fldChar w:fldCharType="begin"/>
            </w:r>
            <w:r>
              <w:rPr>
                <w:noProof/>
                <w:webHidden/>
              </w:rPr>
              <w:instrText xml:space="preserve"> PAGEREF _Toc29952567 \h </w:instrText>
            </w:r>
            <w:r>
              <w:rPr>
                <w:noProof/>
                <w:webHidden/>
              </w:rPr>
            </w:r>
            <w:r>
              <w:rPr>
                <w:noProof/>
                <w:webHidden/>
              </w:rPr>
              <w:fldChar w:fldCharType="separate"/>
            </w:r>
            <w:r w:rsidR="00CD325D">
              <w:rPr>
                <w:noProof/>
                <w:webHidden/>
              </w:rPr>
              <w:t>33</w:t>
            </w:r>
            <w:r>
              <w:rPr>
                <w:noProof/>
                <w:webHidden/>
              </w:rPr>
              <w:fldChar w:fldCharType="end"/>
            </w:r>
          </w:hyperlink>
        </w:p>
        <w:p w14:paraId="127C4B42" w14:textId="4CF4D395" w:rsidR="001474C7" w:rsidRDefault="001474C7">
          <w:pPr>
            <w:pStyle w:val="TOC3"/>
            <w:rPr>
              <w:rFonts w:asciiTheme="minorHAnsi" w:eastAsiaTheme="minorEastAsia" w:hAnsiTheme="minorHAnsi" w:cstheme="minorBidi"/>
              <w:bCs w:val="0"/>
              <w:noProof/>
              <w:sz w:val="22"/>
              <w:szCs w:val="22"/>
              <w:lang w:val="en-US"/>
            </w:rPr>
          </w:pPr>
          <w:hyperlink w:anchor="_Toc29952568" w:history="1">
            <w:r w:rsidRPr="00734B32">
              <w:rPr>
                <w:rStyle w:val="Hyperlink"/>
                <w:noProof/>
              </w:rPr>
              <w:t>4.3.8</w:t>
            </w:r>
            <w:r>
              <w:rPr>
                <w:rFonts w:asciiTheme="minorHAnsi" w:eastAsiaTheme="minorEastAsia" w:hAnsiTheme="minorHAnsi" w:cstheme="minorBidi"/>
                <w:bCs w:val="0"/>
                <w:noProof/>
                <w:sz w:val="22"/>
                <w:szCs w:val="22"/>
                <w:lang w:val="en-US"/>
              </w:rPr>
              <w:tab/>
            </w:r>
            <w:r w:rsidRPr="00734B32">
              <w:rPr>
                <w:rStyle w:val="Hyperlink"/>
                <w:noProof/>
              </w:rPr>
              <w:t>Organizacijos/politiniai apribojimai</w:t>
            </w:r>
            <w:r>
              <w:rPr>
                <w:noProof/>
                <w:webHidden/>
              </w:rPr>
              <w:tab/>
            </w:r>
            <w:r>
              <w:rPr>
                <w:noProof/>
                <w:webHidden/>
              </w:rPr>
              <w:fldChar w:fldCharType="begin"/>
            </w:r>
            <w:r>
              <w:rPr>
                <w:noProof/>
                <w:webHidden/>
              </w:rPr>
              <w:instrText xml:space="preserve"> PAGEREF _Toc29952568 \h </w:instrText>
            </w:r>
            <w:r>
              <w:rPr>
                <w:noProof/>
                <w:webHidden/>
              </w:rPr>
            </w:r>
            <w:r>
              <w:rPr>
                <w:noProof/>
                <w:webHidden/>
              </w:rPr>
              <w:fldChar w:fldCharType="separate"/>
            </w:r>
            <w:r w:rsidR="00CD325D">
              <w:rPr>
                <w:noProof/>
                <w:webHidden/>
              </w:rPr>
              <w:t>33</w:t>
            </w:r>
            <w:r>
              <w:rPr>
                <w:noProof/>
                <w:webHidden/>
              </w:rPr>
              <w:fldChar w:fldCharType="end"/>
            </w:r>
          </w:hyperlink>
        </w:p>
        <w:p w14:paraId="455FD39B" w14:textId="48D03DF4"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69" w:history="1">
            <w:r w:rsidRPr="00734B32">
              <w:rPr>
                <w:rStyle w:val="Hyperlink"/>
                <w:noProof/>
              </w:rPr>
              <w:t>4.4</w:t>
            </w:r>
            <w:r>
              <w:rPr>
                <w:rFonts w:asciiTheme="minorHAnsi" w:eastAsiaTheme="minorEastAsia" w:hAnsiTheme="minorHAnsi" w:cstheme="minorBidi"/>
                <w:bCs w:val="0"/>
                <w:noProof/>
                <w:sz w:val="22"/>
                <w:szCs w:val="22"/>
                <w:lang w:val="en-US"/>
              </w:rPr>
              <w:tab/>
            </w:r>
            <w:r w:rsidRPr="00734B32">
              <w:rPr>
                <w:rStyle w:val="Hyperlink"/>
                <w:noProof/>
              </w:rPr>
              <w:t>Sąvokos ir santrumpos</w:t>
            </w:r>
            <w:r>
              <w:rPr>
                <w:noProof/>
                <w:webHidden/>
              </w:rPr>
              <w:tab/>
            </w:r>
            <w:r>
              <w:rPr>
                <w:noProof/>
                <w:webHidden/>
              </w:rPr>
              <w:fldChar w:fldCharType="begin"/>
            </w:r>
            <w:r>
              <w:rPr>
                <w:noProof/>
                <w:webHidden/>
              </w:rPr>
              <w:instrText xml:space="preserve"> PAGEREF _Toc29952569 \h </w:instrText>
            </w:r>
            <w:r>
              <w:rPr>
                <w:noProof/>
                <w:webHidden/>
              </w:rPr>
            </w:r>
            <w:r>
              <w:rPr>
                <w:noProof/>
                <w:webHidden/>
              </w:rPr>
              <w:fldChar w:fldCharType="separate"/>
            </w:r>
            <w:r w:rsidR="00CD325D">
              <w:rPr>
                <w:noProof/>
                <w:webHidden/>
              </w:rPr>
              <w:t>33</w:t>
            </w:r>
            <w:r>
              <w:rPr>
                <w:noProof/>
                <w:webHidden/>
              </w:rPr>
              <w:fldChar w:fldCharType="end"/>
            </w:r>
          </w:hyperlink>
        </w:p>
        <w:p w14:paraId="0845B6BB" w14:textId="40208748"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70" w:history="1">
            <w:r w:rsidRPr="00734B32">
              <w:rPr>
                <w:rStyle w:val="Hyperlink"/>
                <w:noProof/>
              </w:rPr>
              <w:t>4.5</w:t>
            </w:r>
            <w:r>
              <w:rPr>
                <w:rFonts w:asciiTheme="minorHAnsi" w:eastAsiaTheme="minorEastAsia" w:hAnsiTheme="minorHAnsi" w:cstheme="minorBidi"/>
                <w:bCs w:val="0"/>
                <w:noProof/>
                <w:sz w:val="22"/>
                <w:szCs w:val="22"/>
                <w:lang w:val="en-US"/>
              </w:rPr>
              <w:tab/>
            </w:r>
            <w:r w:rsidRPr="00734B32">
              <w:rPr>
                <w:rStyle w:val="Hyperlink"/>
                <w:noProof/>
              </w:rPr>
              <w:t>Svarbūs faktai ir prielaidos</w:t>
            </w:r>
            <w:r>
              <w:rPr>
                <w:noProof/>
                <w:webHidden/>
              </w:rPr>
              <w:tab/>
            </w:r>
            <w:r>
              <w:rPr>
                <w:noProof/>
                <w:webHidden/>
              </w:rPr>
              <w:fldChar w:fldCharType="begin"/>
            </w:r>
            <w:r>
              <w:rPr>
                <w:noProof/>
                <w:webHidden/>
              </w:rPr>
              <w:instrText xml:space="preserve"> PAGEREF _Toc29952570 \h </w:instrText>
            </w:r>
            <w:r>
              <w:rPr>
                <w:noProof/>
                <w:webHidden/>
              </w:rPr>
            </w:r>
            <w:r>
              <w:rPr>
                <w:noProof/>
                <w:webHidden/>
              </w:rPr>
              <w:fldChar w:fldCharType="separate"/>
            </w:r>
            <w:r w:rsidR="00CD325D">
              <w:rPr>
                <w:noProof/>
                <w:webHidden/>
              </w:rPr>
              <w:t>34</w:t>
            </w:r>
            <w:r>
              <w:rPr>
                <w:noProof/>
                <w:webHidden/>
              </w:rPr>
              <w:fldChar w:fldCharType="end"/>
            </w:r>
          </w:hyperlink>
        </w:p>
        <w:p w14:paraId="757FDA1B" w14:textId="0D35A709" w:rsidR="001474C7" w:rsidRDefault="001474C7">
          <w:pPr>
            <w:pStyle w:val="TOC3"/>
            <w:rPr>
              <w:rFonts w:asciiTheme="minorHAnsi" w:eastAsiaTheme="minorEastAsia" w:hAnsiTheme="minorHAnsi" w:cstheme="minorBidi"/>
              <w:bCs w:val="0"/>
              <w:noProof/>
              <w:sz w:val="22"/>
              <w:szCs w:val="22"/>
              <w:lang w:val="en-US"/>
            </w:rPr>
          </w:pPr>
          <w:hyperlink w:anchor="_Toc29952571" w:history="1">
            <w:r w:rsidRPr="00734B32">
              <w:rPr>
                <w:rStyle w:val="Hyperlink"/>
                <w:noProof/>
              </w:rPr>
              <w:t>4.5.1</w:t>
            </w:r>
            <w:r>
              <w:rPr>
                <w:rFonts w:asciiTheme="minorHAnsi" w:eastAsiaTheme="minorEastAsia" w:hAnsiTheme="minorHAnsi" w:cstheme="minorBidi"/>
                <w:bCs w:val="0"/>
                <w:noProof/>
                <w:sz w:val="22"/>
                <w:szCs w:val="22"/>
                <w:lang w:val="en-US"/>
              </w:rPr>
              <w:tab/>
            </w:r>
            <w:r w:rsidRPr="00734B32">
              <w:rPr>
                <w:rStyle w:val="Hyperlink"/>
                <w:noProof/>
              </w:rPr>
              <w:t>Faktai</w:t>
            </w:r>
            <w:r>
              <w:rPr>
                <w:noProof/>
                <w:webHidden/>
              </w:rPr>
              <w:tab/>
            </w:r>
            <w:r>
              <w:rPr>
                <w:noProof/>
                <w:webHidden/>
              </w:rPr>
              <w:fldChar w:fldCharType="begin"/>
            </w:r>
            <w:r>
              <w:rPr>
                <w:noProof/>
                <w:webHidden/>
              </w:rPr>
              <w:instrText xml:space="preserve"> PAGEREF _Toc29952571 \h </w:instrText>
            </w:r>
            <w:r>
              <w:rPr>
                <w:noProof/>
                <w:webHidden/>
              </w:rPr>
            </w:r>
            <w:r>
              <w:rPr>
                <w:noProof/>
                <w:webHidden/>
              </w:rPr>
              <w:fldChar w:fldCharType="separate"/>
            </w:r>
            <w:r w:rsidR="00CD325D">
              <w:rPr>
                <w:noProof/>
                <w:webHidden/>
              </w:rPr>
              <w:t>34</w:t>
            </w:r>
            <w:r>
              <w:rPr>
                <w:noProof/>
                <w:webHidden/>
              </w:rPr>
              <w:fldChar w:fldCharType="end"/>
            </w:r>
          </w:hyperlink>
        </w:p>
        <w:p w14:paraId="44DF2429" w14:textId="17774315" w:rsidR="001474C7" w:rsidRDefault="001474C7">
          <w:pPr>
            <w:pStyle w:val="TOC3"/>
            <w:rPr>
              <w:rFonts w:asciiTheme="minorHAnsi" w:eastAsiaTheme="minorEastAsia" w:hAnsiTheme="minorHAnsi" w:cstheme="minorBidi"/>
              <w:bCs w:val="0"/>
              <w:noProof/>
              <w:sz w:val="22"/>
              <w:szCs w:val="22"/>
              <w:lang w:val="en-US"/>
            </w:rPr>
          </w:pPr>
          <w:hyperlink w:anchor="_Toc29952572" w:history="1">
            <w:r w:rsidRPr="00734B32">
              <w:rPr>
                <w:rStyle w:val="Hyperlink"/>
                <w:noProof/>
              </w:rPr>
              <w:t>4.5.2</w:t>
            </w:r>
            <w:r>
              <w:rPr>
                <w:rFonts w:asciiTheme="minorHAnsi" w:eastAsiaTheme="minorEastAsia" w:hAnsiTheme="minorHAnsi" w:cstheme="minorBidi"/>
                <w:bCs w:val="0"/>
                <w:noProof/>
                <w:sz w:val="22"/>
                <w:szCs w:val="22"/>
                <w:lang w:val="en-US"/>
              </w:rPr>
              <w:tab/>
            </w:r>
            <w:r w:rsidRPr="00734B32">
              <w:rPr>
                <w:rStyle w:val="Hyperlink"/>
                <w:noProof/>
              </w:rPr>
              <w:t>Veiklos taisyklės</w:t>
            </w:r>
            <w:r>
              <w:rPr>
                <w:noProof/>
                <w:webHidden/>
              </w:rPr>
              <w:tab/>
            </w:r>
            <w:r>
              <w:rPr>
                <w:noProof/>
                <w:webHidden/>
              </w:rPr>
              <w:fldChar w:fldCharType="begin"/>
            </w:r>
            <w:r>
              <w:rPr>
                <w:noProof/>
                <w:webHidden/>
              </w:rPr>
              <w:instrText xml:space="preserve"> PAGEREF _Toc29952572 \h </w:instrText>
            </w:r>
            <w:r>
              <w:rPr>
                <w:noProof/>
                <w:webHidden/>
              </w:rPr>
            </w:r>
            <w:r>
              <w:rPr>
                <w:noProof/>
                <w:webHidden/>
              </w:rPr>
              <w:fldChar w:fldCharType="separate"/>
            </w:r>
            <w:r w:rsidR="00CD325D">
              <w:rPr>
                <w:noProof/>
                <w:webHidden/>
              </w:rPr>
              <w:t>34</w:t>
            </w:r>
            <w:r>
              <w:rPr>
                <w:noProof/>
                <w:webHidden/>
              </w:rPr>
              <w:fldChar w:fldCharType="end"/>
            </w:r>
          </w:hyperlink>
        </w:p>
        <w:p w14:paraId="3F7B1788" w14:textId="40C4463D" w:rsidR="001474C7" w:rsidRDefault="001474C7">
          <w:pPr>
            <w:pStyle w:val="TOC3"/>
            <w:rPr>
              <w:rFonts w:asciiTheme="minorHAnsi" w:eastAsiaTheme="minorEastAsia" w:hAnsiTheme="minorHAnsi" w:cstheme="minorBidi"/>
              <w:bCs w:val="0"/>
              <w:noProof/>
              <w:sz w:val="22"/>
              <w:szCs w:val="22"/>
              <w:lang w:val="en-US"/>
            </w:rPr>
          </w:pPr>
          <w:hyperlink w:anchor="_Toc29952573" w:history="1">
            <w:r w:rsidRPr="00734B32">
              <w:rPr>
                <w:rStyle w:val="Hyperlink"/>
                <w:noProof/>
              </w:rPr>
              <w:t>4.5.3</w:t>
            </w:r>
            <w:r>
              <w:rPr>
                <w:rFonts w:asciiTheme="minorHAnsi" w:eastAsiaTheme="minorEastAsia" w:hAnsiTheme="minorHAnsi" w:cstheme="minorBidi"/>
                <w:bCs w:val="0"/>
                <w:noProof/>
                <w:sz w:val="22"/>
                <w:szCs w:val="22"/>
                <w:lang w:val="en-US"/>
              </w:rPr>
              <w:tab/>
            </w:r>
            <w:r w:rsidRPr="00734B32">
              <w:rPr>
                <w:rStyle w:val="Hyperlink"/>
                <w:noProof/>
              </w:rPr>
              <w:t>Prielaidos</w:t>
            </w:r>
            <w:r>
              <w:rPr>
                <w:noProof/>
                <w:webHidden/>
              </w:rPr>
              <w:tab/>
            </w:r>
            <w:r>
              <w:rPr>
                <w:noProof/>
                <w:webHidden/>
              </w:rPr>
              <w:fldChar w:fldCharType="begin"/>
            </w:r>
            <w:r>
              <w:rPr>
                <w:noProof/>
                <w:webHidden/>
              </w:rPr>
              <w:instrText xml:space="preserve"> PAGEREF _Toc29952573 \h </w:instrText>
            </w:r>
            <w:r>
              <w:rPr>
                <w:noProof/>
                <w:webHidden/>
              </w:rPr>
            </w:r>
            <w:r>
              <w:rPr>
                <w:noProof/>
                <w:webHidden/>
              </w:rPr>
              <w:fldChar w:fldCharType="separate"/>
            </w:r>
            <w:r w:rsidR="00CD325D">
              <w:rPr>
                <w:noProof/>
                <w:webHidden/>
              </w:rPr>
              <w:t>34</w:t>
            </w:r>
            <w:r>
              <w:rPr>
                <w:noProof/>
                <w:webHidden/>
              </w:rPr>
              <w:fldChar w:fldCharType="end"/>
            </w:r>
          </w:hyperlink>
        </w:p>
        <w:p w14:paraId="70427FB0" w14:textId="315ECF7C"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74" w:history="1">
            <w:r w:rsidRPr="00734B32">
              <w:rPr>
                <w:rStyle w:val="Hyperlink"/>
                <w:noProof/>
              </w:rPr>
              <w:t>4.6</w:t>
            </w:r>
            <w:r>
              <w:rPr>
                <w:rFonts w:asciiTheme="minorHAnsi" w:eastAsiaTheme="minorEastAsia" w:hAnsiTheme="minorHAnsi" w:cstheme="minorBidi"/>
                <w:bCs w:val="0"/>
                <w:noProof/>
                <w:sz w:val="22"/>
                <w:szCs w:val="22"/>
                <w:lang w:val="en-US"/>
              </w:rPr>
              <w:tab/>
            </w:r>
            <w:r w:rsidRPr="00734B32">
              <w:rPr>
                <w:rStyle w:val="Hyperlink"/>
                <w:noProof/>
              </w:rPr>
              <w:t>Veiklos sudėtis</w:t>
            </w:r>
            <w:r>
              <w:rPr>
                <w:noProof/>
                <w:webHidden/>
              </w:rPr>
              <w:tab/>
            </w:r>
            <w:r>
              <w:rPr>
                <w:noProof/>
                <w:webHidden/>
              </w:rPr>
              <w:fldChar w:fldCharType="begin"/>
            </w:r>
            <w:r>
              <w:rPr>
                <w:noProof/>
                <w:webHidden/>
              </w:rPr>
              <w:instrText xml:space="preserve"> PAGEREF _Toc29952574 \h </w:instrText>
            </w:r>
            <w:r>
              <w:rPr>
                <w:noProof/>
                <w:webHidden/>
              </w:rPr>
            </w:r>
            <w:r>
              <w:rPr>
                <w:noProof/>
                <w:webHidden/>
              </w:rPr>
              <w:fldChar w:fldCharType="separate"/>
            </w:r>
            <w:r w:rsidR="00CD325D">
              <w:rPr>
                <w:noProof/>
                <w:webHidden/>
              </w:rPr>
              <w:t>34</w:t>
            </w:r>
            <w:r>
              <w:rPr>
                <w:noProof/>
                <w:webHidden/>
              </w:rPr>
              <w:fldChar w:fldCharType="end"/>
            </w:r>
          </w:hyperlink>
        </w:p>
        <w:p w14:paraId="4229877C" w14:textId="5045F4C3" w:rsidR="001474C7" w:rsidRDefault="001474C7">
          <w:pPr>
            <w:pStyle w:val="TOC3"/>
            <w:rPr>
              <w:rFonts w:asciiTheme="minorHAnsi" w:eastAsiaTheme="minorEastAsia" w:hAnsiTheme="minorHAnsi" w:cstheme="minorBidi"/>
              <w:bCs w:val="0"/>
              <w:noProof/>
              <w:sz w:val="22"/>
              <w:szCs w:val="22"/>
              <w:lang w:val="en-US"/>
            </w:rPr>
          </w:pPr>
          <w:hyperlink w:anchor="_Toc29952575" w:history="1">
            <w:r w:rsidRPr="00734B32">
              <w:rPr>
                <w:rStyle w:val="Hyperlink"/>
                <w:noProof/>
              </w:rPr>
              <w:t>4.6.1</w:t>
            </w:r>
            <w:r>
              <w:rPr>
                <w:rFonts w:asciiTheme="minorHAnsi" w:eastAsiaTheme="minorEastAsia" w:hAnsiTheme="minorHAnsi" w:cstheme="minorBidi"/>
                <w:bCs w:val="0"/>
                <w:noProof/>
                <w:sz w:val="22"/>
                <w:szCs w:val="22"/>
                <w:lang w:val="en-US"/>
              </w:rPr>
              <w:tab/>
            </w:r>
            <w:r w:rsidRPr="00734B32">
              <w:rPr>
                <w:rStyle w:val="Hyperlink"/>
                <w:noProof/>
              </w:rPr>
              <w:t>Esama padėtis</w:t>
            </w:r>
            <w:r>
              <w:rPr>
                <w:noProof/>
                <w:webHidden/>
              </w:rPr>
              <w:tab/>
            </w:r>
            <w:r>
              <w:rPr>
                <w:noProof/>
                <w:webHidden/>
              </w:rPr>
              <w:fldChar w:fldCharType="begin"/>
            </w:r>
            <w:r>
              <w:rPr>
                <w:noProof/>
                <w:webHidden/>
              </w:rPr>
              <w:instrText xml:space="preserve"> PAGEREF _Toc29952575 \h </w:instrText>
            </w:r>
            <w:r>
              <w:rPr>
                <w:noProof/>
                <w:webHidden/>
              </w:rPr>
            </w:r>
            <w:r>
              <w:rPr>
                <w:noProof/>
                <w:webHidden/>
              </w:rPr>
              <w:fldChar w:fldCharType="separate"/>
            </w:r>
            <w:r w:rsidR="00CD325D">
              <w:rPr>
                <w:noProof/>
                <w:webHidden/>
              </w:rPr>
              <w:t>34</w:t>
            </w:r>
            <w:r>
              <w:rPr>
                <w:noProof/>
                <w:webHidden/>
              </w:rPr>
              <w:fldChar w:fldCharType="end"/>
            </w:r>
          </w:hyperlink>
        </w:p>
        <w:p w14:paraId="4E3F8653" w14:textId="6FB34850" w:rsidR="001474C7" w:rsidRDefault="001474C7">
          <w:pPr>
            <w:pStyle w:val="TOC3"/>
            <w:rPr>
              <w:rFonts w:asciiTheme="minorHAnsi" w:eastAsiaTheme="minorEastAsia" w:hAnsiTheme="minorHAnsi" w:cstheme="minorBidi"/>
              <w:bCs w:val="0"/>
              <w:noProof/>
              <w:sz w:val="22"/>
              <w:szCs w:val="22"/>
              <w:lang w:val="en-US"/>
            </w:rPr>
          </w:pPr>
          <w:hyperlink w:anchor="_Toc29952576" w:history="1">
            <w:r w:rsidRPr="00734B32">
              <w:rPr>
                <w:rStyle w:val="Hyperlink"/>
                <w:noProof/>
              </w:rPr>
              <w:t>4.6.2</w:t>
            </w:r>
            <w:r>
              <w:rPr>
                <w:rFonts w:asciiTheme="minorHAnsi" w:eastAsiaTheme="minorEastAsia" w:hAnsiTheme="minorHAnsi" w:cstheme="minorBidi"/>
                <w:bCs w:val="0"/>
                <w:noProof/>
                <w:sz w:val="22"/>
                <w:szCs w:val="22"/>
                <w:lang w:val="en-US"/>
              </w:rPr>
              <w:tab/>
            </w:r>
            <w:r w:rsidRPr="00734B32">
              <w:rPr>
                <w:rStyle w:val="Hyperlink"/>
                <w:noProof/>
              </w:rPr>
              <w:t>Veiklos kontekstas</w:t>
            </w:r>
            <w:r>
              <w:rPr>
                <w:noProof/>
                <w:webHidden/>
              </w:rPr>
              <w:tab/>
            </w:r>
            <w:r>
              <w:rPr>
                <w:noProof/>
                <w:webHidden/>
              </w:rPr>
              <w:fldChar w:fldCharType="begin"/>
            </w:r>
            <w:r>
              <w:rPr>
                <w:noProof/>
                <w:webHidden/>
              </w:rPr>
              <w:instrText xml:space="preserve"> PAGEREF _Toc29952576 \h </w:instrText>
            </w:r>
            <w:r>
              <w:rPr>
                <w:noProof/>
                <w:webHidden/>
              </w:rPr>
            </w:r>
            <w:r>
              <w:rPr>
                <w:noProof/>
                <w:webHidden/>
              </w:rPr>
              <w:fldChar w:fldCharType="separate"/>
            </w:r>
            <w:r w:rsidR="00CD325D">
              <w:rPr>
                <w:noProof/>
                <w:webHidden/>
              </w:rPr>
              <w:t>34</w:t>
            </w:r>
            <w:r>
              <w:rPr>
                <w:noProof/>
                <w:webHidden/>
              </w:rPr>
              <w:fldChar w:fldCharType="end"/>
            </w:r>
          </w:hyperlink>
        </w:p>
        <w:p w14:paraId="7610F5AA" w14:textId="6DC4948E"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77" w:history="1">
            <w:r w:rsidRPr="00734B32">
              <w:rPr>
                <w:rStyle w:val="Hyperlink"/>
                <w:noProof/>
              </w:rPr>
              <w:t>4.7</w:t>
            </w:r>
            <w:r>
              <w:rPr>
                <w:rFonts w:asciiTheme="minorHAnsi" w:eastAsiaTheme="minorEastAsia" w:hAnsiTheme="minorHAnsi" w:cstheme="minorBidi"/>
                <w:bCs w:val="0"/>
                <w:noProof/>
                <w:sz w:val="22"/>
                <w:szCs w:val="22"/>
                <w:lang w:val="en-US"/>
              </w:rPr>
              <w:tab/>
            </w:r>
            <w:r w:rsidRPr="00734B32">
              <w:rPr>
                <w:rStyle w:val="Hyperlink"/>
                <w:noProof/>
              </w:rPr>
              <w:t>Veiklos suskaidymas (įvykių specifikacija)</w:t>
            </w:r>
            <w:r>
              <w:rPr>
                <w:noProof/>
                <w:webHidden/>
              </w:rPr>
              <w:tab/>
            </w:r>
            <w:r>
              <w:rPr>
                <w:noProof/>
                <w:webHidden/>
              </w:rPr>
              <w:fldChar w:fldCharType="begin"/>
            </w:r>
            <w:r>
              <w:rPr>
                <w:noProof/>
                <w:webHidden/>
              </w:rPr>
              <w:instrText xml:space="preserve"> PAGEREF _Toc29952577 \h </w:instrText>
            </w:r>
            <w:r>
              <w:rPr>
                <w:noProof/>
                <w:webHidden/>
              </w:rPr>
            </w:r>
            <w:r>
              <w:rPr>
                <w:noProof/>
                <w:webHidden/>
              </w:rPr>
              <w:fldChar w:fldCharType="separate"/>
            </w:r>
            <w:r w:rsidR="00CD325D">
              <w:rPr>
                <w:noProof/>
                <w:webHidden/>
              </w:rPr>
              <w:t>35</w:t>
            </w:r>
            <w:r>
              <w:rPr>
                <w:noProof/>
                <w:webHidden/>
              </w:rPr>
              <w:fldChar w:fldCharType="end"/>
            </w:r>
          </w:hyperlink>
        </w:p>
        <w:p w14:paraId="03AD80F5" w14:textId="47DF4C0F"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78" w:history="1">
            <w:r w:rsidRPr="00734B32">
              <w:rPr>
                <w:rStyle w:val="Hyperlink"/>
                <w:noProof/>
              </w:rPr>
              <w:t>4.8</w:t>
            </w:r>
            <w:r>
              <w:rPr>
                <w:rFonts w:asciiTheme="minorHAnsi" w:eastAsiaTheme="minorEastAsia" w:hAnsiTheme="minorHAnsi" w:cstheme="minorBidi"/>
                <w:bCs w:val="0"/>
                <w:noProof/>
                <w:sz w:val="22"/>
                <w:szCs w:val="22"/>
                <w:lang w:val="en-US"/>
              </w:rPr>
              <w:tab/>
            </w:r>
            <w:r w:rsidRPr="00734B32">
              <w:rPr>
                <w:rStyle w:val="Hyperlink"/>
                <w:noProof/>
              </w:rPr>
              <w:t>Duomenų modelis ir jo elementų žodynas</w:t>
            </w:r>
            <w:r>
              <w:rPr>
                <w:noProof/>
                <w:webHidden/>
              </w:rPr>
              <w:tab/>
            </w:r>
            <w:r>
              <w:rPr>
                <w:noProof/>
                <w:webHidden/>
              </w:rPr>
              <w:fldChar w:fldCharType="begin"/>
            </w:r>
            <w:r>
              <w:rPr>
                <w:noProof/>
                <w:webHidden/>
              </w:rPr>
              <w:instrText xml:space="preserve"> PAGEREF _Toc29952578 \h </w:instrText>
            </w:r>
            <w:r>
              <w:rPr>
                <w:noProof/>
                <w:webHidden/>
              </w:rPr>
            </w:r>
            <w:r>
              <w:rPr>
                <w:noProof/>
                <w:webHidden/>
              </w:rPr>
              <w:fldChar w:fldCharType="separate"/>
            </w:r>
            <w:r w:rsidR="00CD325D">
              <w:rPr>
                <w:noProof/>
                <w:webHidden/>
              </w:rPr>
              <w:t>37</w:t>
            </w:r>
            <w:r>
              <w:rPr>
                <w:noProof/>
                <w:webHidden/>
              </w:rPr>
              <w:fldChar w:fldCharType="end"/>
            </w:r>
          </w:hyperlink>
        </w:p>
        <w:p w14:paraId="3238F6C5" w14:textId="2DA12810" w:rsidR="001474C7" w:rsidRDefault="001474C7">
          <w:pPr>
            <w:pStyle w:val="TOC3"/>
            <w:rPr>
              <w:rFonts w:asciiTheme="minorHAnsi" w:eastAsiaTheme="minorEastAsia" w:hAnsiTheme="minorHAnsi" w:cstheme="minorBidi"/>
              <w:bCs w:val="0"/>
              <w:noProof/>
              <w:sz w:val="22"/>
              <w:szCs w:val="22"/>
              <w:lang w:val="en-US"/>
            </w:rPr>
          </w:pPr>
          <w:hyperlink w:anchor="_Toc29952579" w:history="1">
            <w:r w:rsidRPr="00734B32">
              <w:rPr>
                <w:rStyle w:val="Hyperlink"/>
                <w:noProof/>
              </w:rPr>
              <w:t>4.8.1</w:t>
            </w:r>
            <w:r>
              <w:rPr>
                <w:rFonts w:asciiTheme="minorHAnsi" w:eastAsiaTheme="minorEastAsia" w:hAnsiTheme="minorHAnsi" w:cstheme="minorBidi"/>
                <w:bCs w:val="0"/>
                <w:noProof/>
                <w:sz w:val="22"/>
                <w:szCs w:val="22"/>
                <w:lang w:val="en-US"/>
              </w:rPr>
              <w:tab/>
            </w:r>
            <w:r w:rsidRPr="00734B32">
              <w:rPr>
                <w:rStyle w:val="Hyperlink"/>
                <w:noProof/>
              </w:rPr>
              <w:t>Duomenų modelis</w:t>
            </w:r>
            <w:r>
              <w:rPr>
                <w:noProof/>
                <w:webHidden/>
              </w:rPr>
              <w:tab/>
            </w:r>
            <w:r>
              <w:rPr>
                <w:noProof/>
                <w:webHidden/>
              </w:rPr>
              <w:fldChar w:fldCharType="begin"/>
            </w:r>
            <w:r>
              <w:rPr>
                <w:noProof/>
                <w:webHidden/>
              </w:rPr>
              <w:instrText xml:space="preserve"> PAGEREF _Toc29952579 \h </w:instrText>
            </w:r>
            <w:r>
              <w:rPr>
                <w:noProof/>
                <w:webHidden/>
              </w:rPr>
            </w:r>
            <w:r>
              <w:rPr>
                <w:noProof/>
                <w:webHidden/>
              </w:rPr>
              <w:fldChar w:fldCharType="separate"/>
            </w:r>
            <w:r w:rsidR="00CD325D">
              <w:rPr>
                <w:noProof/>
                <w:webHidden/>
              </w:rPr>
              <w:t>37</w:t>
            </w:r>
            <w:r>
              <w:rPr>
                <w:noProof/>
                <w:webHidden/>
              </w:rPr>
              <w:fldChar w:fldCharType="end"/>
            </w:r>
          </w:hyperlink>
        </w:p>
        <w:p w14:paraId="4E5FAD25" w14:textId="544EBA90" w:rsidR="001474C7" w:rsidRDefault="001474C7">
          <w:pPr>
            <w:pStyle w:val="TOC3"/>
            <w:rPr>
              <w:rFonts w:asciiTheme="minorHAnsi" w:eastAsiaTheme="minorEastAsia" w:hAnsiTheme="minorHAnsi" w:cstheme="minorBidi"/>
              <w:bCs w:val="0"/>
              <w:noProof/>
              <w:sz w:val="22"/>
              <w:szCs w:val="22"/>
              <w:lang w:val="en-US"/>
            </w:rPr>
          </w:pPr>
          <w:hyperlink w:anchor="_Toc29952580" w:history="1">
            <w:r w:rsidRPr="00734B32">
              <w:rPr>
                <w:rStyle w:val="Hyperlink"/>
                <w:noProof/>
              </w:rPr>
              <w:t>4.8.2</w:t>
            </w:r>
            <w:r>
              <w:rPr>
                <w:rFonts w:asciiTheme="minorHAnsi" w:eastAsiaTheme="minorEastAsia" w:hAnsiTheme="minorHAnsi" w:cstheme="minorBidi"/>
                <w:bCs w:val="0"/>
                <w:noProof/>
                <w:sz w:val="22"/>
                <w:szCs w:val="22"/>
                <w:lang w:val="en-US"/>
              </w:rPr>
              <w:tab/>
            </w:r>
            <w:r w:rsidRPr="00734B32">
              <w:rPr>
                <w:rStyle w:val="Hyperlink"/>
                <w:noProof/>
              </w:rPr>
              <w:t>Duomenų žodynas</w:t>
            </w:r>
            <w:r>
              <w:rPr>
                <w:noProof/>
                <w:webHidden/>
              </w:rPr>
              <w:tab/>
            </w:r>
            <w:r>
              <w:rPr>
                <w:noProof/>
                <w:webHidden/>
              </w:rPr>
              <w:fldChar w:fldCharType="begin"/>
            </w:r>
            <w:r>
              <w:rPr>
                <w:noProof/>
                <w:webHidden/>
              </w:rPr>
              <w:instrText xml:space="preserve"> PAGEREF _Toc29952580 \h </w:instrText>
            </w:r>
            <w:r>
              <w:rPr>
                <w:noProof/>
                <w:webHidden/>
              </w:rPr>
            </w:r>
            <w:r>
              <w:rPr>
                <w:noProof/>
                <w:webHidden/>
              </w:rPr>
              <w:fldChar w:fldCharType="separate"/>
            </w:r>
            <w:r w:rsidR="00CD325D">
              <w:rPr>
                <w:noProof/>
                <w:webHidden/>
              </w:rPr>
              <w:t>37</w:t>
            </w:r>
            <w:r>
              <w:rPr>
                <w:noProof/>
                <w:webHidden/>
              </w:rPr>
              <w:fldChar w:fldCharType="end"/>
            </w:r>
          </w:hyperlink>
        </w:p>
        <w:p w14:paraId="47824C84" w14:textId="2938D348"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581" w:history="1">
            <w:r w:rsidRPr="00734B32">
              <w:rPr>
                <w:rStyle w:val="Hyperlink"/>
                <w:noProof/>
              </w:rPr>
              <w:t>4.9</w:t>
            </w:r>
            <w:r>
              <w:rPr>
                <w:rFonts w:asciiTheme="minorHAnsi" w:eastAsiaTheme="minorEastAsia" w:hAnsiTheme="minorHAnsi" w:cstheme="minorBidi"/>
                <w:bCs w:val="0"/>
                <w:noProof/>
                <w:sz w:val="22"/>
                <w:szCs w:val="22"/>
                <w:lang w:val="en-US"/>
              </w:rPr>
              <w:tab/>
            </w:r>
            <w:r w:rsidRPr="00734B32">
              <w:rPr>
                <w:rStyle w:val="Hyperlink"/>
                <w:noProof/>
              </w:rPr>
              <w:t>Sistemos sudėtis (panaudojimo atvejų modelis)</w:t>
            </w:r>
            <w:r>
              <w:rPr>
                <w:noProof/>
                <w:webHidden/>
              </w:rPr>
              <w:tab/>
            </w:r>
            <w:r>
              <w:rPr>
                <w:noProof/>
                <w:webHidden/>
              </w:rPr>
              <w:fldChar w:fldCharType="begin"/>
            </w:r>
            <w:r>
              <w:rPr>
                <w:noProof/>
                <w:webHidden/>
              </w:rPr>
              <w:instrText xml:space="preserve"> PAGEREF _Toc29952581 \h </w:instrText>
            </w:r>
            <w:r>
              <w:rPr>
                <w:noProof/>
                <w:webHidden/>
              </w:rPr>
            </w:r>
            <w:r>
              <w:rPr>
                <w:noProof/>
                <w:webHidden/>
              </w:rPr>
              <w:fldChar w:fldCharType="separate"/>
            </w:r>
            <w:r w:rsidR="00CD325D">
              <w:rPr>
                <w:noProof/>
                <w:webHidden/>
              </w:rPr>
              <w:t>38</w:t>
            </w:r>
            <w:r>
              <w:rPr>
                <w:noProof/>
                <w:webHidden/>
              </w:rPr>
              <w:fldChar w:fldCharType="end"/>
            </w:r>
          </w:hyperlink>
        </w:p>
        <w:p w14:paraId="6CBE4941" w14:textId="3268B56F" w:rsidR="001474C7" w:rsidRDefault="001474C7">
          <w:pPr>
            <w:pStyle w:val="TOC3"/>
            <w:rPr>
              <w:rFonts w:asciiTheme="minorHAnsi" w:eastAsiaTheme="minorEastAsia" w:hAnsiTheme="minorHAnsi" w:cstheme="minorBidi"/>
              <w:bCs w:val="0"/>
              <w:noProof/>
              <w:sz w:val="22"/>
              <w:szCs w:val="22"/>
              <w:lang w:val="en-US"/>
            </w:rPr>
          </w:pPr>
          <w:hyperlink w:anchor="_Toc29952582" w:history="1">
            <w:r w:rsidRPr="00734B32">
              <w:rPr>
                <w:rStyle w:val="Hyperlink"/>
                <w:noProof/>
              </w:rPr>
              <w:t>4.9.1</w:t>
            </w:r>
            <w:r>
              <w:rPr>
                <w:rFonts w:asciiTheme="minorHAnsi" w:eastAsiaTheme="minorEastAsia" w:hAnsiTheme="minorHAnsi" w:cstheme="minorBidi"/>
                <w:bCs w:val="0"/>
                <w:noProof/>
                <w:sz w:val="22"/>
                <w:szCs w:val="22"/>
                <w:lang w:val="en-US"/>
              </w:rPr>
              <w:tab/>
            </w:r>
            <w:r w:rsidRPr="00734B32">
              <w:rPr>
                <w:rStyle w:val="Hyperlink"/>
                <w:noProof/>
              </w:rPr>
              <w:t>Sistemos ribos (panaudojimo atvejų diagrama)</w:t>
            </w:r>
            <w:r>
              <w:rPr>
                <w:noProof/>
                <w:webHidden/>
              </w:rPr>
              <w:tab/>
            </w:r>
            <w:r>
              <w:rPr>
                <w:noProof/>
                <w:webHidden/>
              </w:rPr>
              <w:fldChar w:fldCharType="begin"/>
            </w:r>
            <w:r>
              <w:rPr>
                <w:noProof/>
                <w:webHidden/>
              </w:rPr>
              <w:instrText xml:space="preserve"> PAGEREF _Toc29952582 \h </w:instrText>
            </w:r>
            <w:r>
              <w:rPr>
                <w:noProof/>
                <w:webHidden/>
              </w:rPr>
            </w:r>
            <w:r>
              <w:rPr>
                <w:noProof/>
                <w:webHidden/>
              </w:rPr>
              <w:fldChar w:fldCharType="separate"/>
            </w:r>
            <w:r w:rsidR="00CD325D">
              <w:rPr>
                <w:noProof/>
                <w:webHidden/>
              </w:rPr>
              <w:t>38</w:t>
            </w:r>
            <w:r>
              <w:rPr>
                <w:noProof/>
                <w:webHidden/>
              </w:rPr>
              <w:fldChar w:fldCharType="end"/>
            </w:r>
          </w:hyperlink>
        </w:p>
        <w:p w14:paraId="5B0D32A1" w14:textId="3D95F925" w:rsidR="001474C7" w:rsidRDefault="001474C7">
          <w:pPr>
            <w:pStyle w:val="TOC3"/>
            <w:rPr>
              <w:rFonts w:asciiTheme="minorHAnsi" w:eastAsiaTheme="minorEastAsia" w:hAnsiTheme="minorHAnsi" w:cstheme="minorBidi"/>
              <w:bCs w:val="0"/>
              <w:noProof/>
              <w:sz w:val="22"/>
              <w:szCs w:val="22"/>
              <w:lang w:val="en-US"/>
            </w:rPr>
          </w:pPr>
          <w:hyperlink w:anchor="_Toc29952583" w:history="1">
            <w:r w:rsidRPr="00734B32">
              <w:rPr>
                <w:rStyle w:val="Hyperlink"/>
                <w:noProof/>
              </w:rPr>
              <w:t>4.9.2</w:t>
            </w:r>
            <w:r>
              <w:rPr>
                <w:rFonts w:asciiTheme="minorHAnsi" w:eastAsiaTheme="minorEastAsia" w:hAnsiTheme="minorHAnsi" w:cstheme="minorBidi"/>
                <w:bCs w:val="0"/>
                <w:noProof/>
                <w:sz w:val="22"/>
                <w:szCs w:val="22"/>
                <w:lang w:val="en-US"/>
              </w:rPr>
              <w:tab/>
            </w:r>
            <w:r w:rsidRPr="00734B32">
              <w:rPr>
                <w:rStyle w:val="Hyperlink"/>
                <w:noProof/>
              </w:rPr>
              <w:t>Panaudojimo atvejai</w:t>
            </w:r>
            <w:r>
              <w:rPr>
                <w:noProof/>
                <w:webHidden/>
              </w:rPr>
              <w:tab/>
            </w:r>
            <w:r>
              <w:rPr>
                <w:noProof/>
                <w:webHidden/>
              </w:rPr>
              <w:fldChar w:fldCharType="begin"/>
            </w:r>
            <w:r>
              <w:rPr>
                <w:noProof/>
                <w:webHidden/>
              </w:rPr>
              <w:instrText xml:space="preserve"> PAGEREF _Toc29952583 \h </w:instrText>
            </w:r>
            <w:r>
              <w:rPr>
                <w:noProof/>
                <w:webHidden/>
              </w:rPr>
            </w:r>
            <w:r>
              <w:rPr>
                <w:noProof/>
                <w:webHidden/>
              </w:rPr>
              <w:fldChar w:fldCharType="separate"/>
            </w:r>
            <w:r w:rsidR="00CD325D">
              <w:rPr>
                <w:noProof/>
                <w:webHidden/>
              </w:rPr>
              <w:t>40</w:t>
            </w:r>
            <w:r>
              <w:rPr>
                <w:noProof/>
                <w:webHidden/>
              </w:rPr>
              <w:fldChar w:fldCharType="end"/>
            </w:r>
          </w:hyperlink>
        </w:p>
        <w:p w14:paraId="245C399C" w14:textId="03A7ECDF"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584" w:history="1">
            <w:r w:rsidRPr="00734B32">
              <w:rPr>
                <w:rStyle w:val="Hyperlink"/>
                <w:noProof/>
              </w:rPr>
              <w:t>4.10</w:t>
            </w:r>
            <w:r>
              <w:rPr>
                <w:rFonts w:asciiTheme="minorHAnsi" w:eastAsiaTheme="minorEastAsia" w:hAnsiTheme="minorHAnsi" w:cstheme="minorBidi"/>
                <w:bCs w:val="0"/>
                <w:noProof/>
                <w:sz w:val="22"/>
                <w:szCs w:val="22"/>
                <w:lang w:val="en-US"/>
              </w:rPr>
              <w:tab/>
            </w:r>
            <w:r w:rsidRPr="00734B32">
              <w:rPr>
                <w:rStyle w:val="Hyperlink"/>
                <w:noProof/>
              </w:rPr>
              <w:t>Papildomi funkciniai reikalavimai</w:t>
            </w:r>
            <w:r>
              <w:rPr>
                <w:noProof/>
                <w:webHidden/>
              </w:rPr>
              <w:tab/>
            </w:r>
            <w:r>
              <w:rPr>
                <w:noProof/>
                <w:webHidden/>
              </w:rPr>
              <w:fldChar w:fldCharType="begin"/>
            </w:r>
            <w:r>
              <w:rPr>
                <w:noProof/>
                <w:webHidden/>
              </w:rPr>
              <w:instrText xml:space="preserve"> PAGEREF _Toc29952584 \h </w:instrText>
            </w:r>
            <w:r>
              <w:rPr>
                <w:noProof/>
                <w:webHidden/>
              </w:rPr>
            </w:r>
            <w:r>
              <w:rPr>
                <w:noProof/>
                <w:webHidden/>
              </w:rPr>
              <w:fldChar w:fldCharType="separate"/>
            </w:r>
            <w:r w:rsidR="00CD325D">
              <w:rPr>
                <w:noProof/>
                <w:webHidden/>
              </w:rPr>
              <w:t>48</w:t>
            </w:r>
            <w:r>
              <w:rPr>
                <w:noProof/>
                <w:webHidden/>
              </w:rPr>
              <w:fldChar w:fldCharType="end"/>
            </w:r>
          </w:hyperlink>
        </w:p>
        <w:p w14:paraId="011AD777" w14:textId="3E158E58"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85" w:history="1">
            <w:r w:rsidRPr="00734B32">
              <w:rPr>
                <w:rStyle w:val="Hyperlink"/>
                <w:noProof/>
              </w:rPr>
              <w:t>4.10.1</w:t>
            </w:r>
            <w:r>
              <w:rPr>
                <w:rFonts w:asciiTheme="minorHAnsi" w:eastAsiaTheme="minorEastAsia" w:hAnsiTheme="minorHAnsi" w:cstheme="minorBidi"/>
                <w:bCs w:val="0"/>
                <w:noProof/>
                <w:sz w:val="22"/>
                <w:szCs w:val="22"/>
                <w:lang w:val="en-US"/>
              </w:rPr>
              <w:tab/>
            </w:r>
            <w:r w:rsidRPr="00734B32">
              <w:rPr>
                <w:rStyle w:val="Hyperlink"/>
                <w:noProof/>
              </w:rPr>
              <w:t>Funkciniai reikalavimai</w:t>
            </w:r>
            <w:r>
              <w:rPr>
                <w:noProof/>
                <w:webHidden/>
              </w:rPr>
              <w:tab/>
            </w:r>
            <w:r>
              <w:rPr>
                <w:noProof/>
                <w:webHidden/>
              </w:rPr>
              <w:fldChar w:fldCharType="begin"/>
            </w:r>
            <w:r>
              <w:rPr>
                <w:noProof/>
                <w:webHidden/>
              </w:rPr>
              <w:instrText xml:space="preserve"> PAGEREF _Toc29952585 \h </w:instrText>
            </w:r>
            <w:r>
              <w:rPr>
                <w:noProof/>
                <w:webHidden/>
              </w:rPr>
            </w:r>
            <w:r>
              <w:rPr>
                <w:noProof/>
                <w:webHidden/>
              </w:rPr>
              <w:fldChar w:fldCharType="separate"/>
            </w:r>
            <w:r w:rsidR="00CD325D">
              <w:rPr>
                <w:noProof/>
                <w:webHidden/>
              </w:rPr>
              <w:t>48</w:t>
            </w:r>
            <w:r>
              <w:rPr>
                <w:noProof/>
                <w:webHidden/>
              </w:rPr>
              <w:fldChar w:fldCharType="end"/>
            </w:r>
          </w:hyperlink>
        </w:p>
        <w:p w14:paraId="7DC88FC6" w14:textId="69CB301D"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586" w:history="1">
            <w:r w:rsidRPr="00734B32">
              <w:rPr>
                <w:rStyle w:val="Hyperlink"/>
                <w:noProof/>
              </w:rPr>
              <w:t>4.11</w:t>
            </w:r>
            <w:r>
              <w:rPr>
                <w:rFonts w:asciiTheme="minorHAnsi" w:eastAsiaTheme="minorEastAsia" w:hAnsiTheme="minorHAnsi" w:cstheme="minorBidi"/>
                <w:bCs w:val="0"/>
                <w:noProof/>
                <w:sz w:val="22"/>
                <w:szCs w:val="22"/>
                <w:lang w:val="en-US"/>
              </w:rPr>
              <w:tab/>
            </w:r>
            <w:r w:rsidRPr="00734B32">
              <w:rPr>
                <w:rStyle w:val="Hyperlink"/>
                <w:noProof/>
              </w:rPr>
              <w:t>Reikalavimai Sistemos išvaizdai</w:t>
            </w:r>
            <w:r>
              <w:rPr>
                <w:noProof/>
                <w:webHidden/>
              </w:rPr>
              <w:tab/>
            </w:r>
            <w:r>
              <w:rPr>
                <w:noProof/>
                <w:webHidden/>
              </w:rPr>
              <w:fldChar w:fldCharType="begin"/>
            </w:r>
            <w:r>
              <w:rPr>
                <w:noProof/>
                <w:webHidden/>
              </w:rPr>
              <w:instrText xml:space="preserve"> PAGEREF _Toc29952586 \h </w:instrText>
            </w:r>
            <w:r>
              <w:rPr>
                <w:noProof/>
                <w:webHidden/>
              </w:rPr>
            </w:r>
            <w:r>
              <w:rPr>
                <w:noProof/>
                <w:webHidden/>
              </w:rPr>
              <w:fldChar w:fldCharType="separate"/>
            </w:r>
            <w:r w:rsidR="00CD325D">
              <w:rPr>
                <w:noProof/>
                <w:webHidden/>
              </w:rPr>
              <w:t>49</w:t>
            </w:r>
            <w:r>
              <w:rPr>
                <w:noProof/>
                <w:webHidden/>
              </w:rPr>
              <w:fldChar w:fldCharType="end"/>
            </w:r>
          </w:hyperlink>
        </w:p>
        <w:p w14:paraId="12408AD5" w14:textId="636B2FC4"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87" w:history="1">
            <w:r w:rsidRPr="00734B32">
              <w:rPr>
                <w:rStyle w:val="Hyperlink"/>
                <w:noProof/>
              </w:rPr>
              <w:t>4.11.1</w:t>
            </w:r>
            <w:r>
              <w:rPr>
                <w:rFonts w:asciiTheme="minorHAnsi" w:eastAsiaTheme="minorEastAsia" w:hAnsiTheme="minorHAnsi" w:cstheme="minorBidi"/>
                <w:bCs w:val="0"/>
                <w:noProof/>
                <w:sz w:val="22"/>
                <w:szCs w:val="22"/>
                <w:lang w:val="en-US"/>
              </w:rPr>
              <w:tab/>
            </w:r>
            <w:r w:rsidRPr="00734B32">
              <w:rPr>
                <w:rStyle w:val="Hyperlink"/>
                <w:noProof/>
              </w:rPr>
              <w:t>Išvaizdos reikalavimai</w:t>
            </w:r>
            <w:r>
              <w:rPr>
                <w:noProof/>
                <w:webHidden/>
              </w:rPr>
              <w:tab/>
            </w:r>
            <w:r>
              <w:rPr>
                <w:noProof/>
                <w:webHidden/>
              </w:rPr>
              <w:fldChar w:fldCharType="begin"/>
            </w:r>
            <w:r>
              <w:rPr>
                <w:noProof/>
                <w:webHidden/>
              </w:rPr>
              <w:instrText xml:space="preserve"> PAGEREF _Toc29952587 \h </w:instrText>
            </w:r>
            <w:r>
              <w:rPr>
                <w:noProof/>
                <w:webHidden/>
              </w:rPr>
            </w:r>
            <w:r>
              <w:rPr>
                <w:noProof/>
                <w:webHidden/>
              </w:rPr>
              <w:fldChar w:fldCharType="separate"/>
            </w:r>
            <w:r w:rsidR="00CD325D">
              <w:rPr>
                <w:noProof/>
                <w:webHidden/>
              </w:rPr>
              <w:t>49</w:t>
            </w:r>
            <w:r>
              <w:rPr>
                <w:noProof/>
                <w:webHidden/>
              </w:rPr>
              <w:fldChar w:fldCharType="end"/>
            </w:r>
          </w:hyperlink>
        </w:p>
        <w:p w14:paraId="511ABB9C" w14:textId="0222F7BD"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88" w:history="1">
            <w:r w:rsidRPr="00734B32">
              <w:rPr>
                <w:rStyle w:val="Hyperlink"/>
                <w:noProof/>
              </w:rPr>
              <w:t>4.11.2</w:t>
            </w:r>
            <w:r>
              <w:rPr>
                <w:rFonts w:asciiTheme="minorHAnsi" w:eastAsiaTheme="minorEastAsia" w:hAnsiTheme="minorHAnsi" w:cstheme="minorBidi"/>
                <w:bCs w:val="0"/>
                <w:noProof/>
                <w:sz w:val="22"/>
                <w:szCs w:val="22"/>
                <w:lang w:val="en-US"/>
              </w:rPr>
              <w:tab/>
            </w:r>
            <w:r w:rsidRPr="00734B32">
              <w:rPr>
                <w:rStyle w:val="Hyperlink"/>
                <w:noProof/>
              </w:rPr>
              <w:t>Stiliaus reikalavimai</w:t>
            </w:r>
            <w:r>
              <w:rPr>
                <w:noProof/>
                <w:webHidden/>
              </w:rPr>
              <w:tab/>
            </w:r>
            <w:r>
              <w:rPr>
                <w:noProof/>
                <w:webHidden/>
              </w:rPr>
              <w:fldChar w:fldCharType="begin"/>
            </w:r>
            <w:r>
              <w:rPr>
                <w:noProof/>
                <w:webHidden/>
              </w:rPr>
              <w:instrText xml:space="preserve"> PAGEREF _Toc29952588 \h </w:instrText>
            </w:r>
            <w:r>
              <w:rPr>
                <w:noProof/>
                <w:webHidden/>
              </w:rPr>
            </w:r>
            <w:r>
              <w:rPr>
                <w:noProof/>
                <w:webHidden/>
              </w:rPr>
              <w:fldChar w:fldCharType="separate"/>
            </w:r>
            <w:r w:rsidR="00CD325D">
              <w:rPr>
                <w:noProof/>
                <w:webHidden/>
              </w:rPr>
              <w:t>50</w:t>
            </w:r>
            <w:r>
              <w:rPr>
                <w:noProof/>
                <w:webHidden/>
              </w:rPr>
              <w:fldChar w:fldCharType="end"/>
            </w:r>
          </w:hyperlink>
        </w:p>
        <w:p w14:paraId="099C2C49" w14:textId="556FFB9D"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589" w:history="1">
            <w:r w:rsidRPr="00734B32">
              <w:rPr>
                <w:rStyle w:val="Hyperlink"/>
                <w:noProof/>
              </w:rPr>
              <w:t>4.12</w:t>
            </w:r>
            <w:r>
              <w:rPr>
                <w:rFonts w:asciiTheme="minorHAnsi" w:eastAsiaTheme="minorEastAsia" w:hAnsiTheme="minorHAnsi" w:cstheme="minorBidi"/>
                <w:bCs w:val="0"/>
                <w:noProof/>
                <w:sz w:val="22"/>
                <w:szCs w:val="22"/>
                <w:lang w:val="en-US"/>
              </w:rPr>
              <w:tab/>
            </w:r>
            <w:r w:rsidRPr="00734B32">
              <w:rPr>
                <w:rStyle w:val="Hyperlink"/>
                <w:noProof/>
              </w:rPr>
              <w:t>Reikalavimai panaudojamumui</w:t>
            </w:r>
            <w:r>
              <w:rPr>
                <w:noProof/>
                <w:webHidden/>
              </w:rPr>
              <w:tab/>
            </w:r>
            <w:r>
              <w:rPr>
                <w:noProof/>
                <w:webHidden/>
              </w:rPr>
              <w:fldChar w:fldCharType="begin"/>
            </w:r>
            <w:r>
              <w:rPr>
                <w:noProof/>
                <w:webHidden/>
              </w:rPr>
              <w:instrText xml:space="preserve"> PAGEREF _Toc29952589 \h </w:instrText>
            </w:r>
            <w:r>
              <w:rPr>
                <w:noProof/>
                <w:webHidden/>
              </w:rPr>
            </w:r>
            <w:r>
              <w:rPr>
                <w:noProof/>
                <w:webHidden/>
              </w:rPr>
              <w:fldChar w:fldCharType="separate"/>
            </w:r>
            <w:r w:rsidR="00CD325D">
              <w:rPr>
                <w:noProof/>
                <w:webHidden/>
              </w:rPr>
              <w:t>50</w:t>
            </w:r>
            <w:r>
              <w:rPr>
                <w:noProof/>
                <w:webHidden/>
              </w:rPr>
              <w:fldChar w:fldCharType="end"/>
            </w:r>
          </w:hyperlink>
        </w:p>
        <w:p w14:paraId="475BB37A" w14:textId="66335B46"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0" w:history="1">
            <w:r w:rsidRPr="00734B32">
              <w:rPr>
                <w:rStyle w:val="Hyperlink"/>
                <w:noProof/>
              </w:rPr>
              <w:t>4.12.1</w:t>
            </w:r>
            <w:r>
              <w:rPr>
                <w:rFonts w:asciiTheme="minorHAnsi" w:eastAsiaTheme="minorEastAsia" w:hAnsiTheme="minorHAnsi" w:cstheme="minorBidi"/>
                <w:bCs w:val="0"/>
                <w:noProof/>
                <w:sz w:val="22"/>
                <w:szCs w:val="22"/>
                <w:lang w:val="en-US"/>
              </w:rPr>
              <w:tab/>
            </w:r>
            <w:r w:rsidRPr="00734B32">
              <w:rPr>
                <w:rStyle w:val="Hyperlink"/>
                <w:noProof/>
              </w:rPr>
              <w:t>Naudojimosi paprastumas</w:t>
            </w:r>
            <w:r>
              <w:rPr>
                <w:noProof/>
                <w:webHidden/>
              </w:rPr>
              <w:tab/>
            </w:r>
            <w:r>
              <w:rPr>
                <w:noProof/>
                <w:webHidden/>
              </w:rPr>
              <w:fldChar w:fldCharType="begin"/>
            </w:r>
            <w:r>
              <w:rPr>
                <w:noProof/>
                <w:webHidden/>
              </w:rPr>
              <w:instrText xml:space="preserve"> PAGEREF _Toc29952590 \h </w:instrText>
            </w:r>
            <w:r>
              <w:rPr>
                <w:noProof/>
                <w:webHidden/>
              </w:rPr>
            </w:r>
            <w:r>
              <w:rPr>
                <w:noProof/>
                <w:webHidden/>
              </w:rPr>
              <w:fldChar w:fldCharType="separate"/>
            </w:r>
            <w:r w:rsidR="00CD325D">
              <w:rPr>
                <w:noProof/>
                <w:webHidden/>
              </w:rPr>
              <w:t>50</w:t>
            </w:r>
            <w:r>
              <w:rPr>
                <w:noProof/>
                <w:webHidden/>
              </w:rPr>
              <w:fldChar w:fldCharType="end"/>
            </w:r>
          </w:hyperlink>
        </w:p>
        <w:p w14:paraId="240129B0" w14:textId="7B4FE4F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1" w:history="1">
            <w:r w:rsidRPr="00734B32">
              <w:rPr>
                <w:rStyle w:val="Hyperlink"/>
                <w:noProof/>
              </w:rPr>
              <w:t>4.12.2</w:t>
            </w:r>
            <w:r>
              <w:rPr>
                <w:rFonts w:asciiTheme="minorHAnsi" w:eastAsiaTheme="minorEastAsia" w:hAnsiTheme="minorHAnsi" w:cstheme="minorBidi"/>
                <w:bCs w:val="0"/>
                <w:noProof/>
                <w:sz w:val="22"/>
                <w:szCs w:val="22"/>
                <w:lang w:val="en-US"/>
              </w:rPr>
              <w:tab/>
            </w:r>
            <w:r w:rsidRPr="00734B32">
              <w:rPr>
                <w:rStyle w:val="Hyperlink"/>
                <w:noProof/>
              </w:rPr>
              <w:t>Personalizavimo ir kalbos konfigūravimo reikalavimai</w:t>
            </w:r>
            <w:r>
              <w:rPr>
                <w:noProof/>
                <w:webHidden/>
              </w:rPr>
              <w:tab/>
            </w:r>
            <w:r>
              <w:rPr>
                <w:noProof/>
                <w:webHidden/>
              </w:rPr>
              <w:fldChar w:fldCharType="begin"/>
            </w:r>
            <w:r>
              <w:rPr>
                <w:noProof/>
                <w:webHidden/>
              </w:rPr>
              <w:instrText xml:space="preserve"> PAGEREF _Toc29952591 \h </w:instrText>
            </w:r>
            <w:r>
              <w:rPr>
                <w:noProof/>
                <w:webHidden/>
              </w:rPr>
            </w:r>
            <w:r>
              <w:rPr>
                <w:noProof/>
                <w:webHidden/>
              </w:rPr>
              <w:fldChar w:fldCharType="separate"/>
            </w:r>
            <w:r w:rsidR="00CD325D">
              <w:rPr>
                <w:noProof/>
                <w:webHidden/>
              </w:rPr>
              <w:t>50</w:t>
            </w:r>
            <w:r>
              <w:rPr>
                <w:noProof/>
                <w:webHidden/>
              </w:rPr>
              <w:fldChar w:fldCharType="end"/>
            </w:r>
          </w:hyperlink>
        </w:p>
        <w:p w14:paraId="5BA8FAA9" w14:textId="32FDC12A"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2" w:history="1">
            <w:r w:rsidRPr="00734B32">
              <w:rPr>
                <w:rStyle w:val="Hyperlink"/>
                <w:noProof/>
              </w:rPr>
              <w:t>4.12.3</w:t>
            </w:r>
            <w:r>
              <w:rPr>
                <w:rFonts w:asciiTheme="minorHAnsi" w:eastAsiaTheme="minorEastAsia" w:hAnsiTheme="minorHAnsi" w:cstheme="minorBidi"/>
                <w:bCs w:val="0"/>
                <w:noProof/>
                <w:sz w:val="22"/>
                <w:szCs w:val="22"/>
                <w:lang w:val="en-US"/>
              </w:rPr>
              <w:tab/>
            </w:r>
            <w:r w:rsidRPr="00734B32">
              <w:rPr>
                <w:rStyle w:val="Hyperlink"/>
                <w:noProof/>
              </w:rPr>
              <w:t>Mokymosi reikalavimai</w:t>
            </w:r>
            <w:r>
              <w:rPr>
                <w:noProof/>
                <w:webHidden/>
              </w:rPr>
              <w:tab/>
            </w:r>
            <w:r>
              <w:rPr>
                <w:noProof/>
                <w:webHidden/>
              </w:rPr>
              <w:fldChar w:fldCharType="begin"/>
            </w:r>
            <w:r>
              <w:rPr>
                <w:noProof/>
                <w:webHidden/>
              </w:rPr>
              <w:instrText xml:space="preserve"> PAGEREF _Toc29952592 \h </w:instrText>
            </w:r>
            <w:r>
              <w:rPr>
                <w:noProof/>
                <w:webHidden/>
              </w:rPr>
            </w:r>
            <w:r>
              <w:rPr>
                <w:noProof/>
                <w:webHidden/>
              </w:rPr>
              <w:fldChar w:fldCharType="separate"/>
            </w:r>
            <w:r w:rsidR="00CD325D">
              <w:rPr>
                <w:noProof/>
                <w:webHidden/>
              </w:rPr>
              <w:t>50</w:t>
            </w:r>
            <w:r>
              <w:rPr>
                <w:noProof/>
                <w:webHidden/>
              </w:rPr>
              <w:fldChar w:fldCharType="end"/>
            </w:r>
          </w:hyperlink>
        </w:p>
        <w:p w14:paraId="7CA5084C" w14:textId="263FC1A5"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3" w:history="1">
            <w:r w:rsidRPr="00734B32">
              <w:rPr>
                <w:rStyle w:val="Hyperlink"/>
                <w:noProof/>
              </w:rPr>
              <w:t>4.12.4</w:t>
            </w:r>
            <w:r>
              <w:rPr>
                <w:rFonts w:asciiTheme="minorHAnsi" w:eastAsiaTheme="minorEastAsia" w:hAnsiTheme="minorHAnsi" w:cstheme="minorBidi"/>
                <w:bCs w:val="0"/>
                <w:noProof/>
                <w:sz w:val="22"/>
                <w:szCs w:val="22"/>
                <w:lang w:val="en-US"/>
              </w:rPr>
              <w:tab/>
            </w:r>
            <w:r w:rsidRPr="00734B32">
              <w:rPr>
                <w:rStyle w:val="Hyperlink"/>
                <w:noProof/>
              </w:rPr>
              <w:t>Suprantamumo ir mandagumo reikalavimai</w:t>
            </w:r>
            <w:r>
              <w:rPr>
                <w:noProof/>
                <w:webHidden/>
              </w:rPr>
              <w:tab/>
            </w:r>
            <w:r>
              <w:rPr>
                <w:noProof/>
                <w:webHidden/>
              </w:rPr>
              <w:fldChar w:fldCharType="begin"/>
            </w:r>
            <w:r>
              <w:rPr>
                <w:noProof/>
                <w:webHidden/>
              </w:rPr>
              <w:instrText xml:space="preserve"> PAGEREF _Toc29952593 \h </w:instrText>
            </w:r>
            <w:r>
              <w:rPr>
                <w:noProof/>
                <w:webHidden/>
              </w:rPr>
            </w:r>
            <w:r>
              <w:rPr>
                <w:noProof/>
                <w:webHidden/>
              </w:rPr>
              <w:fldChar w:fldCharType="separate"/>
            </w:r>
            <w:r w:rsidR="00CD325D">
              <w:rPr>
                <w:noProof/>
                <w:webHidden/>
              </w:rPr>
              <w:t>50</w:t>
            </w:r>
            <w:r>
              <w:rPr>
                <w:noProof/>
                <w:webHidden/>
              </w:rPr>
              <w:fldChar w:fldCharType="end"/>
            </w:r>
          </w:hyperlink>
        </w:p>
        <w:p w14:paraId="623C42D2" w14:textId="24319A33"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4" w:history="1">
            <w:r w:rsidRPr="00734B32">
              <w:rPr>
                <w:rStyle w:val="Hyperlink"/>
                <w:noProof/>
              </w:rPr>
              <w:t>4.12.5</w:t>
            </w:r>
            <w:r>
              <w:rPr>
                <w:rFonts w:asciiTheme="minorHAnsi" w:eastAsiaTheme="minorEastAsia" w:hAnsiTheme="minorHAnsi" w:cstheme="minorBidi"/>
                <w:bCs w:val="0"/>
                <w:noProof/>
                <w:sz w:val="22"/>
                <w:szCs w:val="22"/>
                <w:lang w:val="en-US"/>
              </w:rPr>
              <w:tab/>
            </w:r>
            <w:r w:rsidRPr="00734B32">
              <w:rPr>
                <w:rStyle w:val="Hyperlink"/>
                <w:noProof/>
              </w:rPr>
              <w:t>Prieinamumas neįgaliesiems</w:t>
            </w:r>
            <w:r>
              <w:rPr>
                <w:noProof/>
                <w:webHidden/>
              </w:rPr>
              <w:tab/>
            </w:r>
            <w:r>
              <w:rPr>
                <w:noProof/>
                <w:webHidden/>
              </w:rPr>
              <w:fldChar w:fldCharType="begin"/>
            </w:r>
            <w:r>
              <w:rPr>
                <w:noProof/>
                <w:webHidden/>
              </w:rPr>
              <w:instrText xml:space="preserve"> PAGEREF _Toc29952594 \h </w:instrText>
            </w:r>
            <w:r>
              <w:rPr>
                <w:noProof/>
                <w:webHidden/>
              </w:rPr>
            </w:r>
            <w:r>
              <w:rPr>
                <w:noProof/>
                <w:webHidden/>
              </w:rPr>
              <w:fldChar w:fldCharType="separate"/>
            </w:r>
            <w:r w:rsidR="00CD325D">
              <w:rPr>
                <w:noProof/>
                <w:webHidden/>
              </w:rPr>
              <w:t>51</w:t>
            </w:r>
            <w:r>
              <w:rPr>
                <w:noProof/>
                <w:webHidden/>
              </w:rPr>
              <w:fldChar w:fldCharType="end"/>
            </w:r>
          </w:hyperlink>
        </w:p>
        <w:p w14:paraId="3CDC4BD4" w14:textId="6B381F94"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5" w:history="1">
            <w:r w:rsidRPr="00734B32">
              <w:rPr>
                <w:rStyle w:val="Hyperlink"/>
                <w:noProof/>
              </w:rPr>
              <w:t>4.12.6</w:t>
            </w:r>
            <w:r>
              <w:rPr>
                <w:rFonts w:asciiTheme="minorHAnsi" w:eastAsiaTheme="minorEastAsia" w:hAnsiTheme="minorHAnsi" w:cstheme="minorBidi"/>
                <w:bCs w:val="0"/>
                <w:noProof/>
                <w:sz w:val="22"/>
                <w:szCs w:val="22"/>
                <w:lang w:val="en-US"/>
              </w:rPr>
              <w:tab/>
            </w:r>
            <w:r w:rsidRPr="00734B32">
              <w:rPr>
                <w:rStyle w:val="Hyperlink"/>
                <w:noProof/>
              </w:rPr>
              <w:t>Suteikiami patogumai</w:t>
            </w:r>
            <w:r>
              <w:rPr>
                <w:noProof/>
                <w:webHidden/>
              </w:rPr>
              <w:tab/>
            </w:r>
            <w:r>
              <w:rPr>
                <w:noProof/>
                <w:webHidden/>
              </w:rPr>
              <w:fldChar w:fldCharType="begin"/>
            </w:r>
            <w:r>
              <w:rPr>
                <w:noProof/>
                <w:webHidden/>
              </w:rPr>
              <w:instrText xml:space="preserve"> PAGEREF _Toc29952595 \h </w:instrText>
            </w:r>
            <w:r>
              <w:rPr>
                <w:noProof/>
                <w:webHidden/>
              </w:rPr>
            </w:r>
            <w:r>
              <w:rPr>
                <w:noProof/>
                <w:webHidden/>
              </w:rPr>
              <w:fldChar w:fldCharType="separate"/>
            </w:r>
            <w:r w:rsidR="00CD325D">
              <w:rPr>
                <w:noProof/>
                <w:webHidden/>
              </w:rPr>
              <w:t>51</w:t>
            </w:r>
            <w:r>
              <w:rPr>
                <w:noProof/>
                <w:webHidden/>
              </w:rPr>
              <w:fldChar w:fldCharType="end"/>
            </w:r>
          </w:hyperlink>
        </w:p>
        <w:p w14:paraId="6A55E02D" w14:textId="6B591158"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596" w:history="1">
            <w:r w:rsidRPr="00734B32">
              <w:rPr>
                <w:rStyle w:val="Hyperlink"/>
                <w:noProof/>
              </w:rPr>
              <w:t>4.13</w:t>
            </w:r>
            <w:r>
              <w:rPr>
                <w:rFonts w:asciiTheme="minorHAnsi" w:eastAsiaTheme="minorEastAsia" w:hAnsiTheme="minorHAnsi" w:cstheme="minorBidi"/>
                <w:bCs w:val="0"/>
                <w:noProof/>
                <w:sz w:val="22"/>
                <w:szCs w:val="22"/>
                <w:lang w:val="en-US"/>
              </w:rPr>
              <w:tab/>
            </w:r>
            <w:r w:rsidRPr="00734B32">
              <w:rPr>
                <w:rStyle w:val="Hyperlink"/>
                <w:noProof/>
              </w:rPr>
              <w:t>Efektyvumo ir našumo reikalavimai</w:t>
            </w:r>
            <w:r>
              <w:rPr>
                <w:noProof/>
                <w:webHidden/>
              </w:rPr>
              <w:tab/>
            </w:r>
            <w:r>
              <w:rPr>
                <w:noProof/>
                <w:webHidden/>
              </w:rPr>
              <w:fldChar w:fldCharType="begin"/>
            </w:r>
            <w:r>
              <w:rPr>
                <w:noProof/>
                <w:webHidden/>
              </w:rPr>
              <w:instrText xml:space="preserve"> PAGEREF _Toc29952596 \h </w:instrText>
            </w:r>
            <w:r>
              <w:rPr>
                <w:noProof/>
                <w:webHidden/>
              </w:rPr>
            </w:r>
            <w:r>
              <w:rPr>
                <w:noProof/>
                <w:webHidden/>
              </w:rPr>
              <w:fldChar w:fldCharType="separate"/>
            </w:r>
            <w:r w:rsidR="00CD325D">
              <w:rPr>
                <w:noProof/>
                <w:webHidden/>
              </w:rPr>
              <w:t>51</w:t>
            </w:r>
            <w:r>
              <w:rPr>
                <w:noProof/>
                <w:webHidden/>
              </w:rPr>
              <w:fldChar w:fldCharType="end"/>
            </w:r>
          </w:hyperlink>
        </w:p>
        <w:p w14:paraId="7B860838" w14:textId="0C4CBF89"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7" w:history="1">
            <w:r w:rsidRPr="00734B32">
              <w:rPr>
                <w:rStyle w:val="Hyperlink"/>
                <w:noProof/>
              </w:rPr>
              <w:t>4.13.1</w:t>
            </w:r>
            <w:r>
              <w:rPr>
                <w:rFonts w:asciiTheme="minorHAnsi" w:eastAsiaTheme="minorEastAsia" w:hAnsiTheme="minorHAnsi" w:cstheme="minorBidi"/>
                <w:bCs w:val="0"/>
                <w:noProof/>
                <w:sz w:val="22"/>
                <w:szCs w:val="22"/>
                <w:lang w:val="en-US"/>
              </w:rPr>
              <w:tab/>
            </w:r>
            <w:r w:rsidRPr="00734B32">
              <w:rPr>
                <w:rStyle w:val="Hyperlink"/>
                <w:noProof/>
              </w:rPr>
              <w:t>Reikalavimai užduočių vykdymo greičiui</w:t>
            </w:r>
            <w:r>
              <w:rPr>
                <w:noProof/>
                <w:webHidden/>
              </w:rPr>
              <w:tab/>
            </w:r>
            <w:r>
              <w:rPr>
                <w:noProof/>
                <w:webHidden/>
              </w:rPr>
              <w:fldChar w:fldCharType="begin"/>
            </w:r>
            <w:r>
              <w:rPr>
                <w:noProof/>
                <w:webHidden/>
              </w:rPr>
              <w:instrText xml:space="preserve"> PAGEREF _Toc29952597 \h </w:instrText>
            </w:r>
            <w:r>
              <w:rPr>
                <w:noProof/>
                <w:webHidden/>
              </w:rPr>
            </w:r>
            <w:r>
              <w:rPr>
                <w:noProof/>
                <w:webHidden/>
              </w:rPr>
              <w:fldChar w:fldCharType="separate"/>
            </w:r>
            <w:r w:rsidR="00CD325D">
              <w:rPr>
                <w:noProof/>
                <w:webHidden/>
              </w:rPr>
              <w:t>51</w:t>
            </w:r>
            <w:r>
              <w:rPr>
                <w:noProof/>
                <w:webHidden/>
              </w:rPr>
              <w:fldChar w:fldCharType="end"/>
            </w:r>
          </w:hyperlink>
        </w:p>
        <w:p w14:paraId="5FF63F6F" w14:textId="38B3B71A"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8" w:history="1">
            <w:r w:rsidRPr="00734B32">
              <w:rPr>
                <w:rStyle w:val="Hyperlink"/>
                <w:noProof/>
              </w:rPr>
              <w:t>4.13.2</w:t>
            </w:r>
            <w:r>
              <w:rPr>
                <w:rFonts w:asciiTheme="minorHAnsi" w:eastAsiaTheme="minorEastAsia" w:hAnsiTheme="minorHAnsi" w:cstheme="minorBidi"/>
                <w:bCs w:val="0"/>
                <w:noProof/>
                <w:sz w:val="22"/>
                <w:szCs w:val="22"/>
                <w:lang w:val="en-US"/>
              </w:rPr>
              <w:tab/>
            </w:r>
            <w:r w:rsidRPr="00734B32">
              <w:rPr>
                <w:rStyle w:val="Hyperlink"/>
                <w:noProof/>
              </w:rPr>
              <w:t>Darbo ir aplinkos saugos reikalavimai</w:t>
            </w:r>
            <w:r>
              <w:rPr>
                <w:noProof/>
                <w:webHidden/>
              </w:rPr>
              <w:tab/>
            </w:r>
            <w:r>
              <w:rPr>
                <w:noProof/>
                <w:webHidden/>
              </w:rPr>
              <w:fldChar w:fldCharType="begin"/>
            </w:r>
            <w:r>
              <w:rPr>
                <w:noProof/>
                <w:webHidden/>
              </w:rPr>
              <w:instrText xml:space="preserve"> PAGEREF _Toc29952598 \h </w:instrText>
            </w:r>
            <w:r>
              <w:rPr>
                <w:noProof/>
                <w:webHidden/>
              </w:rPr>
            </w:r>
            <w:r>
              <w:rPr>
                <w:noProof/>
                <w:webHidden/>
              </w:rPr>
              <w:fldChar w:fldCharType="separate"/>
            </w:r>
            <w:r w:rsidR="00CD325D">
              <w:rPr>
                <w:noProof/>
                <w:webHidden/>
              </w:rPr>
              <w:t>51</w:t>
            </w:r>
            <w:r>
              <w:rPr>
                <w:noProof/>
                <w:webHidden/>
              </w:rPr>
              <w:fldChar w:fldCharType="end"/>
            </w:r>
          </w:hyperlink>
        </w:p>
        <w:p w14:paraId="04EC5F2B" w14:textId="25CBB614"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599" w:history="1">
            <w:r w:rsidRPr="00734B32">
              <w:rPr>
                <w:rStyle w:val="Hyperlink"/>
                <w:noProof/>
              </w:rPr>
              <w:t>4.13.3</w:t>
            </w:r>
            <w:r>
              <w:rPr>
                <w:rFonts w:asciiTheme="minorHAnsi" w:eastAsiaTheme="minorEastAsia" w:hAnsiTheme="minorHAnsi" w:cstheme="minorBidi"/>
                <w:bCs w:val="0"/>
                <w:noProof/>
                <w:sz w:val="22"/>
                <w:szCs w:val="22"/>
                <w:lang w:val="en-US"/>
              </w:rPr>
              <w:tab/>
            </w:r>
            <w:r w:rsidRPr="00734B32">
              <w:rPr>
                <w:rStyle w:val="Hyperlink"/>
                <w:noProof/>
              </w:rPr>
              <w:t>Reikalavimai tikslumui</w:t>
            </w:r>
            <w:r>
              <w:rPr>
                <w:noProof/>
                <w:webHidden/>
              </w:rPr>
              <w:tab/>
            </w:r>
            <w:r>
              <w:rPr>
                <w:noProof/>
                <w:webHidden/>
              </w:rPr>
              <w:fldChar w:fldCharType="begin"/>
            </w:r>
            <w:r>
              <w:rPr>
                <w:noProof/>
                <w:webHidden/>
              </w:rPr>
              <w:instrText xml:space="preserve"> PAGEREF _Toc29952599 \h </w:instrText>
            </w:r>
            <w:r>
              <w:rPr>
                <w:noProof/>
                <w:webHidden/>
              </w:rPr>
            </w:r>
            <w:r>
              <w:rPr>
                <w:noProof/>
                <w:webHidden/>
              </w:rPr>
              <w:fldChar w:fldCharType="separate"/>
            </w:r>
            <w:r w:rsidR="00CD325D">
              <w:rPr>
                <w:noProof/>
                <w:webHidden/>
              </w:rPr>
              <w:t>51</w:t>
            </w:r>
            <w:r>
              <w:rPr>
                <w:noProof/>
                <w:webHidden/>
              </w:rPr>
              <w:fldChar w:fldCharType="end"/>
            </w:r>
          </w:hyperlink>
        </w:p>
        <w:p w14:paraId="7B0B9FED" w14:textId="215C51E7"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0" w:history="1">
            <w:r w:rsidRPr="00734B32">
              <w:rPr>
                <w:rStyle w:val="Hyperlink"/>
                <w:noProof/>
              </w:rPr>
              <w:t>4.13.4</w:t>
            </w:r>
            <w:r>
              <w:rPr>
                <w:rFonts w:asciiTheme="minorHAnsi" w:eastAsiaTheme="minorEastAsia" w:hAnsiTheme="minorHAnsi" w:cstheme="minorBidi"/>
                <w:bCs w:val="0"/>
                <w:noProof/>
                <w:sz w:val="22"/>
                <w:szCs w:val="22"/>
                <w:lang w:val="en-US"/>
              </w:rPr>
              <w:tab/>
            </w:r>
            <w:r w:rsidRPr="00734B32">
              <w:rPr>
                <w:rStyle w:val="Hyperlink"/>
                <w:noProof/>
              </w:rPr>
              <w:t>Patikimumas ir pasiekiamumas</w:t>
            </w:r>
            <w:r>
              <w:rPr>
                <w:noProof/>
                <w:webHidden/>
              </w:rPr>
              <w:tab/>
            </w:r>
            <w:r>
              <w:rPr>
                <w:noProof/>
                <w:webHidden/>
              </w:rPr>
              <w:fldChar w:fldCharType="begin"/>
            </w:r>
            <w:r>
              <w:rPr>
                <w:noProof/>
                <w:webHidden/>
              </w:rPr>
              <w:instrText xml:space="preserve"> PAGEREF _Toc29952600 \h </w:instrText>
            </w:r>
            <w:r>
              <w:rPr>
                <w:noProof/>
                <w:webHidden/>
              </w:rPr>
            </w:r>
            <w:r>
              <w:rPr>
                <w:noProof/>
                <w:webHidden/>
              </w:rPr>
              <w:fldChar w:fldCharType="separate"/>
            </w:r>
            <w:r w:rsidR="00CD325D">
              <w:rPr>
                <w:noProof/>
                <w:webHidden/>
              </w:rPr>
              <w:t>51</w:t>
            </w:r>
            <w:r>
              <w:rPr>
                <w:noProof/>
                <w:webHidden/>
              </w:rPr>
              <w:fldChar w:fldCharType="end"/>
            </w:r>
          </w:hyperlink>
        </w:p>
        <w:p w14:paraId="080346DB" w14:textId="4D890D19"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1" w:history="1">
            <w:r w:rsidRPr="00734B32">
              <w:rPr>
                <w:rStyle w:val="Hyperlink"/>
                <w:noProof/>
              </w:rPr>
              <w:t>4.13.5</w:t>
            </w:r>
            <w:r>
              <w:rPr>
                <w:rFonts w:asciiTheme="minorHAnsi" w:eastAsiaTheme="minorEastAsia" w:hAnsiTheme="minorHAnsi" w:cstheme="minorBidi"/>
                <w:bCs w:val="0"/>
                <w:noProof/>
                <w:sz w:val="22"/>
                <w:szCs w:val="22"/>
                <w:lang w:val="en-US"/>
              </w:rPr>
              <w:tab/>
            </w:r>
            <w:r w:rsidRPr="00734B32">
              <w:rPr>
                <w:rStyle w:val="Hyperlink"/>
                <w:noProof/>
              </w:rPr>
              <w:t>Atsparumas trukdžiams, klaidoms</w:t>
            </w:r>
            <w:r>
              <w:rPr>
                <w:noProof/>
                <w:webHidden/>
              </w:rPr>
              <w:tab/>
            </w:r>
            <w:r>
              <w:rPr>
                <w:noProof/>
                <w:webHidden/>
              </w:rPr>
              <w:fldChar w:fldCharType="begin"/>
            </w:r>
            <w:r>
              <w:rPr>
                <w:noProof/>
                <w:webHidden/>
              </w:rPr>
              <w:instrText xml:space="preserve"> PAGEREF _Toc29952601 \h </w:instrText>
            </w:r>
            <w:r>
              <w:rPr>
                <w:noProof/>
                <w:webHidden/>
              </w:rPr>
            </w:r>
            <w:r>
              <w:rPr>
                <w:noProof/>
                <w:webHidden/>
              </w:rPr>
              <w:fldChar w:fldCharType="separate"/>
            </w:r>
            <w:r w:rsidR="00CD325D">
              <w:rPr>
                <w:noProof/>
                <w:webHidden/>
              </w:rPr>
              <w:t>52</w:t>
            </w:r>
            <w:r>
              <w:rPr>
                <w:noProof/>
                <w:webHidden/>
              </w:rPr>
              <w:fldChar w:fldCharType="end"/>
            </w:r>
          </w:hyperlink>
        </w:p>
        <w:p w14:paraId="00C1E780" w14:textId="2B3A828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2" w:history="1">
            <w:r w:rsidRPr="00734B32">
              <w:rPr>
                <w:rStyle w:val="Hyperlink"/>
                <w:noProof/>
              </w:rPr>
              <w:t>4.13.6</w:t>
            </w:r>
            <w:r>
              <w:rPr>
                <w:rFonts w:asciiTheme="minorHAnsi" w:eastAsiaTheme="minorEastAsia" w:hAnsiTheme="minorHAnsi" w:cstheme="minorBidi"/>
                <w:bCs w:val="0"/>
                <w:noProof/>
                <w:sz w:val="22"/>
                <w:szCs w:val="22"/>
                <w:lang w:val="en-US"/>
              </w:rPr>
              <w:tab/>
            </w:r>
            <w:r w:rsidRPr="00734B32">
              <w:rPr>
                <w:rStyle w:val="Hyperlink"/>
                <w:noProof/>
              </w:rPr>
              <w:t>Reikalavimai apdorojamų duomenų apimtims</w:t>
            </w:r>
            <w:r>
              <w:rPr>
                <w:noProof/>
                <w:webHidden/>
              </w:rPr>
              <w:tab/>
            </w:r>
            <w:r>
              <w:rPr>
                <w:noProof/>
                <w:webHidden/>
              </w:rPr>
              <w:fldChar w:fldCharType="begin"/>
            </w:r>
            <w:r>
              <w:rPr>
                <w:noProof/>
                <w:webHidden/>
              </w:rPr>
              <w:instrText xml:space="preserve"> PAGEREF _Toc29952602 \h </w:instrText>
            </w:r>
            <w:r>
              <w:rPr>
                <w:noProof/>
                <w:webHidden/>
              </w:rPr>
            </w:r>
            <w:r>
              <w:rPr>
                <w:noProof/>
                <w:webHidden/>
              </w:rPr>
              <w:fldChar w:fldCharType="separate"/>
            </w:r>
            <w:r w:rsidR="00CD325D">
              <w:rPr>
                <w:noProof/>
                <w:webHidden/>
              </w:rPr>
              <w:t>52</w:t>
            </w:r>
            <w:r>
              <w:rPr>
                <w:noProof/>
                <w:webHidden/>
              </w:rPr>
              <w:fldChar w:fldCharType="end"/>
            </w:r>
          </w:hyperlink>
        </w:p>
        <w:p w14:paraId="29DAC5DC" w14:textId="1439DDC4"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3" w:history="1">
            <w:r w:rsidRPr="00734B32">
              <w:rPr>
                <w:rStyle w:val="Hyperlink"/>
                <w:noProof/>
              </w:rPr>
              <w:t>4.13.7</w:t>
            </w:r>
            <w:r>
              <w:rPr>
                <w:rFonts w:asciiTheme="minorHAnsi" w:eastAsiaTheme="minorEastAsia" w:hAnsiTheme="minorHAnsi" w:cstheme="minorBidi"/>
                <w:bCs w:val="0"/>
                <w:noProof/>
                <w:sz w:val="22"/>
                <w:szCs w:val="22"/>
                <w:lang w:val="en-US"/>
              </w:rPr>
              <w:tab/>
            </w:r>
            <w:r w:rsidRPr="00734B32">
              <w:rPr>
                <w:rStyle w:val="Hyperlink"/>
                <w:noProof/>
              </w:rPr>
              <w:t>Reikalavimai išplečiamumui</w:t>
            </w:r>
            <w:r>
              <w:rPr>
                <w:noProof/>
                <w:webHidden/>
              </w:rPr>
              <w:tab/>
            </w:r>
            <w:r>
              <w:rPr>
                <w:noProof/>
                <w:webHidden/>
              </w:rPr>
              <w:fldChar w:fldCharType="begin"/>
            </w:r>
            <w:r>
              <w:rPr>
                <w:noProof/>
                <w:webHidden/>
              </w:rPr>
              <w:instrText xml:space="preserve"> PAGEREF _Toc29952603 \h </w:instrText>
            </w:r>
            <w:r>
              <w:rPr>
                <w:noProof/>
                <w:webHidden/>
              </w:rPr>
            </w:r>
            <w:r>
              <w:rPr>
                <w:noProof/>
                <w:webHidden/>
              </w:rPr>
              <w:fldChar w:fldCharType="separate"/>
            </w:r>
            <w:r w:rsidR="00CD325D">
              <w:rPr>
                <w:noProof/>
                <w:webHidden/>
              </w:rPr>
              <w:t>52</w:t>
            </w:r>
            <w:r>
              <w:rPr>
                <w:noProof/>
                <w:webHidden/>
              </w:rPr>
              <w:fldChar w:fldCharType="end"/>
            </w:r>
          </w:hyperlink>
        </w:p>
        <w:p w14:paraId="48E550C7" w14:textId="364561C7"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4" w:history="1">
            <w:r w:rsidRPr="00734B32">
              <w:rPr>
                <w:rStyle w:val="Hyperlink"/>
                <w:noProof/>
              </w:rPr>
              <w:t>4.13.8</w:t>
            </w:r>
            <w:r>
              <w:rPr>
                <w:rFonts w:asciiTheme="minorHAnsi" w:eastAsiaTheme="minorEastAsia" w:hAnsiTheme="minorHAnsi" w:cstheme="minorBidi"/>
                <w:bCs w:val="0"/>
                <w:noProof/>
                <w:sz w:val="22"/>
                <w:szCs w:val="22"/>
                <w:lang w:val="en-US"/>
              </w:rPr>
              <w:tab/>
            </w:r>
            <w:r w:rsidRPr="00734B32">
              <w:rPr>
                <w:rStyle w:val="Hyperlink"/>
                <w:noProof/>
              </w:rPr>
              <w:t>Reikalavimai produkto ilgaamžiškumui</w:t>
            </w:r>
            <w:r>
              <w:rPr>
                <w:noProof/>
                <w:webHidden/>
              </w:rPr>
              <w:tab/>
            </w:r>
            <w:r>
              <w:rPr>
                <w:noProof/>
                <w:webHidden/>
              </w:rPr>
              <w:fldChar w:fldCharType="begin"/>
            </w:r>
            <w:r>
              <w:rPr>
                <w:noProof/>
                <w:webHidden/>
              </w:rPr>
              <w:instrText xml:space="preserve"> PAGEREF _Toc29952604 \h </w:instrText>
            </w:r>
            <w:r>
              <w:rPr>
                <w:noProof/>
                <w:webHidden/>
              </w:rPr>
            </w:r>
            <w:r>
              <w:rPr>
                <w:noProof/>
                <w:webHidden/>
              </w:rPr>
              <w:fldChar w:fldCharType="separate"/>
            </w:r>
            <w:r w:rsidR="00CD325D">
              <w:rPr>
                <w:noProof/>
                <w:webHidden/>
              </w:rPr>
              <w:t>52</w:t>
            </w:r>
            <w:r>
              <w:rPr>
                <w:noProof/>
                <w:webHidden/>
              </w:rPr>
              <w:fldChar w:fldCharType="end"/>
            </w:r>
          </w:hyperlink>
        </w:p>
        <w:p w14:paraId="2058CF0E" w14:textId="02E5D264"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05" w:history="1">
            <w:r w:rsidRPr="00734B32">
              <w:rPr>
                <w:rStyle w:val="Hyperlink"/>
                <w:noProof/>
              </w:rPr>
              <w:t>4.14</w:t>
            </w:r>
            <w:r>
              <w:rPr>
                <w:rFonts w:asciiTheme="minorHAnsi" w:eastAsiaTheme="minorEastAsia" w:hAnsiTheme="minorHAnsi" w:cstheme="minorBidi"/>
                <w:bCs w:val="0"/>
                <w:noProof/>
                <w:sz w:val="22"/>
                <w:szCs w:val="22"/>
                <w:lang w:val="en-US"/>
              </w:rPr>
              <w:tab/>
            </w:r>
            <w:r w:rsidRPr="00734B32">
              <w:rPr>
                <w:rStyle w:val="Hyperlink"/>
                <w:noProof/>
              </w:rPr>
              <w:t>Reikalavimai veikimo sąlygoms</w:t>
            </w:r>
            <w:r>
              <w:rPr>
                <w:noProof/>
                <w:webHidden/>
              </w:rPr>
              <w:tab/>
            </w:r>
            <w:r>
              <w:rPr>
                <w:noProof/>
                <w:webHidden/>
              </w:rPr>
              <w:fldChar w:fldCharType="begin"/>
            </w:r>
            <w:r>
              <w:rPr>
                <w:noProof/>
                <w:webHidden/>
              </w:rPr>
              <w:instrText xml:space="preserve"> PAGEREF _Toc29952605 \h </w:instrText>
            </w:r>
            <w:r>
              <w:rPr>
                <w:noProof/>
                <w:webHidden/>
              </w:rPr>
            </w:r>
            <w:r>
              <w:rPr>
                <w:noProof/>
                <w:webHidden/>
              </w:rPr>
              <w:fldChar w:fldCharType="separate"/>
            </w:r>
            <w:r w:rsidR="00CD325D">
              <w:rPr>
                <w:noProof/>
                <w:webHidden/>
              </w:rPr>
              <w:t>52</w:t>
            </w:r>
            <w:r>
              <w:rPr>
                <w:noProof/>
                <w:webHidden/>
              </w:rPr>
              <w:fldChar w:fldCharType="end"/>
            </w:r>
          </w:hyperlink>
        </w:p>
        <w:p w14:paraId="0A0C0556" w14:textId="2F6E33FF"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6" w:history="1">
            <w:r w:rsidRPr="00734B32">
              <w:rPr>
                <w:rStyle w:val="Hyperlink"/>
                <w:noProof/>
              </w:rPr>
              <w:t>4.14.1</w:t>
            </w:r>
            <w:r>
              <w:rPr>
                <w:rFonts w:asciiTheme="minorHAnsi" w:eastAsiaTheme="minorEastAsia" w:hAnsiTheme="minorHAnsi" w:cstheme="minorBidi"/>
                <w:bCs w:val="0"/>
                <w:noProof/>
                <w:sz w:val="22"/>
                <w:szCs w:val="22"/>
                <w:lang w:val="en-US"/>
              </w:rPr>
              <w:tab/>
            </w:r>
            <w:r w:rsidRPr="00734B32">
              <w:rPr>
                <w:rStyle w:val="Hyperlink"/>
                <w:noProof/>
              </w:rPr>
              <w:t>Numatoma fizinė aplinka</w:t>
            </w:r>
            <w:r>
              <w:rPr>
                <w:noProof/>
                <w:webHidden/>
              </w:rPr>
              <w:tab/>
            </w:r>
            <w:r>
              <w:rPr>
                <w:noProof/>
                <w:webHidden/>
              </w:rPr>
              <w:fldChar w:fldCharType="begin"/>
            </w:r>
            <w:r>
              <w:rPr>
                <w:noProof/>
                <w:webHidden/>
              </w:rPr>
              <w:instrText xml:space="preserve"> PAGEREF _Toc29952606 \h </w:instrText>
            </w:r>
            <w:r>
              <w:rPr>
                <w:noProof/>
                <w:webHidden/>
              </w:rPr>
            </w:r>
            <w:r>
              <w:rPr>
                <w:noProof/>
                <w:webHidden/>
              </w:rPr>
              <w:fldChar w:fldCharType="separate"/>
            </w:r>
            <w:r w:rsidR="00CD325D">
              <w:rPr>
                <w:noProof/>
                <w:webHidden/>
              </w:rPr>
              <w:t>52</w:t>
            </w:r>
            <w:r>
              <w:rPr>
                <w:noProof/>
                <w:webHidden/>
              </w:rPr>
              <w:fldChar w:fldCharType="end"/>
            </w:r>
          </w:hyperlink>
        </w:p>
        <w:p w14:paraId="0A355F08" w14:textId="35086E36"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7" w:history="1">
            <w:r w:rsidRPr="00734B32">
              <w:rPr>
                <w:rStyle w:val="Hyperlink"/>
                <w:noProof/>
              </w:rPr>
              <w:t>4.14.2</w:t>
            </w:r>
            <w:r>
              <w:rPr>
                <w:rFonts w:asciiTheme="minorHAnsi" w:eastAsiaTheme="minorEastAsia" w:hAnsiTheme="minorHAnsi" w:cstheme="minorBidi"/>
                <w:bCs w:val="0"/>
                <w:noProof/>
                <w:sz w:val="22"/>
                <w:szCs w:val="22"/>
                <w:lang w:val="en-US"/>
              </w:rPr>
              <w:tab/>
            </w:r>
            <w:r w:rsidRPr="00734B32">
              <w:rPr>
                <w:rStyle w:val="Hyperlink"/>
                <w:noProof/>
              </w:rPr>
              <w:t>Aplinkosauginiai reikalavimai</w:t>
            </w:r>
            <w:r>
              <w:rPr>
                <w:noProof/>
                <w:webHidden/>
              </w:rPr>
              <w:tab/>
            </w:r>
            <w:r>
              <w:rPr>
                <w:noProof/>
                <w:webHidden/>
              </w:rPr>
              <w:fldChar w:fldCharType="begin"/>
            </w:r>
            <w:r>
              <w:rPr>
                <w:noProof/>
                <w:webHidden/>
              </w:rPr>
              <w:instrText xml:space="preserve"> PAGEREF _Toc29952607 \h </w:instrText>
            </w:r>
            <w:r>
              <w:rPr>
                <w:noProof/>
                <w:webHidden/>
              </w:rPr>
            </w:r>
            <w:r>
              <w:rPr>
                <w:noProof/>
                <w:webHidden/>
              </w:rPr>
              <w:fldChar w:fldCharType="separate"/>
            </w:r>
            <w:r w:rsidR="00CD325D">
              <w:rPr>
                <w:noProof/>
                <w:webHidden/>
              </w:rPr>
              <w:t>53</w:t>
            </w:r>
            <w:r>
              <w:rPr>
                <w:noProof/>
                <w:webHidden/>
              </w:rPr>
              <w:fldChar w:fldCharType="end"/>
            </w:r>
          </w:hyperlink>
        </w:p>
        <w:p w14:paraId="3C8B5E85" w14:textId="7BF56971"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8" w:history="1">
            <w:r w:rsidRPr="00734B32">
              <w:rPr>
                <w:rStyle w:val="Hyperlink"/>
                <w:noProof/>
              </w:rPr>
              <w:t>4.14.3</w:t>
            </w:r>
            <w:r>
              <w:rPr>
                <w:rFonts w:asciiTheme="minorHAnsi" w:eastAsiaTheme="minorEastAsia" w:hAnsiTheme="minorHAnsi" w:cstheme="minorBidi"/>
                <w:bCs w:val="0"/>
                <w:noProof/>
                <w:sz w:val="22"/>
                <w:szCs w:val="22"/>
                <w:lang w:val="en-US"/>
              </w:rPr>
              <w:tab/>
            </w:r>
            <w:r w:rsidRPr="00734B32">
              <w:rPr>
                <w:rStyle w:val="Hyperlink"/>
                <w:noProof/>
              </w:rPr>
              <w:t>Reikalavimai darbui su gretimomis sistemomis</w:t>
            </w:r>
            <w:r>
              <w:rPr>
                <w:noProof/>
                <w:webHidden/>
              </w:rPr>
              <w:tab/>
            </w:r>
            <w:r>
              <w:rPr>
                <w:noProof/>
                <w:webHidden/>
              </w:rPr>
              <w:fldChar w:fldCharType="begin"/>
            </w:r>
            <w:r>
              <w:rPr>
                <w:noProof/>
                <w:webHidden/>
              </w:rPr>
              <w:instrText xml:space="preserve"> PAGEREF _Toc29952608 \h </w:instrText>
            </w:r>
            <w:r>
              <w:rPr>
                <w:noProof/>
                <w:webHidden/>
              </w:rPr>
            </w:r>
            <w:r>
              <w:rPr>
                <w:noProof/>
                <w:webHidden/>
              </w:rPr>
              <w:fldChar w:fldCharType="separate"/>
            </w:r>
            <w:r w:rsidR="00CD325D">
              <w:rPr>
                <w:noProof/>
                <w:webHidden/>
              </w:rPr>
              <w:t>53</w:t>
            </w:r>
            <w:r>
              <w:rPr>
                <w:noProof/>
                <w:webHidden/>
              </w:rPr>
              <w:fldChar w:fldCharType="end"/>
            </w:r>
          </w:hyperlink>
        </w:p>
        <w:p w14:paraId="49B5D906" w14:textId="3CF5D23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09" w:history="1">
            <w:r w:rsidRPr="00734B32">
              <w:rPr>
                <w:rStyle w:val="Hyperlink"/>
                <w:noProof/>
              </w:rPr>
              <w:t>4.14.4</w:t>
            </w:r>
            <w:r>
              <w:rPr>
                <w:rFonts w:asciiTheme="minorHAnsi" w:eastAsiaTheme="minorEastAsia" w:hAnsiTheme="minorHAnsi" w:cstheme="minorBidi"/>
                <w:bCs w:val="0"/>
                <w:noProof/>
                <w:sz w:val="22"/>
                <w:szCs w:val="22"/>
                <w:lang w:val="en-US"/>
              </w:rPr>
              <w:tab/>
            </w:r>
            <w:r w:rsidRPr="00734B32">
              <w:rPr>
                <w:rStyle w:val="Hyperlink"/>
                <w:noProof/>
              </w:rPr>
              <w:t>Reikalavimai sistemos platinimo/gamybos formatui</w:t>
            </w:r>
            <w:r>
              <w:rPr>
                <w:noProof/>
                <w:webHidden/>
              </w:rPr>
              <w:tab/>
            </w:r>
            <w:r>
              <w:rPr>
                <w:noProof/>
                <w:webHidden/>
              </w:rPr>
              <w:fldChar w:fldCharType="begin"/>
            </w:r>
            <w:r>
              <w:rPr>
                <w:noProof/>
                <w:webHidden/>
              </w:rPr>
              <w:instrText xml:space="preserve"> PAGEREF _Toc29952609 \h </w:instrText>
            </w:r>
            <w:r>
              <w:rPr>
                <w:noProof/>
                <w:webHidden/>
              </w:rPr>
            </w:r>
            <w:r>
              <w:rPr>
                <w:noProof/>
                <w:webHidden/>
              </w:rPr>
              <w:fldChar w:fldCharType="separate"/>
            </w:r>
            <w:r w:rsidR="00CD325D">
              <w:rPr>
                <w:noProof/>
                <w:webHidden/>
              </w:rPr>
              <w:t>53</w:t>
            </w:r>
            <w:r>
              <w:rPr>
                <w:noProof/>
                <w:webHidden/>
              </w:rPr>
              <w:fldChar w:fldCharType="end"/>
            </w:r>
          </w:hyperlink>
        </w:p>
        <w:p w14:paraId="6053AAAC" w14:textId="7B9B8868"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0" w:history="1">
            <w:r w:rsidRPr="00734B32">
              <w:rPr>
                <w:rStyle w:val="Hyperlink"/>
                <w:noProof/>
              </w:rPr>
              <w:t>4.14.5</w:t>
            </w:r>
            <w:r>
              <w:rPr>
                <w:rFonts w:asciiTheme="minorHAnsi" w:eastAsiaTheme="minorEastAsia" w:hAnsiTheme="minorHAnsi" w:cstheme="minorBidi"/>
                <w:bCs w:val="0"/>
                <w:noProof/>
                <w:sz w:val="22"/>
                <w:szCs w:val="22"/>
                <w:lang w:val="en-US"/>
              </w:rPr>
              <w:tab/>
            </w:r>
            <w:r w:rsidRPr="00734B32">
              <w:rPr>
                <w:rStyle w:val="Hyperlink"/>
                <w:noProof/>
              </w:rPr>
              <w:t>Reikalavimai leidybos procesui</w:t>
            </w:r>
            <w:r>
              <w:rPr>
                <w:noProof/>
                <w:webHidden/>
              </w:rPr>
              <w:tab/>
            </w:r>
            <w:r>
              <w:rPr>
                <w:noProof/>
                <w:webHidden/>
              </w:rPr>
              <w:fldChar w:fldCharType="begin"/>
            </w:r>
            <w:r>
              <w:rPr>
                <w:noProof/>
                <w:webHidden/>
              </w:rPr>
              <w:instrText xml:space="preserve"> PAGEREF _Toc29952610 \h </w:instrText>
            </w:r>
            <w:r>
              <w:rPr>
                <w:noProof/>
                <w:webHidden/>
              </w:rPr>
            </w:r>
            <w:r>
              <w:rPr>
                <w:noProof/>
                <w:webHidden/>
              </w:rPr>
              <w:fldChar w:fldCharType="separate"/>
            </w:r>
            <w:r w:rsidR="00CD325D">
              <w:rPr>
                <w:noProof/>
                <w:webHidden/>
              </w:rPr>
              <w:t>53</w:t>
            </w:r>
            <w:r>
              <w:rPr>
                <w:noProof/>
                <w:webHidden/>
              </w:rPr>
              <w:fldChar w:fldCharType="end"/>
            </w:r>
          </w:hyperlink>
        </w:p>
        <w:p w14:paraId="04C76D1E" w14:textId="08C2FA8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1" w:history="1">
            <w:r w:rsidRPr="00734B32">
              <w:rPr>
                <w:rStyle w:val="Hyperlink"/>
                <w:noProof/>
              </w:rPr>
              <w:t>4.14.6</w:t>
            </w:r>
            <w:r>
              <w:rPr>
                <w:rFonts w:asciiTheme="minorHAnsi" w:eastAsiaTheme="minorEastAsia" w:hAnsiTheme="minorHAnsi" w:cstheme="minorBidi"/>
                <w:bCs w:val="0"/>
                <w:noProof/>
                <w:sz w:val="22"/>
                <w:szCs w:val="22"/>
                <w:lang w:val="en-US"/>
              </w:rPr>
              <w:tab/>
            </w:r>
            <w:r w:rsidRPr="00734B32">
              <w:rPr>
                <w:rStyle w:val="Hyperlink"/>
                <w:noProof/>
              </w:rPr>
              <w:t>Reikalavimai atvirkštiniam suderinamumui</w:t>
            </w:r>
            <w:r>
              <w:rPr>
                <w:noProof/>
                <w:webHidden/>
              </w:rPr>
              <w:tab/>
            </w:r>
            <w:r>
              <w:rPr>
                <w:noProof/>
                <w:webHidden/>
              </w:rPr>
              <w:fldChar w:fldCharType="begin"/>
            </w:r>
            <w:r>
              <w:rPr>
                <w:noProof/>
                <w:webHidden/>
              </w:rPr>
              <w:instrText xml:space="preserve"> PAGEREF _Toc29952611 \h </w:instrText>
            </w:r>
            <w:r>
              <w:rPr>
                <w:noProof/>
                <w:webHidden/>
              </w:rPr>
            </w:r>
            <w:r>
              <w:rPr>
                <w:noProof/>
                <w:webHidden/>
              </w:rPr>
              <w:fldChar w:fldCharType="separate"/>
            </w:r>
            <w:r w:rsidR="00CD325D">
              <w:rPr>
                <w:noProof/>
                <w:webHidden/>
              </w:rPr>
              <w:t>53</w:t>
            </w:r>
            <w:r>
              <w:rPr>
                <w:noProof/>
                <w:webHidden/>
              </w:rPr>
              <w:fldChar w:fldCharType="end"/>
            </w:r>
          </w:hyperlink>
        </w:p>
        <w:p w14:paraId="71B1C933" w14:textId="4D06751E"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12" w:history="1">
            <w:r w:rsidRPr="00734B32">
              <w:rPr>
                <w:rStyle w:val="Hyperlink"/>
                <w:noProof/>
              </w:rPr>
              <w:t>4.15</w:t>
            </w:r>
            <w:r>
              <w:rPr>
                <w:rFonts w:asciiTheme="minorHAnsi" w:eastAsiaTheme="minorEastAsia" w:hAnsiTheme="minorHAnsi" w:cstheme="minorBidi"/>
                <w:bCs w:val="0"/>
                <w:noProof/>
                <w:sz w:val="22"/>
                <w:szCs w:val="22"/>
                <w:lang w:val="en-US"/>
              </w:rPr>
              <w:tab/>
            </w:r>
            <w:r w:rsidRPr="00734B32">
              <w:rPr>
                <w:rStyle w:val="Hyperlink"/>
                <w:noProof/>
              </w:rPr>
              <w:t>Reikalavimai sistemos priežiūrai</w:t>
            </w:r>
            <w:r>
              <w:rPr>
                <w:noProof/>
                <w:webHidden/>
              </w:rPr>
              <w:tab/>
            </w:r>
            <w:r>
              <w:rPr>
                <w:noProof/>
                <w:webHidden/>
              </w:rPr>
              <w:fldChar w:fldCharType="begin"/>
            </w:r>
            <w:r>
              <w:rPr>
                <w:noProof/>
                <w:webHidden/>
              </w:rPr>
              <w:instrText xml:space="preserve"> PAGEREF _Toc29952612 \h </w:instrText>
            </w:r>
            <w:r>
              <w:rPr>
                <w:noProof/>
                <w:webHidden/>
              </w:rPr>
            </w:r>
            <w:r>
              <w:rPr>
                <w:noProof/>
                <w:webHidden/>
              </w:rPr>
              <w:fldChar w:fldCharType="separate"/>
            </w:r>
            <w:r w:rsidR="00CD325D">
              <w:rPr>
                <w:noProof/>
                <w:webHidden/>
              </w:rPr>
              <w:t>53</w:t>
            </w:r>
            <w:r>
              <w:rPr>
                <w:noProof/>
                <w:webHidden/>
              </w:rPr>
              <w:fldChar w:fldCharType="end"/>
            </w:r>
          </w:hyperlink>
        </w:p>
        <w:p w14:paraId="4C80974C" w14:textId="0B74EAC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3" w:history="1">
            <w:r w:rsidRPr="00734B32">
              <w:rPr>
                <w:rStyle w:val="Hyperlink"/>
                <w:noProof/>
              </w:rPr>
              <w:t>4.15.1</w:t>
            </w:r>
            <w:r>
              <w:rPr>
                <w:rFonts w:asciiTheme="minorHAnsi" w:eastAsiaTheme="minorEastAsia" w:hAnsiTheme="minorHAnsi" w:cstheme="minorBidi"/>
                <w:bCs w:val="0"/>
                <w:noProof/>
                <w:sz w:val="22"/>
                <w:szCs w:val="22"/>
                <w:lang w:val="en-US"/>
              </w:rPr>
              <w:tab/>
            </w:r>
            <w:r w:rsidRPr="00734B32">
              <w:rPr>
                <w:rStyle w:val="Hyperlink"/>
                <w:noProof/>
              </w:rPr>
              <w:t>Sistemos aptarnavimas</w:t>
            </w:r>
            <w:r>
              <w:rPr>
                <w:noProof/>
                <w:webHidden/>
              </w:rPr>
              <w:tab/>
            </w:r>
            <w:r>
              <w:rPr>
                <w:noProof/>
                <w:webHidden/>
              </w:rPr>
              <w:fldChar w:fldCharType="begin"/>
            </w:r>
            <w:r>
              <w:rPr>
                <w:noProof/>
                <w:webHidden/>
              </w:rPr>
              <w:instrText xml:space="preserve"> PAGEREF _Toc29952613 \h </w:instrText>
            </w:r>
            <w:r>
              <w:rPr>
                <w:noProof/>
                <w:webHidden/>
              </w:rPr>
            </w:r>
            <w:r>
              <w:rPr>
                <w:noProof/>
                <w:webHidden/>
              </w:rPr>
              <w:fldChar w:fldCharType="separate"/>
            </w:r>
            <w:r w:rsidR="00CD325D">
              <w:rPr>
                <w:noProof/>
                <w:webHidden/>
              </w:rPr>
              <w:t>53</w:t>
            </w:r>
            <w:r>
              <w:rPr>
                <w:noProof/>
                <w:webHidden/>
              </w:rPr>
              <w:fldChar w:fldCharType="end"/>
            </w:r>
          </w:hyperlink>
        </w:p>
        <w:p w14:paraId="7C391C7E" w14:textId="48B8D8E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4" w:history="1">
            <w:r w:rsidRPr="00734B32">
              <w:rPr>
                <w:rStyle w:val="Hyperlink"/>
                <w:noProof/>
              </w:rPr>
              <w:t>4.15.2</w:t>
            </w:r>
            <w:r>
              <w:rPr>
                <w:rFonts w:asciiTheme="minorHAnsi" w:eastAsiaTheme="minorEastAsia" w:hAnsiTheme="minorHAnsi" w:cstheme="minorBidi"/>
                <w:bCs w:val="0"/>
                <w:noProof/>
                <w:sz w:val="22"/>
                <w:szCs w:val="22"/>
                <w:lang w:val="en-US"/>
              </w:rPr>
              <w:tab/>
            </w:r>
            <w:r w:rsidRPr="00734B32">
              <w:rPr>
                <w:rStyle w:val="Hyperlink"/>
                <w:noProof/>
              </w:rPr>
              <w:t>Sistemos palaikymas</w:t>
            </w:r>
            <w:r>
              <w:rPr>
                <w:noProof/>
                <w:webHidden/>
              </w:rPr>
              <w:tab/>
            </w:r>
            <w:r>
              <w:rPr>
                <w:noProof/>
                <w:webHidden/>
              </w:rPr>
              <w:fldChar w:fldCharType="begin"/>
            </w:r>
            <w:r>
              <w:rPr>
                <w:noProof/>
                <w:webHidden/>
              </w:rPr>
              <w:instrText xml:space="preserve"> PAGEREF _Toc29952614 \h </w:instrText>
            </w:r>
            <w:r>
              <w:rPr>
                <w:noProof/>
                <w:webHidden/>
              </w:rPr>
            </w:r>
            <w:r>
              <w:rPr>
                <w:noProof/>
                <w:webHidden/>
              </w:rPr>
              <w:fldChar w:fldCharType="separate"/>
            </w:r>
            <w:r w:rsidR="00CD325D">
              <w:rPr>
                <w:noProof/>
                <w:webHidden/>
              </w:rPr>
              <w:t>53</w:t>
            </w:r>
            <w:r>
              <w:rPr>
                <w:noProof/>
                <w:webHidden/>
              </w:rPr>
              <w:fldChar w:fldCharType="end"/>
            </w:r>
          </w:hyperlink>
        </w:p>
        <w:p w14:paraId="3606FE77" w14:textId="56D00C9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5" w:history="1">
            <w:r w:rsidRPr="00734B32">
              <w:rPr>
                <w:rStyle w:val="Hyperlink"/>
                <w:noProof/>
              </w:rPr>
              <w:t>4.15.3</w:t>
            </w:r>
            <w:r>
              <w:rPr>
                <w:rFonts w:asciiTheme="minorHAnsi" w:eastAsiaTheme="minorEastAsia" w:hAnsiTheme="minorHAnsi" w:cstheme="minorBidi"/>
                <w:bCs w:val="0"/>
                <w:noProof/>
                <w:sz w:val="22"/>
                <w:szCs w:val="22"/>
                <w:lang w:val="en-US"/>
              </w:rPr>
              <w:tab/>
            </w:r>
            <w:r w:rsidRPr="00734B32">
              <w:rPr>
                <w:rStyle w:val="Hyperlink"/>
                <w:noProof/>
              </w:rPr>
              <w:t>Pritaikymo kitoms platformoms reikalavimai</w:t>
            </w:r>
            <w:r>
              <w:rPr>
                <w:noProof/>
                <w:webHidden/>
              </w:rPr>
              <w:tab/>
            </w:r>
            <w:r>
              <w:rPr>
                <w:noProof/>
                <w:webHidden/>
              </w:rPr>
              <w:fldChar w:fldCharType="begin"/>
            </w:r>
            <w:r>
              <w:rPr>
                <w:noProof/>
                <w:webHidden/>
              </w:rPr>
              <w:instrText xml:space="preserve"> PAGEREF _Toc29952615 \h </w:instrText>
            </w:r>
            <w:r>
              <w:rPr>
                <w:noProof/>
                <w:webHidden/>
              </w:rPr>
            </w:r>
            <w:r>
              <w:rPr>
                <w:noProof/>
                <w:webHidden/>
              </w:rPr>
              <w:fldChar w:fldCharType="separate"/>
            </w:r>
            <w:r w:rsidR="00CD325D">
              <w:rPr>
                <w:noProof/>
                <w:webHidden/>
              </w:rPr>
              <w:t>53</w:t>
            </w:r>
            <w:r>
              <w:rPr>
                <w:noProof/>
                <w:webHidden/>
              </w:rPr>
              <w:fldChar w:fldCharType="end"/>
            </w:r>
          </w:hyperlink>
        </w:p>
        <w:p w14:paraId="455CFC43" w14:textId="0BC50C2A"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16" w:history="1">
            <w:r w:rsidRPr="00734B32">
              <w:rPr>
                <w:rStyle w:val="Hyperlink"/>
                <w:noProof/>
              </w:rPr>
              <w:t>4.16</w:t>
            </w:r>
            <w:r>
              <w:rPr>
                <w:rFonts w:asciiTheme="minorHAnsi" w:eastAsiaTheme="minorEastAsia" w:hAnsiTheme="minorHAnsi" w:cstheme="minorBidi"/>
                <w:bCs w:val="0"/>
                <w:noProof/>
                <w:sz w:val="22"/>
                <w:szCs w:val="22"/>
                <w:lang w:val="en-US"/>
              </w:rPr>
              <w:tab/>
            </w:r>
            <w:r w:rsidRPr="00734B32">
              <w:rPr>
                <w:rStyle w:val="Hyperlink"/>
                <w:noProof/>
              </w:rPr>
              <w:t>Reikalavimai saugumui</w:t>
            </w:r>
            <w:r>
              <w:rPr>
                <w:noProof/>
                <w:webHidden/>
              </w:rPr>
              <w:tab/>
            </w:r>
            <w:r>
              <w:rPr>
                <w:noProof/>
                <w:webHidden/>
              </w:rPr>
              <w:fldChar w:fldCharType="begin"/>
            </w:r>
            <w:r>
              <w:rPr>
                <w:noProof/>
                <w:webHidden/>
              </w:rPr>
              <w:instrText xml:space="preserve"> PAGEREF _Toc29952616 \h </w:instrText>
            </w:r>
            <w:r>
              <w:rPr>
                <w:noProof/>
                <w:webHidden/>
              </w:rPr>
            </w:r>
            <w:r>
              <w:rPr>
                <w:noProof/>
                <w:webHidden/>
              </w:rPr>
              <w:fldChar w:fldCharType="separate"/>
            </w:r>
            <w:r w:rsidR="00CD325D">
              <w:rPr>
                <w:noProof/>
                <w:webHidden/>
              </w:rPr>
              <w:t>53</w:t>
            </w:r>
            <w:r>
              <w:rPr>
                <w:noProof/>
                <w:webHidden/>
              </w:rPr>
              <w:fldChar w:fldCharType="end"/>
            </w:r>
          </w:hyperlink>
        </w:p>
        <w:p w14:paraId="1B4678CC" w14:textId="703E59FB"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7" w:history="1">
            <w:r w:rsidRPr="00734B32">
              <w:rPr>
                <w:rStyle w:val="Hyperlink"/>
                <w:noProof/>
              </w:rPr>
              <w:t>4.16.1</w:t>
            </w:r>
            <w:r>
              <w:rPr>
                <w:rFonts w:asciiTheme="minorHAnsi" w:eastAsiaTheme="minorEastAsia" w:hAnsiTheme="minorHAnsi" w:cstheme="minorBidi"/>
                <w:bCs w:val="0"/>
                <w:noProof/>
                <w:sz w:val="22"/>
                <w:szCs w:val="22"/>
                <w:lang w:val="en-US"/>
              </w:rPr>
              <w:tab/>
            </w:r>
            <w:r w:rsidRPr="00734B32">
              <w:rPr>
                <w:rStyle w:val="Hyperlink"/>
                <w:noProof/>
              </w:rPr>
              <w:t>Prieigos reikalavimai (teisės)</w:t>
            </w:r>
            <w:r>
              <w:rPr>
                <w:noProof/>
                <w:webHidden/>
              </w:rPr>
              <w:tab/>
            </w:r>
            <w:r>
              <w:rPr>
                <w:noProof/>
                <w:webHidden/>
              </w:rPr>
              <w:fldChar w:fldCharType="begin"/>
            </w:r>
            <w:r>
              <w:rPr>
                <w:noProof/>
                <w:webHidden/>
              </w:rPr>
              <w:instrText xml:space="preserve"> PAGEREF _Toc29952617 \h </w:instrText>
            </w:r>
            <w:r>
              <w:rPr>
                <w:noProof/>
                <w:webHidden/>
              </w:rPr>
            </w:r>
            <w:r>
              <w:rPr>
                <w:noProof/>
                <w:webHidden/>
              </w:rPr>
              <w:fldChar w:fldCharType="separate"/>
            </w:r>
            <w:r w:rsidR="00CD325D">
              <w:rPr>
                <w:noProof/>
                <w:webHidden/>
              </w:rPr>
              <w:t>53</w:t>
            </w:r>
            <w:r>
              <w:rPr>
                <w:noProof/>
                <w:webHidden/>
              </w:rPr>
              <w:fldChar w:fldCharType="end"/>
            </w:r>
          </w:hyperlink>
        </w:p>
        <w:p w14:paraId="7994F782" w14:textId="0DE323D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8" w:history="1">
            <w:r w:rsidRPr="00734B32">
              <w:rPr>
                <w:rStyle w:val="Hyperlink"/>
                <w:noProof/>
              </w:rPr>
              <w:t>4.16.2</w:t>
            </w:r>
            <w:r>
              <w:rPr>
                <w:rFonts w:asciiTheme="minorHAnsi" w:eastAsiaTheme="minorEastAsia" w:hAnsiTheme="minorHAnsi" w:cstheme="minorBidi"/>
                <w:bCs w:val="0"/>
                <w:noProof/>
                <w:sz w:val="22"/>
                <w:szCs w:val="22"/>
                <w:lang w:val="en-US"/>
              </w:rPr>
              <w:tab/>
            </w:r>
            <w:r w:rsidRPr="00734B32">
              <w:rPr>
                <w:rStyle w:val="Hyperlink"/>
                <w:noProof/>
              </w:rPr>
              <w:t>Vientisumo (integralumo) reikalavimai</w:t>
            </w:r>
            <w:r>
              <w:rPr>
                <w:noProof/>
                <w:webHidden/>
              </w:rPr>
              <w:tab/>
            </w:r>
            <w:r>
              <w:rPr>
                <w:noProof/>
                <w:webHidden/>
              </w:rPr>
              <w:fldChar w:fldCharType="begin"/>
            </w:r>
            <w:r>
              <w:rPr>
                <w:noProof/>
                <w:webHidden/>
              </w:rPr>
              <w:instrText xml:space="preserve"> PAGEREF _Toc29952618 \h </w:instrText>
            </w:r>
            <w:r>
              <w:rPr>
                <w:noProof/>
                <w:webHidden/>
              </w:rPr>
            </w:r>
            <w:r>
              <w:rPr>
                <w:noProof/>
                <w:webHidden/>
              </w:rPr>
              <w:fldChar w:fldCharType="separate"/>
            </w:r>
            <w:r w:rsidR="00CD325D">
              <w:rPr>
                <w:noProof/>
                <w:webHidden/>
              </w:rPr>
              <w:t>54</w:t>
            </w:r>
            <w:r>
              <w:rPr>
                <w:noProof/>
                <w:webHidden/>
              </w:rPr>
              <w:fldChar w:fldCharType="end"/>
            </w:r>
          </w:hyperlink>
        </w:p>
        <w:p w14:paraId="62E8286A" w14:textId="3EF8DD0A"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19" w:history="1">
            <w:r w:rsidRPr="00734B32">
              <w:rPr>
                <w:rStyle w:val="Hyperlink"/>
                <w:noProof/>
              </w:rPr>
              <w:t>4.16.3</w:t>
            </w:r>
            <w:r>
              <w:rPr>
                <w:rFonts w:asciiTheme="minorHAnsi" w:eastAsiaTheme="minorEastAsia" w:hAnsiTheme="minorHAnsi" w:cstheme="minorBidi"/>
                <w:bCs w:val="0"/>
                <w:noProof/>
                <w:sz w:val="22"/>
                <w:szCs w:val="22"/>
                <w:lang w:val="en-US"/>
              </w:rPr>
              <w:tab/>
            </w:r>
            <w:r w:rsidRPr="00734B32">
              <w:rPr>
                <w:rStyle w:val="Hyperlink"/>
                <w:noProof/>
              </w:rPr>
              <w:t>Reikalavimai privatumui</w:t>
            </w:r>
            <w:r>
              <w:rPr>
                <w:noProof/>
                <w:webHidden/>
              </w:rPr>
              <w:tab/>
            </w:r>
            <w:r>
              <w:rPr>
                <w:noProof/>
                <w:webHidden/>
              </w:rPr>
              <w:fldChar w:fldCharType="begin"/>
            </w:r>
            <w:r>
              <w:rPr>
                <w:noProof/>
                <w:webHidden/>
              </w:rPr>
              <w:instrText xml:space="preserve"> PAGEREF _Toc29952619 \h </w:instrText>
            </w:r>
            <w:r>
              <w:rPr>
                <w:noProof/>
                <w:webHidden/>
              </w:rPr>
            </w:r>
            <w:r>
              <w:rPr>
                <w:noProof/>
                <w:webHidden/>
              </w:rPr>
              <w:fldChar w:fldCharType="separate"/>
            </w:r>
            <w:r w:rsidR="00CD325D">
              <w:rPr>
                <w:noProof/>
                <w:webHidden/>
              </w:rPr>
              <w:t>54</w:t>
            </w:r>
            <w:r>
              <w:rPr>
                <w:noProof/>
                <w:webHidden/>
              </w:rPr>
              <w:fldChar w:fldCharType="end"/>
            </w:r>
          </w:hyperlink>
        </w:p>
        <w:p w14:paraId="7F6363D0" w14:textId="1D314F20"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0" w:history="1">
            <w:r w:rsidRPr="00734B32">
              <w:rPr>
                <w:rStyle w:val="Hyperlink"/>
                <w:noProof/>
              </w:rPr>
              <w:t>4.16.4</w:t>
            </w:r>
            <w:r>
              <w:rPr>
                <w:rFonts w:asciiTheme="minorHAnsi" w:eastAsiaTheme="minorEastAsia" w:hAnsiTheme="minorHAnsi" w:cstheme="minorBidi"/>
                <w:bCs w:val="0"/>
                <w:noProof/>
                <w:sz w:val="22"/>
                <w:szCs w:val="22"/>
                <w:lang w:val="en-US"/>
              </w:rPr>
              <w:tab/>
            </w:r>
            <w:r w:rsidRPr="00734B32">
              <w:rPr>
                <w:rStyle w:val="Hyperlink"/>
                <w:noProof/>
              </w:rPr>
              <w:t>Audito reikalavimai</w:t>
            </w:r>
            <w:r>
              <w:rPr>
                <w:noProof/>
                <w:webHidden/>
              </w:rPr>
              <w:tab/>
            </w:r>
            <w:r>
              <w:rPr>
                <w:noProof/>
                <w:webHidden/>
              </w:rPr>
              <w:fldChar w:fldCharType="begin"/>
            </w:r>
            <w:r>
              <w:rPr>
                <w:noProof/>
                <w:webHidden/>
              </w:rPr>
              <w:instrText xml:space="preserve"> PAGEREF _Toc29952620 \h </w:instrText>
            </w:r>
            <w:r>
              <w:rPr>
                <w:noProof/>
                <w:webHidden/>
              </w:rPr>
            </w:r>
            <w:r>
              <w:rPr>
                <w:noProof/>
                <w:webHidden/>
              </w:rPr>
              <w:fldChar w:fldCharType="separate"/>
            </w:r>
            <w:r w:rsidR="00CD325D">
              <w:rPr>
                <w:noProof/>
                <w:webHidden/>
              </w:rPr>
              <w:t>54</w:t>
            </w:r>
            <w:r>
              <w:rPr>
                <w:noProof/>
                <w:webHidden/>
              </w:rPr>
              <w:fldChar w:fldCharType="end"/>
            </w:r>
          </w:hyperlink>
        </w:p>
        <w:p w14:paraId="22F925B0" w14:textId="51FBAB51"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1" w:history="1">
            <w:r w:rsidRPr="00734B32">
              <w:rPr>
                <w:rStyle w:val="Hyperlink"/>
                <w:noProof/>
              </w:rPr>
              <w:t>4.16.5</w:t>
            </w:r>
            <w:r>
              <w:rPr>
                <w:rFonts w:asciiTheme="minorHAnsi" w:eastAsiaTheme="minorEastAsia" w:hAnsiTheme="minorHAnsi" w:cstheme="minorBidi"/>
                <w:bCs w:val="0"/>
                <w:noProof/>
                <w:sz w:val="22"/>
                <w:szCs w:val="22"/>
                <w:lang w:val="en-US"/>
              </w:rPr>
              <w:tab/>
            </w:r>
            <w:r w:rsidRPr="00734B32">
              <w:rPr>
                <w:rStyle w:val="Hyperlink"/>
                <w:noProof/>
              </w:rPr>
              <w:t>Reikalavimai savisaugai nuo išorinių grėsmių</w:t>
            </w:r>
            <w:r>
              <w:rPr>
                <w:noProof/>
                <w:webHidden/>
              </w:rPr>
              <w:tab/>
            </w:r>
            <w:r>
              <w:rPr>
                <w:noProof/>
                <w:webHidden/>
              </w:rPr>
              <w:fldChar w:fldCharType="begin"/>
            </w:r>
            <w:r>
              <w:rPr>
                <w:noProof/>
                <w:webHidden/>
              </w:rPr>
              <w:instrText xml:space="preserve"> PAGEREF _Toc29952621 \h </w:instrText>
            </w:r>
            <w:r>
              <w:rPr>
                <w:noProof/>
                <w:webHidden/>
              </w:rPr>
            </w:r>
            <w:r>
              <w:rPr>
                <w:noProof/>
                <w:webHidden/>
              </w:rPr>
              <w:fldChar w:fldCharType="separate"/>
            </w:r>
            <w:r w:rsidR="00CD325D">
              <w:rPr>
                <w:noProof/>
                <w:webHidden/>
              </w:rPr>
              <w:t>54</w:t>
            </w:r>
            <w:r>
              <w:rPr>
                <w:noProof/>
                <w:webHidden/>
              </w:rPr>
              <w:fldChar w:fldCharType="end"/>
            </w:r>
          </w:hyperlink>
        </w:p>
        <w:p w14:paraId="4B27A5FB" w14:textId="6B4BDA75"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22" w:history="1">
            <w:r w:rsidRPr="00734B32">
              <w:rPr>
                <w:rStyle w:val="Hyperlink"/>
                <w:noProof/>
              </w:rPr>
              <w:t>4.17</w:t>
            </w:r>
            <w:r>
              <w:rPr>
                <w:rFonts w:asciiTheme="minorHAnsi" w:eastAsiaTheme="minorEastAsia" w:hAnsiTheme="minorHAnsi" w:cstheme="minorBidi"/>
                <w:bCs w:val="0"/>
                <w:noProof/>
                <w:sz w:val="22"/>
                <w:szCs w:val="22"/>
                <w:lang w:val="en-US"/>
              </w:rPr>
              <w:tab/>
            </w:r>
            <w:r w:rsidRPr="00734B32">
              <w:rPr>
                <w:rStyle w:val="Hyperlink"/>
                <w:noProof/>
              </w:rPr>
              <w:t>Kultūriniai reikalavimai</w:t>
            </w:r>
            <w:r>
              <w:rPr>
                <w:noProof/>
                <w:webHidden/>
              </w:rPr>
              <w:tab/>
            </w:r>
            <w:r>
              <w:rPr>
                <w:noProof/>
                <w:webHidden/>
              </w:rPr>
              <w:fldChar w:fldCharType="begin"/>
            </w:r>
            <w:r>
              <w:rPr>
                <w:noProof/>
                <w:webHidden/>
              </w:rPr>
              <w:instrText xml:space="preserve"> PAGEREF _Toc29952622 \h </w:instrText>
            </w:r>
            <w:r>
              <w:rPr>
                <w:noProof/>
                <w:webHidden/>
              </w:rPr>
            </w:r>
            <w:r>
              <w:rPr>
                <w:noProof/>
                <w:webHidden/>
              </w:rPr>
              <w:fldChar w:fldCharType="separate"/>
            </w:r>
            <w:r w:rsidR="00CD325D">
              <w:rPr>
                <w:noProof/>
                <w:webHidden/>
              </w:rPr>
              <w:t>54</w:t>
            </w:r>
            <w:r>
              <w:rPr>
                <w:noProof/>
                <w:webHidden/>
              </w:rPr>
              <w:fldChar w:fldCharType="end"/>
            </w:r>
          </w:hyperlink>
        </w:p>
        <w:p w14:paraId="4B176E3E" w14:textId="5EBF283A"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23" w:history="1">
            <w:r w:rsidRPr="00734B32">
              <w:rPr>
                <w:rStyle w:val="Hyperlink"/>
                <w:noProof/>
              </w:rPr>
              <w:t>4.18</w:t>
            </w:r>
            <w:r>
              <w:rPr>
                <w:rFonts w:asciiTheme="minorHAnsi" w:eastAsiaTheme="minorEastAsia" w:hAnsiTheme="minorHAnsi" w:cstheme="minorBidi"/>
                <w:bCs w:val="0"/>
                <w:noProof/>
                <w:sz w:val="22"/>
                <w:szCs w:val="22"/>
                <w:lang w:val="en-US"/>
              </w:rPr>
              <w:tab/>
            </w:r>
            <w:r w:rsidRPr="00734B32">
              <w:rPr>
                <w:rStyle w:val="Hyperlink"/>
                <w:noProof/>
              </w:rPr>
              <w:t>Atitikties reikalavimai</w:t>
            </w:r>
            <w:r>
              <w:rPr>
                <w:noProof/>
                <w:webHidden/>
              </w:rPr>
              <w:tab/>
            </w:r>
            <w:r>
              <w:rPr>
                <w:noProof/>
                <w:webHidden/>
              </w:rPr>
              <w:fldChar w:fldCharType="begin"/>
            </w:r>
            <w:r>
              <w:rPr>
                <w:noProof/>
                <w:webHidden/>
              </w:rPr>
              <w:instrText xml:space="preserve"> PAGEREF _Toc29952623 \h </w:instrText>
            </w:r>
            <w:r>
              <w:rPr>
                <w:noProof/>
                <w:webHidden/>
              </w:rPr>
            </w:r>
            <w:r>
              <w:rPr>
                <w:noProof/>
                <w:webHidden/>
              </w:rPr>
              <w:fldChar w:fldCharType="separate"/>
            </w:r>
            <w:r w:rsidR="00CD325D">
              <w:rPr>
                <w:noProof/>
                <w:webHidden/>
              </w:rPr>
              <w:t>54</w:t>
            </w:r>
            <w:r>
              <w:rPr>
                <w:noProof/>
                <w:webHidden/>
              </w:rPr>
              <w:fldChar w:fldCharType="end"/>
            </w:r>
          </w:hyperlink>
        </w:p>
        <w:p w14:paraId="5CED151E" w14:textId="0502B97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4" w:history="1">
            <w:r w:rsidRPr="00734B32">
              <w:rPr>
                <w:rStyle w:val="Hyperlink"/>
                <w:noProof/>
              </w:rPr>
              <w:t>4.18.1</w:t>
            </w:r>
            <w:r>
              <w:rPr>
                <w:rFonts w:asciiTheme="minorHAnsi" w:eastAsiaTheme="minorEastAsia" w:hAnsiTheme="minorHAnsi" w:cstheme="minorBidi"/>
                <w:bCs w:val="0"/>
                <w:noProof/>
                <w:sz w:val="22"/>
                <w:szCs w:val="22"/>
                <w:lang w:val="en-US"/>
              </w:rPr>
              <w:tab/>
            </w:r>
            <w:r w:rsidRPr="00734B32">
              <w:rPr>
                <w:rStyle w:val="Hyperlink"/>
                <w:noProof/>
              </w:rPr>
              <w:t>Atitikties teisės aktams reikalavimai</w:t>
            </w:r>
            <w:r>
              <w:rPr>
                <w:noProof/>
                <w:webHidden/>
              </w:rPr>
              <w:tab/>
            </w:r>
            <w:r>
              <w:rPr>
                <w:noProof/>
                <w:webHidden/>
              </w:rPr>
              <w:fldChar w:fldCharType="begin"/>
            </w:r>
            <w:r>
              <w:rPr>
                <w:noProof/>
                <w:webHidden/>
              </w:rPr>
              <w:instrText xml:space="preserve"> PAGEREF _Toc29952624 \h </w:instrText>
            </w:r>
            <w:r>
              <w:rPr>
                <w:noProof/>
                <w:webHidden/>
              </w:rPr>
            </w:r>
            <w:r>
              <w:rPr>
                <w:noProof/>
                <w:webHidden/>
              </w:rPr>
              <w:fldChar w:fldCharType="separate"/>
            </w:r>
            <w:r w:rsidR="00CD325D">
              <w:rPr>
                <w:noProof/>
                <w:webHidden/>
              </w:rPr>
              <w:t>54</w:t>
            </w:r>
            <w:r>
              <w:rPr>
                <w:noProof/>
                <w:webHidden/>
              </w:rPr>
              <w:fldChar w:fldCharType="end"/>
            </w:r>
          </w:hyperlink>
        </w:p>
        <w:p w14:paraId="0E4FFC83" w14:textId="57C2588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5" w:history="1">
            <w:r w:rsidRPr="00734B32">
              <w:rPr>
                <w:rStyle w:val="Hyperlink"/>
                <w:noProof/>
              </w:rPr>
              <w:t>4.18.2</w:t>
            </w:r>
            <w:r>
              <w:rPr>
                <w:rFonts w:asciiTheme="minorHAnsi" w:eastAsiaTheme="minorEastAsia" w:hAnsiTheme="minorHAnsi" w:cstheme="minorBidi"/>
                <w:bCs w:val="0"/>
                <w:noProof/>
                <w:sz w:val="22"/>
                <w:szCs w:val="22"/>
                <w:lang w:val="en-US"/>
              </w:rPr>
              <w:tab/>
            </w:r>
            <w:r w:rsidRPr="00734B32">
              <w:rPr>
                <w:rStyle w:val="Hyperlink"/>
                <w:noProof/>
              </w:rPr>
              <w:t>Atitikties standartams reikalavimai</w:t>
            </w:r>
            <w:r>
              <w:rPr>
                <w:noProof/>
                <w:webHidden/>
              </w:rPr>
              <w:tab/>
            </w:r>
            <w:r>
              <w:rPr>
                <w:noProof/>
                <w:webHidden/>
              </w:rPr>
              <w:fldChar w:fldCharType="begin"/>
            </w:r>
            <w:r>
              <w:rPr>
                <w:noProof/>
                <w:webHidden/>
              </w:rPr>
              <w:instrText xml:space="preserve"> PAGEREF _Toc29952625 \h </w:instrText>
            </w:r>
            <w:r>
              <w:rPr>
                <w:noProof/>
                <w:webHidden/>
              </w:rPr>
            </w:r>
            <w:r>
              <w:rPr>
                <w:noProof/>
                <w:webHidden/>
              </w:rPr>
              <w:fldChar w:fldCharType="separate"/>
            </w:r>
            <w:r w:rsidR="00CD325D">
              <w:rPr>
                <w:noProof/>
                <w:webHidden/>
              </w:rPr>
              <w:t>54</w:t>
            </w:r>
            <w:r>
              <w:rPr>
                <w:noProof/>
                <w:webHidden/>
              </w:rPr>
              <w:fldChar w:fldCharType="end"/>
            </w:r>
          </w:hyperlink>
        </w:p>
        <w:p w14:paraId="2D96F48C" w14:textId="5176433F"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26" w:history="1">
            <w:r w:rsidRPr="00734B32">
              <w:rPr>
                <w:rStyle w:val="Hyperlink"/>
                <w:noProof/>
              </w:rPr>
              <w:t>4.19</w:t>
            </w:r>
            <w:r>
              <w:rPr>
                <w:rFonts w:asciiTheme="minorHAnsi" w:eastAsiaTheme="minorEastAsia" w:hAnsiTheme="minorHAnsi" w:cstheme="minorBidi"/>
                <w:bCs w:val="0"/>
                <w:noProof/>
                <w:sz w:val="22"/>
                <w:szCs w:val="22"/>
                <w:lang w:val="en-US"/>
              </w:rPr>
              <w:tab/>
            </w:r>
            <w:r w:rsidRPr="00734B32">
              <w:rPr>
                <w:rStyle w:val="Hyperlink"/>
                <w:noProof/>
              </w:rPr>
              <w:t>Atviros problemos ir klausimai</w:t>
            </w:r>
            <w:r>
              <w:rPr>
                <w:noProof/>
                <w:webHidden/>
              </w:rPr>
              <w:tab/>
            </w:r>
            <w:r>
              <w:rPr>
                <w:noProof/>
                <w:webHidden/>
              </w:rPr>
              <w:fldChar w:fldCharType="begin"/>
            </w:r>
            <w:r>
              <w:rPr>
                <w:noProof/>
                <w:webHidden/>
              </w:rPr>
              <w:instrText xml:space="preserve"> PAGEREF _Toc29952626 \h </w:instrText>
            </w:r>
            <w:r>
              <w:rPr>
                <w:noProof/>
                <w:webHidden/>
              </w:rPr>
            </w:r>
            <w:r>
              <w:rPr>
                <w:noProof/>
                <w:webHidden/>
              </w:rPr>
              <w:fldChar w:fldCharType="separate"/>
            </w:r>
            <w:r w:rsidR="00CD325D">
              <w:rPr>
                <w:noProof/>
                <w:webHidden/>
              </w:rPr>
              <w:t>54</w:t>
            </w:r>
            <w:r>
              <w:rPr>
                <w:noProof/>
                <w:webHidden/>
              </w:rPr>
              <w:fldChar w:fldCharType="end"/>
            </w:r>
          </w:hyperlink>
        </w:p>
        <w:p w14:paraId="1330793A" w14:textId="044A05D7"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27" w:history="1">
            <w:r w:rsidRPr="00734B32">
              <w:rPr>
                <w:rStyle w:val="Hyperlink"/>
                <w:noProof/>
              </w:rPr>
              <w:t>4.20</w:t>
            </w:r>
            <w:r>
              <w:rPr>
                <w:rFonts w:asciiTheme="minorHAnsi" w:eastAsiaTheme="minorEastAsia" w:hAnsiTheme="minorHAnsi" w:cstheme="minorBidi"/>
                <w:bCs w:val="0"/>
                <w:noProof/>
                <w:sz w:val="22"/>
                <w:szCs w:val="22"/>
                <w:lang w:val="en-US"/>
              </w:rPr>
              <w:tab/>
            </w:r>
            <w:r w:rsidRPr="00734B32">
              <w:rPr>
                <w:rStyle w:val="Hyperlink"/>
                <w:noProof/>
              </w:rPr>
              <w:t>Egzistuojantys sprendimai</w:t>
            </w:r>
            <w:r>
              <w:rPr>
                <w:noProof/>
                <w:webHidden/>
              </w:rPr>
              <w:tab/>
            </w:r>
            <w:r>
              <w:rPr>
                <w:noProof/>
                <w:webHidden/>
              </w:rPr>
              <w:fldChar w:fldCharType="begin"/>
            </w:r>
            <w:r>
              <w:rPr>
                <w:noProof/>
                <w:webHidden/>
              </w:rPr>
              <w:instrText xml:space="preserve"> PAGEREF _Toc29952627 \h </w:instrText>
            </w:r>
            <w:r>
              <w:rPr>
                <w:noProof/>
                <w:webHidden/>
              </w:rPr>
            </w:r>
            <w:r>
              <w:rPr>
                <w:noProof/>
                <w:webHidden/>
              </w:rPr>
              <w:fldChar w:fldCharType="separate"/>
            </w:r>
            <w:r w:rsidR="00CD325D">
              <w:rPr>
                <w:noProof/>
                <w:webHidden/>
              </w:rPr>
              <w:t>54</w:t>
            </w:r>
            <w:r>
              <w:rPr>
                <w:noProof/>
                <w:webHidden/>
              </w:rPr>
              <w:fldChar w:fldCharType="end"/>
            </w:r>
          </w:hyperlink>
        </w:p>
        <w:p w14:paraId="45A75BCB" w14:textId="642E1169"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8" w:history="1">
            <w:r w:rsidRPr="00734B32">
              <w:rPr>
                <w:rStyle w:val="Hyperlink"/>
                <w:noProof/>
              </w:rPr>
              <w:t>4.20.1</w:t>
            </w:r>
            <w:r>
              <w:rPr>
                <w:rFonts w:asciiTheme="minorHAnsi" w:eastAsiaTheme="minorEastAsia" w:hAnsiTheme="minorHAnsi" w:cstheme="minorBidi"/>
                <w:bCs w:val="0"/>
                <w:noProof/>
                <w:sz w:val="22"/>
                <w:szCs w:val="22"/>
                <w:lang w:val="en-US"/>
              </w:rPr>
              <w:tab/>
            </w:r>
            <w:r w:rsidRPr="00734B32">
              <w:rPr>
                <w:rStyle w:val="Hyperlink"/>
                <w:noProof/>
              </w:rPr>
              <w:t>Prieinamos sistemos</w:t>
            </w:r>
            <w:r>
              <w:rPr>
                <w:noProof/>
                <w:webHidden/>
              </w:rPr>
              <w:tab/>
            </w:r>
            <w:r>
              <w:rPr>
                <w:noProof/>
                <w:webHidden/>
              </w:rPr>
              <w:fldChar w:fldCharType="begin"/>
            </w:r>
            <w:r>
              <w:rPr>
                <w:noProof/>
                <w:webHidden/>
              </w:rPr>
              <w:instrText xml:space="preserve"> PAGEREF _Toc29952628 \h </w:instrText>
            </w:r>
            <w:r>
              <w:rPr>
                <w:noProof/>
                <w:webHidden/>
              </w:rPr>
            </w:r>
            <w:r>
              <w:rPr>
                <w:noProof/>
                <w:webHidden/>
              </w:rPr>
              <w:fldChar w:fldCharType="separate"/>
            </w:r>
            <w:r w:rsidR="00CD325D">
              <w:rPr>
                <w:noProof/>
                <w:webHidden/>
              </w:rPr>
              <w:t>54</w:t>
            </w:r>
            <w:r>
              <w:rPr>
                <w:noProof/>
                <w:webHidden/>
              </w:rPr>
              <w:fldChar w:fldCharType="end"/>
            </w:r>
          </w:hyperlink>
        </w:p>
        <w:p w14:paraId="40795DA7" w14:textId="103F431F"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29" w:history="1">
            <w:r w:rsidRPr="00734B32">
              <w:rPr>
                <w:rStyle w:val="Hyperlink"/>
                <w:noProof/>
              </w:rPr>
              <w:t>4.20.2</w:t>
            </w:r>
            <w:r>
              <w:rPr>
                <w:rFonts w:asciiTheme="minorHAnsi" w:eastAsiaTheme="minorEastAsia" w:hAnsiTheme="minorHAnsi" w:cstheme="minorBidi"/>
                <w:bCs w:val="0"/>
                <w:noProof/>
                <w:sz w:val="22"/>
                <w:szCs w:val="22"/>
                <w:lang w:val="en-US"/>
              </w:rPr>
              <w:tab/>
            </w:r>
            <w:r w:rsidRPr="00734B32">
              <w:rPr>
                <w:rStyle w:val="Hyperlink"/>
                <w:noProof/>
              </w:rPr>
              <w:t>Prieinami komponentai</w:t>
            </w:r>
            <w:r>
              <w:rPr>
                <w:noProof/>
                <w:webHidden/>
              </w:rPr>
              <w:tab/>
            </w:r>
            <w:r>
              <w:rPr>
                <w:noProof/>
                <w:webHidden/>
              </w:rPr>
              <w:fldChar w:fldCharType="begin"/>
            </w:r>
            <w:r>
              <w:rPr>
                <w:noProof/>
                <w:webHidden/>
              </w:rPr>
              <w:instrText xml:space="preserve"> PAGEREF _Toc29952629 \h </w:instrText>
            </w:r>
            <w:r>
              <w:rPr>
                <w:noProof/>
                <w:webHidden/>
              </w:rPr>
            </w:r>
            <w:r>
              <w:rPr>
                <w:noProof/>
                <w:webHidden/>
              </w:rPr>
              <w:fldChar w:fldCharType="separate"/>
            </w:r>
            <w:r w:rsidR="00CD325D">
              <w:rPr>
                <w:noProof/>
                <w:webHidden/>
              </w:rPr>
              <w:t>54</w:t>
            </w:r>
            <w:r>
              <w:rPr>
                <w:noProof/>
                <w:webHidden/>
              </w:rPr>
              <w:fldChar w:fldCharType="end"/>
            </w:r>
          </w:hyperlink>
        </w:p>
        <w:p w14:paraId="0B0AA085" w14:textId="78B6BFAA"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0" w:history="1">
            <w:r w:rsidRPr="00734B32">
              <w:rPr>
                <w:rStyle w:val="Hyperlink"/>
                <w:noProof/>
              </w:rPr>
              <w:t>4.20.3</w:t>
            </w:r>
            <w:r>
              <w:rPr>
                <w:rFonts w:asciiTheme="minorHAnsi" w:eastAsiaTheme="minorEastAsia" w:hAnsiTheme="minorHAnsi" w:cstheme="minorBidi"/>
                <w:bCs w:val="0"/>
                <w:noProof/>
                <w:sz w:val="22"/>
                <w:szCs w:val="22"/>
                <w:lang w:val="en-US"/>
              </w:rPr>
              <w:tab/>
            </w:r>
            <w:r w:rsidRPr="00734B32">
              <w:rPr>
                <w:rStyle w:val="Hyperlink"/>
                <w:noProof/>
              </w:rPr>
              <w:t>Kopijuoti sprendimai</w:t>
            </w:r>
            <w:r>
              <w:rPr>
                <w:noProof/>
                <w:webHidden/>
              </w:rPr>
              <w:tab/>
            </w:r>
            <w:r>
              <w:rPr>
                <w:noProof/>
                <w:webHidden/>
              </w:rPr>
              <w:fldChar w:fldCharType="begin"/>
            </w:r>
            <w:r>
              <w:rPr>
                <w:noProof/>
                <w:webHidden/>
              </w:rPr>
              <w:instrText xml:space="preserve"> PAGEREF _Toc29952630 \h </w:instrText>
            </w:r>
            <w:r>
              <w:rPr>
                <w:noProof/>
                <w:webHidden/>
              </w:rPr>
            </w:r>
            <w:r>
              <w:rPr>
                <w:noProof/>
                <w:webHidden/>
              </w:rPr>
              <w:fldChar w:fldCharType="separate"/>
            </w:r>
            <w:r w:rsidR="00CD325D">
              <w:rPr>
                <w:noProof/>
                <w:webHidden/>
              </w:rPr>
              <w:t>55</w:t>
            </w:r>
            <w:r>
              <w:rPr>
                <w:noProof/>
                <w:webHidden/>
              </w:rPr>
              <w:fldChar w:fldCharType="end"/>
            </w:r>
          </w:hyperlink>
        </w:p>
        <w:p w14:paraId="31BCC16B" w14:textId="5DC6A765"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31" w:history="1">
            <w:r w:rsidRPr="00734B32">
              <w:rPr>
                <w:rStyle w:val="Hyperlink"/>
                <w:noProof/>
              </w:rPr>
              <w:t>4.21</w:t>
            </w:r>
            <w:r>
              <w:rPr>
                <w:rFonts w:asciiTheme="minorHAnsi" w:eastAsiaTheme="minorEastAsia" w:hAnsiTheme="minorHAnsi" w:cstheme="minorBidi"/>
                <w:bCs w:val="0"/>
                <w:noProof/>
                <w:sz w:val="22"/>
                <w:szCs w:val="22"/>
                <w:lang w:val="en-US"/>
              </w:rPr>
              <w:tab/>
            </w:r>
            <w:r w:rsidRPr="00734B32">
              <w:rPr>
                <w:rStyle w:val="Hyperlink"/>
                <w:noProof/>
              </w:rPr>
              <w:t>Naujos problemos</w:t>
            </w:r>
            <w:r>
              <w:rPr>
                <w:noProof/>
                <w:webHidden/>
              </w:rPr>
              <w:tab/>
            </w:r>
            <w:r>
              <w:rPr>
                <w:noProof/>
                <w:webHidden/>
              </w:rPr>
              <w:fldChar w:fldCharType="begin"/>
            </w:r>
            <w:r>
              <w:rPr>
                <w:noProof/>
                <w:webHidden/>
              </w:rPr>
              <w:instrText xml:space="preserve"> PAGEREF _Toc29952631 \h </w:instrText>
            </w:r>
            <w:r>
              <w:rPr>
                <w:noProof/>
                <w:webHidden/>
              </w:rPr>
            </w:r>
            <w:r>
              <w:rPr>
                <w:noProof/>
                <w:webHidden/>
              </w:rPr>
              <w:fldChar w:fldCharType="separate"/>
            </w:r>
            <w:r w:rsidR="00CD325D">
              <w:rPr>
                <w:noProof/>
                <w:webHidden/>
              </w:rPr>
              <w:t>55</w:t>
            </w:r>
            <w:r>
              <w:rPr>
                <w:noProof/>
                <w:webHidden/>
              </w:rPr>
              <w:fldChar w:fldCharType="end"/>
            </w:r>
          </w:hyperlink>
        </w:p>
        <w:p w14:paraId="3154FB11" w14:textId="03C346DC"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2" w:history="1">
            <w:r w:rsidRPr="00734B32">
              <w:rPr>
                <w:rStyle w:val="Hyperlink"/>
                <w:noProof/>
              </w:rPr>
              <w:t>4.21.1</w:t>
            </w:r>
            <w:r>
              <w:rPr>
                <w:rFonts w:asciiTheme="minorHAnsi" w:eastAsiaTheme="minorEastAsia" w:hAnsiTheme="minorHAnsi" w:cstheme="minorBidi"/>
                <w:bCs w:val="0"/>
                <w:noProof/>
                <w:sz w:val="22"/>
                <w:szCs w:val="22"/>
                <w:lang w:val="en-US"/>
              </w:rPr>
              <w:tab/>
            </w:r>
            <w:r w:rsidRPr="00734B32">
              <w:rPr>
                <w:rStyle w:val="Hyperlink"/>
                <w:noProof/>
              </w:rPr>
              <w:t>Poveikis diegimo aplinkai</w:t>
            </w:r>
            <w:r>
              <w:rPr>
                <w:noProof/>
                <w:webHidden/>
              </w:rPr>
              <w:tab/>
            </w:r>
            <w:r>
              <w:rPr>
                <w:noProof/>
                <w:webHidden/>
              </w:rPr>
              <w:fldChar w:fldCharType="begin"/>
            </w:r>
            <w:r>
              <w:rPr>
                <w:noProof/>
                <w:webHidden/>
              </w:rPr>
              <w:instrText xml:space="preserve"> PAGEREF _Toc29952632 \h </w:instrText>
            </w:r>
            <w:r>
              <w:rPr>
                <w:noProof/>
                <w:webHidden/>
              </w:rPr>
            </w:r>
            <w:r>
              <w:rPr>
                <w:noProof/>
                <w:webHidden/>
              </w:rPr>
              <w:fldChar w:fldCharType="separate"/>
            </w:r>
            <w:r w:rsidR="00CD325D">
              <w:rPr>
                <w:noProof/>
                <w:webHidden/>
              </w:rPr>
              <w:t>55</w:t>
            </w:r>
            <w:r>
              <w:rPr>
                <w:noProof/>
                <w:webHidden/>
              </w:rPr>
              <w:fldChar w:fldCharType="end"/>
            </w:r>
          </w:hyperlink>
        </w:p>
        <w:p w14:paraId="243082CF" w14:textId="1BC487D7"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3" w:history="1">
            <w:r w:rsidRPr="00734B32">
              <w:rPr>
                <w:rStyle w:val="Hyperlink"/>
                <w:noProof/>
              </w:rPr>
              <w:t>4.21.2</w:t>
            </w:r>
            <w:r>
              <w:rPr>
                <w:rFonts w:asciiTheme="minorHAnsi" w:eastAsiaTheme="minorEastAsia" w:hAnsiTheme="minorHAnsi" w:cstheme="minorBidi"/>
                <w:bCs w:val="0"/>
                <w:noProof/>
                <w:sz w:val="22"/>
                <w:szCs w:val="22"/>
                <w:lang w:val="en-US"/>
              </w:rPr>
              <w:tab/>
            </w:r>
            <w:r w:rsidRPr="00734B32">
              <w:rPr>
                <w:rStyle w:val="Hyperlink"/>
                <w:noProof/>
              </w:rPr>
              <w:t>Poveikis esamoms sistemoms</w:t>
            </w:r>
            <w:r>
              <w:rPr>
                <w:noProof/>
                <w:webHidden/>
              </w:rPr>
              <w:tab/>
            </w:r>
            <w:r>
              <w:rPr>
                <w:noProof/>
                <w:webHidden/>
              </w:rPr>
              <w:fldChar w:fldCharType="begin"/>
            </w:r>
            <w:r>
              <w:rPr>
                <w:noProof/>
                <w:webHidden/>
              </w:rPr>
              <w:instrText xml:space="preserve"> PAGEREF _Toc29952633 \h </w:instrText>
            </w:r>
            <w:r>
              <w:rPr>
                <w:noProof/>
                <w:webHidden/>
              </w:rPr>
            </w:r>
            <w:r>
              <w:rPr>
                <w:noProof/>
                <w:webHidden/>
              </w:rPr>
              <w:fldChar w:fldCharType="separate"/>
            </w:r>
            <w:r w:rsidR="00CD325D">
              <w:rPr>
                <w:noProof/>
                <w:webHidden/>
              </w:rPr>
              <w:t>55</w:t>
            </w:r>
            <w:r>
              <w:rPr>
                <w:noProof/>
                <w:webHidden/>
              </w:rPr>
              <w:fldChar w:fldCharType="end"/>
            </w:r>
          </w:hyperlink>
        </w:p>
        <w:p w14:paraId="74170B8C" w14:textId="45D366D5"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4" w:history="1">
            <w:r w:rsidRPr="00734B32">
              <w:rPr>
                <w:rStyle w:val="Hyperlink"/>
                <w:noProof/>
              </w:rPr>
              <w:t>4.21.3</w:t>
            </w:r>
            <w:r>
              <w:rPr>
                <w:rFonts w:asciiTheme="minorHAnsi" w:eastAsiaTheme="minorEastAsia" w:hAnsiTheme="minorHAnsi" w:cstheme="minorBidi"/>
                <w:bCs w:val="0"/>
                <w:noProof/>
                <w:sz w:val="22"/>
                <w:szCs w:val="22"/>
                <w:lang w:val="en-US"/>
              </w:rPr>
              <w:tab/>
            </w:r>
            <w:r w:rsidRPr="00734B32">
              <w:rPr>
                <w:rStyle w:val="Hyperlink"/>
                <w:noProof/>
              </w:rPr>
              <w:t>Probleminė naudotojų reakcija</w:t>
            </w:r>
            <w:r>
              <w:rPr>
                <w:noProof/>
                <w:webHidden/>
              </w:rPr>
              <w:tab/>
            </w:r>
            <w:r>
              <w:rPr>
                <w:noProof/>
                <w:webHidden/>
              </w:rPr>
              <w:fldChar w:fldCharType="begin"/>
            </w:r>
            <w:r>
              <w:rPr>
                <w:noProof/>
                <w:webHidden/>
              </w:rPr>
              <w:instrText xml:space="preserve"> PAGEREF _Toc29952634 \h </w:instrText>
            </w:r>
            <w:r>
              <w:rPr>
                <w:noProof/>
                <w:webHidden/>
              </w:rPr>
            </w:r>
            <w:r>
              <w:rPr>
                <w:noProof/>
                <w:webHidden/>
              </w:rPr>
              <w:fldChar w:fldCharType="separate"/>
            </w:r>
            <w:r w:rsidR="00CD325D">
              <w:rPr>
                <w:noProof/>
                <w:webHidden/>
              </w:rPr>
              <w:t>55</w:t>
            </w:r>
            <w:r>
              <w:rPr>
                <w:noProof/>
                <w:webHidden/>
              </w:rPr>
              <w:fldChar w:fldCharType="end"/>
            </w:r>
          </w:hyperlink>
        </w:p>
        <w:p w14:paraId="3322FD96" w14:textId="1E72A1EF"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5" w:history="1">
            <w:r w:rsidRPr="00734B32">
              <w:rPr>
                <w:rStyle w:val="Hyperlink"/>
                <w:noProof/>
              </w:rPr>
              <w:t>4.21.4</w:t>
            </w:r>
            <w:r>
              <w:rPr>
                <w:rFonts w:asciiTheme="minorHAnsi" w:eastAsiaTheme="minorEastAsia" w:hAnsiTheme="minorHAnsi" w:cstheme="minorBidi"/>
                <w:bCs w:val="0"/>
                <w:noProof/>
                <w:sz w:val="22"/>
                <w:szCs w:val="22"/>
                <w:lang w:val="en-US"/>
              </w:rPr>
              <w:tab/>
            </w:r>
            <w:r w:rsidRPr="00734B32">
              <w:rPr>
                <w:rStyle w:val="Hyperlink"/>
                <w:noProof/>
              </w:rPr>
              <w:t>Apribojimai diegimo aplinkoje</w:t>
            </w:r>
            <w:r>
              <w:rPr>
                <w:noProof/>
                <w:webHidden/>
              </w:rPr>
              <w:tab/>
            </w:r>
            <w:r>
              <w:rPr>
                <w:noProof/>
                <w:webHidden/>
              </w:rPr>
              <w:fldChar w:fldCharType="begin"/>
            </w:r>
            <w:r>
              <w:rPr>
                <w:noProof/>
                <w:webHidden/>
              </w:rPr>
              <w:instrText xml:space="preserve"> PAGEREF _Toc29952635 \h </w:instrText>
            </w:r>
            <w:r>
              <w:rPr>
                <w:noProof/>
                <w:webHidden/>
              </w:rPr>
            </w:r>
            <w:r>
              <w:rPr>
                <w:noProof/>
                <w:webHidden/>
              </w:rPr>
              <w:fldChar w:fldCharType="separate"/>
            </w:r>
            <w:r w:rsidR="00CD325D">
              <w:rPr>
                <w:noProof/>
                <w:webHidden/>
              </w:rPr>
              <w:t>55</w:t>
            </w:r>
            <w:r>
              <w:rPr>
                <w:noProof/>
                <w:webHidden/>
              </w:rPr>
              <w:fldChar w:fldCharType="end"/>
            </w:r>
          </w:hyperlink>
        </w:p>
        <w:p w14:paraId="6067238E" w14:textId="579533FD"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6" w:history="1">
            <w:r w:rsidRPr="00734B32">
              <w:rPr>
                <w:rStyle w:val="Hyperlink"/>
                <w:noProof/>
              </w:rPr>
              <w:t>4.21.5</w:t>
            </w:r>
            <w:r>
              <w:rPr>
                <w:rFonts w:asciiTheme="minorHAnsi" w:eastAsiaTheme="minorEastAsia" w:hAnsiTheme="minorHAnsi" w:cstheme="minorBidi"/>
                <w:bCs w:val="0"/>
                <w:noProof/>
                <w:sz w:val="22"/>
                <w:szCs w:val="22"/>
                <w:lang w:val="en-US"/>
              </w:rPr>
              <w:tab/>
            </w:r>
            <w:r w:rsidRPr="00734B32">
              <w:rPr>
                <w:rStyle w:val="Hyperlink"/>
                <w:noProof/>
              </w:rPr>
              <w:t>Kitos potencialios problemos</w:t>
            </w:r>
            <w:r>
              <w:rPr>
                <w:noProof/>
                <w:webHidden/>
              </w:rPr>
              <w:tab/>
            </w:r>
            <w:r>
              <w:rPr>
                <w:noProof/>
                <w:webHidden/>
              </w:rPr>
              <w:fldChar w:fldCharType="begin"/>
            </w:r>
            <w:r>
              <w:rPr>
                <w:noProof/>
                <w:webHidden/>
              </w:rPr>
              <w:instrText xml:space="preserve"> PAGEREF _Toc29952636 \h </w:instrText>
            </w:r>
            <w:r>
              <w:rPr>
                <w:noProof/>
                <w:webHidden/>
              </w:rPr>
            </w:r>
            <w:r>
              <w:rPr>
                <w:noProof/>
                <w:webHidden/>
              </w:rPr>
              <w:fldChar w:fldCharType="separate"/>
            </w:r>
            <w:r w:rsidR="00CD325D">
              <w:rPr>
                <w:noProof/>
                <w:webHidden/>
              </w:rPr>
              <w:t>55</w:t>
            </w:r>
            <w:r>
              <w:rPr>
                <w:noProof/>
                <w:webHidden/>
              </w:rPr>
              <w:fldChar w:fldCharType="end"/>
            </w:r>
          </w:hyperlink>
        </w:p>
        <w:p w14:paraId="6FCBE409" w14:textId="7E0AB166"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37" w:history="1">
            <w:r w:rsidRPr="00734B32">
              <w:rPr>
                <w:rStyle w:val="Hyperlink"/>
                <w:noProof/>
              </w:rPr>
              <w:t>4.22</w:t>
            </w:r>
            <w:r>
              <w:rPr>
                <w:rFonts w:asciiTheme="minorHAnsi" w:eastAsiaTheme="minorEastAsia" w:hAnsiTheme="minorHAnsi" w:cstheme="minorBidi"/>
                <w:bCs w:val="0"/>
                <w:noProof/>
                <w:sz w:val="22"/>
                <w:szCs w:val="22"/>
                <w:lang w:val="en-US"/>
              </w:rPr>
              <w:tab/>
            </w:r>
            <w:r w:rsidRPr="00734B32">
              <w:rPr>
                <w:rStyle w:val="Hyperlink"/>
                <w:noProof/>
              </w:rPr>
              <w:t>Uždaviniai</w:t>
            </w:r>
            <w:r>
              <w:rPr>
                <w:noProof/>
                <w:webHidden/>
              </w:rPr>
              <w:tab/>
            </w:r>
            <w:r>
              <w:rPr>
                <w:noProof/>
                <w:webHidden/>
              </w:rPr>
              <w:fldChar w:fldCharType="begin"/>
            </w:r>
            <w:r>
              <w:rPr>
                <w:noProof/>
                <w:webHidden/>
              </w:rPr>
              <w:instrText xml:space="preserve"> PAGEREF _Toc29952637 \h </w:instrText>
            </w:r>
            <w:r>
              <w:rPr>
                <w:noProof/>
                <w:webHidden/>
              </w:rPr>
            </w:r>
            <w:r>
              <w:rPr>
                <w:noProof/>
                <w:webHidden/>
              </w:rPr>
              <w:fldChar w:fldCharType="separate"/>
            </w:r>
            <w:r w:rsidR="00CD325D">
              <w:rPr>
                <w:noProof/>
                <w:webHidden/>
              </w:rPr>
              <w:t>55</w:t>
            </w:r>
            <w:r>
              <w:rPr>
                <w:noProof/>
                <w:webHidden/>
              </w:rPr>
              <w:fldChar w:fldCharType="end"/>
            </w:r>
          </w:hyperlink>
        </w:p>
        <w:p w14:paraId="7BF82B38" w14:textId="13281E00"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8" w:history="1">
            <w:r w:rsidRPr="00734B32">
              <w:rPr>
                <w:rStyle w:val="Hyperlink"/>
                <w:noProof/>
              </w:rPr>
              <w:t>4.22.1</w:t>
            </w:r>
            <w:r>
              <w:rPr>
                <w:rFonts w:asciiTheme="minorHAnsi" w:eastAsiaTheme="minorEastAsia" w:hAnsiTheme="minorHAnsi" w:cstheme="minorBidi"/>
                <w:bCs w:val="0"/>
                <w:noProof/>
                <w:sz w:val="22"/>
                <w:szCs w:val="22"/>
                <w:lang w:val="en-US"/>
              </w:rPr>
              <w:tab/>
            </w:r>
            <w:r w:rsidRPr="00734B32">
              <w:rPr>
                <w:rStyle w:val="Hyperlink"/>
                <w:noProof/>
              </w:rPr>
              <w:t>Sistemos kūrimo procesas</w:t>
            </w:r>
            <w:r>
              <w:rPr>
                <w:noProof/>
                <w:webHidden/>
              </w:rPr>
              <w:tab/>
            </w:r>
            <w:r>
              <w:rPr>
                <w:noProof/>
                <w:webHidden/>
              </w:rPr>
              <w:fldChar w:fldCharType="begin"/>
            </w:r>
            <w:r>
              <w:rPr>
                <w:noProof/>
                <w:webHidden/>
              </w:rPr>
              <w:instrText xml:space="preserve"> PAGEREF _Toc29952638 \h </w:instrText>
            </w:r>
            <w:r>
              <w:rPr>
                <w:noProof/>
                <w:webHidden/>
              </w:rPr>
            </w:r>
            <w:r>
              <w:rPr>
                <w:noProof/>
                <w:webHidden/>
              </w:rPr>
              <w:fldChar w:fldCharType="separate"/>
            </w:r>
            <w:r w:rsidR="00CD325D">
              <w:rPr>
                <w:noProof/>
                <w:webHidden/>
              </w:rPr>
              <w:t>55</w:t>
            </w:r>
            <w:r>
              <w:rPr>
                <w:noProof/>
                <w:webHidden/>
              </w:rPr>
              <w:fldChar w:fldCharType="end"/>
            </w:r>
          </w:hyperlink>
        </w:p>
        <w:p w14:paraId="7A9F1095" w14:textId="5CABA6B7"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39" w:history="1">
            <w:r w:rsidRPr="00734B32">
              <w:rPr>
                <w:rStyle w:val="Hyperlink"/>
                <w:noProof/>
              </w:rPr>
              <w:t>4.22.2</w:t>
            </w:r>
            <w:r>
              <w:rPr>
                <w:rFonts w:asciiTheme="minorHAnsi" w:eastAsiaTheme="minorEastAsia" w:hAnsiTheme="minorHAnsi" w:cstheme="minorBidi"/>
                <w:bCs w:val="0"/>
                <w:noProof/>
                <w:sz w:val="22"/>
                <w:szCs w:val="22"/>
                <w:lang w:val="en-US"/>
              </w:rPr>
              <w:tab/>
            </w:r>
            <w:r w:rsidRPr="00734B32">
              <w:rPr>
                <w:rStyle w:val="Hyperlink"/>
                <w:noProof/>
              </w:rPr>
              <w:t>Detalus kūrimo planas</w:t>
            </w:r>
            <w:r>
              <w:rPr>
                <w:noProof/>
                <w:webHidden/>
              </w:rPr>
              <w:tab/>
            </w:r>
            <w:r>
              <w:rPr>
                <w:noProof/>
                <w:webHidden/>
              </w:rPr>
              <w:fldChar w:fldCharType="begin"/>
            </w:r>
            <w:r>
              <w:rPr>
                <w:noProof/>
                <w:webHidden/>
              </w:rPr>
              <w:instrText xml:space="preserve"> PAGEREF _Toc29952639 \h </w:instrText>
            </w:r>
            <w:r>
              <w:rPr>
                <w:noProof/>
                <w:webHidden/>
              </w:rPr>
            </w:r>
            <w:r>
              <w:rPr>
                <w:noProof/>
                <w:webHidden/>
              </w:rPr>
              <w:fldChar w:fldCharType="separate"/>
            </w:r>
            <w:r w:rsidR="00CD325D">
              <w:rPr>
                <w:noProof/>
                <w:webHidden/>
              </w:rPr>
              <w:t>56</w:t>
            </w:r>
            <w:r>
              <w:rPr>
                <w:noProof/>
                <w:webHidden/>
              </w:rPr>
              <w:fldChar w:fldCharType="end"/>
            </w:r>
          </w:hyperlink>
        </w:p>
        <w:p w14:paraId="434C0D1B" w14:textId="4A1897F6"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0" w:history="1">
            <w:r w:rsidRPr="00734B32">
              <w:rPr>
                <w:rStyle w:val="Hyperlink"/>
                <w:noProof/>
              </w:rPr>
              <w:t>4.23</w:t>
            </w:r>
            <w:r>
              <w:rPr>
                <w:rFonts w:asciiTheme="minorHAnsi" w:eastAsiaTheme="minorEastAsia" w:hAnsiTheme="minorHAnsi" w:cstheme="minorBidi"/>
                <w:bCs w:val="0"/>
                <w:noProof/>
                <w:sz w:val="22"/>
                <w:szCs w:val="22"/>
                <w:lang w:val="en-US"/>
              </w:rPr>
              <w:tab/>
            </w:r>
            <w:r w:rsidRPr="00734B32">
              <w:rPr>
                <w:rStyle w:val="Hyperlink"/>
                <w:noProof/>
              </w:rPr>
              <w:t>Migravimas į naują produktą</w:t>
            </w:r>
            <w:r>
              <w:rPr>
                <w:noProof/>
                <w:webHidden/>
              </w:rPr>
              <w:tab/>
            </w:r>
            <w:r>
              <w:rPr>
                <w:noProof/>
                <w:webHidden/>
              </w:rPr>
              <w:fldChar w:fldCharType="begin"/>
            </w:r>
            <w:r>
              <w:rPr>
                <w:noProof/>
                <w:webHidden/>
              </w:rPr>
              <w:instrText xml:space="preserve"> PAGEREF _Toc29952640 \h </w:instrText>
            </w:r>
            <w:r>
              <w:rPr>
                <w:noProof/>
                <w:webHidden/>
              </w:rPr>
            </w:r>
            <w:r>
              <w:rPr>
                <w:noProof/>
                <w:webHidden/>
              </w:rPr>
              <w:fldChar w:fldCharType="separate"/>
            </w:r>
            <w:r w:rsidR="00CD325D">
              <w:rPr>
                <w:noProof/>
                <w:webHidden/>
              </w:rPr>
              <w:t>57</w:t>
            </w:r>
            <w:r>
              <w:rPr>
                <w:noProof/>
                <w:webHidden/>
              </w:rPr>
              <w:fldChar w:fldCharType="end"/>
            </w:r>
          </w:hyperlink>
        </w:p>
        <w:p w14:paraId="579F8AB7" w14:textId="59B35CF6"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41" w:history="1">
            <w:r w:rsidRPr="00734B32">
              <w:rPr>
                <w:rStyle w:val="Hyperlink"/>
                <w:noProof/>
              </w:rPr>
              <w:t>4.23.1</w:t>
            </w:r>
            <w:r>
              <w:rPr>
                <w:rFonts w:asciiTheme="minorHAnsi" w:eastAsiaTheme="minorEastAsia" w:hAnsiTheme="minorHAnsi" w:cstheme="minorBidi"/>
                <w:bCs w:val="0"/>
                <w:noProof/>
                <w:sz w:val="22"/>
                <w:szCs w:val="22"/>
                <w:lang w:val="en-US"/>
              </w:rPr>
              <w:tab/>
            </w:r>
            <w:r w:rsidRPr="00734B32">
              <w:rPr>
                <w:rStyle w:val="Hyperlink"/>
                <w:noProof/>
              </w:rPr>
              <w:t>Migravimo į naują produktą reikalavimai</w:t>
            </w:r>
            <w:r>
              <w:rPr>
                <w:noProof/>
                <w:webHidden/>
              </w:rPr>
              <w:tab/>
            </w:r>
            <w:r>
              <w:rPr>
                <w:noProof/>
                <w:webHidden/>
              </w:rPr>
              <w:fldChar w:fldCharType="begin"/>
            </w:r>
            <w:r>
              <w:rPr>
                <w:noProof/>
                <w:webHidden/>
              </w:rPr>
              <w:instrText xml:space="preserve"> PAGEREF _Toc29952641 \h </w:instrText>
            </w:r>
            <w:r>
              <w:rPr>
                <w:noProof/>
                <w:webHidden/>
              </w:rPr>
            </w:r>
            <w:r>
              <w:rPr>
                <w:noProof/>
                <w:webHidden/>
              </w:rPr>
              <w:fldChar w:fldCharType="separate"/>
            </w:r>
            <w:r w:rsidR="00CD325D">
              <w:rPr>
                <w:noProof/>
                <w:webHidden/>
              </w:rPr>
              <w:t>57</w:t>
            </w:r>
            <w:r>
              <w:rPr>
                <w:noProof/>
                <w:webHidden/>
              </w:rPr>
              <w:fldChar w:fldCharType="end"/>
            </w:r>
          </w:hyperlink>
        </w:p>
        <w:p w14:paraId="1E997A61" w14:textId="5BD3A57E"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42" w:history="1">
            <w:r w:rsidRPr="00734B32">
              <w:rPr>
                <w:rStyle w:val="Hyperlink"/>
                <w:noProof/>
              </w:rPr>
              <w:t>4.23.2</w:t>
            </w:r>
            <w:r>
              <w:rPr>
                <w:rFonts w:asciiTheme="minorHAnsi" w:eastAsiaTheme="minorEastAsia" w:hAnsiTheme="minorHAnsi" w:cstheme="minorBidi"/>
                <w:bCs w:val="0"/>
                <w:noProof/>
                <w:sz w:val="22"/>
                <w:szCs w:val="22"/>
                <w:lang w:val="en-US"/>
              </w:rPr>
              <w:tab/>
            </w:r>
            <w:r w:rsidRPr="00734B32">
              <w:rPr>
                <w:rStyle w:val="Hyperlink"/>
                <w:noProof/>
              </w:rPr>
              <w:t>Duomenų transformavimo reikalavimai</w:t>
            </w:r>
            <w:r>
              <w:rPr>
                <w:noProof/>
                <w:webHidden/>
              </w:rPr>
              <w:tab/>
            </w:r>
            <w:r>
              <w:rPr>
                <w:noProof/>
                <w:webHidden/>
              </w:rPr>
              <w:fldChar w:fldCharType="begin"/>
            </w:r>
            <w:r>
              <w:rPr>
                <w:noProof/>
                <w:webHidden/>
              </w:rPr>
              <w:instrText xml:space="preserve"> PAGEREF _Toc29952642 \h </w:instrText>
            </w:r>
            <w:r>
              <w:rPr>
                <w:noProof/>
                <w:webHidden/>
              </w:rPr>
            </w:r>
            <w:r>
              <w:rPr>
                <w:noProof/>
                <w:webHidden/>
              </w:rPr>
              <w:fldChar w:fldCharType="separate"/>
            </w:r>
            <w:r w:rsidR="00CD325D">
              <w:rPr>
                <w:noProof/>
                <w:webHidden/>
              </w:rPr>
              <w:t>57</w:t>
            </w:r>
            <w:r>
              <w:rPr>
                <w:noProof/>
                <w:webHidden/>
              </w:rPr>
              <w:fldChar w:fldCharType="end"/>
            </w:r>
          </w:hyperlink>
        </w:p>
        <w:p w14:paraId="00F8A44C" w14:textId="2081D3AD"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3" w:history="1">
            <w:r w:rsidRPr="00734B32">
              <w:rPr>
                <w:rStyle w:val="Hyperlink"/>
                <w:noProof/>
              </w:rPr>
              <w:t>4.24</w:t>
            </w:r>
            <w:r>
              <w:rPr>
                <w:rFonts w:asciiTheme="minorHAnsi" w:eastAsiaTheme="minorEastAsia" w:hAnsiTheme="minorHAnsi" w:cstheme="minorBidi"/>
                <w:bCs w:val="0"/>
                <w:noProof/>
                <w:sz w:val="22"/>
                <w:szCs w:val="22"/>
                <w:lang w:val="en-US"/>
              </w:rPr>
              <w:tab/>
            </w:r>
            <w:r w:rsidRPr="00734B32">
              <w:rPr>
                <w:rStyle w:val="Hyperlink"/>
                <w:noProof/>
              </w:rPr>
              <w:t>Rizikų įvertinimas</w:t>
            </w:r>
            <w:r>
              <w:rPr>
                <w:noProof/>
                <w:webHidden/>
              </w:rPr>
              <w:tab/>
            </w:r>
            <w:r>
              <w:rPr>
                <w:noProof/>
                <w:webHidden/>
              </w:rPr>
              <w:fldChar w:fldCharType="begin"/>
            </w:r>
            <w:r>
              <w:rPr>
                <w:noProof/>
                <w:webHidden/>
              </w:rPr>
              <w:instrText xml:space="preserve"> PAGEREF _Toc29952643 \h </w:instrText>
            </w:r>
            <w:r>
              <w:rPr>
                <w:noProof/>
                <w:webHidden/>
              </w:rPr>
            </w:r>
            <w:r>
              <w:rPr>
                <w:noProof/>
                <w:webHidden/>
              </w:rPr>
              <w:fldChar w:fldCharType="separate"/>
            </w:r>
            <w:r w:rsidR="00CD325D">
              <w:rPr>
                <w:noProof/>
                <w:webHidden/>
              </w:rPr>
              <w:t>57</w:t>
            </w:r>
            <w:r>
              <w:rPr>
                <w:noProof/>
                <w:webHidden/>
              </w:rPr>
              <w:fldChar w:fldCharType="end"/>
            </w:r>
          </w:hyperlink>
        </w:p>
        <w:p w14:paraId="5DC3AEE8" w14:textId="0054C44B"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4" w:history="1">
            <w:r w:rsidRPr="00734B32">
              <w:rPr>
                <w:rStyle w:val="Hyperlink"/>
                <w:noProof/>
              </w:rPr>
              <w:t>4.25</w:t>
            </w:r>
            <w:r>
              <w:rPr>
                <w:rFonts w:asciiTheme="minorHAnsi" w:eastAsiaTheme="minorEastAsia" w:hAnsiTheme="minorHAnsi" w:cstheme="minorBidi"/>
                <w:bCs w:val="0"/>
                <w:noProof/>
                <w:sz w:val="22"/>
                <w:szCs w:val="22"/>
                <w:lang w:val="en-US"/>
              </w:rPr>
              <w:tab/>
            </w:r>
            <w:r w:rsidRPr="00734B32">
              <w:rPr>
                <w:rStyle w:val="Hyperlink"/>
                <w:noProof/>
              </w:rPr>
              <w:t>Kaštai</w:t>
            </w:r>
            <w:r>
              <w:rPr>
                <w:noProof/>
                <w:webHidden/>
              </w:rPr>
              <w:tab/>
            </w:r>
            <w:r>
              <w:rPr>
                <w:noProof/>
                <w:webHidden/>
              </w:rPr>
              <w:fldChar w:fldCharType="begin"/>
            </w:r>
            <w:r>
              <w:rPr>
                <w:noProof/>
                <w:webHidden/>
              </w:rPr>
              <w:instrText xml:space="preserve"> PAGEREF _Toc29952644 \h </w:instrText>
            </w:r>
            <w:r>
              <w:rPr>
                <w:noProof/>
                <w:webHidden/>
              </w:rPr>
            </w:r>
            <w:r>
              <w:rPr>
                <w:noProof/>
                <w:webHidden/>
              </w:rPr>
              <w:fldChar w:fldCharType="separate"/>
            </w:r>
            <w:r w:rsidR="00CD325D">
              <w:rPr>
                <w:noProof/>
                <w:webHidden/>
              </w:rPr>
              <w:t>60</w:t>
            </w:r>
            <w:r>
              <w:rPr>
                <w:noProof/>
                <w:webHidden/>
              </w:rPr>
              <w:fldChar w:fldCharType="end"/>
            </w:r>
          </w:hyperlink>
        </w:p>
        <w:p w14:paraId="3719D612" w14:textId="1327259C"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5" w:history="1">
            <w:r w:rsidRPr="00734B32">
              <w:rPr>
                <w:rStyle w:val="Hyperlink"/>
                <w:noProof/>
              </w:rPr>
              <w:t>4.26</w:t>
            </w:r>
            <w:r>
              <w:rPr>
                <w:rFonts w:asciiTheme="minorHAnsi" w:eastAsiaTheme="minorEastAsia" w:hAnsiTheme="minorHAnsi" w:cstheme="minorBidi"/>
                <w:bCs w:val="0"/>
                <w:noProof/>
                <w:sz w:val="22"/>
                <w:szCs w:val="22"/>
                <w:lang w:val="en-US"/>
              </w:rPr>
              <w:tab/>
            </w:r>
            <w:r w:rsidRPr="00734B32">
              <w:rPr>
                <w:rStyle w:val="Hyperlink"/>
                <w:noProof/>
              </w:rPr>
              <w:t>Naudotojo dokumentacija ir apmokymas</w:t>
            </w:r>
            <w:r>
              <w:rPr>
                <w:noProof/>
                <w:webHidden/>
              </w:rPr>
              <w:tab/>
            </w:r>
            <w:r>
              <w:rPr>
                <w:noProof/>
                <w:webHidden/>
              </w:rPr>
              <w:fldChar w:fldCharType="begin"/>
            </w:r>
            <w:r>
              <w:rPr>
                <w:noProof/>
                <w:webHidden/>
              </w:rPr>
              <w:instrText xml:space="preserve"> PAGEREF _Toc29952645 \h </w:instrText>
            </w:r>
            <w:r>
              <w:rPr>
                <w:noProof/>
                <w:webHidden/>
              </w:rPr>
            </w:r>
            <w:r>
              <w:rPr>
                <w:noProof/>
                <w:webHidden/>
              </w:rPr>
              <w:fldChar w:fldCharType="separate"/>
            </w:r>
            <w:r w:rsidR="00CD325D">
              <w:rPr>
                <w:noProof/>
                <w:webHidden/>
              </w:rPr>
              <w:t>60</w:t>
            </w:r>
            <w:r>
              <w:rPr>
                <w:noProof/>
                <w:webHidden/>
              </w:rPr>
              <w:fldChar w:fldCharType="end"/>
            </w:r>
          </w:hyperlink>
        </w:p>
        <w:p w14:paraId="75364308" w14:textId="5CE817D6"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46" w:history="1">
            <w:r w:rsidRPr="00734B32">
              <w:rPr>
                <w:rStyle w:val="Hyperlink"/>
                <w:noProof/>
              </w:rPr>
              <w:t>4.26.1</w:t>
            </w:r>
            <w:r>
              <w:rPr>
                <w:rFonts w:asciiTheme="minorHAnsi" w:eastAsiaTheme="minorEastAsia" w:hAnsiTheme="minorHAnsi" w:cstheme="minorBidi"/>
                <w:bCs w:val="0"/>
                <w:noProof/>
                <w:sz w:val="22"/>
                <w:szCs w:val="22"/>
                <w:lang w:val="en-US"/>
              </w:rPr>
              <w:tab/>
            </w:r>
            <w:r w:rsidRPr="00734B32">
              <w:rPr>
                <w:rStyle w:val="Hyperlink"/>
                <w:noProof/>
              </w:rPr>
              <w:t>Reikalavimai naudotojų dokumentacijai</w:t>
            </w:r>
            <w:r>
              <w:rPr>
                <w:noProof/>
                <w:webHidden/>
              </w:rPr>
              <w:tab/>
            </w:r>
            <w:r>
              <w:rPr>
                <w:noProof/>
                <w:webHidden/>
              </w:rPr>
              <w:fldChar w:fldCharType="begin"/>
            </w:r>
            <w:r>
              <w:rPr>
                <w:noProof/>
                <w:webHidden/>
              </w:rPr>
              <w:instrText xml:space="preserve"> PAGEREF _Toc29952646 \h </w:instrText>
            </w:r>
            <w:r>
              <w:rPr>
                <w:noProof/>
                <w:webHidden/>
              </w:rPr>
            </w:r>
            <w:r>
              <w:rPr>
                <w:noProof/>
                <w:webHidden/>
              </w:rPr>
              <w:fldChar w:fldCharType="separate"/>
            </w:r>
            <w:r w:rsidR="00CD325D">
              <w:rPr>
                <w:noProof/>
                <w:webHidden/>
              </w:rPr>
              <w:t>60</w:t>
            </w:r>
            <w:r>
              <w:rPr>
                <w:noProof/>
                <w:webHidden/>
              </w:rPr>
              <w:fldChar w:fldCharType="end"/>
            </w:r>
          </w:hyperlink>
        </w:p>
        <w:p w14:paraId="3DB68996" w14:textId="1E096013"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647" w:history="1">
            <w:r w:rsidRPr="00734B32">
              <w:rPr>
                <w:rStyle w:val="Hyperlink"/>
                <w:noProof/>
              </w:rPr>
              <w:t>4.26.2</w:t>
            </w:r>
            <w:r>
              <w:rPr>
                <w:rFonts w:asciiTheme="minorHAnsi" w:eastAsiaTheme="minorEastAsia" w:hAnsiTheme="minorHAnsi" w:cstheme="minorBidi"/>
                <w:bCs w:val="0"/>
                <w:noProof/>
                <w:sz w:val="22"/>
                <w:szCs w:val="22"/>
                <w:lang w:val="en-US"/>
              </w:rPr>
              <w:tab/>
            </w:r>
            <w:r w:rsidRPr="00734B32">
              <w:rPr>
                <w:rStyle w:val="Hyperlink"/>
                <w:noProof/>
              </w:rPr>
              <w:t>Reikalavimai naudotojų apmokymui</w:t>
            </w:r>
            <w:r>
              <w:rPr>
                <w:noProof/>
                <w:webHidden/>
              </w:rPr>
              <w:tab/>
            </w:r>
            <w:r>
              <w:rPr>
                <w:noProof/>
                <w:webHidden/>
              </w:rPr>
              <w:fldChar w:fldCharType="begin"/>
            </w:r>
            <w:r>
              <w:rPr>
                <w:noProof/>
                <w:webHidden/>
              </w:rPr>
              <w:instrText xml:space="preserve"> PAGEREF _Toc29952647 \h </w:instrText>
            </w:r>
            <w:r>
              <w:rPr>
                <w:noProof/>
                <w:webHidden/>
              </w:rPr>
            </w:r>
            <w:r>
              <w:rPr>
                <w:noProof/>
                <w:webHidden/>
              </w:rPr>
              <w:fldChar w:fldCharType="separate"/>
            </w:r>
            <w:r w:rsidR="00CD325D">
              <w:rPr>
                <w:noProof/>
                <w:webHidden/>
              </w:rPr>
              <w:t>60</w:t>
            </w:r>
            <w:r>
              <w:rPr>
                <w:noProof/>
                <w:webHidden/>
              </w:rPr>
              <w:fldChar w:fldCharType="end"/>
            </w:r>
          </w:hyperlink>
        </w:p>
        <w:p w14:paraId="1EC906C0" w14:textId="5FE2559E"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8" w:history="1">
            <w:r w:rsidRPr="00734B32">
              <w:rPr>
                <w:rStyle w:val="Hyperlink"/>
                <w:noProof/>
              </w:rPr>
              <w:t>4.27</w:t>
            </w:r>
            <w:r>
              <w:rPr>
                <w:rFonts w:asciiTheme="minorHAnsi" w:eastAsiaTheme="minorEastAsia" w:hAnsiTheme="minorHAnsi" w:cstheme="minorBidi"/>
                <w:bCs w:val="0"/>
                <w:noProof/>
                <w:sz w:val="22"/>
                <w:szCs w:val="22"/>
                <w:lang w:val="en-US"/>
              </w:rPr>
              <w:tab/>
            </w:r>
            <w:r w:rsidRPr="00734B32">
              <w:rPr>
                <w:rStyle w:val="Hyperlink"/>
                <w:noProof/>
              </w:rPr>
              <w:t>Perspektyviniai reikalavimai</w:t>
            </w:r>
            <w:r>
              <w:rPr>
                <w:noProof/>
                <w:webHidden/>
              </w:rPr>
              <w:tab/>
            </w:r>
            <w:r>
              <w:rPr>
                <w:noProof/>
                <w:webHidden/>
              </w:rPr>
              <w:fldChar w:fldCharType="begin"/>
            </w:r>
            <w:r>
              <w:rPr>
                <w:noProof/>
                <w:webHidden/>
              </w:rPr>
              <w:instrText xml:space="preserve"> PAGEREF _Toc29952648 \h </w:instrText>
            </w:r>
            <w:r>
              <w:rPr>
                <w:noProof/>
                <w:webHidden/>
              </w:rPr>
            </w:r>
            <w:r>
              <w:rPr>
                <w:noProof/>
                <w:webHidden/>
              </w:rPr>
              <w:fldChar w:fldCharType="separate"/>
            </w:r>
            <w:r w:rsidR="00CD325D">
              <w:rPr>
                <w:noProof/>
                <w:webHidden/>
              </w:rPr>
              <w:t>60</w:t>
            </w:r>
            <w:r>
              <w:rPr>
                <w:noProof/>
                <w:webHidden/>
              </w:rPr>
              <w:fldChar w:fldCharType="end"/>
            </w:r>
          </w:hyperlink>
        </w:p>
        <w:p w14:paraId="2114C3A0" w14:textId="2F5C4386" w:rsidR="001474C7" w:rsidRDefault="001474C7">
          <w:pPr>
            <w:pStyle w:val="TOC2"/>
            <w:tabs>
              <w:tab w:val="left" w:pos="1200"/>
            </w:tabs>
            <w:rPr>
              <w:rFonts w:asciiTheme="minorHAnsi" w:eastAsiaTheme="minorEastAsia" w:hAnsiTheme="minorHAnsi" w:cstheme="minorBidi"/>
              <w:bCs w:val="0"/>
              <w:noProof/>
              <w:sz w:val="22"/>
              <w:szCs w:val="22"/>
              <w:lang w:val="en-US"/>
            </w:rPr>
          </w:pPr>
          <w:hyperlink w:anchor="_Toc29952649" w:history="1">
            <w:r w:rsidRPr="00734B32">
              <w:rPr>
                <w:rStyle w:val="Hyperlink"/>
                <w:noProof/>
              </w:rPr>
              <w:t>4.28</w:t>
            </w:r>
            <w:r>
              <w:rPr>
                <w:rFonts w:asciiTheme="minorHAnsi" w:eastAsiaTheme="minorEastAsia" w:hAnsiTheme="minorHAnsi" w:cstheme="minorBidi"/>
                <w:bCs w:val="0"/>
                <w:noProof/>
                <w:sz w:val="22"/>
                <w:szCs w:val="22"/>
                <w:lang w:val="en-US"/>
              </w:rPr>
              <w:tab/>
            </w:r>
            <w:r w:rsidRPr="00734B32">
              <w:rPr>
                <w:rStyle w:val="Hyperlink"/>
                <w:noProof/>
              </w:rPr>
              <w:t>Idėjos sprendimams</w:t>
            </w:r>
            <w:r>
              <w:rPr>
                <w:noProof/>
                <w:webHidden/>
              </w:rPr>
              <w:tab/>
            </w:r>
            <w:r>
              <w:rPr>
                <w:noProof/>
                <w:webHidden/>
              </w:rPr>
              <w:fldChar w:fldCharType="begin"/>
            </w:r>
            <w:r>
              <w:rPr>
                <w:noProof/>
                <w:webHidden/>
              </w:rPr>
              <w:instrText xml:space="preserve"> PAGEREF _Toc29952649 \h </w:instrText>
            </w:r>
            <w:r>
              <w:rPr>
                <w:noProof/>
                <w:webHidden/>
              </w:rPr>
            </w:r>
            <w:r>
              <w:rPr>
                <w:noProof/>
                <w:webHidden/>
              </w:rPr>
              <w:fldChar w:fldCharType="separate"/>
            </w:r>
            <w:r w:rsidR="00CD325D">
              <w:rPr>
                <w:noProof/>
                <w:webHidden/>
              </w:rPr>
              <w:t>60</w:t>
            </w:r>
            <w:r>
              <w:rPr>
                <w:noProof/>
                <w:webHidden/>
              </w:rPr>
              <w:fldChar w:fldCharType="end"/>
            </w:r>
          </w:hyperlink>
        </w:p>
        <w:p w14:paraId="34A19CBB" w14:textId="21AF23DF"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650" w:history="1">
            <w:r w:rsidRPr="00734B32">
              <w:rPr>
                <w:rStyle w:val="Hyperlink"/>
                <w:noProof/>
              </w:rPr>
              <w:t>5.</w:t>
            </w:r>
            <w:r>
              <w:rPr>
                <w:rFonts w:asciiTheme="minorHAnsi" w:eastAsiaTheme="minorEastAsia" w:hAnsiTheme="minorHAnsi" w:cstheme="minorBidi"/>
                <w:bCs w:val="0"/>
                <w:noProof/>
                <w:sz w:val="22"/>
                <w:szCs w:val="22"/>
                <w:lang w:val="en-US"/>
              </w:rPr>
              <w:tab/>
            </w:r>
            <w:r w:rsidRPr="00734B32">
              <w:rPr>
                <w:rStyle w:val="Hyperlink"/>
                <w:noProof/>
              </w:rPr>
              <w:t>Architektūros specifikacija</w:t>
            </w:r>
            <w:r>
              <w:rPr>
                <w:noProof/>
                <w:webHidden/>
              </w:rPr>
              <w:tab/>
            </w:r>
            <w:r>
              <w:rPr>
                <w:noProof/>
                <w:webHidden/>
              </w:rPr>
              <w:fldChar w:fldCharType="begin"/>
            </w:r>
            <w:r>
              <w:rPr>
                <w:noProof/>
                <w:webHidden/>
              </w:rPr>
              <w:instrText xml:space="preserve"> PAGEREF _Toc29952650 \h </w:instrText>
            </w:r>
            <w:r>
              <w:rPr>
                <w:noProof/>
                <w:webHidden/>
              </w:rPr>
            </w:r>
            <w:r>
              <w:rPr>
                <w:noProof/>
                <w:webHidden/>
              </w:rPr>
              <w:fldChar w:fldCharType="separate"/>
            </w:r>
            <w:r w:rsidR="00CD325D">
              <w:rPr>
                <w:noProof/>
                <w:webHidden/>
              </w:rPr>
              <w:t>61</w:t>
            </w:r>
            <w:r>
              <w:rPr>
                <w:noProof/>
                <w:webHidden/>
              </w:rPr>
              <w:fldChar w:fldCharType="end"/>
            </w:r>
          </w:hyperlink>
        </w:p>
        <w:p w14:paraId="37066FFA" w14:textId="338ACD19"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51" w:history="1">
            <w:r w:rsidRPr="00734B32">
              <w:rPr>
                <w:rStyle w:val="Hyperlink"/>
                <w:noProof/>
              </w:rPr>
              <w:t>5.1</w:t>
            </w:r>
            <w:r>
              <w:rPr>
                <w:rFonts w:asciiTheme="minorHAnsi" w:eastAsiaTheme="minorEastAsia" w:hAnsiTheme="minorHAnsi" w:cstheme="minorBidi"/>
                <w:bCs w:val="0"/>
                <w:noProof/>
                <w:sz w:val="22"/>
                <w:szCs w:val="22"/>
                <w:lang w:val="en-US"/>
              </w:rPr>
              <w:tab/>
            </w:r>
            <w:r w:rsidRPr="00734B32">
              <w:rPr>
                <w:rStyle w:val="Hyperlink"/>
                <w:noProof/>
              </w:rPr>
              <w:t>Įvadas</w:t>
            </w:r>
            <w:r>
              <w:rPr>
                <w:noProof/>
                <w:webHidden/>
              </w:rPr>
              <w:tab/>
            </w:r>
            <w:r>
              <w:rPr>
                <w:noProof/>
                <w:webHidden/>
              </w:rPr>
              <w:fldChar w:fldCharType="begin"/>
            </w:r>
            <w:r>
              <w:rPr>
                <w:noProof/>
                <w:webHidden/>
              </w:rPr>
              <w:instrText xml:space="preserve"> PAGEREF _Toc29952651 \h </w:instrText>
            </w:r>
            <w:r>
              <w:rPr>
                <w:noProof/>
                <w:webHidden/>
              </w:rPr>
            </w:r>
            <w:r>
              <w:rPr>
                <w:noProof/>
                <w:webHidden/>
              </w:rPr>
              <w:fldChar w:fldCharType="separate"/>
            </w:r>
            <w:r w:rsidR="00CD325D">
              <w:rPr>
                <w:noProof/>
                <w:webHidden/>
              </w:rPr>
              <w:t>61</w:t>
            </w:r>
            <w:r>
              <w:rPr>
                <w:noProof/>
                <w:webHidden/>
              </w:rPr>
              <w:fldChar w:fldCharType="end"/>
            </w:r>
          </w:hyperlink>
        </w:p>
        <w:p w14:paraId="0D028C96" w14:textId="47BFE313" w:rsidR="001474C7" w:rsidRDefault="001474C7">
          <w:pPr>
            <w:pStyle w:val="TOC3"/>
            <w:rPr>
              <w:rFonts w:asciiTheme="minorHAnsi" w:eastAsiaTheme="minorEastAsia" w:hAnsiTheme="minorHAnsi" w:cstheme="minorBidi"/>
              <w:bCs w:val="0"/>
              <w:noProof/>
              <w:sz w:val="22"/>
              <w:szCs w:val="22"/>
              <w:lang w:val="en-US"/>
            </w:rPr>
          </w:pPr>
          <w:hyperlink w:anchor="_Toc29952652" w:history="1">
            <w:r w:rsidRPr="00734B32">
              <w:rPr>
                <w:rStyle w:val="Hyperlink"/>
                <w:noProof/>
              </w:rPr>
              <w:t>5.1.1</w:t>
            </w:r>
            <w:r>
              <w:rPr>
                <w:rFonts w:asciiTheme="minorHAnsi" w:eastAsiaTheme="minorEastAsia" w:hAnsiTheme="minorHAnsi" w:cstheme="minorBidi"/>
                <w:bCs w:val="0"/>
                <w:noProof/>
                <w:sz w:val="22"/>
                <w:szCs w:val="22"/>
                <w:lang w:val="en-US"/>
              </w:rPr>
              <w:tab/>
            </w:r>
            <w:r w:rsidRPr="00734B32">
              <w:rPr>
                <w:rStyle w:val="Hyperlink"/>
                <w:noProof/>
              </w:rPr>
              <w:t>Dokumento paskirtis</w:t>
            </w:r>
            <w:r>
              <w:rPr>
                <w:noProof/>
                <w:webHidden/>
              </w:rPr>
              <w:tab/>
            </w:r>
            <w:r>
              <w:rPr>
                <w:noProof/>
                <w:webHidden/>
              </w:rPr>
              <w:fldChar w:fldCharType="begin"/>
            </w:r>
            <w:r>
              <w:rPr>
                <w:noProof/>
                <w:webHidden/>
              </w:rPr>
              <w:instrText xml:space="preserve"> PAGEREF _Toc29952652 \h </w:instrText>
            </w:r>
            <w:r>
              <w:rPr>
                <w:noProof/>
                <w:webHidden/>
              </w:rPr>
            </w:r>
            <w:r>
              <w:rPr>
                <w:noProof/>
                <w:webHidden/>
              </w:rPr>
              <w:fldChar w:fldCharType="separate"/>
            </w:r>
            <w:r w:rsidR="00CD325D">
              <w:rPr>
                <w:noProof/>
                <w:webHidden/>
              </w:rPr>
              <w:t>61</w:t>
            </w:r>
            <w:r>
              <w:rPr>
                <w:noProof/>
                <w:webHidden/>
              </w:rPr>
              <w:fldChar w:fldCharType="end"/>
            </w:r>
          </w:hyperlink>
        </w:p>
        <w:p w14:paraId="35D803E6" w14:textId="222A2875" w:rsidR="001474C7" w:rsidRDefault="001474C7">
          <w:pPr>
            <w:pStyle w:val="TOC3"/>
            <w:rPr>
              <w:rFonts w:asciiTheme="minorHAnsi" w:eastAsiaTheme="minorEastAsia" w:hAnsiTheme="minorHAnsi" w:cstheme="minorBidi"/>
              <w:bCs w:val="0"/>
              <w:noProof/>
              <w:sz w:val="22"/>
              <w:szCs w:val="22"/>
              <w:lang w:val="en-US"/>
            </w:rPr>
          </w:pPr>
          <w:hyperlink w:anchor="_Toc29952653" w:history="1">
            <w:r w:rsidRPr="00734B32">
              <w:rPr>
                <w:rStyle w:val="Hyperlink"/>
                <w:noProof/>
              </w:rPr>
              <w:t>5.1.2</w:t>
            </w:r>
            <w:r>
              <w:rPr>
                <w:rFonts w:asciiTheme="minorHAnsi" w:eastAsiaTheme="minorEastAsia" w:hAnsiTheme="minorHAnsi" w:cstheme="minorBidi"/>
                <w:bCs w:val="0"/>
                <w:noProof/>
                <w:sz w:val="22"/>
                <w:szCs w:val="22"/>
                <w:lang w:val="en-US"/>
              </w:rPr>
              <w:tab/>
            </w:r>
            <w:r w:rsidRPr="00734B32">
              <w:rPr>
                <w:rStyle w:val="Hyperlink"/>
                <w:noProof/>
              </w:rPr>
              <w:t>Apibrėžimai ir sutrumpinimai</w:t>
            </w:r>
            <w:r>
              <w:rPr>
                <w:noProof/>
                <w:webHidden/>
              </w:rPr>
              <w:tab/>
            </w:r>
            <w:r>
              <w:rPr>
                <w:noProof/>
                <w:webHidden/>
              </w:rPr>
              <w:fldChar w:fldCharType="begin"/>
            </w:r>
            <w:r>
              <w:rPr>
                <w:noProof/>
                <w:webHidden/>
              </w:rPr>
              <w:instrText xml:space="preserve"> PAGEREF _Toc29952653 \h </w:instrText>
            </w:r>
            <w:r>
              <w:rPr>
                <w:noProof/>
                <w:webHidden/>
              </w:rPr>
            </w:r>
            <w:r>
              <w:rPr>
                <w:noProof/>
                <w:webHidden/>
              </w:rPr>
              <w:fldChar w:fldCharType="separate"/>
            </w:r>
            <w:r w:rsidR="00CD325D">
              <w:rPr>
                <w:noProof/>
                <w:webHidden/>
              </w:rPr>
              <w:t>61</w:t>
            </w:r>
            <w:r>
              <w:rPr>
                <w:noProof/>
                <w:webHidden/>
              </w:rPr>
              <w:fldChar w:fldCharType="end"/>
            </w:r>
          </w:hyperlink>
        </w:p>
        <w:p w14:paraId="3B1A6B3E" w14:textId="3C6907AB" w:rsidR="001474C7" w:rsidRDefault="001474C7">
          <w:pPr>
            <w:pStyle w:val="TOC3"/>
            <w:rPr>
              <w:rFonts w:asciiTheme="minorHAnsi" w:eastAsiaTheme="minorEastAsia" w:hAnsiTheme="minorHAnsi" w:cstheme="minorBidi"/>
              <w:bCs w:val="0"/>
              <w:noProof/>
              <w:sz w:val="22"/>
              <w:szCs w:val="22"/>
              <w:lang w:val="en-US"/>
            </w:rPr>
          </w:pPr>
          <w:hyperlink w:anchor="_Toc29952654" w:history="1">
            <w:r w:rsidRPr="00734B32">
              <w:rPr>
                <w:rStyle w:val="Hyperlink"/>
                <w:noProof/>
              </w:rPr>
              <w:t>5.1.3</w:t>
            </w:r>
            <w:r>
              <w:rPr>
                <w:rFonts w:asciiTheme="minorHAnsi" w:eastAsiaTheme="minorEastAsia" w:hAnsiTheme="minorHAnsi" w:cstheme="minorBidi"/>
                <w:bCs w:val="0"/>
                <w:noProof/>
                <w:sz w:val="22"/>
                <w:szCs w:val="22"/>
                <w:lang w:val="en-US"/>
              </w:rPr>
              <w:tab/>
            </w:r>
            <w:r w:rsidRPr="00734B32">
              <w:rPr>
                <w:rStyle w:val="Hyperlink"/>
                <w:noProof/>
              </w:rPr>
              <w:t>Apžvalga</w:t>
            </w:r>
            <w:r>
              <w:rPr>
                <w:noProof/>
                <w:webHidden/>
              </w:rPr>
              <w:tab/>
            </w:r>
            <w:r>
              <w:rPr>
                <w:noProof/>
                <w:webHidden/>
              </w:rPr>
              <w:fldChar w:fldCharType="begin"/>
            </w:r>
            <w:r>
              <w:rPr>
                <w:noProof/>
                <w:webHidden/>
              </w:rPr>
              <w:instrText xml:space="preserve"> PAGEREF _Toc29952654 \h </w:instrText>
            </w:r>
            <w:r>
              <w:rPr>
                <w:noProof/>
                <w:webHidden/>
              </w:rPr>
            </w:r>
            <w:r>
              <w:rPr>
                <w:noProof/>
                <w:webHidden/>
              </w:rPr>
              <w:fldChar w:fldCharType="separate"/>
            </w:r>
            <w:r w:rsidR="00CD325D">
              <w:rPr>
                <w:noProof/>
                <w:webHidden/>
              </w:rPr>
              <w:t>61</w:t>
            </w:r>
            <w:r>
              <w:rPr>
                <w:noProof/>
                <w:webHidden/>
              </w:rPr>
              <w:fldChar w:fldCharType="end"/>
            </w:r>
          </w:hyperlink>
        </w:p>
        <w:p w14:paraId="7F90F772" w14:textId="5CD7C4AA"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55" w:history="1">
            <w:r w:rsidRPr="00734B32">
              <w:rPr>
                <w:rStyle w:val="Hyperlink"/>
                <w:noProof/>
              </w:rPr>
              <w:t>5.2</w:t>
            </w:r>
            <w:r>
              <w:rPr>
                <w:rFonts w:asciiTheme="minorHAnsi" w:eastAsiaTheme="minorEastAsia" w:hAnsiTheme="minorHAnsi" w:cstheme="minorBidi"/>
                <w:bCs w:val="0"/>
                <w:noProof/>
                <w:sz w:val="22"/>
                <w:szCs w:val="22"/>
                <w:lang w:val="en-US"/>
              </w:rPr>
              <w:tab/>
            </w:r>
            <w:r w:rsidRPr="00734B32">
              <w:rPr>
                <w:rStyle w:val="Hyperlink"/>
                <w:noProof/>
              </w:rPr>
              <w:t>Architektūros pateikimas</w:t>
            </w:r>
            <w:r>
              <w:rPr>
                <w:noProof/>
                <w:webHidden/>
              </w:rPr>
              <w:tab/>
            </w:r>
            <w:r>
              <w:rPr>
                <w:noProof/>
                <w:webHidden/>
              </w:rPr>
              <w:fldChar w:fldCharType="begin"/>
            </w:r>
            <w:r>
              <w:rPr>
                <w:noProof/>
                <w:webHidden/>
              </w:rPr>
              <w:instrText xml:space="preserve"> PAGEREF _Toc29952655 \h </w:instrText>
            </w:r>
            <w:r>
              <w:rPr>
                <w:noProof/>
                <w:webHidden/>
              </w:rPr>
            </w:r>
            <w:r>
              <w:rPr>
                <w:noProof/>
                <w:webHidden/>
              </w:rPr>
              <w:fldChar w:fldCharType="separate"/>
            </w:r>
            <w:r w:rsidR="00CD325D">
              <w:rPr>
                <w:noProof/>
                <w:webHidden/>
              </w:rPr>
              <w:t>61</w:t>
            </w:r>
            <w:r>
              <w:rPr>
                <w:noProof/>
                <w:webHidden/>
              </w:rPr>
              <w:fldChar w:fldCharType="end"/>
            </w:r>
          </w:hyperlink>
        </w:p>
        <w:p w14:paraId="7771CD04" w14:textId="15060FB0"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56" w:history="1">
            <w:r w:rsidRPr="00734B32">
              <w:rPr>
                <w:rStyle w:val="Hyperlink"/>
                <w:noProof/>
              </w:rPr>
              <w:t>5.3</w:t>
            </w:r>
            <w:r>
              <w:rPr>
                <w:rFonts w:asciiTheme="minorHAnsi" w:eastAsiaTheme="minorEastAsia" w:hAnsiTheme="minorHAnsi" w:cstheme="minorBidi"/>
                <w:bCs w:val="0"/>
                <w:noProof/>
                <w:sz w:val="22"/>
                <w:szCs w:val="22"/>
                <w:lang w:val="en-US"/>
              </w:rPr>
              <w:tab/>
            </w:r>
            <w:r w:rsidRPr="00734B32">
              <w:rPr>
                <w:rStyle w:val="Hyperlink"/>
                <w:noProof/>
              </w:rPr>
              <w:t>Architektūros tikslai ir apribojimai</w:t>
            </w:r>
            <w:r>
              <w:rPr>
                <w:noProof/>
                <w:webHidden/>
              </w:rPr>
              <w:tab/>
            </w:r>
            <w:r>
              <w:rPr>
                <w:noProof/>
                <w:webHidden/>
              </w:rPr>
              <w:fldChar w:fldCharType="begin"/>
            </w:r>
            <w:r>
              <w:rPr>
                <w:noProof/>
                <w:webHidden/>
              </w:rPr>
              <w:instrText xml:space="preserve"> PAGEREF _Toc29952656 \h </w:instrText>
            </w:r>
            <w:r>
              <w:rPr>
                <w:noProof/>
                <w:webHidden/>
              </w:rPr>
            </w:r>
            <w:r>
              <w:rPr>
                <w:noProof/>
                <w:webHidden/>
              </w:rPr>
              <w:fldChar w:fldCharType="separate"/>
            </w:r>
            <w:r w:rsidR="00CD325D">
              <w:rPr>
                <w:noProof/>
                <w:webHidden/>
              </w:rPr>
              <w:t>61</w:t>
            </w:r>
            <w:r>
              <w:rPr>
                <w:noProof/>
                <w:webHidden/>
              </w:rPr>
              <w:fldChar w:fldCharType="end"/>
            </w:r>
          </w:hyperlink>
        </w:p>
        <w:p w14:paraId="63D3155A" w14:textId="73D54112"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57" w:history="1">
            <w:r w:rsidRPr="00734B32">
              <w:rPr>
                <w:rStyle w:val="Hyperlink"/>
                <w:noProof/>
              </w:rPr>
              <w:t>5.4</w:t>
            </w:r>
            <w:r>
              <w:rPr>
                <w:rFonts w:asciiTheme="minorHAnsi" w:eastAsiaTheme="minorEastAsia" w:hAnsiTheme="minorHAnsi" w:cstheme="minorBidi"/>
                <w:bCs w:val="0"/>
                <w:noProof/>
                <w:sz w:val="22"/>
                <w:szCs w:val="22"/>
                <w:lang w:val="en-US"/>
              </w:rPr>
              <w:tab/>
            </w:r>
            <w:r w:rsidRPr="00734B32">
              <w:rPr>
                <w:rStyle w:val="Hyperlink"/>
                <w:noProof/>
              </w:rPr>
              <w:t>Panaudojimo atvejų vaizdas</w:t>
            </w:r>
            <w:r>
              <w:rPr>
                <w:noProof/>
                <w:webHidden/>
              </w:rPr>
              <w:tab/>
            </w:r>
            <w:r>
              <w:rPr>
                <w:noProof/>
                <w:webHidden/>
              </w:rPr>
              <w:fldChar w:fldCharType="begin"/>
            </w:r>
            <w:r>
              <w:rPr>
                <w:noProof/>
                <w:webHidden/>
              </w:rPr>
              <w:instrText xml:space="preserve"> PAGEREF _Toc29952657 \h </w:instrText>
            </w:r>
            <w:r>
              <w:rPr>
                <w:noProof/>
                <w:webHidden/>
              </w:rPr>
            </w:r>
            <w:r>
              <w:rPr>
                <w:noProof/>
                <w:webHidden/>
              </w:rPr>
              <w:fldChar w:fldCharType="separate"/>
            </w:r>
            <w:r w:rsidR="00CD325D">
              <w:rPr>
                <w:noProof/>
                <w:webHidden/>
              </w:rPr>
              <w:t>62</w:t>
            </w:r>
            <w:r>
              <w:rPr>
                <w:noProof/>
                <w:webHidden/>
              </w:rPr>
              <w:fldChar w:fldCharType="end"/>
            </w:r>
          </w:hyperlink>
        </w:p>
        <w:p w14:paraId="33E70420" w14:textId="23C4DFA8" w:rsidR="001474C7" w:rsidRDefault="001474C7">
          <w:pPr>
            <w:pStyle w:val="TOC3"/>
            <w:rPr>
              <w:rFonts w:asciiTheme="minorHAnsi" w:eastAsiaTheme="minorEastAsia" w:hAnsiTheme="minorHAnsi" w:cstheme="minorBidi"/>
              <w:bCs w:val="0"/>
              <w:noProof/>
              <w:sz w:val="22"/>
              <w:szCs w:val="22"/>
              <w:lang w:val="en-US"/>
            </w:rPr>
          </w:pPr>
          <w:hyperlink w:anchor="_Toc29952658" w:history="1">
            <w:r w:rsidRPr="00734B32">
              <w:rPr>
                <w:rStyle w:val="Hyperlink"/>
                <w:noProof/>
              </w:rPr>
              <w:t>5.4.1</w:t>
            </w:r>
            <w:r>
              <w:rPr>
                <w:rFonts w:asciiTheme="minorHAnsi" w:eastAsiaTheme="minorEastAsia" w:hAnsiTheme="minorHAnsi" w:cstheme="minorBidi"/>
                <w:bCs w:val="0"/>
                <w:noProof/>
                <w:sz w:val="22"/>
                <w:szCs w:val="22"/>
                <w:lang w:val="en-US"/>
              </w:rPr>
              <w:tab/>
            </w:r>
            <w:r w:rsidRPr="00734B32">
              <w:rPr>
                <w:rStyle w:val="Hyperlink"/>
                <w:noProof/>
              </w:rPr>
              <w:t>Panaudojimo atvejų specifikacija</w:t>
            </w:r>
            <w:r>
              <w:rPr>
                <w:noProof/>
                <w:webHidden/>
              </w:rPr>
              <w:tab/>
            </w:r>
            <w:r>
              <w:rPr>
                <w:noProof/>
                <w:webHidden/>
              </w:rPr>
              <w:fldChar w:fldCharType="begin"/>
            </w:r>
            <w:r>
              <w:rPr>
                <w:noProof/>
                <w:webHidden/>
              </w:rPr>
              <w:instrText xml:space="preserve"> PAGEREF _Toc29952658 \h </w:instrText>
            </w:r>
            <w:r>
              <w:rPr>
                <w:noProof/>
                <w:webHidden/>
              </w:rPr>
            </w:r>
            <w:r>
              <w:rPr>
                <w:noProof/>
                <w:webHidden/>
              </w:rPr>
              <w:fldChar w:fldCharType="separate"/>
            </w:r>
            <w:r w:rsidR="00CD325D">
              <w:rPr>
                <w:noProof/>
                <w:webHidden/>
              </w:rPr>
              <w:t>63</w:t>
            </w:r>
            <w:r>
              <w:rPr>
                <w:noProof/>
                <w:webHidden/>
              </w:rPr>
              <w:fldChar w:fldCharType="end"/>
            </w:r>
          </w:hyperlink>
        </w:p>
        <w:p w14:paraId="4095FEB7" w14:textId="68278F13"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59" w:history="1">
            <w:r w:rsidRPr="00734B32">
              <w:rPr>
                <w:rStyle w:val="Hyperlink"/>
                <w:noProof/>
              </w:rPr>
              <w:t>5.5</w:t>
            </w:r>
            <w:r>
              <w:rPr>
                <w:rFonts w:asciiTheme="minorHAnsi" w:eastAsiaTheme="minorEastAsia" w:hAnsiTheme="minorHAnsi" w:cstheme="minorBidi"/>
                <w:bCs w:val="0"/>
                <w:noProof/>
                <w:sz w:val="22"/>
                <w:szCs w:val="22"/>
                <w:lang w:val="en-US"/>
              </w:rPr>
              <w:tab/>
            </w:r>
            <w:r w:rsidRPr="00734B32">
              <w:rPr>
                <w:rStyle w:val="Hyperlink"/>
                <w:noProof/>
              </w:rPr>
              <w:t>Sistemos statinis vaizdas</w:t>
            </w:r>
            <w:r>
              <w:rPr>
                <w:noProof/>
                <w:webHidden/>
              </w:rPr>
              <w:tab/>
            </w:r>
            <w:r>
              <w:rPr>
                <w:noProof/>
                <w:webHidden/>
              </w:rPr>
              <w:fldChar w:fldCharType="begin"/>
            </w:r>
            <w:r>
              <w:rPr>
                <w:noProof/>
                <w:webHidden/>
              </w:rPr>
              <w:instrText xml:space="preserve"> PAGEREF _Toc29952659 \h </w:instrText>
            </w:r>
            <w:r>
              <w:rPr>
                <w:noProof/>
                <w:webHidden/>
              </w:rPr>
            </w:r>
            <w:r>
              <w:rPr>
                <w:noProof/>
                <w:webHidden/>
              </w:rPr>
              <w:fldChar w:fldCharType="separate"/>
            </w:r>
            <w:r w:rsidR="00CD325D">
              <w:rPr>
                <w:noProof/>
                <w:webHidden/>
              </w:rPr>
              <w:t>72</w:t>
            </w:r>
            <w:r>
              <w:rPr>
                <w:noProof/>
                <w:webHidden/>
              </w:rPr>
              <w:fldChar w:fldCharType="end"/>
            </w:r>
          </w:hyperlink>
        </w:p>
        <w:p w14:paraId="55598A12" w14:textId="74E7ADC8" w:rsidR="001474C7" w:rsidRDefault="001474C7">
          <w:pPr>
            <w:pStyle w:val="TOC3"/>
            <w:rPr>
              <w:rFonts w:asciiTheme="minorHAnsi" w:eastAsiaTheme="minorEastAsia" w:hAnsiTheme="minorHAnsi" w:cstheme="minorBidi"/>
              <w:bCs w:val="0"/>
              <w:noProof/>
              <w:sz w:val="22"/>
              <w:szCs w:val="22"/>
              <w:lang w:val="en-US"/>
            </w:rPr>
          </w:pPr>
          <w:hyperlink w:anchor="_Toc29952660" w:history="1">
            <w:r w:rsidRPr="00734B32">
              <w:rPr>
                <w:rStyle w:val="Hyperlink"/>
                <w:noProof/>
              </w:rPr>
              <w:t>5.5.1</w:t>
            </w:r>
            <w:r>
              <w:rPr>
                <w:rFonts w:asciiTheme="minorHAnsi" w:eastAsiaTheme="minorEastAsia" w:hAnsiTheme="minorHAnsi" w:cstheme="minorBidi"/>
                <w:bCs w:val="0"/>
                <w:noProof/>
                <w:sz w:val="22"/>
                <w:szCs w:val="22"/>
                <w:lang w:val="en-US"/>
              </w:rPr>
              <w:tab/>
            </w:r>
            <w:r w:rsidRPr="00734B32">
              <w:rPr>
                <w:rStyle w:val="Hyperlink"/>
                <w:noProof/>
              </w:rPr>
              <w:t>Apžvalga</w:t>
            </w:r>
            <w:r>
              <w:rPr>
                <w:noProof/>
                <w:webHidden/>
              </w:rPr>
              <w:tab/>
            </w:r>
            <w:r>
              <w:rPr>
                <w:noProof/>
                <w:webHidden/>
              </w:rPr>
              <w:fldChar w:fldCharType="begin"/>
            </w:r>
            <w:r>
              <w:rPr>
                <w:noProof/>
                <w:webHidden/>
              </w:rPr>
              <w:instrText xml:space="preserve"> PAGEREF _Toc29952660 \h </w:instrText>
            </w:r>
            <w:r>
              <w:rPr>
                <w:noProof/>
                <w:webHidden/>
              </w:rPr>
            </w:r>
            <w:r>
              <w:rPr>
                <w:noProof/>
                <w:webHidden/>
              </w:rPr>
              <w:fldChar w:fldCharType="separate"/>
            </w:r>
            <w:r w:rsidR="00CD325D">
              <w:rPr>
                <w:noProof/>
                <w:webHidden/>
              </w:rPr>
              <w:t>72</w:t>
            </w:r>
            <w:r>
              <w:rPr>
                <w:noProof/>
                <w:webHidden/>
              </w:rPr>
              <w:fldChar w:fldCharType="end"/>
            </w:r>
          </w:hyperlink>
        </w:p>
        <w:p w14:paraId="6712BB57" w14:textId="4162204B" w:rsidR="001474C7" w:rsidRDefault="001474C7">
          <w:pPr>
            <w:pStyle w:val="TOC3"/>
            <w:rPr>
              <w:rFonts w:asciiTheme="minorHAnsi" w:eastAsiaTheme="minorEastAsia" w:hAnsiTheme="minorHAnsi" w:cstheme="minorBidi"/>
              <w:bCs w:val="0"/>
              <w:noProof/>
              <w:sz w:val="22"/>
              <w:szCs w:val="22"/>
              <w:lang w:val="en-US"/>
            </w:rPr>
          </w:pPr>
          <w:hyperlink w:anchor="_Toc29952661" w:history="1">
            <w:r w:rsidRPr="00734B32">
              <w:rPr>
                <w:rStyle w:val="Hyperlink"/>
                <w:noProof/>
              </w:rPr>
              <w:t>5.5.2</w:t>
            </w:r>
            <w:r>
              <w:rPr>
                <w:rFonts w:asciiTheme="minorHAnsi" w:eastAsiaTheme="minorEastAsia" w:hAnsiTheme="minorHAnsi" w:cstheme="minorBidi"/>
                <w:bCs w:val="0"/>
                <w:noProof/>
                <w:sz w:val="22"/>
                <w:szCs w:val="22"/>
                <w:lang w:val="en-US"/>
              </w:rPr>
              <w:tab/>
            </w:r>
            <w:r w:rsidRPr="00734B32">
              <w:rPr>
                <w:rStyle w:val="Hyperlink"/>
                <w:noProof/>
              </w:rPr>
              <w:t>Paketų detalizavimas</w:t>
            </w:r>
            <w:r>
              <w:rPr>
                <w:noProof/>
                <w:webHidden/>
              </w:rPr>
              <w:tab/>
            </w:r>
            <w:r>
              <w:rPr>
                <w:noProof/>
                <w:webHidden/>
              </w:rPr>
              <w:fldChar w:fldCharType="begin"/>
            </w:r>
            <w:r>
              <w:rPr>
                <w:noProof/>
                <w:webHidden/>
              </w:rPr>
              <w:instrText xml:space="preserve"> PAGEREF _Toc29952661 \h </w:instrText>
            </w:r>
            <w:r>
              <w:rPr>
                <w:noProof/>
                <w:webHidden/>
              </w:rPr>
            </w:r>
            <w:r>
              <w:rPr>
                <w:noProof/>
                <w:webHidden/>
              </w:rPr>
              <w:fldChar w:fldCharType="separate"/>
            </w:r>
            <w:r w:rsidR="00CD325D">
              <w:rPr>
                <w:noProof/>
                <w:webHidden/>
              </w:rPr>
              <w:t>72</w:t>
            </w:r>
            <w:r>
              <w:rPr>
                <w:noProof/>
                <w:webHidden/>
              </w:rPr>
              <w:fldChar w:fldCharType="end"/>
            </w:r>
          </w:hyperlink>
        </w:p>
        <w:p w14:paraId="54A9DA89" w14:textId="2E2A9590"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62" w:history="1">
            <w:r w:rsidRPr="00734B32">
              <w:rPr>
                <w:rStyle w:val="Hyperlink"/>
                <w:noProof/>
              </w:rPr>
              <w:t>5.6</w:t>
            </w:r>
            <w:r>
              <w:rPr>
                <w:rFonts w:asciiTheme="minorHAnsi" w:eastAsiaTheme="minorEastAsia" w:hAnsiTheme="minorHAnsi" w:cstheme="minorBidi"/>
                <w:bCs w:val="0"/>
                <w:noProof/>
                <w:sz w:val="22"/>
                <w:szCs w:val="22"/>
                <w:lang w:val="en-US"/>
              </w:rPr>
              <w:tab/>
            </w:r>
            <w:r w:rsidRPr="00734B32">
              <w:rPr>
                <w:rStyle w:val="Hyperlink"/>
                <w:noProof/>
              </w:rPr>
              <w:t>Sistemos dinaminis vaizdas</w:t>
            </w:r>
            <w:r>
              <w:rPr>
                <w:noProof/>
                <w:webHidden/>
              </w:rPr>
              <w:tab/>
            </w:r>
            <w:r>
              <w:rPr>
                <w:noProof/>
                <w:webHidden/>
              </w:rPr>
              <w:fldChar w:fldCharType="begin"/>
            </w:r>
            <w:r>
              <w:rPr>
                <w:noProof/>
                <w:webHidden/>
              </w:rPr>
              <w:instrText xml:space="preserve"> PAGEREF _Toc29952662 \h </w:instrText>
            </w:r>
            <w:r>
              <w:rPr>
                <w:noProof/>
                <w:webHidden/>
              </w:rPr>
            </w:r>
            <w:r>
              <w:rPr>
                <w:noProof/>
                <w:webHidden/>
              </w:rPr>
              <w:fldChar w:fldCharType="separate"/>
            </w:r>
            <w:r w:rsidR="00CD325D">
              <w:rPr>
                <w:noProof/>
                <w:webHidden/>
              </w:rPr>
              <w:t>77</w:t>
            </w:r>
            <w:r>
              <w:rPr>
                <w:noProof/>
                <w:webHidden/>
              </w:rPr>
              <w:fldChar w:fldCharType="end"/>
            </w:r>
          </w:hyperlink>
        </w:p>
        <w:p w14:paraId="1331A31F" w14:textId="69FA43A3" w:rsidR="001474C7" w:rsidRDefault="001474C7">
          <w:pPr>
            <w:pStyle w:val="TOC3"/>
            <w:rPr>
              <w:rFonts w:asciiTheme="minorHAnsi" w:eastAsiaTheme="minorEastAsia" w:hAnsiTheme="minorHAnsi" w:cstheme="minorBidi"/>
              <w:bCs w:val="0"/>
              <w:noProof/>
              <w:sz w:val="22"/>
              <w:szCs w:val="22"/>
              <w:lang w:val="en-US"/>
            </w:rPr>
          </w:pPr>
          <w:hyperlink w:anchor="_Toc29952663" w:history="1">
            <w:r w:rsidRPr="00734B32">
              <w:rPr>
                <w:rStyle w:val="Hyperlink"/>
                <w:noProof/>
              </w:rPr>
              <w:t>5.6.1</w:t>
            </w:r>
            <w:r>
              <w:rPr>
                <w:rFonts w:asciiTheme="minorHAnsi" w:eastAsiaTheme="minorEastAsia" w:hAnsiTheme="minorHAnsi" w:cstheme="minorBidi"/>
                <w:bCs w:val="0"/>
                <w:noProof/>
                <w:sz w:val="22"/>
                <w:szCs w:val="22"/>
                <w:lang w:val="en-US"/>
              </w:rPr>
              <w:tab/>
            </w:r>
            <w:r w:rsidRPr="00734B32">
              <w:rPr>
                <w:rStyle w:val="Hyperlink"/>
                <w:noProof/>
              </w:rPr>
              <w:t>Būsenos diagramos</w:t>
            </w:r>
            <w:r>
              <w:rPr>
                <w:noProof/>
                <w:webHidden/>
              </w:rPr>
              <w:tab/>
            </w:r>
            <w:r>
              <w:rPr>
                <w:noProof/>
                <w:webHidden/>
              </w:rPr>
              <w:fldChar w:fldCharType="begin"/>
            </w:r>
            <w:r>
              <w:rPr>
                <w:noProof/>
                <w:webHidden/>
              </w:rPr>
              <w:instrText xml:space="preserve"> PAGEREF _Toc29952663 \h </w:instrText>
            </w:r>
            <w:r>
              <w:rPr>
                <w:noProof/>
                <w:webHidden/>
              </w:rPr>
            </w:r>
            <w:r>
              <w:rPr>
                <w:noProof/>
                <w:webHidden/>
              </w:rPr>
              <w:fldChar w:fldCharType="separate"/>
            </w:r>
            <w:r w:rsidR="00CD325D">
              <w:rPr>
                <w:noProof/>
                <w:webHidden/>
              </w:rPr>
              <w:t>77</w:t>
            </w:r>
            <w:r>
              <w:rPr>
                <w:noProof/>
                <w:webHidden/>
              </w:rPr>
              <w:fldChar w:fldCharType="end"/>
            </w:r>
          </w:hyperlink>
        </w:p>
        <w:p w14:paraId="724B9E92" w14:textId="77558287" w:rsidR="001474C7" w:rsidRDefault="001474C7">
          <w:pPr>
            <w:pStyle w:val="TOC3"/>
            <w:rPr>
              <w:rFonts w:asciiTheme="minorHAnsi" w:eastAsiaTheme="minorEastAsia" w:hAnsiTheme="minorHAnsi" w:cstheme="minorBidi"/>
              <w:bCs w:val="0"/>
              <w:noProof/>
              <w:sz w:val="22"/>
              <w:szCs w:val="22"/>
              <w:lang w:val="en-US"/>
            </w:rPr>
          </w:pPr>
          <w:hyperlink w:anchor="_Toc29952664" w:history="1">
            <w:r w:rsidRPr="00734B32">
              <w:rPr>
                <w:rStyle w:val="Hyperlink"/>
                <w:noProof/>
              </w:rPr>
              <w:t>5.6.2</w:t>
            </w:r>
            <w:r>
              <w:rPr>
                <w:rFonts w:asciiTheme="minorHAnsi" w:eastAsiaTheme="minorEastAsia" w:hAnsiTheme="minorHAnsi" w:cstheme="minorBidi"/>
                <w:bCs w:val="0"/>
                <w:noProof/>
                <w:sz w:val="22"/>
                <w:szCs w:val="22"/>
                <w:lang w:val="en-US"/>
              </w:rPr>
              <w:tab/>
            </w:r>
            <w:r w:rsidRPr="00734B32">
              <w:rPr>
                <w:rStyle w:val="Hyperlink"/>
                <w:noProof/>
              </w:rPr>
              <w:t>Veiklos diagramos</w:t>
            </w:r>
            <w:r>
              <w:rPr>
                <w:noProof/>
                <w:webHidden/>
              </w:rPr>
              <w:tab/>
            </w:r>
            <w:r>
              <w:rPr>
                <w:noProof/>
                <w:webHidden/>
              </w:rPr>
              <w:fldChar w:fldCharType="begin"/>
            </w:r>
            <w:r>
              <w:rPr>
                <w:noProof/>
                <w:webHidden/>
              </w:rPr>
              <w:instrText xml:space="preserve"> PAGEREF _Toc29952664 \h </w:instrText>
            </w:r>
            <w:r>
              <w:rPr>
                <w:noProof/>
                <w:webHidden/>
              </w:rPr>
            </w:r>
            <w:r>
              <w:rPr>
                <w:noProof/>
                <w:webHidden/>
              </w:rPr>
              <w:fldChar w:fldCharType="separate"/>
            </w:r>
            <w:r w:rsidR="00CD325D">
              <w:rPr>
                <w:noProof/>
                <w:webHidden/>
              </w:rPr>
              <w:t>78</w:t>
            </w:r>
            <w:r>
              <w:rPr>
                <w:noProof/>
                <w:webHidden/>
              </w:rPr>
              <w:fldChar w:fldCharType="end"/>
            </w:r>
          </w:hyperlink>
        </w:p>
        <w:p w14:paraId="5A0F3DB9" w14:textId="3704B841" w:rsidR="001474C7" w:rsidRDefault="001474C7">
          <w:pPr>
            <w:pStyle w:val="TOC3"/>
            <w:rPr>
              <w:rFonts w:asciiTheme="minorHAnsi" w:eastAsiaTheme="minorEastAsia" w:hAnsiTheme="minorHAnsi" w:cstheme="minorBidi"/>
              <w:bCs w:val="0"/>
              <w:noProof/>
              <w:sz w:val="22"/>
              <w:szCs w:val="22"/>
              <w:lang w:val="en-US"/>
            </w:rPr>
          </w:pPr>
          <w:hyperlink w:anchor="_Toc29952665" w:history="1">
            <w:r w:rsidRPr="00734B32">
              <w:rPr>
                <w:rStyle w:val="Hyperlink"/>
                <w:noProof/>
              </w:rPr>
              <w:t>5.6.3</w:t>
            </w:r>
            <w:r>
              <w:rPr>
                <w:rFonts w:asciiTheme="minorHAnsi" w:eastAsiaTheme="minorEastAsia" w:hAnsiTheme="minorHAnsi" w:cstheme="minorBidi"/>
                <w:bCs w:val="0"/>
                <w:noProof/>
                <w:sz w:val="22"/>
                <w:szCs w:val="22"/>
                <w:lang w:val="en-US"/>
              </w:rPr>
              <w:tab/>
            </w:r>
            <w:r w:rsidRPr="00734B32">
              <w:rPr>
                <w:rStyle w:val="Hyperlink"/>
                <w:noProof/>
              </w:rPr>
              <w:t>Sekų diagramos</w:t>
            </w:r>
            <w:r>
              <w:rPr>
                <w:noProof/>
                <w:webHidden/>
              </w:rPr>
              <w:tab/>
            </w:r>
            <w:r>
              <w:rPr>
                <w:noProof/>
                <w:webHidden/>
              </w:rPr>
              <w:fldChar w:fldCharType="begin"/>
            </w:r>
            <w:r>
              <w:rPr>
                <w:noProof/>
                <w:webHidden/>
              </w:rPr>
              <w:instrText xml:space="preserve"> PAGEREF _Toc29952665 \h </w:instrText>
            </w:r>
            <w:r>
              <w:rPr>
                <w:noProof/>
                <w:webHidden/>
              </w:rPr>
            </w:r>
            <w:r>
              <w:rPr>
                <w:noProof/>
                <w:webHidden/>
              </w:rPr>
              <w:fldChar w:fldCharType="separate"/>
            </w:r>
            <w:r w:rsidR="00CD325D">
              <w:rPr>
                <w:noProof/>
                <w:webHidden/>
              </w:rPr>
              <w:t>87</w:t>
            </w:r>
            <w:r>
              <w:rPr>
                <w:noProof/>
                <w:webHidden/>
              </w:rPr>
              <w:fldChar w:fldCharType="end"/>
            </w:r>
          </w:hyperlink>
        </w:p>
        <w:p w14:paraId="15BFD79F" w14:textId="41A8B991"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66" w:history="1">
            <w:r w:rsidRPr="00734B32">
              <w:rPr>
                <w:rStyle w:val="Hyperlink"/>
                <w:noProof/>
              </w:rPr>
              <w:t>5.7</w:t>
            </w:r>
            <w:r>
              <w:rPr>
                <w:rFonts w:asciiTheme="minorHAnsi" w:eastAsiaTheme="minorEastAsia" w:hAnsiTheme="minorHAnsi" w:cstheme="minorBidi"/>
                <w:bCs w:val="0"/>
                <w:noProof/>
                <w:sz w:val="22"/>
                <w:szCs w:val="22"/>
                <w:lang w:val="en-US"/>
              </w:rPr>
              <w:tab/>
            </w:r>
            <w:r w:rsidRPr="00734B32">
              <w:rPr>
                <w:rStyle w:val="Hyperlink"/>
                <w:noProof/>
              </w:rPr>
              <w:t>Išdėstymo (deployment) vaizdas</w:t>
            </w:r>
            <w:r>
              <w:rPr>
                <w:noProof/>
                <w:webHidden/>
              </w:rPr>
              <w:tab/>
            </w:r>
            <w:r>
              <w:rPr>
                <w:noProof/>
                <w:webHidden/>
              </w:rPr>
              <w:fldChar w:fldCharType="begin"/>
            </w:r>
            <w:r>
              <w:rPr>
                <w:noProof/>
                <w:webHidden/>
              </w:rPr>
              <w:instrText xml:space="preserve"> PAGEREF _Toc29952666 \h </w:instrText>
            </w:r>
            <w:r>
              <w:rPr>
                <w:noProof/>
                <w:webHidden/>
              </w:rPr>
            </w:r>
            <w:r>
              <w:rPr>
                <w:noProof/>
                <w:webHidden/>
              </w:rPr>
              <w:fldChar w:fldCharType="separate"/>
            </w:r>
            <w:r w:rsidR="00CD325D">
              <w:rPr>
                <w:noProof/>
                <w:webHidden/>
              </w:rPr>
              <w:t>98</w:t>
            </w:r>
            <w:r>
              <w:rPr>
                <w:noProof/>
                <w:webHidden/>
              </w:rPr>
              <w:fldChar w:fldCharType="end"/>
            </w:r>
          </w:hyperlink>
        </w:p>
        <w:p w14:paraId="7BBFBA70" w14:textId="3B359B77"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67" w:history="1">
            <w:r w:rsidRPr="00734B32">
              <w:rPr>
                <w:rStyle w:val="Hyperlink"/>
                <w:noProof/>
              </w:rPr>
              <w:t>5.8</w:t>
            </w:r>
            <w:r>
              <w:rPr>
                <w:rFonts w:asciiTheme="minorHAnsi" w:eastAsiaTheme="minorEastAsia" w:hAnsiTheme="minorHAnsi" w:cstheme="minorBidi"/>
                <w:bCs w:val="0"/>
                <w:noProof/>
                <w:sz w:val="22"/>
                <w:szCs w:val="22"/>
                <w:lang w:val="en-US"/>
              </w:rPr>
              <w:tab/>
            </w:r>
            <w:r w:rsidRPr="00734B32">
              <w:rPr>
                <w:rStyle w:val="Hyperlink"/>
                <w:noProof/>
              </w:rPr>
              <w:t>Duomenų vaizdas</w:t>
            </w:r>
            <w:r>
              <w:rPr>
                <w:noProof/>
                <w:webHidden/>
              </w:rPr>
              <w:tab/>
            </w:r>
            <w:r>
              <w:rPr>
                <w:noProof/>
                <w:webHidden/>
              </w:rPr>
              <w:fldChar w:fldCharType="begin"/>
            </w:r>
            <w:r>
              <w:rPr>
                <w:noProof/>
                <w:webHidden/>
              </w:rPr>
              <w:instrText xml:space="preserve"> PAGEREF _Toc29952667 \h </w:instrText>
            </w:r>
            <w:r>
              <w:rPr>
                <w:noProof/>
                <w:webHidden/>
              </w:rPr>
            </w:r>
            <w:r>
              <w:rPr>
                <w:noProof/>
                <w:webHidden/>
              </w:rPr>
              <w:fldChar w:fldCharType="separate"/>
            </w:r>
            <w:r w:rsidR="00CD325D">
              <w:rPr>
                <w:noProof/>
                <w:webHidden/>
              </w:rPr>
              <w:t>99</w:t>
            </w:r>
            <w:r>
              <w:rPr>
                <w:noProof/>
                <w:webHidden/>
              </w:rPr>
              <w:fldChar w:fldCharType="end"/>
            </w:r>
          </w:hyperlink>
        </w:p>
        <w:p w14:paraId="05604610" w14:textId="3861796D"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68" w:history="1">
            <w:r w:rsidRPr="00734B32">
              <w:rPr>
                <w:rStyle w:val="Hyperlink"/>
                <w:noProof/>
              </w:rPr>
              <w:t>5.9</w:t>
            </w:r>
            <w:r>
              <w:rPr>
                <w:rFonts w:asciiTheme="minorHAnsi" w:eastAsiaTheme="minorEastAsia" w:hAnsiTheme="minorHAnsi" w:cstheme="minorBidi"/>
                <w:bCs w:val="0"/>
                <w:noProof/>
                <w:sz w:val="22"/>
                <w:szCs w:val="22"/>
                <w:lang w:val="en-US"/>
              </w:rPr>
              <w:tab/>
            </w:r>
            <w:r w:rsidRPr="00734B32">
              <w:rPr>
                <w:rStyle w:val="Hyperlink"/>
                <w:noProof/>
              </w:rPr>
              <w:t>Kokybė</w:t>
            </w:r>
            <w:r>
              <w:rPr>
                <w:noProof/>
                <w:webHidden/>
              </w:rPr>
              <w:tab/>
            </w:r>
            <w:r>
              <w:rPr>
                <w:noProof/>
                <w:webHidden/>
              </w:rPr>
              <w:fldChar w:fldCharType="begin"/>
            </w:r>
            <w:r>
              <w:rPr>
                <w:noProof/>
                <w:webHidden/>
              </w:rPr>
              <w:instrText xml:space="preserve"> PAGEREF _Toc29952668 \h </w:instrText>
            </w:r>
            <w:r>
              <w:rPr>
                <w:noProof/>
                <w:webHidden/>
              </w:rPr>
            </w:r>
            <w:r>
              <w:rPr>
                <w:noProof/>
                <w:webHidden/>
              </w:rPr>
              <w:fldChar w:fldCharType="separate"/>
            </w:r>
            <w:r w:rsidR="00CD325D">
              <w:rPr>
                <w:noProof/>
                <w:webHidden/>
              </w:rPr>
              <w:t>99</w:t>
            </w:r>
            <w:r>
              <w:rPr>
                <w:noProof/>
                <w:webHidden/>
              </w:rPr>
              <w:fldChar w:fldCharType="end"/>
            </w:r>
          </w:hyperlink>
        </w:p>
        <w:p w14:paraId="596C9287" w14:textId="4AF37558"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669" w:history="1">
            <w:r w:rsidRPr="00734B32">
              <w:rPr>
                <w:rStyle w:val="Hyperlink"/>
                <w:noProof/>
              </w:rPr>
              <w:t>6.</w:t>
            </w:r>
            <w:r>
              <w:rPr>
                <w:rFonts w:asciiTheme="minorHAnsi" w:eastAsiaTheme="minorEastAsia" w:hAnsiTheme="minorHAnsi" w:cstheme="minorBidi"/>
                <w:bCs w:val="0"/>
                <w:noProof/>
                <w:sz w:val="22"/>
                <w:szCs w:val="22"/>
                <w:lang w:val="en-US"/>
              </w:rPr>
              <w:tab/>
            </w:r>
            <w:r w:rsidRPr="00734B32">
              <w:rPr>
                <w:rStyle w:val="Hyperlink"/>
                <w:noProof/>
              </w:rPr>
              <w:t>Testavimo medžiaga</w:t>
            </w:r>
            <w:r>
              <w:rPr>
                <w:noProof/>
                <w:webHidden/>
              </w:rPr>
              <w:tab/>
            </w:r>
            <w:r>
              <w:rPr>
                <w:noProof/>
                <w:webHidden/>
              </w:rPr>
              <w:fldChar w:fldCharType="begin"/>
            </w:r>
            <w:r>
              <w:rPr>
                <w:noProof/>
                <w:webHidden/>
              </w:rPr>
              <w:instrText xml:space="preserve"> PAGEREF _Toc29952669 \h </w:instrText>
            </w:r>
            <w:r>
              <w:rPr>
                <w:noProof/>
                <w:webHidden/>
              </w:rPr>
            </w:r>
            <w:r>
              <w:rPr>
                <w:noProof/>
                <w:webHidden/>
              </w:rPr>
              <w:fldChar w:fldCharType="separate"/>
            </w:r>
            <w:r w:rsidR="00CD325D">
              <w:rPr>
                <w:noProof/>
                <w:webHidden/>
              </w:rPr>
              <w:t>99</w:t>
            </w:r>
            <w:r>
              <w:rPr>
                <w:noProof/>
                <w:webHidden/>
              </w:rPr>
              <w:fldChar w:fldCharType="end"/>
            </w:r>
          </w:hyperlink>
        </w:p>
        <w:p w14:paraId="353E2028" w14:textId="314886D7"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70" w:history="1">
            <w:r w:rsidRPr="00734B32">
              <w:rPr>
                <w:rStyle w:val="Hyperlink"/>
                <w:noProof/>
              </w:rPr>
              <w:t>6.1</w:t>
            </w:r>
            <w:r>
              <w:rPr>
                <w:rFonts w:asciiTheme="minorHAnsi" w:eastAsiaTheme="minorEastAsia" w:hAnsiTheme="minorHAnsi" w:cstheme="minorBidi"/>
                <w:bCs w:val="0"/>
                <w:noProof/>
                <w:sz w:val="22"/>
                <w:szCs w:val="22"/>
                <w:lang w:val="en-US"/>
              </w:rPr>
              <w:tab/>
            </w:r>
            <w:r w:rsidRPr="00734B32">
              <w:rPr>
                <w:rStyle w:val="Hyperlink"/>
                <w:noProof/>
              </w:rPr>
              <w:t>Įvadas</w:t>
            </w:r>
            <w:r>
              <w:rPr>
                <w:noProof/>
                <w:webHidden/>
              </w:rPr>
              <w:tab/>
            </w:r>
            <w:r>
              <w:rPr>
                <w:noProof/>
                <w:webHidden/>
              </w:rPr>
              <w:fldChar w:fldCharType="begin"/>
            </w:r>
            <w:r>
              <w:rPr>
                <w:noProof/>
                <w:webHidden/>
              </w:rPr>
              <w:instrText xml:space="preserve"> PAGEREF _Toc29952670 \h </w:instrText>
            </w:r>
            <w:r>
              <w:rPr>
                <w:noProof/>
                <w:webHidden/>
              </w:rPr>
            </w:r>
            <w:r>
              <w:rPr>
                <w:noProof/>
                <w:webHidden/>
              </w:rPr>
              <w:fldChar w:fldCharType="separate"/>
            </w:r>
            <w:r w:rsidR="00CD325D">
              <w:rPr>
                <w:noProof/>
                <w:webHidden/>
              </w:rPr>
              <w:t>99</w:t>
            </w:r>
            <w:r>
              <w:rPr>
                <w:noProof/>
                <w:webHidden/>
              </w:rPr>
              <w:fldChar w:fldCharType="end"/>
            </w:r>
          </w:hyperlink>
        </w:p>
        <w:p w14:paraId="2B647394" w14:textId="5F9F937C" w:rsidR="001474C7" w:rsidRDefault="001474C7">
          <w:pPr>
            <w:pStyle w:val="TOC3"/>
            <w:rPr>
              <w:rFonts w:asciiTheme="minorHAnsi" w:eastAsiaTheme="minorEastAsia" w:hAnsiTheme="minorHAnsi" w:cstheme="minorBidi"/>
              <w:bCs w:val="0"/>
              <w:noProof/>
              <w:sz w:val="22"/>
              <w:szCs w:val="22"/>
              <w:lang w:val="en-US"/>
            </w:rPr>
          </w:pPr>
          <w:hyperlink w:anchor="_Toc29952671" w:history="1">
            <w:r w:rsidRPr="00734B32">
              <w:rPr>
                <w:rStyle w:val="Hyperlink"/>
                <w:noProof/>
              </w:rPr>
              <w:t>6.1.1</w:t>
            </w:r>
            <w:r>
              <w:rPr>
                <w:rFonts w:asciiTheme="minorHAnsi" w:eastAsiaTheme="minorEastAsia" w:hAnsiTheme="minorHAnsi" w:cstheme="minorBidi"/>
                <w:bCs w:val="0"/>
                <w:noProof/>
                <w:sz w:val="22"/>
                <w:szCs w:val="22"/>
                <w:lang w:val="en-US"/>
              </w:rPr>
              <w:tab/>
            </w:r>
            <w:r w:rsidRPr="00734B32">
              <w:rPr>
                <w:rStyle w:val="Hyperlink"/>
                <w:noProof/>
              </w:rPr>
              <w:t>Testavimo tikslai ir objektai</w:t>
            </w:r>
            <w:r>
              <w:rPr>
                <w:noProof/>
                <w:webHidden/>
              </w:rPr>
              <w:tab/>
            </w:r>
            <w:r>
              <w:rPr>
                <w:noProof/>
                <w:webHidden/>
              </w:rPr>
              <w:fldChar w:fldCharType="begin"/>
            </w:r>
            <w:r>
              <w:rPr>
                <w:noProof/>
                <w:webHidden/>
              </w:rPr>
              <w:instrText xml:space="preserve"> PAGEREF _Toc29952671 \h </w:instrText>
            </w:r>
            <w:r>
              <w:rPr>
                <w:noProof/>
                <w:webHidden/>
              </w:rPr>
            </w:r>
            <w:r>
              <w:rPr>
                <w:noProof/>
                <w:webHidden/>
              </w:rPr>
              <w:fldChar w:fldCharType="separate"/>
            </w:r>
            <w:r w:rsidR="00CD325D">
              <w:rPr>
                <w:noProof/>
                <w:webHidden/>
              </w:rPr>
              <w:t>99</w:t>
            </w:r>
            <w:r>
              <w:rPr>
                <w:noProof/>
                <w:webHidden/>
              </w:rPr>
              <w:fldChar w:fldCharType="end"/>
            </w:r>
          </w:hyperlink>
        </w:p>
        <w:p w14:paraId="47B2AE76" w14:textId="32A7E127" w:rsidR="001474C7" w:rsidRDefault="001474C7">
          <w:pPr>
            <w:pStyle w:val="TOC3"/>
            <w:rPr>
              <w:rFonts w:asciiTheme="minorHAnsi" w:eastAsiaTheme="minorEastAsia" w:hAnsiTheme="minorHAnsi" w:cstheme="minorBidi"/>
              <w:bCs w:val="0"/>
              <w:noProof/>
              <w:sz w:val="22"/>
              <w:szCs w:val="22"/>
              <w:lang w:val="en-US"/>
            </w:rPr>
          </w:pPr>
          <w:hyperlink w:anchor="_Toc29952672" w:history="1">
            <w:r w:rsidRPr="00734B32">
              <w:rPr>
                <w:rStyle w:val="Hyperlink"/>
                <w:noProof/>
              </w:rPr>
              <w:t>6.1.2</w:t>
            </w:r>
            <w:r>
              <w:rPr>
                <w:rFonts w:asciiTheme="minorHAnsi" w:eastAsiaTheme="minorEastAsia" w:hAnsiTheme="minorHAnsi" w:cstheme="minorBidi"/>
                <w:bCs w:val="0"/>
                <w:noProof/>
                <w:sz w:val="22"/>
                <w:szCs w:val="22"/>
                <w:lang w:val="en-US"/>
              </w:rPr>
              <w:tab/>
            </w:r>
            <w:r w:rsidRPr="00734B32">
              <w:rPr>
                <w:rStyle w:val="Hyperlink"/>
                <w:noProof/>
              </w:rPr>
              <w:t>Testavimo apimtis ir tipai</w:t>
            </w:r>
            <w:r>
              <w:rPr>
                <w:noProof/>
                <w:webHidden/>
              </w:rPr>
              <w:tab/>
            </w:r>
            <w:r>
              <w:rPr>
                <w:noProof/>
                <w:webHidden/>
              </w:rPr>
              <w:fldChar w:fldCharType="begin"/>
            </w:r>
            <w:r>
              <w:rPr>
                <w:noProof/>
                <w:webHidden/>
              </w:rPr>
              <w:instrText xml:space="preserve"> PAGEREF _Toc29952672 \h </w:instrText>
            </w:r>
            <w:r>
              <w:rPr>
                <w:noProof/>
                <w:webHidden/>
              </w:rPr>
            </w:r>
            <w:r>
              <w:rPr>
                <w:noProof/>
                <w:webHidden/>
              </w:rPr>
              <w:fldChar w:fldCharType="separate"/>
            </w:r>
            <w:r w:rsidR="00CD325D">
              <w:rPr>
                <w:noProof/>
                <w:webHidden/>
              </w:rPr>
              <w:t>100</w:t>
            </w:r>
            <w:r>
              <w:rPr>
                <w:noProof/>
                <w:webHidden/>
              </w:rPr>
              <w:fldChar w:fldCharType="end"/>
            </w:r>
          </w:hyperlink>
        </w:p>
        <w:p w14:paraId="2CDBB976" w14:textId="4B9E0381" w:rsidR="001474C7" w:rsidRDefault="001474C7">
          <w:pPr>
            <w:pStyle w:val="TOC3"/>
            <w:rPr>
              <w:rFonts w:asciiTheme="minorHAnsi" w:eastAsiaTheme="minorEastAsia" w:hAnsiTheme="minorHAnsi" w:cstheme="minorBidi"/>
              <w:bCs w:val="0"/>
              <w:noProof/>
              <w:sz w:val="22"/>
              <w:szCs w:val="22"/>
              <w:lang w:val="en-US"/>
            </w:rPr>
          </w:pPr>
          <w:hyperlink w:anchor="_Toc29952673" w:history="1">
            <w:r w:rsidRPr="00734B32">
              <w:rPr>
                <w:rStyle w:val="Hyperlink"/>
                <w:noProof/>
              </w:rPr>
              <w:t>6.1.3</w:t>
            </w:r>
            <w:r>
              <w:rPr>
                <w:rFonts w:asciiTheme="minorHAnsi" w:eastAsiaTheme="minorEastAsia" w:hAnsiTheme="minorHAnsi" w:cstheme="minorBidi"/>
                <w:bCs w:val="0"/>
                <w:noProof/>
                <w:sz w:val="22"/>
                <w:szCs w:val="22"/>
                <w:lang w:val="en-US"/>
              </w:rPr>
              <w:tab/>
            </w:r>
            <w:r w:rsidRPr="00734B32">
              <w:rPr>
                <w:rStyle w:val="Hyperlink"/>
                <w:noProof/>
              </w:rPr>
              <w:t>Pagrindiniai apribojimai</w:t>
            </w:r>
            <w:r>
              <w:rPr>
                <w:noProof/>
                <w:webHidden/>
              </w:rPr>
              <w:tab/>
            </w:r>
            <w:r>
              <w:rPr>
                <w:noProof/>
                <w:webHidden/>
              </w:rPr>
              <w:fldChar w:fldCharType="begin"/>
            </w:r>
            <w:r>
              <w:rPr>
                <w:noProof/>
                <w:webHidden/>
              </w:rPr>
              <w:instrText xml:space="preserve"> PAGEREF _Toc29952673 \h </w:instrText>
            </w:r>
            <w:r>
              <w:rPr>
                <w:noProof/>
                <w:webHidden/>
              </w:rPr>
            </w:r>
            <w:r>
              <w:rPr>
                <w:noProof/>
                <w:webHidden/>
              </w:rPr>
              <w:fldChar w:fldCharType="separate"/>
            </w:r>
            <w:r w:rsidR="00CD325D">
              <w:rPr>
                <w:noProof/>
                <w:webHidden/>
              </w:rPr>
              <w:t>100</w:t>
            </w:r>
            <w:r>
              <w:rPr>
                <w:noProof/>
                <w:webHidden/>
              </w:rPr>
              <w:fldChar w:fldCharType="end"/>
            </w:r>
          </w:hyperlink>
        </w:p>
        <w:p w14:paraId="0466C07C" w14:textId="0121D9FF" w:rsidR="001474C7" w:rsidRDefault="001474C7">
          <w:pPr>
            <w:pStyle w:val="TOC3"/>
            <w:rPr>
              <w:rFonts w:asciiTheme="minorHAnsi" w:eastAsiaTheme="minorEastAsia" w:hAnsiTheme="minorHAnsi" w:cstheme="minorBidi"/>
              <w:bCs w:val="0"/>
              <w:noProof/>
              <w:sz w:val="22"/>
              <w:szCs w:val="22"/>
              <w:lang w:val="en-US"/>
            </w:rPr>
          </w:pPr>
          <w:hyperlink w:anchor="_Toc29952674" w:history="1">
            <w:r w:rsidRPr="00734B32">
              <w:rPr>
                <w:rStyle w:val="Hyperlink"/>
                <w:noProof/>
              </w:rPr>
              <w:t>6.1.4</w:t>
            </w:r>
            <w:r>
              <w:rPr>
                <w:rFonts w:asciiTheme="minorHAnsi" w:eastAsiaTheme="minorEastAsia" w:hAnsiTheme="minorHAnsi" w:cstheme="minorBidi"/>
                <w:bCs w:val="0"/>
                <w:noProof/>
                <w:sz w:val="22"/>
                <w:szCs w:val="22"/>
                <w:lang w:val="en-US"/>
              </w:rPr>
              <w:tab/>
            </w:r>
            <w:r w:rsidRPr="00734B32">
              <w:rPr>
                <w:rStyle w:val="Hyperlink"/>
                <w:noProof/>
              </w:rPr>
              <w:t>Nuorodos</w:t>
            </w:r>
            <w:r>
              <w:rPr>
                <w:noProof/>
                <w:webHidden/>
              </w:rPr>
              <w:tab/>
            </w:r>
            <w:r>
              <w:rPr>
                <w:noProof/>
                <w:webHidden/>
              </w:rPr>
              <w:fldChar w:fldCharType="begin"/>
            </w:r>
            <w:r>
              <w:rPr>
                <w:noProof/>
                <w:webHidden/>
              </w:rPr>
              <w:instrText xml:space="preserve"> PAGEREF _Toc29952674 \h </w:instrText>
            </w:r>
            <w:r>
              <w:rPr>
                <w:noProof/>
                <w:webHidden/>
              </w:rPr>
            </w:r>
            <w:r>
              <w:rPr>
                <w:noProof/>
                <w:webHidden/>
              </w:rPr>
              <w:fldChar w:fldCharType="separate"/>
            </w:r>
            <w:r w:rsidR="00CD325D">
              <w:rPr>
                <w:noProof/>
                <w:webHidden/>
              </w:rPr>
              <w:t>100</w:t>
            </w:r>
            <w:r>
              <w:rPr>
                <w:noProof/>
                <w:webHidden/>
              </w:rPr>
              <w:fldChar w:fldCharType="end"/>
            </w:r>
          </w:hyperlink>
        </w:p>
        <w:p w14:paraId="74F2F5A3" w14:textId="54A13B5C" w:rsidR="001474C7" w:rsidRDefault="001474C7">
          <w:pPr>
            <w:pStyle w:val="TOC3"/>
            <w:rPr>
              <w:rFonts w:asciiTheme="minorHAnsi" w:eastAsiaTheme="minorEastAsia" w:hAnsiTheme="minorHAnsi" w:cstheme="minorBidi"/>
              <w:bCs w:val="0"/>
              <w:noProof/>
              <w:sz w:val="22"/>
              <w:szCs w:val="22"/>
              <w:lang w:val="en-US"/>
            </w:rPr>
          </w:pPr>
          <w:hyperlink w:anchor="_Toc29952675" w:history="1">
            <w:r w:rsidRPr="00734B32">
              <w:rPr>
                <w:rStyle w:val="Hyperlink"/>
                <w:noProof/>
              </w:rPr>
              <w:t>6.1.5</w:t>
            </w:r>
            <w:r>
              <w:rPr>
                <w:rFonts w:asciiTheme="minorHAnsi" w:eastAsiaTheme="minorEastAsia" w:hAnsiTheme="minorHAnsi" w:cstheme="minorBidi"/>
                <w:bCs w:val="0"/>
                <w:noProof/>
                <w:sz w:val="22"/>
                <w:szCs w:val="22"/>
                <w:lang w:val="en-US"/>
              </w:rPr>
              <w:tab/>
            </w:r>
            <w:r w:rsidRPr="00734B32">
              <w:rPr>
                <w:rStyle w:val="Hyperlink"/>
                <w:noProof/>
              </w:rPr>
              <w:t>Dokumento struktūra</w:t>
            </w:r>
            <w:r>
              <w:rPr>
                <w:noProof/>
                <w:webHidden/>
              </w:rPr>
              <w:tab/>
            </w:r>
            <w:r>
              <w:rPr>
                <w:noProof/>
                <w:webHidden/>
              </w:rPr>
              <w:fldChar w:fldCharType="begin"/>
            </w:r>
            <w:r>
              <w:rPr>
                <w:noProof/>
                <w:webHidden/>
              </w:rPr>
              <w:instrText xml:space="preserve"> PAGEREF _Toc29952675 \h </w:instrText>
            </w:r>
            <w:r>
              <w:rPr>
                <w:noProof/>
                <w:webHidden/>
              </w:rPr>
            </w:r>
            <w:r>
              <w:rPr>
                <w:noProof/>
                <w:webHidden/>
              </w:rPr>
              <w:fldChar w:fldCharType="separate"/>
            </w:r>
            <w:r w:rsidR="00CD325D">
              <w:rPr>
                <w:noProof/>
                <w:webHidden/>
              </w:rPr>
              <w:t>100</w:t>
            </w:r>
            <w:r>
              <w:rPr>
                <w:noProof/>
                <w:webHidden/>
              </w:rPr>
              <w:fldChar w:fldCharType="end"/>
            </w:r>
          </w:hyperlink>
        </w:p>
        <w:p w14:paraId="27C66EF2" w14:textId="6AC71755"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76" w:history="1">
            <w:r w:rsidRPr="00734B32">
              <w:rPr>
                <w:rStyle w:val="Hyperlink"/>
                <w:noProof/>
              </w:rPr>
              <w:t>6.2</w:t>
            </w:r>
            <w:r>
              <w:rPr>
                <w:rFonts w:asciiTheme="minorHAnsi" w:eastAsiaTheme="minorEastAsia" w:hAnsiTheme="minorHAnsi" w:cstheme="minorBidi"/>
                <w:bCs w:val="0"/>
                <w:noProof/>
                <w:sz w:val="22"/>
                <w:szCs w:val="22"/>
                <w:lang w:val="en-US"/>
              </w:rPr>
              <w:tab/>
            </w:r>
            <w:r w:rsidRPr="00734B32">
              <w:rPr>
                <w:rStyle w:val="Hyperlink"/>
                <w:noProof/>
              </w:rPr>
              <w:t>Testavimo planas</w:t>
            </w:r>
            <w:r>
              <w:rPr>
                <w:noProof/>
                <w:webHidden/>
              </w:rPr>
              <w:tab/>
            </w:r>
            <w:r>
              <w:rPr>
                <w:noProof/>
                <w:webHidden/>
              </w:rPr>
              <w:fldChar w:fldCharType="begin"/>
            </w:r>
            <w:r>
              <w:rPr>
                <w:noProof/>
                <w:webHidden/>
              </w:rPr>
              <w:instrText xml:space="preserve"> PAGEREF _Toc29952676 \h </w:instrText>
            </w:r>
            <w:r>
              <w:rPr>
                <w:noProof/>
                <w:webHidden/>
              </w:rPr>
            </w:r>
            <w:r>
              <w:rPr>
                <w:noProof/>
                <w:webHidden/>
              </w:rPr>
              <w:fldChar w:fldCharType="separate"/>
            </w:r>
            <w:r w:rsidR="00CD325D">
              <w:rPr>
                <w:noProof/>
                <w:webHidden/>
              </w:rPr>
              <w:t>100</w:t>
            </w:r>
            <w:r>
              <w:rPr>
                <w:noProof/>
                <w:webHidden/>
              </w:rPr>
              <w:fldChar w:fldCharType="end"/>
            </w:r>
          </w:hyperlink>
        </w:p>
        <w:p w14:paraId="029AEFCB" w14:textId="3E458C16" w:rsidR="001474C7" w:rsidRDefault="001474C7">
          <w:pPr>
            <w:pStyle w:val="TOC3"/>
            <w:rPr>
              <w:rFonts w:asciiTheme="minorHAnsi" w:eastAsiaTheme="minorEastAsia" w:hAnsiTheme="minorHAnsi" w:cstheme="minorBidi"/>
              <w:bCs w:val="0"/>
              <w:noProof/>
              <w:sz w:val="22"/>
              <w:szCs w:val="22"/>
              <w:lang w:val="en-US"/>
            </w:rPr>
          </w:pPr>
          <w:hyperlink w:anchor="_Toc29952677" w:history="1">
            <w:r w:rsidRPr="00734B32">
              <w:rPr>
                <w:rStyle w:val="Hyperlink"/>
                <w:noProof/>
              </w:rPr>
              <w:t>6.2.1</w:t>
            </w:r>
            <w:r>
              <w:rPr>
                <w:rFonts w:asciiTheme="minorHAnsi" w:eastAsiaTheme="minorEastAsia" w:hAnsiTheme="minorHAnsi" w:cstheme="minorBidi"/>
                <w:bCs w:val="0"/>
                <w:noProof/>
                <w:sz w:val="22"/>
                <w:szCs w:val="22"/>
                <w:lang w:val="en-US"/>
              </w:rPr>
              <w:tab/>
            </w:r>
            <w:r w:rsidRPr="00734B32">
              <w:rPr>
                <w:rStyle w:val="Hyperlink"/>
                <w:noProof/>
              </w:rPr>
              <w:t>Testuojama programų sistema</w:t>
            </w:r>
            <w:r>
              <w:rPr>
                <w:noProof/>
                <w:webHidden/>
              </w:rPr>
              <w:tab/>
            </w:r>
            <w:r>
              <w:rPr>
                <w:noProof/>
                <w:webHidden/>
              </w:rPr>
              <w:fldChar w:fldCharType="begin"/>
            </w:r>
            <w:r>
              <w:rPr>
                <w:noProof/>
                <w:webHidden/>
              </w:rPr>
              <w:instrText xml:space="preserve"> PAGEREF _Toc29952677 \h </w:instrText>
            </w:r>
            <w:r>
              <w:rPr>
                <w:noProof/>
                <w:webHidden/>
              </w:rPr>
            </w:r>
            <w:r>
              <w:rPr>
                <w:noProof/>
                <w:webHidden/>
              </w:rPr>
              <w:fldChar w:fldCharType="separate"/>
            </w:r>
            <w:r w:rsidR="00CD325D">
              <w:rPr>
                <w:noProof/>
                <w:webHidden/>
              </w:rPr>
              <w:t>101</w:t>
            </w:r>
            <w:r>
              <w:rPr>
                <w:noProof/>
                <w:webHidden/>
              </w:rPr>
              <w:fldChar w:fldCharType="end"/>
            </w:r>
          </w:hyperlink>
        </w:p>
        <w:p w14:paraId="0CEDE2DD" w14:textId="069BD8C3" w:rsidR="001474C7" w:rsidRDefault="001474C7">
          <w:pPr>
            <w:pStyle w:val="TOC3"/>
            <w:rPr>
              <w:rFonts w:asciiTheme="minorHAnsi" w:eastAsiaTheme="minorEastAsia" w:hAnsiTheme="minorHAnsi" w:cstheme="minorBidi"/>
              <w:bCs w:val="0"/>
              <w:noProof/>
              <w:sz w:val="22"/>
              <w:szCs w:val="22"/>
              <w:lang w:val="en-US"/>
            </w:rPr>
          </w:pPr>
          <w:hyperlink w:anchor="_Toc29952678" w:history="1">
            <w:r w:rsidRPr="00734B32">
              <w:rPr>
                <w:rStyle w:val="Hyperlink"/>
                <w:noProof/>
              </w:rPr>
              <w:t>6.2.2</w:t>
            </w:r>
            <w:r>
              <w:rPr>
                <w:rFonts w:asciiTheme="minorHAnsi" w:eastAsiaTheme="minorEastAsia" w:hAnsiTheme="minorHAnsi" w:cstheme="minorBidi"/>
                <w:bCs w:val="0"/>
                <w:noProof/>
                <w:sz w:val="22"/>
                <w:szCs w:val="22"/>
                <w:lang w:val="en-US"/>
              </w:rPr>
              <w:tab/>
            </w:r>
            <w:r w:rsidRPr="00734B32">
              <w:rPr>
                <w:rStyle w:val="Hyperlink"/>
                <w:noProof/>
              </w:rPr>
              <w:t>Sąsajos</w:t>
            </w:r>
            <w:r>
              <w:rPr>
                <w:noProof/>
                <w:webHidden/>
              </w:rPr>
              <w:tab/>
            </w:r>
            <w:r>
              <w:rPr>
                <w:noProof/>
                <w:webHidden/>
              </w:rPr>
              <w:fldChar w:fldCharType="begin"/>
            </w:r>
            <w:r>
              <w:rPr>
                <w:noProof/>
                <w:webHidden/>
              </w:rPr>
              <w:instrText xml:space="preserve"> PAGEREF _Toc29952678 \h </w:instrText>
            </w:r>
            <w:r>
              <w:rPr>
                <w:noProof/>
                <w:webHidden/>
              </w:rPr>
            </w:r>
            <w:r>
              <w:rPr>
                <w:noProof/>
                <w:webHidden/>
              </w:rPr>
              <w:fldChar w:fldCharType="separate"/>
            </w:r>
            <w:r w:rsidR="00CD325D">
              <w:rPr>
                <w:noProof/>
                <w:webHidden/>
              </w:rPr>
              <w:t>101</w:t>
            </w:r>
            <w:r>
              <w:rPr>
                <w:noProof/>
                <w:webHidden/>
              </w:rPr>
              <w:fldChar w:fldCharType="end"/>
            </w:r>
          </w:hyperlink>
        </w:p>
        <w:p w14:paraId="1D2500E5" w14:textId="18B1CECA" w:rsidR="001474C7" w:rsidRDefault="001474C7">
          <w:pPr>
            <w:pStyle w:val="TOC3"/>
            <w:rPr>
              <w:rFonts w:asciiTheme="minorHAnsi" w:eastAsiaTheme="minorEastAsia" w:hAnsiTheme="minorHAnsi" w:cstheme="minorBidi"/>
              <w:bCs w:val="0"/>
              <w:noProof/>
              <w:sz w:val="22"/>
              <w:szCs w:val="22"/>
              <w:lang w:val="en-US"/>
            </w:rPr>
          </w:pPr>
          <w:hyperlink w:anchor="_Toc29952679" w:history="1">
            <w:r w:rsidRPr="00734B32">
              <w:rPr>
                <w:rStyle w:val="Hyperlink"/>
                <w:noProof/>
              </w:rPr>
              <w:t>6.2.3</w:t>
            </w:r>
            <w:r>
              <w:rPr>
                <w:rFonts w:asciiTheme="minorHAnsi" w:eastAsiaTheme="minorEastAsia" w:hAnsiTheme="minorHAnsi" w:cstheme="minorBidi"/>
                <w:bCs w:val="0"/>
                <w:noProof/>
                <w:sz w:val="22"/>
                <w:szCs w:val="22"/>
                <w:lang w:val="en-US"/>
              </w:rPr>
              <w:tab/>
            </w:r>
            <w:r w:rsidRPr="00734B32">
              <w:rPr>
                <w:rStyle w:val="Hyperlink"/>
                <w:noProof/>
              </w:rPr>
              <w:t>Testavimo strategija</w:t>
            </w:r>
            <w:r>
              <w:rPr>
                <w:noProof/>
                <w:webHidden/>
              </w:rPr>
              <w:tab/>
            </w:r>
            <w:r>
              <w:rPr>
                <w:noProof/>
                <w:webHidden/>
              </w:rPr>
              <w:fldChar w:fldCharType="begin"/>
            </w:r>
            <w:r>
              <w:rPr>
                <w:noProof/>
                <w:webHidden/>
              </w:rPr>
              <w:instrText xml:space="preserve"> PAGEREF _Toc29952679 \h </w:instrText>
            </w:r>
            <w:r>
              <w:rPr>
                <w:noProof/>
                <w:webHidden/>
              </w:rPr>
            </w:r>
            <w:r>
              <w:rPr>
                <w:noProof/>
                <w:webHidden/>
              </w:rPr>
              <w:fldChar w:fldCharType="separate"/>
            </w:r>
            <w:r w:rsidR="00CD325D">
              <w:rPr>
                <w:noProof/>
                <w:webHidden/>
              </w:rPr>
              <w:t>103</w:t>
            </w:r>
            <w:r>
              <w:rPr>
                <w:noProof/>
                <w:webHidden/>
              </w:rPr>
              <w:fldChar w:fldCharType="end"/>
            </w:r>
          </w:hyperlink>
        </w:p>
        <w:p w14:paraId="2FA01C09" w14:textId="3966B043" w:rsidR="001474C7" w:rsidRDefault="001474C7">
          <w:pPr>
            <w:pStyle w:val="TOC3"/>
            <w:rPr>
              <w:rFonts w:asciiTheme="minorHAnsi" w:eastAsiaTheme="minorEastAsia" w:hAnsiTheme="minorHAnsi" w:cstheme="minorBidi"/>
              <w:bCs w:val="0"/>
              <w:noProof/>
              <w:sz w:val="22"/>
              <w:szCs w:val="22"/>
              <w:lang w:val="en-US"/>
            </w:rPr>
          </w:pPr>
          <w:hyperlink w:anchor="_Toc29952680" w:history="1">
            <w:r w:rsidRPr="00734B32">
              <w:rPr>
                <w:rStyle w:val="Hyperlink"/>
                <w:noProof/>
              </w:rPr>
              <w:t>6.2.4</w:t>
            </w:r>
            <w:r>
              <w:rPr>
                <w:rFonts w:asciiTheme="minorHAnsi" w:eastAsiaTheme="minorEastAsia" w:hAnsiTheme="minorHAnsi" w:cstheme="minorBidi"/>
                <w:bCs w:val="0"/>
                <w:noProof/>
                <w:sz w:val="22"/>
                <w:szCs w:val="22"/>
                <w:lang w:val="en-US"/>
              </w:rPr>
              <w:tab/>
            </w:r>
            <w:r w:rsidRPr="00734B32">
              <w:rPr>
                <w:rStyle w:val="Hyperlink"/>
                <w:noProof/>
              </w:rPr>
              <w:t>Testavimo ištekliai</w:t>
            </w:r>
            <w:r>
              <w:rPr>
                <w:noProof/>
                <w:webHidden/>
              </w:rPr>
              <w:tab/>
            </w:r>
            <w:r>
              <w:rPr>
                <w:noProof/>
                <w:webHidden/>
              </w:rPr>
              <w:fldChar w:fldCharType="begin"/>
            </w:r>
            <w:r>
              <w:rPr>
                <w:noProof/>
                <w:webHidden/>
              </w:rPr>
              <w:instrText xml:space="preserve"> PAGEREF _Toc29952680 \h </w:instrText>
            </w:r>
            <w:r>
              <w:rPr>
                <w:noProof/>
                <w:webHidden/>
              </w:rPr>
            </w:r>
            <w:r>
              <w:rPr>
                <w:noProof/>
                <w:webHidden/>
              </w:rPr>
              <w:fldChar w:fldCharType="separate"/>
            </w:r>
            <w:r w:rsidR="00CD325D">
              <w:rPr>
                <w:noProof/>
                <w:webHidden/>
              </w:rPr>
              <w:t>104</w:t>
            </w:r>
            <w:r>
              <w:rPr>
                <w:noProof/>
                <w:webHidden/>
              </w:rPr>
              <w:fldChar w:fldCharType="end"/>
            </w:r>
          </w:hyperlink>
        </w:p>
        <w:p w14:paraId="2C606178" w14:textId="07E9D01D" w:rsidR="001474C7" w:rsidRDefault="001474C7">
          <w:pPr>
            <w:pStyle w:val="TOC3"/>
            <w:rPr>
              <w:rFonts w:asciiTheme="minorHAnsi" w:eastAsiaTheme="minorEastAsia" w:hAnsiTheme="minorHAnsi" w:cstheme="minorBidi"/>
              <w:bCs w:val="0"/>
              <w:noProof/>
              <w:sz w:val="22"/>
              <w:szCs w:val="22"/>
              <w:lang w:val="en-US"/>
            </w:rPr>
          </w:pPr>
          <w:hyperlink w:anchor="_Toc29952681" w:history="1">
            <w:r w:rsidRPr="00734B32">
              <w:rPr>
                <w:rStyle w:val="Hyperlink"/>
                <w:noProof/>
              </w:rPr>
              <w:t>6.2.5</w:t>
            </w:r>
            <w:r>
              <w:rPr>
                <w:rFonts w:asciiTheme="minorHAnsi" w:eastAsiaTheme="minorEastAsia" w:hAnsiTheme="minorHAnsi" w:cstheme="minorBidi"/>
                <w:bCs w:val="0"/>
                <w:noProof/>
                <w:sz w:val="22"/>
                <w:szCs w:val="22"/>
                <w:lang w:val="en-US"/>
              </w:rPr>
              <w:tab/>
            </w:r>
            <w:r w:rsidRPr="00734B32">
              <w:rPr>
                <w:rStyle w:val="Hyperlink"/>
                <w:noProof/>
              </w:rPr>
              <w:t>Testavimo rezultatai</w:t>
            </w:r>
            <w:r>
              <w:rPr>
                <w:noProof/>
                <w:webHidden/>
              </w:rPr>
              <w:tab/>
            </w:r>
            <w:r>
              <w:rPr>
                <w:noProof/>
                <w:webHidden/>
              </w:rPr>
              <w:fldChar w:fldCharType="begin"/>
            </w:r>
            <w:r>
              <w:rPr>
                <w:noProof/>
                <w:webHidden/>
              </w:rPr>
              <w:instrText xml:space="preserve"> PAGEREF _Toc29952681 \h </w:instrText>
            </w:r>
            <w:r>
              <w:rPr>
                <w:noProof/>
                <w:webHidden/>
              </w:rPr>
            </w:r>
            <w:r>
              <w:rPr>
                <w:noProof/>
                <w:webHidden/>
              </w:rPr>
              <w:fldChar w:fldCharType="separate"/>
            </w:r>
            <w:r w:rsidR="00CD325D">
              <w:rPr>
                <w:noProof/>
                <w:webHidden/>
              </w:rPr>
              <w:t>105</w:t>
            </w:r>
            <w:r>
              <w:rPr>
                <w:noProof/>
                <w:webHidden/>
              </w:rPr>
              <w:fldChar w:fldCharType="end"/>
            </w:r>
          </w:hyperlink>
        </w:p>
        <w:p w14:paraId="088812C6" w14:textId="7D5EAE6E" w:rsidR="001474C7" w:rsidRDefault="001474C7">
          <w:pPr>
            <w:pStyle w:val="TOC3"/>
            <w:rPr>
              <w:rFonts w:asciiTheme="minorHAnsi" w:eastAsiaTheme="minorEastAsia" w:hAnsiTheme="minorHAnsi" w:cstheme="minorBidi"/>
              <w:bCs w:val="0"/>
              <w:noProof/>
              <w:sz w:val="22"/>
              <w:szCs w:val="22"/>
              <w:lang w:val="en-US"/>
            </w:rPr>
          </w:pPr>
          <w:hyperlink w:anchor="_Toc29952682" w:history="1">
            <w:r w:rsidRPr="00734B32">
              <w:rPr>
                <w:rStyle w:val="Hyperlink"/>
                <w:noProof/>
              </w:rPr>
              <w:t>6.2.6</w:t>
            </w:r>
            <w:r>
              <w:rPr>
                <w:rFonts w:asciiTheme="minorHAnsi" w:eastAsiaTheme="minorEastAsia" w:hAnsiTheme="minorHAnsi" w:cstheme="minorBidi"/>
                <w:bCs w:val="0"/>
                <w:noProof/>
                <w:sz w:val="22"/>
                <w:szCs w:val="22"/>
                <w:lang w:val="en-US"/>
              </w:rPr>
              <w:tab/>
            </w:r>
            <w:r w:rsidRPr="00734B32">
              <w:rPr>
                <w:rStyle w:val="Hyperlink"/>
                <w:noProof/>
              </w:rPr>
              <w:t>Testavimo įrankiai ir aplinka</w:t>
            </w:r>
            <w:r>
              <w:rPr>
                <w:noProof/>
                <w:webHidden/>
              </w:rPr>
              <w:tab/>
            </w:r>
            <w:r>
              <w:rPr>
                <w:noProof/>
                <w:webHidden/>
              </w:rPr>
              <w:fldChar w:fldCharType="begin"/>
            </w:r>
            <w:r>
              <w:rPr>
                <w:noProof/>
                <w:webHidden/>
              </w:rPr>
              <w:instrText xml:space="preserve"> PAGEREF _Toc29952682 \h </w:instrText>
            </w:r>
            <w:r>
              <w:rPr>
                <w:noProof/>
                <w:webHidden/>
              </w:rPr>
            </w:r>
            <w:r>
              <w:rPr>
                <w:noProof/>
                <w:webHidden/>
              </w:rPr>
              <w:fldChar w:fldCharType="separate"/>
            </w:r>
            <w:r w:rsidR="00CD325D">
              <w:rPr>
                <w:noProof/>
                <w:webHidden/>
              </w:rPr>
              <w:t>105</w:t>
            </w:r>
            <w:r>
              <w:rPr>
                <w:noProof/>
                <w:webHidden/>
              </w:rPr>
              <w:fldChar w:fldCharType="end"/>
            </w:r>
          </w:hyperlink>
        </w:p>
        <w:p w14:paraId="6744ED69" w14:textId="7D4E4361" w:rsidR="001474C7" w:rsidRDefault="001474C7">
          <w:pPr>
            <w:pStyle w:val="TOC3"/>
            <w:rPr>
              <w:rFonts w:asciiTheme="minorHAnsi" w:eastAsiaTheme="minorEastAsia" w:hAnsiTheme="minorHAnsi" w:cstheme="minorBidi"/>
              <w:bCs w:val="0"/>
              <w:noProof/>
              <w:sz w:val="22"/>
              <w:szCs w:val="22"/>
              <w:lang w:val="en-US"/>
            </w:rPr>
          </w:pPr>
          <w:hyperlink w:anchor="_Toc29952683" w:history="1">
            <w:r w:rsidRPr="00734B32">
              <w:rPr>
                <w:rStyle w:val="Hyperlink"/>
                <w:noProof/>
              </w:rPr>
              <w:t>6.2.7</w:t>
            </w:r>
            <w:r>
              <w:rPr>
                <w:rFonts w:asciiTheme="minorHAnsi" w:eastAsiaTheme="minorEastAsia" w:hAnsiTheme="minorHAnsi" w:cstheme="minorBidi"/>
                <w:bCs w:val="0"/>
                <w:noProof/>
                <w:sz w:val="22"/>
                <w:szCs w:val="22"/>
                <w:lang w:val="en-US"/>
              </w:rPr>
              <w:tab/>
            </w:r>
            <w:r w:rsidRPr="00734B32">
              <w:rPr>
                <w:rStyle w:val="Hyperlink"/>
                <w:noProof/>
              </w:rPr>
              <w:t>Testavimo tvarkaraštis</w:t>
            </w:r>
            <w:r>
              <w:rPr>
                <w:noProof/>
                <w:webHidden/>
              </w:rPr>
              <w:tab/>
            </w:r>
            <w:r>
              <w:rPr>
                <w:noProof/>
                <w:webHidden/>
              </w:rPr>
              <w:fldChar w:fldCharType="begin"/>
            </w:r>
            <w:r>
              <w:rPr>
                <w:noProof/>
                <w:webHidden/>
              </w:rPr>
              <w:instrText xml:space="preserve"> PAGEREF _Toc29952683 \h </w:instrText>
            </w:r>
            <w:r>
              <w:rPr>
                <w:noProof/>
                <w:webHidden/>
              </w:rPr>
            </w:r>
            <w:r>
              <w:rPr>
                <w:noProof/>
                <w:webHidden/>
              </w:rPr>
              <w:fldChar w:fldCharType="separate"/>
            </w:r>
            <w:r w:rsidR="00CD325D">
              <w:rPr>
                <w:noProof/>
                <w:webHidden/>
              </w:rPr>
              <w:t>105</w:t>
            </w:r>
            <w:r>
              <w:rPr>
                <w:noProof/>
                <w:webHidden/>
              </w:rPr>
              <w:fldChar w:fldCharType="end"/>
            </w:r>
          </w:hyperlink>
        </w:p>
        <w:p w14:paraId="5A54D588" w14:textId="324CB624"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84" w:history="1">
            <w:r w:rsidRPr="00734B32">
              <w:rPr>
                <w:rStyle w:val="Hyperlink"/>
                <w:noProof/>
              </w:rPr>
              <w:t>6.3</w:t>
            </w:r>
            <w:r>
              <w:rPr>
                <w:rFonts w:asciiTheme="minorHAnsi" w:eastAsiaTheme="minorEastAsia" w:hAnsiTheme="minorHAnsi" w:cstheme="minorBidi"/>
                <w:bCs w:val="0"/>
                <w:noProof/>
                <w:sz w:val="22"/>
                <w:szCs w:val="22"/>
                <w:lang w:val="en-US"/>
              </w:rPr>
              <w:tab/>
            </w:r>
            <w:r w:rsidRPr="00734B32">
              <w:rPr>
                <w:rStyle w:val="Hyperlink"/>
                <w:noProof/>
              </w:rPr>
              <w:t>Testavimo procedūra</w:t>
            </w:r>
            <w:r>
              <w:rPr>
                <w:noProof/>
                <w:webHidden/>
              </w:rPr>
              <w:tab/>
            </w:r>
            <w:r>
              <w:rPr>
                <w:noProof/>
                <w:webHidden/>
              </w:rPr>
              <w:fldChar w:fldCharType="begin"/>
            </w:r>
            <w:r>
              <w:rPr>
                <w:noProof/>
                <w:webHidden/>
              </w:rPr>
              <w:instrText xml:space="preserve"> PAGEREF _Toc29952684 \h </w:instrText>
            </w:r>
            <w:r>
              <w:rPr>
                <w:noProof/>
                <w:webHidden/>
              </w:rPr>
            </w:r>
            <w:r>
              <w:rPr>
                <w:noProof/>
                <w:webHidden/>
              </w:rPr>
              <w:fldChar w:fldCharType="separate"/>
            </w:r>
            <w:r w:rsidR="00CD325D">
              <w:rPr>
                <w:noProof/>
                <w:webHidden/>
              </w:rPr>
              <w:t>105</w:t>
            </w:r>
            <w:r>
              <w:rPr>
                <w:noProof/>
                <w:webHidden/>
              </w:rPr>
              <w:fldChar w:fldCharType="end"/>
            </w:r>
          </w:hyperlink>
        </w:p>
        <w:p w14:paraId="0390B8A6" w14:textId="0D5EBA6C" w:rsidR="001474C7" w:rsidRDefault="001474C7">
          <w:pPr>
            <w:pStyle w:val="TOC3"/>
            <w:rPr>
              <w:rFonts w:asciiTheme="minorHAnsi" w:eastAsiaTheme="minorEastAsia" w:hAnsiTheme="minorHAnsi" w:cstheme="minorBidi"/>
              <w:bCs w:val="0"/>
              <w:noProof/>
              <w:sz w:val="22"/>
              <w:szCs w:val="22"/>
              <w:lang w:val="en-US"/>
            </w:rPr>
          </w:pPr>
          <w:hyperlink w:anchor="_Toc29952685" w:history="1">
            <w:r w:rsidRPr="00734B32">
              <w:rPr>
                <w:rStyle w:val="Hyperlink"/>
                <w:noProof/>
              </w:rPr>
              <w:t>6.3.1</w:t>
            </w:r>
            <w:r>
              <w:rPr>
                <w:rFonts w:asciiTheme="minorHAnsi" w:eastAsiaTheme="minorEastAsia" w:hAnsiTheme="minorHAnsi" w:cstheme="minorBidi"/>
                <w:bCs w:val="0"/>
                <w:noProof/>
                <w:sz w:val="22"/>
                <w:szCs w:val="22"/>
                <w:lang w:val="en-US"/>
              </w:rPr>
              <w:tab/>
            </w:r>
            <w:r w:rsidRPr="00734B32">
              <w:rPr>
                <w:rStyle w:val="Hyperlink"/>
                <w:noProof/>
              </w:rPr>
              <w:t>Testuojama programų sistema</w:t>
            </w:r>
            <w:r>
              <w:rPr>
                <w:noProof/>
                <w:webHidden/>
              </w:rPr>
              <w:tab/>
            </w:r>
            <w:r>
              <w:rPr>
                <w:noProof/>
                <w:webHidden/>
              </w:rPr>
              <w:fldChar w:fldCharType="begin"/>
            </w:r>
            <w:r>
              <w:rPr>
                <w:noProof/>
                <w:webHidden/>
              </w:rPr>
              <w:instrText xml:space="preserve"> PAGEREF _Toc29952685 \h </w:instrText>
            </w:r>
            <w:r>
              <w:rPr>
                <w:noProof/>
                <w:webHidden/>
              </w:rPr>
            </w:r>
            <w:r>
              <w:rPr>
                <w:noProof/>
                <w:webHidden/>
              </w:rPr>
              <w:fldChar w:fldCharType="separate"/>
            </w:r>
            <w:r w:rsidR="00CD325D">
              <w:rPr>
                <w:noProof/>
                <w:webHidden/>
              </w:rPr>
              <w:t>105</w:t>
            </w:r>
            <w:r>
              <w:rPr>
                <w:noProof/>
                <w:webHidden/>
              </w:rPr>
              <w:fldChar w:fldCharType="end"/>
            </w:r>
          </w:hyperlink>
        </w:p>
        <w:p w14:paraId="62085D8B" w14:textId="73151996" w:rsidR="001474C7" w:rsidRDefault="001474C7">
          <w:pPr>
            <w:pStyle w:val="TOC3"/>
            <w:rPr>
              <w:rFonts w:asciiTheme="minorHAnsi" w:eastAsiaTheme="minorEastAsia" w:hAnsiTheme="minorHAnsi" w:cstheme="minorBidi"/>
              <w:bCs w:val="0"/>
              <w:noProof/>
              <w:sz w:val="22"/>
              <w:szCs w:val="22"/>
              <w:lang w:val="en-US"/>
            </w:rPr>
          </w:pPr>
          <w:hyperlink w:anchor="_Toc29952686" w:history="1">
            <w:r w:rsidRPr="00734B32">
              <w:rPr>
                <w:rStyle w:val="Hyperlink"/>
                <w:noProof/>
              </w:rPr>
              <w:t>6.3.2</w:t>
            </w:r>
            <w:r>
              <w:rPr>
                <w:rFonts w:asciiTheme="minorHAnsi" w:eastAsiaTheme="minorEastAsia" w:hAnsiTheme="minorHAnsi" w:cstheme="minorBidi"/>
                <w:bCs w:val="0"/>
                <w:noProof/>
                <w:sz w:val="22"/>
                <w:szCs w:val="22"/>
                <w:lang w:val="en-US"/>
              </w:rPr>
              <w:tab/>
            </w:r>
            <w:r w:rsidRPr="00734B32">
              <w:rPr>
                <w:rStyle w:val="Hyperlink"/>
                <w:noProof/>
              </w:rPr>
              <w:t>Testavimo procedūros</w:t>
            </w:r>
            <w:r>
              <w:rPr>
                <w:noProof/>
                <w:webHidden/>
              </w:rPr>
              <w:tab/>
            </w:r>
            <w:r>
              <w:rPr>
                <w:noProof/>
                <w:webHidden/>
              </w:rPr>
              <w:fldChar w:fldCharType="begin"/>
            </w:r>
            <w:r>
              <w:rPr>
                <w:noProof/>
                <w:webHidden/>
              </w:rPr>
              <w:instrText xml:space="preserve"> PAGEREF _Toc29952686 \h </w:instrText>
            </w:r>
            <w:r>
              <w:rPr>
                <w:noProof/>
                <w:webHidden/>
              </w:rPr>
            </w:r>
            <w:r>
              <w:rPr>
                <w:noProof/>
                <w:webHidden/>
              </w:rPr>
              <w:fldChar w:fldCharType="separate"/>
            </w:r>
            <w:r w:rsidR="00CD325D">
              <w:rPr>
                <w:noProof/>
                <w:webHidden/>
              </w:rPr>
              <w:t>105</w:t>
            </w:r>
            <w:r>
              <w:rPr>
                <w:noProof/>
                <w:webHidden/>
              </w:rPr>
              <w:fldChar w:fldCharType="end"/>
            </w:r>
          </w:hyperlink>
        </w:p>
        <w:p w14:paraId="75F981E6" w14:textId="521B06C0" w:rsidR="001474C7" w:rsidRDefault="001474C7">
          <w:pPr>
            <w:pStyle w:val="TOC3"/>
            <w:rPr>
              <w:rFonts w:asciiTheme="minorHAnsi" w:eastAsiaTheme="minorEastAsia" w:hAnsiTheme="minorHAnsi" w:cstheme="minorBidi"/>
              <w:bCs w:val="0"/>
              <w:noProof/>
              <w:sz w:val="22"/>
              <w:szCs w:val="22"/>
              <w:lang w:val="en-US"/>
            </w:rPr>
          </w:pPr>
          <w:hyperlink w:anchor="_Toc29952687" w:history="1">
            <w:r w:rsidRPr="00734B32">
              <w:rPr>
                <w:rStyle w:val="Hyperlink"/>
                <w:noProof/>
              </w:rPr>
              <w:t>6.3.3</w:t>
            </w:r>
            <w:r>
              <w:rPr>
                <w:rFonts w:asciiTheme="minorHAnsi" w:eastAsiaTheme="minorEastAsia" w:hAnsiTheme="minorHAnsi" w:cstheme="minorBidi"/>
                <w:bCs w:val="0"/>
                <w:noProof/>
                <w:sz w:val="22"/>
                <w:szCs w:val="22"/>
                <w:lang w:val="en-US"/>
              </w:rPr>
              <w:tab/>
            </w:r>
            <w:r w:rsidRPr="00734B32">
              <w:rPr>
                <w:rStyle w:val="Hyperlink"/>
                <w:noProof/>
              </w:rPr>
              <w:t>Testavimo išteklių paskirstymas</w:t>
            </w:r>
            <w:r>
              <w:rPr>
                <w:noProof/>
                <w:webHidden/>
              </w:rPr>
              <w:tab/>
            </w:r>
            <w:r>
              <w:rPr>
                <w:noProof/>
                <w:webHidden/>
              </w:rPr>
              <w:fldChar w:fldCharType="begin"/>
            </w:r>
            <w:r>
              <w:rPr>
                <w:noProof/>
                <w:webHidden/>
              </w:rPr>
              <w:instrText xml:space="preserve"> PAGEREF _Toc29952687 \h </w:instrText>
            </w:r>
            <w:r>
              <w:rPr>
                <w:noProof/>
                <w:webHidden/>
              </w:rPr>
            </w:r>
            <w:r>
              <w:rPr>
                <w:noProof/>
                <w:webHidden/>
              </w:rPr>
              <w:fldChar w:fldCharType="separate"/>
            </w:r>
            <w:r w:rsidR="00CD325D">
              <w:rPr>
                <w:noProof/>
                <w:webHidden/>
              </w:rPr>
              <w:t>107</w:t>
            </w:r>
            <w:r>
              <w:rPr>
                <w:noProof/>
                <w:webHidden/>
              </w:rPr>
              <w:fldChar w:fldCharType="end"/>
            </w:r>
          </w:hyperlink>
        </w:p>
        <w:p w14:paraId="7FF93DAD" w14:textId="0E02EEB1" w:rsidR="001474C7" w:rsidRDefault="001474C7">
          <w:pPr>
            <w:pStyle w:val="TOC3"/>
            <w:rPr>
              <w:rFonts w:asciiTheme="minorHAnsi" w:eastAsiaTheme="minorEastAsia" w:hAnsiTheme="minorHAnsi" w:cstheme="minorBidi"/>
              <w:bCs w:val="0"/>
              <w:noProof/>
              <w:sz w:val="22"/>
              <w:szCs w:val="22"/>
              <w:lang w:val="en-US"/>
            </w:rPr>
          </w:pPr>
          <w:hyperlink w:anchor="_Toc29952688" w:history="1">
            <w:r w:rsidRPr="00734B32">
              <w:rPr>
                <w:rStyle w:val="Hyperlink"/>
                <w:noProof/>
              </w:rPr>
              <w:t>6.3.4</w:t>
            </w:r>
            <w:r>
              <w:rPr>
                <w:rFonts w:asciiTheme="minorHAnsi" w:eastAsiaTheme="minorEastAsia" w:hAnsiTheme="minorHAnsi" w:cstheme="minorBidi"/>
                <w:bCs w:val="0"/>
                <w:noProof/>
                <w:sz w:val="22"/>
                <w:szCs w:val="22"/>
                <w:lang w:val="en-US"/>
              </w:rPr>
              <w:tab/>
            </w:r>
            <w:r w:rsidRPr="00734B32">
              <w:rPr>
                <w:rStyle w:val="Hyperlink"/>
                <w:noProof/>
              </w:rPr>
              <w:t>Testavimo rezultatų kaupimas</w:t>
            </w:r>
            <w:r>
              <w:rPr>
                <w:noProof/>
                <w:webHidden/>
              </w:rPr>
              <w:tab/>
            </w:r>
            <w:r>
              <w:rPr>
                <w:noProof/>
                <w:webHidden/>
              </w:rPr>
              <w:fldChar w:fldCharType="begin"/>
            </w:r>
            <w:r>
              <w:rPr>
                <w:noProof/>
                <w:webHidden/>
              </w:rPr>
              <w:instrText xml:space="preserve"> PAGEREF _Toc29952688 \h </w:instrText>
            </w:r>
            <w:r>
              <w:rPr>
                <w:noProof/>
                <w:webHidden/>
              </w:rPr>
            </w:r>
            <w:r>
              <w:rPr>
                <w:noProof/>
                <w:webHidden/>
              </w:rPr>
              <w:fldChar w:fldCharType="separate"/>
            </w:r>
            <w:r w:rsidR="00CD325D">
              <w:rPr>
                <w:noProof/>
                <w:webHidden/>
              </w:rPr>
              <w:t>107</w:t>
            </w:r>
            <w:r>
              <w:rPr>
                <w:noProof/>
                <w:webHidden/>
              </w:rPr>
              <w:fldChar w:fldCharType="end"/>
            </w:r>
          </w:hyperlink>
        </w:p>
        <w:p w14:paraId="17C0100F" w14:textId="0716F4A4"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89" w:history="1">
            <w:r w:rsidRPr="00734B32">
              <w:rPr>
                <w:rStyle w:val="Hyperlink"/>
                <w:noProof/>
              </w:rPr>
              <w:t>6.4</w:t>
            </w:r>
            <w:r>
              <w:rPr>
                <w:rFonts w:asciiTheme="minorHAnsi" w:eastAsiaTheme="minorEastAsia" w:hAnsiTheme="minorHAnsi" w:cstheme="minorBidi"/>
                <w:bCs w:val="0"/>
                <w:noProof/>
                <w:sz w:val="22"/>
                <w:szCs w:val="22"/>
                <w:lang w:val="en-US"/>
              </w:rPr>
              <w:tab/>
            </w:r>
            <w:r w:rsidRPr="00734B32">
              <w:rPr>
                <w:rStyle w:val="Hyperlink"/>
                <w:noProof/>
              </w:rPr>
              <w:t>Išvados</w:t>
            </w:r>
            <w:r>
              <w:rPr>
                <w:noProof/>
                <w:webHidden/>
              </w:rPr>
              <w:tab/>
            </w:r>
            <w:r>
              <w:rPr>
                <w:noProof/>
                <w:webHidden/>
              </w:rPr>
              <w:fldChar w:fldCharType="begin"/>
            </w:r>
            <w:r>
              <w:rPr>
                <w:noProof/>
                <w:webHidden/>
              </w:rPr>
              <w:instrText xml:space="preserve"> PAGEREF _Toc29952689 \h </w:instrText>
            </w:r>
            <w:r>
              <w:rPr>
                <w:noProof/>
                <w:webHidden/>
              </w:rPr>
            </w:r>
            <w:r>
              <w:rPr>
                <w:noProof/>
                <w:webHidden/>
              </w:rPr>
              <w:fldChar w:fldCharType="separate"/>
            </w:r>
            <w:r w:rsidR="00CD325D">
              <w:rPr>
                <w:noProof/>
                <w:webHidden/>
              </w:rPr>
              <w:t>107</w:t>
            </w:r>
            <w:r>
              <w:rPr>
                <w:noProof/>
                <w:webHidden/>
              </w:rPr>
              <w:fldChar w:fldCharType="end"/>
            </w:r>
          </w:hyperlink>
        </w:p>
        <w:p w14:paraId="3E34CCD1" w14:textId="0F9DC624"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690" w:history="1">
            <w:r w:rsidRPr="00734B32">
              <w:rPr>
                <w:rStyle w:val="Hyperlink"/>
                <w:noProof/>
              </w:rPr>
              <w:t>7.</w:t>
            </w:r>
            <w:r>
              <w:rPr>
                <w:rFonts w:asciiTheme="minorHAnsi" w:eastAsiaTheme="minorEastAsia" w:hAnsiTheme="minorHAnsi" w:cstheme="minorBidi"/>
                <w:bCs w:val="0"/>
                <w:noProof/>
                <w:sz w:val="22"/>
                <w:szCs w:val="22"/>
                <w:lang w:val="en-US"/>
              </w:rPr>
              <w:tab/>
            </w:r>
            <w:r w:rsidRPr="00734B32">
              <w:rPr>
                <w:rStyle w:val="Hyperlink"/>
                <w:noProof/>
              </w:rPr>
              <w:t>Vartotojo dokumentacija</w:t>
            </w:r>
            <w:r>
              <w:rPr>
                <w:noProof/>
                <w:webHidden/>
              </w:rPr>
              <w:tab/>
            </w:r>
            <w:r>
              <w:rPr>
                <w:noProof/>
                <w:webHidden/>
              </w:rPr>
              <w:fldChar w:fldCharType="begin"/>
            </w:r>
            <w:r>
              <w:rPr>
                <w:noProof/>
                <w:webHidden/>
              </w:rPr>
              <w:instrText xml:space="preserve"> PAGEREF _Toc29952690 \h </w:instrText>
            </w:r>
            <w:r>
              <w:rPr>
                <w:noProof/>
                <w:webHidden/>
              </w:rPr>
            </w:r>
            <w:r>
              <w:rPr>
                <w:noProof/>
                <w:webHidden/>
              </w:rPr>
              <w:fldChar w:fldCharType="separate"/>
            </w:r>
            <w:r w:rsidR="00CD325D">
              <w:rPr>
                <w:noProof/>
                <w:webHidden/>
              </w:rPr>
              <w:t>107</w:t>
            </w:r>
            <w:r>
              <w:rPr>
                <w:noProof/>
                <w:webHidden/>
              </w:rPr>
              <w:fldChar w:fldCharType="end"/>
            </w:r>
          </w:hyperlink>
        </w:p>
        <w:p w14:paraId="0AA23EB4" w14:textId="1836888E"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91" w:history="1">
            <w:r w:rsidRPr="00734B32">
              <w:rPr>
                <w:rStyle w:val="Hyperlink"/>
                <w:noProof/>
              </w:rPr>
              <w:t>7.1</w:t>
            </w:r>
            <w:r>
              <w:rPr>
                <w:rFonts w:asciiTheme="minorHAnsi" w:eastAsiaTheme="minorEastAsia" w:hAnsiTheme="minorHAnsi" w:cstheme="minorBidi"/>
                <w:bCs w:val="0"/>
                <w:noProof/>
                <w:sz w:val="22"/>
                <w:szCs w:val="22"/>
                <w:lang w:val="en-US"/>
              </w:rPr>
              <w:tab/>
            </w:r>
            <w:r w:rsidRPr="00734B32">
              <w:rPr>
                <w:rStyle w:val="Hyperlink"/>
                <w:noProof/>
              </w:rPr>
              <w:t>Sistemos Funkcinis aprašymas</w:t>
            </w:r>
            <w:r>
              <w:rPr>
                <w:noProof/>
                <w:webHidden/>
              </w:rPr>
              <w:tab/>
            </w:r>
            <w:r>
              <w:rPr>
                <w:noProof/>
                <w:webHidden/>
              </w:rPr>
              <w:fldChar w:fldCharType="begin"/>
            </w:r>
            <w:r>
              <w:rPr>
                <w:noProof/>
                <w:webHidden/>
              </w:rPr>
              <w:instrText xml:space="preserve"> PAGEREF _Toc29952691 \h </w:instrText>
            </w:r>
            <w:r>
              <w:rPr>
                <w:noProof/>
                <w:webHidden/>
              </w:rPr>
            </w:r>
            <w:r>
              <w:rPr>
                <w:noProof/>
                <w:webHidden/>
              </w:rPr>
              <w:fldChar w:fldCharType="separate"/>
            </w:r>
            <w:r w:rsidR="00CD325D">
              <w:rPr>
                <w:noProof/>
                <w:webHidden/>
              </w:rPr>
              <w:t>107</w:t>
            </w:r>
            <w:r>
              <w:rPr>
                <w:noProof/>
                <w:webHidden/>
              </w:rPr>
              <w:fldChar w:fldCharType="end"/>
            </w:r>
          </w:hyperlink>
        </w:p>
        <w:p w14:paraId="0D4C2B87" w14:textId="3F3E2A59" w:rsidR="001474C7" w:rsidRDefault="001474C7">
          <w:pPr>
            <w:pStyle w:val="TOC3"/>
            <w:rPr>
              <w:rFonts w:asciiTheme="minorHAnsi" w:eastAsiaTheme="minorEastAsia" w:hAnsiTheme="minorHAnsi" w:cstheme="minorBidi"/>
              <w:bCs w:val="0"/>
              <w:noProof/>
              <w:sz w:val="22"/>
              <w:szCs w:val="22"/>
              <w:lang w:val="en-US"/>
            </w:rPr>
          </w:pPr>
          <w:hyperlink w:anchor="_Toc29952692" w:history="1">
            <w:r w:rsidRPr="00734B32">
              <w:rPr>
                <w:rStyle w:val="Hyperlink"/>
                <w:noProof/>
              </w:rPr>
              <w:t>7.1.1</w:t>
            </w:r>
            <w:r>
              <w:rPr>
                <w:rFonts w:asciiTheme="minorHAnsi" w:eastAsiaTheme="minorEastAsia" w:hAnsiTheme="minorHAnsi" w:cstheme="minorBidi"/>
                <w:bCs w:val="0"/>
                <w:noProof/>
                <w:sz w:val="22"/>
                <w:szCs w:val="22"/>
                <w:lang w:val="en-US"/>
              </w:rPr>
              <w:tab/>
            </w:r>
            <w:r w:rsidRPr="00734B32">
              <w:rPr>
                <w:rStyle w:val="Hyperlink"/>
                <w:noProof/>
              </w:rPr>
              <w:t>Apie sistemą</w:t>
            </w:r>
            <w:r>
              <w:rPr>
                <w:noProof/>
                <w:webHidden/>
              </w:rPr>
              <w:tab/>
            </w:r>
            <w:r>
              <w:rPr>
                <w:noProof/>
                <w:webHidden/>
              </w:rPr>
              <w:fldChar w:fldCharType="begin"/>
            </w:r>
            <w:r>
              <w:rPr>
                <w:noProof/>
                <w:webHidden/>
              </w:rPr>
              <w:instrText xml:space="preserve"> PAGEREF _Toc29952692 \h </w:instrText>
            </w:r>
            <w:r>
              <w:rPr>
                <w:noProof/>
                <w:webHidden/>
              </w:rPr>
            </w:r>
            <w:r>
              <w:rPr>
                <w:noProof/>
                <w:webHidden/>
              </w:rPr>
              <w:fldChar w:fldCharType="separate"/>
            </w:r>
            <w:r w:rsidR="00CD325D">
              <w:rPr>
                <w:noProof/>
                <w:webHidden/>
              </w:rPr>
              <w:t>107</w:t>
            </w:r>
            <w:r>
              <w:rPr>
                <w:noProof/>
                <w:webHidden/>
              </w:rPr>
              <w:fldChar w:fldCharType="end"/>
            </w:r>
          </w:hyperlink>
        </w:p>
        <w:p w14:paraId="3E2E8CFF" w14:textId="36F87125" w:rsidR="001474C7" w:rsidRDefault="001474C7">
          <w:pPr>
            <w:pStyle w:val="TOC3"/>
            <w:rPr>
              <w:rFonts w:asciiTheme="minorHAnsi" w:eastAsiaTheme="minorEastAsia" w:hAnsiTheme="minorHAnsi" w:cstheme="minorBidi"/>
              <w:bCs w:val="0"/>
              <w:noProof/>
              <w:sz w:val="22"/>
              <w:szCs w:val="22"/>
              <w:lang w:val="en-US"/>
            </w:rPr>
          </w:pPr>
          <w:hyperlink w:anchor="_Toc29952693" w:history="1">
            <w:r w:rsidRPr="00734B32">
              <w:rPr>
                <w:rStyle w:val="Hyperlink"/>
                <w:noProof/>
              </w:rPr>
              <w:t>7.1.2</w:t>
            </w:r>
            <w:r>
              <w:rPr>
                <w:rFonts w:asciiTheme="minorHAnsi" w:eastAsiaTheme="minorEastAsia" w:hAnsiTheme="minorHAnsi" w:cstheme="minorBidi"/>
                <w:bCs w:val="0"/>
                <w:noProof/>
                <w:sz w:val="22"/>
                <w:szCs w:val="22"/>
                <w:lang w:val="en-US"/>
              </w:rPr>
              <w:tab/>
            </w:r>
            <w:r w:rsidRPr="00734B32">
              <w:rPr>
                <w:rStyle w:val="Hyperlink"/>
                <w:noProof/>
              </w:rPr>
              <w:t>Pagrindinės funkcijos</w:t>
            </w:r>
            <w:r>
              <w:rPr>
                <w:noProof/>
                <w:webHidden/>
              </w:rPr>
              <w:tab/>
            </w:r>
            <w:r>
              <w:rPr>
                <w:noProof/>
                <w:webHidden/>
              </w:rPr>
              <w:fldChar w:fldCharType="begin"/>
            </w:r>
            <w:r>
              <w:rPr>
                <w:noProof/>
                <w:webHidden/>
              </w:rPr>
              <w:instrText xml:space="preserve"> PAGEREF _Toc29952693 \h </w:instrText>
            </w:r>
            <w:r>
              <w:rPr>
                <w:noProof/>
                <w:webHidden/>
              </w:rPr>
            </w:r>
            <w:r>
              <w:rPr>
                <w:noProof/>
                <w:webHidden/>
              </w:rPr>
              <w:fldChar w:fldCharType="separate"/>
            </w:r>
            <w:r w:rsidR="00CD325D">
              <w:rPr>
                <w:noProof/>
                <w:webHidden/>
              </w:rPr>
              <w:t>107</w:t>
            </w:r>
            <w:r>
              <w:rPr>
                <w:noProof/>
                <w:webHidden/>
              </w:rPr>
              <w:fldChar w:fldCharType="end"/>
            </w:r>
          </w:hyperlink>
        </w:p>
        <w:p w14:paraId="1AE3D9E5" w14:textId="0C45683B"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694" w:history="1">
            <w:r w:rsidRPr="00734B32">
              <w:rPr>
                <w:rStyle w:val="Hyperlink"/>
                <w:noProof/>
              </w:rPr>
              <w:t>7.2</w:t>
            </w:r>
            <w:r>
              <w:rPr>
                <w:rFonts w:asciiTheme="minorHAnsi" w:eastAsiaTheme="minorEastAsia" w:hAnsiTheme="minorHAnsi" w:cstheme="minorBidi"/>
                <w:bCs w:val="0"/>
                <w:noProof/>
                <w:sz w:val="22"/>
                <w:szCs w:val="22"/>
                <w:lang w:val="en-US"/>
              </w:rPr>
              <w:tab/>
            </w:r>
            <w:r w:rsidRPr="00734B32">
              <w:rPr>
                <w:rStyle w:val="Hyperlink"/>
                <w:noProof/>
              </w:rPr>
              <w:t>Vartotojo atmintinė</w:t>
            </w:r>
            <w:r>
              <w:rPr>
                <w:noProof/>
                <w:webHidden/>
              </w:rPr>
              <w:tab/>
            </w:r>
            <w:r>
              <w:rPr>
                <w:noProof/>
                <w:webHidden/>
              </w:rPr>
              <w:fldChar w:fldCharType="begin"/>
            </w:r>
            <w:r>
              <w:rPr>
                <w:noProof/>
                <w:webHidden/>
              </w:rPr>
              <w:instrText xml:space="preserve"> PAGEREF _Toc29952694 \h </w:instrText>
            </w:r>
            <w:r>
              <w:rPr>
                <w:noProof/>
                <w:webHidden/>
              </w:rPr>
            </w:r>
            <w:r>
              <w:rPr>
                <w:noProof/>
                <w:webHidden/>
              </w:rPr>
              <w:fldChar w:fldCharType="separate"/>
            </w:r>
            <w:r w:rsidR="00CD325D">
              <w:rPr>
                <w:noProof/>
                <w:webHidden/>
              </w:rPr>
              <w:t>107</w:t>
            </w:r>
            <w:r>
              <w:rPr>
                <w:noProof/>
                <w:webHidden/>
              </w:rPr>
              <w:fldChar w:fldCharType="end"/>
            </w:r>
          </w:hyperlink>
        </w:p>
        <w:p w14:paraId="322AF611" w14:textId="20016113" w:rsidR="001474C7" w:rsidRDefault="001474C7">
          <w:pPr>
            <w:pStyle w:val="TOC3"/>
            <w:rPr>
              <w:rFonts w:asciiTheme="minorHAnsi" w:eastAsiaTheme="minorEastAsia" w:hAnsiTheme="minorHAnsi" w:cstheme="minorBidi"/>
              <w:bCs w:val="0"/>
              <w:noProof/>
              <w:sz w:val="22"/>
              <w:szCs w:val="22"/>
              <w:lang w:val="en-US"/>
            </w:rPr>
          </w:pPr>
          <w:hyperlink w:anchor="_Toc29952695" w:history="1">
            <w:r w:rsidRPr="00734B32">
              <w:rPr>
                <w:rStyle w:val="Hyperlink"/>
                <w:noProof/>
              </w:rPr>
              <w:t>7.2.1</w:t>
            </w:r>
            <w:r>
              <w:rPr>
                <w:rFonts w:asciiTheme="minorHAnsi" w:eastAsiaTheme="minorEastAsia" w:hAnsiTheme="minorHAnsi" w:cstheme="minorBidi"/>
                <w:bCs w:val="0"/>
                <w:noProof/>
                <w:sz w:val="22"/>
                <w:szCs w:val="22"/>
                <w:lang w:val="en-US"/>
              </w:rPr>
              <w:tab/>
            </w:r>
            <w:r w:rsidRPr="00734B32">
              <w:rPr>
                <w:rStyle w:val="Hyperlink"/>
                <w:noProof/>
              </w:rPr>
              <w:t>Sistemos prisijungimo langas</w:t>
            </w:r>
            <w:r>
              <w:rPr>
                <w:noProof/>
                <w:webHidden/>
              </w:rPr>
              <w:tab/>
            </w:r>
            <w:r>
              <w:rPr>
                <w:noProof/>
                <w:webHidden/>
              </w:rPr>
              <w:fldChar w:fldCharType="begin"/>
            </w:r>
            <w:r>
              <w:rPr>
                <w:noProof/>
                <w:webHidden/>
              </w:rPr>
              <w:instrText xml:space="preserve"> PAGEREF _Toc29952695 \h </w:instrText>
            </w:r>
            <w:r>
              <w:rPr>
                <w:noProof/>
                <w:webHidden/>
              </w:rPr>
            </w:r>
            <w:r>
              <w:rPr>
                <w:noProof/>
                <w:webHidden/>
              </w:rPr>
              <w:fldChar w:fldCharType="separate"/>
            </w:r>
            <w:r w:rsidR="00CD325D">
              <w:rPr>
                <w:noProof/>
                <w:webHidden/>
              </w:rPr>
              <w:t>108</w:t>
            </w:r>
            <w:r>
              <w:rPr>
                <w:noProof/>
                <w:webHidden/>
              </w:rPr>
              <w:fldChar w:fldCharType="end"/>
            </w:r>
          </w:hyperlink>
        </w:p>
        <w:p w14:paraId="352EB5C8" w14:textId="43861C8C" w:rsidR="001474C7" w:rsidRDefault="001474C7">
          <w:pPr>
            <w:pStyle w:val="TOC3"/>
            <w:rPr>
              <w:rFonts w:asciiTheme="minorHAnsi" w:eastAsiaTheme="minorEastAsia" w:hAnsiTheme="minorHAnsi" w:cstheme="minorBidi"/>
              <w:bCs w:val="0"/>
              <w:noProof/>
              <w:sz w:val="22"/>
              <w:szCs w:val="22"/>
              <w:lang w:val="en-US"/>
            </w:rPr>
          </w:pPr>
          <w:hyperlink w:anchor="_Toc29952696" w:history="1">
            <w:r w:rsidRPr="00734B32">
              <w:rPr>
                <w:rStyle w:val="Hyperlink"/>
                <w:noProof/>
              </w:rPr>
              <w:t>7.2.2</w:t>
            </w:r>
            <w:r>
              <w:rPr>
                <w:rFonts w:asciiTheme="minorHAnsi" w:eastAsiaTheme="minorEastAsia" w:hAnsiTheme="minorHAnsi" w:cstheme="minorBidi"/>
                <w:bCs w:val="0"/>
                <w:noProof/>
                <w:sz w:val="22"/>
                <w:szCs w:val="22"/>
                <w:lang w:val="en-US"/>
              </w:rPr>
              <w:tab/>
            </w:r>
            <w:r w:rsidRPr="00734B32">
              <w:rPr>
                <w:rStyle w:val="Hyperlink"/>
                <w:noProof/>
              </w:rPr>
              <w:t>Registracijos langas</w:t>
            </w:r>
            <w:r>
              <w:rPr>
                <w:noProof/>
                <w:webHidden/>
              </w:rPr>
              <w:tab/>
            </w:r>
            <w:r>
              <w:rPr>
                <w:noProof/>
                <w:webHidden/>
              </w:rPr>
              <w:fldChar w:fldCharType="begin"/>
            </w:r>
            <w:r>
              <w:rPr>
                <w:noProof/>
                <w:webHidden/>
              </w:rPr>
              <w:instrText xml:space="preserve"> PAGEREF _Toc29952696 \h </w:instrText>
            </w:r>
            <w:r>
              <w:rPr>
                <w:noProof/>
                <w:webHidden/>
              </w:rPr>
            </w:r>
            <w:r>
              <w:rPr>
                <w:noProof/>
                <w:webHidden/>
              </w:rPr>
              <w:fldChar w:fldCharType="separate"/>
            </w:r>
            <w:r w:rsidR="00CD325D">
              <w:rPr>
                <w:noProof/>
                <w:webHidden/>
              </w:rPr>
              <w:t>108</w:t>
            </w:r>
            <w:r>
              <w:rPr>
                <w:noProof/>
                <w:webHidden/>
              </w:rPr>
              <w:fldChar w:fldCharType="end"/>
            </w:r>
          </w:hyperlink>
        </w:p>
        <w:p w14:paraId="5C0077B2" w14:textId="680117C4" w:rsidR="001474C7" w:rsidRDefault="001474C7">
          <w:pPr>
            <w:pStyle w:val="TOC3"/>
            <w:rPr>
              <w:rFonts w:asciiTheme="minorHAnsi" w:eastAsiaTheme="minorEastAsia" w:hAnsiTheme="minorHAnsi" w:cstheme="minorBidi"/>
              <w:bCs w:val="0"/>
              <w:noProof/>
              <w:sz w:val="22"/>
              <w:szCs w:val="22"/>
              <w:lang w:val="en-US"/>
            </w:rPr>
          </w:pPr>
          <w:hyperlink w:anchor="_Toc29952697" w:history="1">
            <w:r w:rsidRPr="00734B32">
              <w:rPr>
                <w:rStyle w:val="Hyperlink"/>
                <w:noProof/>
              </w:rPr>
              <w:t>7.2.3</w:t>
            </w:r>
            <w:r>
              <w:rPr>
                <w:rFonts w:asciiTheme="minorHAnsi" w:eastAsiaTheme="minorEastAsia" w:hAnsiTheme="minorHAnsi" w:cstheme="minorBidi"/>
                <w:bCs w:val="0"/>
                <w:noProof/>
                <w:sz w:val="22"/>
                <w:szCs w:val="22"/>
                <w:lang w:val="en-US"/>
              </w:rPr>
              <w:tab/>
            </w:r>
            <w:r w:rsidRPr="00734B32">
              <w:rPr>
                <w:rStyle w:val="Hyperlink"/>
                <w:noProof/>
              </w:rPr>
              <w:t>Pagrindinis meniu</w:t>
            </w:r>
            <w:r>
              <w:rPr>
                <w:noProof/>
                <w:webHidden/>
              </w:rPr>
              <w:tab/>
            </w:r>
            <w:r>
              <w:rPr>
                <w:noProof/>
                <w:webHidden/>
              </w:rPr>
              <w:fldChar w:fldCharType="begin"/>
            </w:r>
            <w:r>
              <w:rPr>
                <w:noProof/>
                <w:webHidden/>
              </w:rPr>
              <w:instrText xml:space="preserve"> PAGEREF _Toc29952697 \h </w:instrText>
            </w:r>
            <w:r>
              <w:rPr>
                <w:noProof/>
                <w:webHidden/>
              </w:rPr>
            </w:r>
            <w:r>
              <w:rPr>
                <w:noProof/>
                <w:webHidden/>
              </w:rPr>
              <w:fldChar w:fldCharType="separate"/>
            </w:r>
            <w:r w:rsidR="00CD325D">
              <w:rPr>
                <w:noProof/>
                <w:webHidden/>
              </w:rPr>
              <w:t>109</w:t>
            </w:r>
            <w:r>
              <w:rPr>
                <w:noProof/>
                <w:webHidden/>
              </w:rPr>
              <w:fldChar w:fldCharType="end"/>
            </w:r>
          </w:hyperlink>
        </w:p>
        <w:p w14:paraId="18FCD0CB" w14:textId="5F1B6B5F" w:rsidR="001474C7" w:rsidRDefault="001474C7">
          <w:pPr>
            <w:pStyle w:val="TOC3"/>
            <w:rPr>
              <w:rFonts w:asciiTheme="minorHAnsi" w:eastAsiaTheme="minorEastAsia" w:hAnsiTheme="minorHAnsi" w:cstheme="minorBidi"/>
              <w:bCs w:val="0"/>
              <w:noProof/>
              <w:sz w:val="22"/>
              <w:szCs w:val="22"/>
              <w:lang w:val="en-US"/>
            </w:rPr>
          </w:pPr>
          <w:hyperlink w:anchor="_Toc29952698" w:history="1">
            <w:r w:rsidRPr="00734B32">
              <w:rPr>
                <w:rStyle w:val="Hyperlink"/>
                <w:noProof/>
              </w:rPr>
              <w:t>7.2.4</w:t>
            </w:r>
            <w:r>
              <w:rPr>
                <w:rFonts w:asciiTheme="minorHAnsi" w:eastAsiaTheme="minorEastAsia" w:hAnsiTheme="minorHAnsi" w:cstheme="minorBidi"/>
                <w:bCs w:val="0"/>
                <w:noProof/>
                <w:sz w:val="22"/>
                <w:szCs w:val="22"/>
                <w:lang w:val="en-US"/>
              </w:rPr>
              <w:tab/>
            </w:r>
            <w:r w:rsidRPr="00734B32">
              <w:rPr>
                <w:rStyle w:val="Hyperlink"/>
                <w:noProof/>
              </w:rPr>
              <w:t>Pagrindinis analizių langas</w:t>
            </w:r>
            <w:r>
              <w:rPr>
                <w:noProof/>
                <w:webHidden/>
              </w:rPr>
              <w:tab/>
            </w:r>
            <w:r>
              <w:rPr>
                <w:noProof/>
                <w:webHidden/>
              </w:rPr>
              <w:fldChar w:fldCharType="begin"/>
            </w:r>
            <w:r>
              <w:rPr>
                <w:noProof/>
                <w:webHidden/>
              </w:rPr>
              <w:instrText xml:space="preserve"> PAGEREF _Toc29952698 \h </w:instrText>
            </w:r>
            <w:r>
              <w:rPr>
                <w:noProof/>
                <w:webHidden/>
              </w:rPr>
            </w:r>
            <w:r>
              <w:rPr>
                <w:noProof/>
                <w:webHidden/>
              </w:rPr>
              <w:fldChar w:fldCharType="separate"/>
            </w:r>
            <w:r w:rsidR="00CD325D">
              <w:rPr>
                <w:noProof/>
                <w:webHidden/>
              </w:rPr>
              <w:t>110</w:t>
            </w:r>
            <w:r>
              <w:rPr>
                <w:noProof/>
                <w:webHidden/>
              </w:rPr>
              <w:fldChar w:fldCharType="end"/>
            </w:r>
          </w:hyperlink>
        </w:p>
        <w:p w14:paraId="35E2A927" w14:textId="3B56315D" w:rsidR="001474C7" w:rsidRDefault="001474C7">
          <w:pPr>
            <w:pStyle w:val="TOC3"/>
            <w:rPr>
              <w:rFonts w:asciiTheme="minorHAnsi" w:eastAsiaTheme="minorEastAsia" w:hAnsiTheme="minorHAnsi" w:cstheme="minorBidi"/>
              <w:bCs w:val="0"/>
              <w:noProof/>
              <w:sz w:val="22"/>
              <w:szCs w:val="22"/>
              <w:lang w:val="en-US"/>
            </w:rPr>
          </w:pPr>
          <w:hyperlink w:anchor="_Toc29952699" w:history="1">
            <w:r w:rsidRPr="00734B32">
              <w:rPr>
                <w:rStyle w:val="Hyperlink"/>
                <w:noProof/>
              </w:rPr>
              <w:t>7.2.5</w:t>
            </w:r>
            <w:r>
              <w:rPr>
                <w:rFonts w:asciiTheme="minorHAnsi" w:eastAsiaTheme="minorEastAsia" w:hAnsiTheme="minorHAnsi" w:cstheme="minorBidi"/>
                <w:bCs w:val="0"/>
                <w:noProof/>
                <w:sz w:val="22"/>
                <w:szCs w:val="22"/>
                <w:lang w:val="en-US"/>
              </w:rPr>
              <w:tab/>
            </w:r>
            <w:r w:rsidRPr="00734B32">
              <w:rPr>
                <w:rStyle w:val="Hyperlink"/>
                <w:noProof/>
              </w:rPr>
              <w:t>Analizės kūrimas</w:t>
            </w:r>
            <w:r>
              <w:rPr>
                <w:noProof/>
                <w:webHidden/>
              </w:rPr>
              <w:tab/>
            </w:r>
            <w:r>
              <w:rPr>
                <w:noProof/>
                <w:webHidden/>
              </w:rPr>
              <w:fldChar w:fldCharType="begin"/>
            </w:r>
            <w:r>
              <w:rPr>
                <w:noProof/>
                <w:webHidden/>
              </w:rPr>
              <w:instrText xml:space="preserve"> PAGEREF _Toc29952699 \h </w:instrText>
            </w:r>
            <w:r>
              <w:rPr>
                <w:noProof/>
                <w:webHidden/>
              </w:rPr>
            </w:r>
            <w:r>
              <w:rPr>
                <w:noProof/>
                <w:webHidden/>
              </w:rPr>
              <w:fldChar w:fldCharType="separate"/>
            </w:r>
            <w:r w:rsidR="00CD325D">
              <w:rPr>
                <w:noProof/>
                <w:webHidden/>
              </w:rPr>
              <w:t>111</w:t>
            </w:r>
            <w:r>
              <w:rPr>
                <w:noProof/>
                <w:webHidden/>
              </w:rPr>
              <w:fldChar w:fldCharType="end"/>
            </w:r>
          </w:hyperlink>
        </w:p>
        <w:p w14:paraId="538019DA" w14:textId="35F10567" w:rsidR="001474C7" w:rsidRDefault="001474C7">
          <w:pPr>
            <w:pStyle w:val="TOC3"/>
            <w:rPr>
              <w:rFonts w:asciiTheme="minorHAnsi" w:eastAsiaTheme="minorEastAsia" w:hAnsiTheme="minorHAnsi" w:cstheme="minorBidi"/>
              <w:bCs w:val="0"/>
              <w:noProof/>
              <w:sz w:val="22"/>
              <w:szCs w:val="22"/>
              <w:lang w:val="en-US"/>
            </w:rPr>
          </w:pPr>
          <w:hyperlink w:anchor="_Toc29952700" w:history="1">
            <w:r w:rsidRPr="00734B32">
              <w:rPr>
                <w:rStyle w:val="Hyperlink"/>
                <w:noProof/>
              </w:rPr>
              <w:t>7.2.6</w:t>
            </w:r>
            <w:r>
              <w:rPr>
                <w:rFonts w:asciiTheme="minorHAnsi" w:eastAsiaTheme="minorEastAsia" w:hAnsiTheme="minorHAnsi" w:cstheme="minorBidi"/>
                <w:bCs w:val="0"/>
                <w:noProof/>
                <w:sz w:val="22"/>
                <w:szCs w:val="22"/>
                <w:lang w:val="en-US"/>
              </w:rPr>
              <w:tab/>
            </w:r>
            <w:r w:rsidRPr="00734B32">
              <w:rPr>
                <w:rStyle w:val="Hyperlink"/>
                <w:noProof/>
              </w:rPr>
              <w:t>Analizės keitimas</w:t>
            </w:r>
            <w:r>
              <w:rPr>
                <w:noProof/>
                <w:webHidden/>
              </w:rPr>
              <w:tab/>
            </w:r>
            <w:r>
              <w:rPr>
                <w:noProof/>
                <w:webHidden/>
              </w:rPr>
              <w:fldChar w:fldCharType="begin"/>
            </w:r>
            <w:r>
              <w:rPr>
                <w:noProof/>
                <w:webHidden/>
              </w:rPr>
              <w:instrText xml:space="preserve"> PAGEREF _Toc29952700 \h </w:instrText>
            </w:r>
            <w:r>
              <w:rPr>
                <w:noProof/>
                <w:webHidden/>
              </w:rPr>
            </w:r>
            <w:r>
              <w:rPr>
                <w:noProof/>
                <w:webHidden/>
              </w:rPr>
              <w:fldChar w:fldCharType="separate"/>
            </w:r>
            <w:r w:rsidR="00CD325D">
              <w:rPr>
                <w:noProof/>
                <w:webHidden/>
              </w:rPr>
              <w:t>111</w:t>
            </w:r>
            <w:r>
              <w:rPr>
                <w:noProof/>
                <w:webHidden/>
              </w:rPr>
              <w:fldChar w:fldCharType="end"/>
            </w:r>
          </w:hyperlink>
        </w:p>
        <w:p w14:paraId="746CB47B" w14:textId="294FD39F" w:rsidR="001474C7" w:rsidRDefault="001474C7">
          <w:pPr>
            <w:pStyle w:val="TOC3"/>
            <w:rPr>
              <w:rFonts w:asciiTheme="minorHAnsi" w:eastAsiaTheme="minorEastAsia" w:hAnsiTheme="minorHAnsi" w:cstheme="minorBidi"/>
              <w:bCs w:val="0"/>
              <w:noProof/>
              <w:sz w:val="22"/>
              <w:szCs w:val="22"/>
              <w:lang w:val="en-US"/>
            </w:rPr>
          </w:pPr>
          <w:hyperlink w:anchor="_Toc29952701" w:history="1">
            <w:r w:rsidRPr="00734B32">
              <w:rPr>
                <w:rStyle w:val="Hyperlink"/>
                <w:noProof/>
              </w:rPr>
              <w:t>7.2.7</w:t>
            </w:r>
            <w:r>
              <w:rPr>
                <w:rFonts w:asciiTheme="minorHAnsi" w:eastAsiaTheme="minorEastAsia" w:hAnsiTheme="minorHAnsi" w:cstheme="minorBidi"/>
                <w:bCs w:val="0"/>
                <w:noProof/>
                <w:sz w:val="22"/>
                <w:szCs w:val="22"/>
                <w:lang w:val="en-US"/>
              </w:rPr>
              <w:tab/>
            </w:r>
            <w:r w:rsidRPr="00734B32">
              <w:rPr>
                <w:rStyle w:val="Hyperlink"/>
                <w:noProof/>
              </w:rPr>
              <w:t>Apmokymo duomenys</w:t>
            </w:r>
            <w:r>
              <w:rPr>
                <w:noProof/>
                <w:webHidden/>
              </w:rPr>
              <w:tab/>
            </w:r>
            <w:r>
              <w:rPr>
                <w:noProof/>
                <w:webHidden/>
              </w:rPr>
              <w:fldChar w:fldCharType="begin"/>
            </w:r>
            <w:r>
              <w:rPr>
                <w:noProof/>
                <w:webHidden/>
              </w:rPr>
              <w:instrText xml:space="preserve"> PAGEREF _Toc29952701 \h </w:instrText>
            </w:r>
            <w:r>
              <w:rPr>
                <w:noProof/>
                <w:webHidden/>
              </w:rPr>
            </w:r>
            <w:r>
              <w:rPr>
                <w:noProof/>
                <w:webHidden/>
              </w:rPr>
              <w:fldChar w:fldCharType="separate"/>
            </w:r>
            <w:r w:rsidR="00CD325D">
              <w:rPr>
                <w:noProof/>
                <w:webHidden/>
              </w:rPr>
              <w:t>111</w:t>
            </w:r>
            <w:r>
              <w:rPr>
                <w:noProof/>
                <w:webHidden/>
              </w:rPr>
              <w:fldChar w:fldCharType="end"/>
            </w:r>
          </w:hyperlink>
        </w:p>
        <w:p w14:paraId="0954CF4B" w14:textId="31CF89B1" w:rsidR="001474C7" w:rsidRDefault="001474C7">
          <w:pPr>
            <w:pStyle w:val="TOC3"/>
            <w:rPr>
              <w:rFonts w:asciiTheme="minorHAnsi" w:eastAsiaTheme="minorEastAsia" w:hAnsiTheme="minorHAnsi" w:cstheme="minorBidi"/>
              <w:bCs w:val="0"/>
              <w:noProof/>
              <w:sz w:val="22"/>
              <w:szCs w:val="22"/>
              <w:lang w:val="en-US"/>
            </w:rPr>
          </w:pPr>
          <w:hyperlink w:anchor="_Toc29952702" w:history="1">
            <w:r w:rsidRPr="00734B32">
              <w:rPr>
                <w:rStyle w:val="Hyperlink"/>
                <w:noProof/>
              </w:rPr>
              <w:t>7.2.8</w:t>
            </w:r>
            <w:r>
              <w:rPr>
                <w:rFonts w:asciiTheme="minorHAnsi" w:eastAsiaTheme="minorEastAsia" w:hAnsiTheme="minorHAnsi" w:cstheme="minorBidi"/>
                <w:bCs w:val="0"/>
                <w:noProof/>
                <w:sz w:val="22"/>
                <w:szCs w:val="22"/>
                <w:lang w:val="en-US"/>
              </w:rPr>
              <w:tab/>
            </w:r>
            <w:r w:rsidRPr="00734B32">
              <w:rPr>
                <w:rStyle w:val="Hyperlink"/>
                <w:noProof/>
              </w:rPr>
              <w:t>Segmentacijos tinklo apmokymo duomenų valdymas</w:t>
            </w:r>
            <w:r>
              <w:rPr>
                <w:noProof/>
                <w:webHidden/>
              </w:rPr>
              <w:tab/>
            </w:r>
            <w:r>
              <w:rPr>
                <w:noProof/>
                <w:webHidden/>
              </w:rPr>
              <w:fldChar w:fldCharType="begin"/>
            </w:r>
            <w:r>
              <w:rPr>
                <w:noProof/>
                <w:webHidden/>
              </w:rPr>
              <w:instrText xml:space="preserve"> PAGEREF _Toc29952702 \h </w:instrText>
            </w:r>
            <w:r>
              <w:rPr>
                <w:noProof/>
                <w:webHidden/>
              </w:rPr>
            </w:r>
            <w:r>
              <w:rPr>
                <w:noProof/>
                <w:webHidden/>
              </w:rPr>
              <w:fldChar w:fldCharType="separate"/>
            </w:r>
            <w:r w:rsidR="00CD325D">
              <w:rPr>
                <w:noProof/>
                <w:webHidden/>
              </w:rPr>
              <w:t>112</w:t>
            </w:r>
            <w:r>
              <w:rPr>
                <w:noProof/>
                <w:webHidden/>
              </w:rPr>
              <w:fldChar w:fldCharType="end"/>
            </w:r>
          </w:hyperlink>
        </w:p>
        <w:p w14:paraId="15A1266C" w14:textId="599B4010" w:rsidR="001474C7" w:rsidRDefault="001474C7">
          <w:pPr>
            <w:pStyle w:val="TOC3"/>
            <w:rPr>
              <w:rFonts w:asciiTheme="minorHAnsi" w:eastAsiaTheme="minorEastAsia" w:hAnsiTheme="minorHAnsi" w:cstheme="minorBidi"/>
              <w:bCs w:val="0"/>
              <w:noProof/>
              <w:sz w:val="22"/>
              <w:szCs w:val="22"/>
              <w:lang w:val="en-US"/>
            </w:rPr>
          </w:pPr>
          <w:hyperlink w:anchor="_Toc29952703" w:history="1">
            <w:r w:rsidRPr="00734B32">
              <w:rPr>
                <w:rStyle w:val="Hyperlink"/>
                <w:noProof/>
              </w:rPr>
              <w:t>7.2.9</w:t>
            </w:r>
            <w:r>
              <w:rPr>
                <w:rFonts w:asciiTheme="minorHAnsi" w:eastAsiaTheme="minorEastAsia" w:hAnsiTheme="minorHAnsi" w:cstheme="minorBidi"/>
                <w:bCs w:val="0"/>
                <w:noProof/>
                <w:sz w:val="22"/>
                <w:szCs w:val="22"/>
                <w:lang w:val="en-US"/>
              </w:rPr>
              <w:tab/>
            </w:r>
            <w:r w:rsidRPr="00734B32">
              <w:rPr>
                <w:rStyle w:val="Hyperlink"/>
                <w:noProof/>
              </w:rPr>
              <w:t>Segmentacijos tinklo apmokymo duomenų kūrimas</w:t>
            </w:r>
            <w:r>
              <w:rPr>
                <w:noProof/>
                <w:webHidden/>
              </w:rPr>
              <w:tab/>
            </w:r>
            <w:r>
              <w:rPr>
                <w:noProof/>
                <w:webHidden/>
              </w:rPr>
              <w:fldChar w:fldCharType="begin"/>
            </w:r>
            <w:r>
              <w:rPr>
                <w:noProof/>
                <w:webHidden/>
              </w:rPr>
              <w:instrText xml:space="preserve"> PAGEREF _Toc29952703 \h </w:instrText>
            </w:r>
            <w:r>
              <w:rPr>
                <w:noProof/>
                <w:webHidden/>
              </w:rPr>
            </w:r>
            <w:r>
              <w:rPr>
                <w:noProof/>
                <w:webHidden/>
              </w:rPr>
              <w:fldChar w:fldCharType="separate"/>
            </w:r>
            <w:r w:rsidR="00CD325D">
              <w:rPr>
                <w:noProof/>
                <w:webHidden/>
              </w:rPr>
              <w:t>113</w:t>
            </w:r>
            <w:r>
              <w:rPr>
                <w:noProof/>
                <w:webHidden/>
              </w:rPr>
              <w:fldChar w:fldCharType="end"/>
            </w:r>
          </w:hyperlink>
        </w:p>
        <w:p w14:paraId="624BBD39" w14:textId="6D3D462F"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704" w:history="1">
            <w:r w:rsidRPr="00734B32">
              <w:rPr>
                <w:rStyle w:val="Hyperlink"/>
                <w:noProof/>
              </w:rPr>
              <w:t>7.2.10</w:t>
            </w:r>
            <w:r>
              <w:rPr>
                <w:rFonts w:asciiTheme="minorHAnsi" w:eastAsiaTheme="minorEastAsia" w:hAnsiTheme="minorHAnsi" w:cstheme="minorBidi"/>
                <w:bCs w:val="0"/>
                <w:noProof/>
                <w:sz w:val="22"/>
                <w:szCs w:val="22"/>
                <w:lang w:val="en-US"/>
              </w:rPr>
              <w:tab/>
            </w:r>
            <w:r w:rsidRPr="00734B32">
              <w:rPr>
                <w:rStyle w:val="Hyperlink"/>
                <w:noProof/>
              </w:rPr>
              <w:t>Apmokymas</w:t>
            </w:r>
            <w:r>
              <w:rPr>
                <w:noProof/>
                <w:webHidden/>
              </w:rPr>
              <w:tab/>
            </w:r>
            <w:r>
              <w:rPr>
                <w:noProof/>
                <w:webHidden/>
              </w:rPr>
              <w:fldChar w:fldCharType="begin"/>
            </w:r>
            <w:r>
              <w:rPr>
                <w:noProof/>
                <w:webHidden/>
              </w:rPr>
              <w:instrText xml:space="preserve"> PAGEREF _Toc29952704 \h </w:instrText>
            </w:r>
            <w:r>
              <w:rPr>
                <w:noProof/>
                <w:webHidden/>
              </w:rPr>
            </w:r>
            <w:r>
              <w:rPr>
                <w:noProof/>
                <w:webHidden/>
              </w:rPr>
              <w:fldChar w:fldCharType="separate"/>
            </w:r>
            <w:r w:rsidR="00CD325D">
              <w:rPr>
                <w:noProof/>
                <w:webHidden/>
              </w:rPr>
              <w:t>113</w:t>
            </w:r>
            <w:r>
              <w:rPr>
                <w:noProof/>
                <w:webHidden/>
              </w:rPr>
              <w:fldChar w:fldCharType="end"/>
            </w:r>
          </w:hyperlink>
        </w:p>
        <w:p w14:paraId="0EA71232" w14:textId="24CEA182"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705" w:history="1">
            <w:r w:rsidRPr="00734B32">
              <w:rPr>
                <w:rStyle w:val="Hyperlink"/>
                <w:noProof/>
              </w:rPr>
              <w:t>7.2.11</w:t>
            </w:r>
            <w:r>
              <w:rPr>
                <w:rFonts w:asciiTheme="minorHAnsi" w:eastAsiaTheme="minorEastAsia" w:hAnsiTheme="minorHAnsi" w:cstheme="minorBidi"/>
                <w:bCs w:val="0"/>
                <w:noProof/>
                <w:sz w:val="22"/>
                <w:szCs w:val="22"/>
                <w:lang w:val="en-US"/>
              </w:rPr>
              <w:tab/>
            </w:r>
            <w:r w:rsidRPr="00734B32">
              <w:rPr>
                <w:rStyle w:val="Hyperlink"/>
                <w:noProof/>
              </w:rPr>
              <w:t>Apmokintų modelių valdymas</w:t>
            </w:r>
            <w:r>
              <w:rPr>
                <w:noProof/>
                <w:webHidden/>
              </w:rPr>
              <w:tab/>
            </w:r>
            <w:r>
              <w:rPr>
                <w:noProof/>
                <w:webHidden/>
              </w:rPr>
              <w:fldChar w:fldCharType="begin"/>
            </w:r>
            <w:r>
              <w:rPr>
                <w:noProof/>
                <w:webHidden/>
              </w:rPr>
              <w:instrText xml:space="preserve"> PAGEREF _Toc29952705 \h </w:instrText>
            </w:r>
            <w:r>
              <w:rPr>
                <w:noProof/>
                <w:webHidden/>
              </w:rPr>
            </w:r>
            <w:r>
              <w:rPr>
                <w:noProof/>
                <w:webHidden/>
              </w:rPr>
              <w:fldChar w:fldCharType="separate"/>
            </w:r>
            <w:r w:rsidR="00CD325D">
              <w:rPr>
                <w:noProof/>
                <w:webHidden/>
              </w:rPr>
              <w:t>113</w:t>
            </w:r>
            <w:r>
              <w:rPr>
                <w:noProof/>
                <w:webHidden/>
              </w:rPr>
              <w:fldChar w:fldCharType="end"/>
            </w:r>
          </w:hyperlink>
        </w:p>
        <w:p w14:paraId="3A71BD84" w14:textId="50DF71E1" w:rsidR="001474C7" w:rsidRDefault="001474C7">
          <w:pPr>
            <w:pStyle w:val="TOC3"/>
            <w:tabs>
              <w:tab w:val="left" w:pos="1684"/>
            </w:tabs>
            <w:rPr>
              <w:rFonts w:asciiTheme="minorHAnsi" w:eastAsiaTheme="minorEastAsia" w:hAnsiTheme="minorHAnsi" w:cstheme="minorBidi"/>
              <w:bCs w:val="0"/>
              <w:noProof/>
              <w:sz w:val="22"/>
              <w:szCs w:val="22"/>
              <w:lang w:val="en-US"/>
            </w:rPr>
          </w:pPr>
          <w:hyperlink w:anchor="_Toc29952706" w:history="1">
            <w:r w:rsidRPr="00734B32">
              <w:rPr>
                <w:rStyle w:val="Hyperlink"/>
                <w:noProof/>
              </w:rPr>
              <w:t>7.2.12</w:t>
            </w:r>
            <w:r>
              <w:rPr>
                <w:rFonts w:asciiTheme="minorHAnsi" w:eastAsiaTheme="minorEastAsia" w:hAnsiTheme="minorHAnsi" w:cstheme="minorBidi"/>
                <w:bCs w:val="0"/>
                <w:noProof/>
                <w:sz w:val="22"/>
                <w:szCs w:val="22"/>
                <w:lang w:val="en-US"/>
              </w:rPr>
              <w:tab/>
            </w:r>
            <w:r w:rsidRPr="00734B32">
              <w:rPr>
                <w:rStyle w:val="Hyperlink"/>
                <w:noProof/>
              </w:rPr>
              <w:t>Analizių paleidimas</w:t>
            </w:r>
            <w:r>
              <w:rPr>
                <w:noProof/>
                <w:webHidden/>
              </w:rPr>
              <w:tab/>
            </w:r>
            <w:r>
              <w:rPr>
                <w:noProof/>
                <w:webHidden/>
              </w:rPr>
              <w:fldChar w:fldCharType="begin"/>
            </w:r>
            <w:r>
              <w:rPr>
                <w:noProof/>
                <w:webHidden/>
              </w:rPr>
              <w:instrText xml:space="preserve"> PAGEREF _Toc29952706 \h </w:instrText>
            </w:r>
            <w:r>
              <w:rPr>
                <w:noProof/>
                <w:webHidden/>
              </w:rPr>
            </w:r>
            <w:r>
              <w:rPr>
                <w:noProof/>
                <w:webHidden/>
              </w:rPr>
              <w:fldChar w:fldCharType="separate"/>
            </w:r>
            <w:r w:rsidR="00CD325D">
              <w:rPr>
                <w:noProof/>
                <w:webHidden/>
              </w:rPr>
              <w:t>114</w:t>
            </w:r>
            <w:r>
              <w:rPr>
                <w:noProof/>
                <w:webHidden/>
              </w:rPr>
              <w:fldChar w:fldCharType="end"/>
            </w:r>
          </w:hyperlink>
        </w:p>
        <w:p w14:paraId="38803105" w14:textId="28DDCC09"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07" w:history="1">
            <w:r w:rsidRPr="00734B32">
              <w:rPr>
                <w:rStyle w:val="Hyperlink"/>
                <w:noProof/>
              </w:rPr>
              <w:t>7.3</w:t>
            </w:r>
            <w:r>
              <w:rPr>
                <w:rFonts w:asciiTheme="minorHAnsi" w:eastAsiaTheme="minorEastAsia" w:hAnsiTheme="minorHAnsi" w:cstheme="minorBidi"/>
                <w:bCs w:val="0"/>
                <w:noProof/>
                <w:sz w:val="22"/>
                <w:szCs w:val="22"/>
                <w:lang w:val="en-US"/>
              </w:rPr>
              <w:tab/>
            </w:r>
            <w:r w:rsidRPr="00734B32">
              <w:rPr>
                <w:rStyle w:val="Hyperlink"/>
                <w:noProof/>
              </w:rPr>
              <w:t>sistemos įdiegimas</w:t>
            </w:r>
            <w:r>
              <w:rPr>
                <w:noProof/>
                <w:webHidden/>
              </w:rPr>
              <w:tab/>
            </w:r>
            <w:r>
              <w:rPr>
                <w:noProof/>
                <w:webHidden/>
              </w:rPr>
              <w:fldChar w:fldCharType="begin"/>
            </w:r>
            <w:r>
              <w:rPr>
                <w:noProof/>
                <w:webHidden/>
              </w:rPr>
              <w:instrText xml:space="preserve"> PAGEREF _Toc29952707 \h </w:instrText>
            </w:r>
            <w:r>
              <w:rPr>
                <w:noProof/>
                <w:webHidden/>
              </w:rPr>
            </w:r>
            <w:r>
              <w:rPr>
                <w:noProof/>
                <w:webHidden/>
              </w:rPr>
              <w:fldChar w:fldCharType="separate"/>
            </w:r>
            <w:r w:rsidR="00CD325D">
              <w:rPr>
                <w:noProof/>
                <w:webHidden/>
              </w:rPr>
              <w:t>114</w:t>
            </w:r>
            <w:r>
              <w:rPr>
                <w:noProof/>
                <w:webHidden/>
              </w:rPr>
              <w:fldChar w:fldCharType="end"/>
            </w:r>
          </w:hyperlink>
        </w:p>
        <w:p w14:paraId="28E54BE8" w14:textId="117BFA27" w:rsidR="001474C7" w:rsidRDefault="001474C7">
          <w:pPr>
            <w:pStyle w:val="TOC3"/>
            <w:rPr>
              <w:rFonts w:asciiTheme="minorHAnsi" w:eastAsiaTheme="minorEastAsia" w:hAnsiTheme="minorHAnsi" w:cstheme="minorBidi"/>
              <w:bCs w:val="0"/>
              <w:noProof/>
              <w:sz w:val="22"/>
              <w:szCs w:val="22"/>
              <w:lang w:val="en-US"/>
            </w:rPr>
          </w:pPr>
          <w:hyperlink w:anchor="_Toc29952708" w:history="1">
            <w:r w:rsidRPr="00734B32">
              <w:rPr>
                <w:rStyle w:val="Hyperlink"/>
                <w:noProof/>
              </w:rPr>
              <w:t>7.3.1</w:t>
            </w:r>
            <w:r>
              <w:rPr>
                <w:rFonts w:asciiTheme="minorHAnsi" w:eastAsiaTheme="minorEastAsia" w:hAnsiTheme="minorHAnsi" w:cstheme="minorBidi"/>
                <w:bCs w:val="0"/>
                <w:noProof/>
                <w:sz w:val="22"/>
                <w:szCs w:val="22"/>
                <w:lang w:val="en-US"/>
              </w:rPr>
              <w:tab/>
            </w:r>
            <w:r w:rsidRPr="00734B32">
              <w:rPr>
                <w:rStyle w:val="Hyperlink"/>
                <w:noProof/>
              </w:rPr>
              <w:t>Reikalavimai</w:t>
            </w:r>
            <w:r>
              <w:rPr>
                <w:noProof/>
                <w:webHidden/>
              </w:rPr>
              <w:tab/>
            </w:r>
            <w:r>
              <w:rPr>
                <w:noProof/>
                <w:webHidden/>
              </w:rPr>
              <w:fldChar w:fldCharType="begin"/>
            </w:r>
            <w:r>
              <w:rPr>
                <w:noProof/>
                <w:webHidden/>
              </w:rPr>
              <w:instrText xml:space="preserve"> PAGEREF _Toc29952708 \h </w:instrText>
            </w:r>
            <w:r>
              <w:rPr>
                <w:noProof/>
                <w:webHidden/>
              </w:rPr>
            </w:r>
            <w:r>
              <w:rPr>
                <w:noProof/>
                <w:webHidden/>
              </w:rPr>
              <w:fldChar w:fldCharType="separate"/>
            </w:r>
            <w:r w:rsidR="00CD325D">
              <w:rPr>
                <w:noProof/>
                <w:webHidden/>
              </w:rPr>
              <w:t>114</w:t>
            </w:r>
            <w:r>
              <w:rPr>
                <w:noProof/>
                <w:webHidden/>
              </w:rPr>
              <w:fldChar w:fldCharType="end"/>
            </w:r>
          </w:hyperlink>
        </w:p>
        <w:p w14:paraId="7F9DDADE" w14:textId="7B3C1FCA" w:rsidR="001474C7" w:rsidRDefault="001474C7">
          <w:pPr>
            <w:pStyle w:val="TOC3"/>
            <w:rPr>
              <w:rFonts w:asciiTheme="minorHAnsi" w:eastAsiaTheme="minorEastAsia" w:hAnsiTheme="minorHAnsi" w:cstheme="minorBidi"/>
              <w:bCs w:val="0"/>
              <w:noProof/>
              <w:sz w:val="22"/>
              <w:szCs w:val="22"/>
              <w:lang w:val="en-US"/>
            </w:rPr>
          </w:pPr>
          <w:hyperlink w:anchor="_Toc29952709" w:history="1">
            <w:r w:rsidRPr="00734B32">
              <w:rPr>
                <w:rStyle w:val="Hyperlink"/>
                <w:noProof/>
              </w:rPr>
              <w:t>7.3.2</w:t>
            </w:r>
            <w:r>
              <w:rPr>
                <w:rFonts w:asciiTheme="minorHAnsi" w:eastAsiaTheme="minorEastAsia" w:hAnsiTheme="minorHAnsi" w:cstheme="minorBidi"/>
                <w:bCs w:val="0"/>
                <w:noProof/>
                <w:sz w:val="22"/>
                <w:szCs w:val="22"/>
                <w:lang w:val="en-US"/>
              </w:rPr>
              <w:tab/>
            </w:r>
            <w:r w:rsidRPr="00734B32">
              <w:rPr>
                <w:rStyle w:val="Hyperlink"/>
                <w:noProof/>
              </w:rPr>
              <w:t>Procesas</w:t>
            </w:r>
            <w:r>
              <w:rPr>
                <w:noProof/>
                <w:webHidden/>
              </w:rPr>
              <w:tab/>
            </w:r>
            <w:r>
              <w:rPr>
                <w:noProof/>
                <w:webHidden/>
              </w:rPr>
              <w:fldChar w:fldCharType="begin"/>
            </w:r>
            <w:r>
              <w:rPr>
                <w:noProof/>
                <w:webHidden/>
              </w:rPr>
              <w:instrText xml:space="preserve"> PAGEREF _Toc29952709 \h </w:instrText>
            </w:r>
            <w:r>
              <w:rPr>
                <w:noProof/>
                <w:webHidden/>
              </w:rPr>
            </w:r>
            <w:r>
              <w:rPr>
                <w:noProof/>
                <w:webHidden/>
              </w:rPr>
              <w:fldChar w:fldCharType="separate"/>
            </w:r>
            <w:r w:rsidR="00CD325D">
              <w:rPr>
                <w:noProof/>
                <w:webHidden/>
              </w:rPr>
              <w:t>114</w:t>
            </w:r>
            <w:r>
              <w:rPr>
                <w:noProof/>
                <w:webHidden/>
              </w:rPr>
              <w:fldChar w:fldCharType="end"/>
            </w:r>
          </w:hyperlink>
        </w:p>
        <w:p w14:paraId="65E283D0" w14:textId="2A6D689F"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10" w:history="1">
            <w:r w:rsidRPr="00734B32">
              <w:rPr>
                <w:rStyle w:val="Hyperlink"/>
                <w:noProof/>
              </w:rPr>
              <w:t>7.4</w:t>
            </w:r>
            <w:r>
              <w:rPr>
                <w:rFonts w:asciiTheme="minorHAnsi" w:eastAsiaTheme="minorEastAsia" w:hAnsiTheme="minorHAnsi" w:cstheme="minorBidi"/>
                <w:bCs w:val="0"/>
                <w:noProof/>
                <w:sz w:val="22"/>
                <w:szCs w:val="22"/>
                <w:lang w:val="en-US"/>
              </w:rPr>
              <w:tab/>
            </w:r>
            <w:r w:rsidRPr="00734B32">
              <w:rPr>
                <w:rStyle w:val="Hyperlink"/>
                <w:noProof/>
              </w:rPr>
              <w:t>Sistemos licencija</w:t>
            </w:r>
            <w:r>
              <w:rPr>
                <w:noProof/>
                <w:webHidden/>
              </w:rPr>
              <w:tab/>
            </w:r>
            <w:r>
              <w:rPr>
                <w:noProof/>
                <w:webHidden/>
              </w:rPr>
              <w:fldChar w:fldCharType="begin"/>
            </w:r>
            <w:r>
              <w:rPr>
                <w:noProof/>
                <w:webHidden/>
              </w:rPr>
              <w:instrText xml:space="preserve"> PAGEREF _Toc29952710 \h </w:instrText>
            </w:r>
            <w:r>
              <w:rPr>
                <w:noProof/>
                <w:webHidden/>
              </w:rPr>
            </w:r>
            <w:r>
              <w:rPr>
                <w:noProof/>
                <w:webHidden/>
              </w:rPr>
              <w:fldChar w:fldCharType="separate"/>
            </w:r>
            <w:r w:rsidR="00CD325D">
              <w:rPr>
                <w:noProof/>
                <w:webHidden/>
              </w:rPr>
              <w:t>115</w:t>
            </w:r>
            <w:r>
              <w:rPr>
                <w:noProof/>
                <w:webHidden/>
              </w:rPr>
              <w:fldChar w:fldCharType="end"/>
            </w:r>
          </w:hyperlink>
        </w:p>
        <w:p w14:paraId="3DE7A47F" w14:textId="1252BA7B"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711" w:history="1">
            <w:r w:rsidRPr="00734B32">
              <w:rPr>
                <w:rStyle w:val="Hyperlink"/>
                <w:noProof/>
              </w:rPr>
              <w:t>8.</w:t>
            </w:r>
            <w:r>
              <w:rPr>
                <w:rFonts w:asciiTheme="minorHAnsi" w:eastAsiaTheme="minorEastAsia" w:hAnsiTheme="minorHAnsi" w:cstheme="minorBidi"/>
                <w:bCs w:val="0"/>
                <w:noProof/>
                <w:sz w:val="22"/>
                <w:szCs w:val="22"/>
                <w:lang w:val="en-US"/>
              </w:rPr>
              <w:tab/>
            </w:r>
            <w:r w:rsidRPr="00734B32">
              <w:rPr>
                <w:rStyle w:val="Hyperlink"/>
                <w:noProof/>
              </w:rPr>
              <w:t>Kokybės vertinimo ataskaita</w:t>
            </w:r>
            <w:r>
              <w:rPr>
                <w:noProof/>
                <w:webHidden/>
              </w:rPr>
              <w:tab/>
            </w:r>
            <w:r>
              <w:rPr>
                <w:noProof/>
                <w:webHidden/>
              </w:rPr>
              <w:fldChar w:fldCharType="begin"/>
            </w:r>
            <w:r>
              <w:rPr>
                <w:noProof/>
                <w:webHidden/>
              </w:rPr>
              <w:instrText xml:space="preserve"> PAGEREF _Toc29952711 \h </w:instrText>
            </w:r>
            <w:r>
              <w:rPr>
                <w:noProof/>
                <w:webHidden/>
              </w:rPr>
            </w:r>
            <w:r>
              <w:rPr>
                <w:noProof/>
                <w:webHidden/>
              </w:rPr>
              <w:fldChar w:fldCharType="separate"/>
            </w:r>
            <w:r w:rsidR="00CD325D">
              <w:rPr>
                <w:noProof/>
                <w:webHidden/>
              </w:rPr>
              <w:t>120</w:t>
            </w:r>
            <w:r>
              <w:rPr>
                <w:noProof/>
                <w:webHidden/>
              </w:rPr>
              <w:fldChar w:fldCharType="end"/>
            </w:r>
          </w:hyperlink>
        </w:p>
        <w:p w14:paraId="7A9E5F1F" w14:textId="5113364C"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12" w:history="1">
            <w:r w:rsidRPr="00734B32">
              <w:rPr>
                <w:rStyle w:val="Hyperlink"/>
                <w:noProof/>
              </w:rPr>
              <w:t>8.1</w:t>
            </w:r>
            <w:r>
              <w:rPr>
                <w:rFonts w:asciiTheme="minorHAnsi" w:eastAsiaTheme="minorEastAsia" w:hAnsiTheme="minorHAnsi" w:cstheme="minorBidi"/>
                <w:bCs w:val="0"/>
                <w:noProof/>
                <w:sz w:val="22"/>
                <w:szCs w:val="22"/>
                <w:lang w:val="en-US"/>
              </w:rPr>
              <w:tab/>
            </w:r>
            <w:r w:rsidRPr="00734B32">
              <w:rPr>
                <w:rStyle w:val="Hyperlink"/>
                <w:noProof/>
              </w:rPr>
              <w:t>Įvadas</w:t>
            </w:r>
            <w:r>
              <w:rPr>
                <w:noProof/>
                <w:webHidden/>
              </w:rPr>
              <w:tab/>
            </w:r>
            <w:r>
              <w:rPr>
                <w:noProof/>
                <w:webHidden/>
              </w:rPr>
              <w:fldChar w:fldCharType="begin"/>
            </w:r>
            <w:r>
              <w:rPr>
                <w:noProof/>
                <w:webHidden/>
              </w:rPr>
              <w:instrText xml:space="preserve"> PAGEREF _Toc29952712 \h </w:instrText>
            </w:r>
            <w:r>
              <w:rPr>
                <w:noProof/>
                <w:webHidden/>
              </w:rPr>
            </w:r>
            <w:r>
              <w:rPr>
                <w:noProof/>
                <w:webHidden/>
              </w:rPr>
              <w:fldChar w:fldCharType="separate"/>
            </w:r>
            <w:r w:rsidR="00CD325D">
              <w:rPr>
                <w:noProof/>
                <w:webHidden/>
              </w:rPr>
              <w:t>120</w:t>
            </w:r>
            <w:r>
              <w:rPr>
                <w:noProof/>
                <w:webHidden/>
              </w:rPr>
              <w:fldChar w:fldCharType="end"/>
            </w:r>
          </w:hyperlink>
        </w:p>
        <w:p w14:paraId="28B410F0" w14:textId="2F7A1F18"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13" w:history="1">
            <w:r w:rsidRPr="00734B32">
              <w:rPr>
                <w:rStyle w:val="Hyperlink"/>
                <w:noProof/>
              </w:rPr>
              <w:t>8.2</w:t>
            </w:r>
            <w:r>
              <w:rPr>
                <w:rFonts w:asciiTheme="minorHAnsi" w:eastAsiaTheme="minorEastAsia" w:hAnsiTheme="minorHAnsi" w:cstheme="minorBidi"/>
                <w:bCs w:val="0"/>
                <w:noProof/>
                <w:sz w:val="22"/>
                <w:szCs w:val="22"/>
                <w:lang w:val="en-US"/>
              </w:rPr>
              <w:tab/>
            </w:r>
            <w:r w:rsidRPr="00734B32">
              <w:rPr>
                <w:rStyle w:val="Hyperlink"/>
                <w:noProof/>
              </w:rPr>
              <w:t>Realiai</w:t>
            </w:r>
            <w:r w:rsidRPr="00734B32">
              <w:rPr>
                <w:rStyle w:val="Hyperlink"/>
                <w:noProof/>
                <w:lang w:val="pt-BR"/>
              </w:rPr>
              <w:t xml:space="preserve"> atlikto darbo kokybės analizės tikslai</w:t>
            </w:r>
            <w:r>
              <w:rPr>
                <w:noProof/>
                <w:webHidden/>
              </w:rPr>
              <w:tab/>
            </w:r>
            <w:r>
              <w:rPr>
                <w:noProof/>
                <w:webHidden/>
              </w:rPr>
              <w:fldChar w:fldCharType="begin"/>
            </w:r>
            <w:r>
              <w:rPr>
                <w:noProof/>
                <w:webHidden/>
              </w:rPr>
              <w:instrText xml:space="preserve"> PAGEREF _Toc29952713 \h </w:instrText>
            </w:r>
            <w:r>
              <w:rPr>
                <w:noProof/>
                <w:webHidden/>
              </w:rPr>
            </w:r>
            <w:r>
              <w:rPr>
                <w:noProof/>
                <w:webHidden/>
              </w:rPr>
              <w:fldChar w:fldCharType="separate"/>
            </w:r>
            <w:r w:rsidR="00CD325D">
              <w:rPr>
                <w:noProof/>
                <w:webHidden/>
              </w:rPr>
              <w:t>120</w:t>
            </w:r>
            <w:r>
              <w:rPr>
                <w:noProof/>
                <w:webHidden/>
              </w:rPr>
              <w:fldChar w:fldCharType="end"/>
            </w:r>
          </w:hyperlink>
        </w:p>
        <w:p w14:paraId="1EFA9797" w14:textId="6F857ADF" w:rsidR="001474C7" w:rsidRDefault="001474C7">
          <w:pPr>
            <w:pStyle w:val="TOC3"/>
            <w:rPr>
              <w:rFonts w:asciiTheme="minorHAnsi" w:eastAsiaTheme="minorEastAsia" w:hAnsiTheme="minorHAnsi" w:cstheme="minorBidi"/>
              <w:bCs w:val="0"/>
              <w:noProof/>
              <w:sz w:val="22"/>
              <w:szCs w:val="22"/>
              <w:lang w:val="en-US"/>
            </w:rPr>
          </w:pPr>
          <w:hyperlink w:anchor="_Toc29952714" w:history="1">
            <w:r w:rsidRPr="00734B32">
              <w:rPr>
                <w:rStyle w:val="Hyperlink"/>
                <w:noProof/>
                <w:lang w:val="pt-BR"/>
              </w:rPr>
              <w:t>8.2.1</w:t>
            </w:r>
            <w:r>
              <w:rPr>
                <w:rFonts w:asciiTheme="minorHAnsi" w:eastAsiaTheme="minorEastAsia" w:hAnsiTheme="minorHAnsi" w:cstheme="minorBidi"/>
                <w:bCs w:val="0"/>
                <w:noProof/>
                <w:sz w:val="22"/>
                <w:szCs w:val="22"/>
                <w:lang w:val="en-US"/>
              </w:rPr>
              <w:tab/>
            </w:r>
            <w:r w:rsidRPr="00734B32">
              <w:rPr>
                <w:rStyle w:val="Hyperlink"/>
                <w:noProof/>
              </w:rPr>
              <w:t>Aptikti</w:t>
            </w:r>
            <w:r w:rsidRPr="00734B32">
              <w:rPr>
                <w:rStyle w:val="Hyperlink"/>
                <w:noProof/>
                <w:lang w:val="pt-BR"/>
              </w:rPr>
              <w:t xml:space="preserve"> klaidas funkcionavime, logikoje, realizacijoje</w:t>
            </w:r>
            <w:r>
              <w:rPr>
                <w:noProof/>
                <w:webHidden/>
              </w:rPr>
              <w:tab/>
            </w:r>
            <w:r>
              <w:rPr>
                <w:noProof/>
                <w:webHidden/>
              </w:rPr>
              <w:fldChar w:fldCharType="begin"/>
            </w:r>
            <w:r>
              <w:rPr>
                <w:noProof/>
                <w:webHidden/>
              </w:rPr>
              <w:instrText xml:space="preserve"> PAGEREF _Toc29952714 \h </w:instrText>
            </w:r>
            <w:r>
              <w:rPr>
                <w:noProof/>
                <w:webHidden/>
              </w:rPr>
            </w:r>
            <w:r>
              <w:rPr>
                <w:noProof/>
                <w:webHidden/>
              </w:rPr>
              <w:fldChar w:fldCharType="separate"/>
            </w:r>
            <w:r w:rsidR="00CD325D">
              <w:rPr>
                <w:noProof/>
                <w:webHidden/>
              </w:rPr>
              <w:t>120</w:t>
            </w:r>
            <w:r>
              <w:rPr>
                <w:noProof/>
                <w:webHidden/>
              </w:rPr>
              <w:fldChar w:fldCharType="end"/>
            </w:r>
          </w:hyperlink>
        </w:p>
        <w:p w14:paraId="0E962B83" w14:textId="7E87C62C" w:rsidR="001474C7" w:rsidRDefault="001474C7">
          <w:pPr>
            <w:pStyle w:val="TOC3"/>
            <w:rPr>
              <w:rFonts w:asciiTheme="minorHAnsi" w:eastAsiaTheme="minorEastAsia" w:hAnsiTheme="minorHAnsi" w:cstheme="minorBidi"/>
              <w:bCs w:val="0"/>
              <w:noProof/>
              <w:sz w:val="22"/>
              <w:szCs w:val="22"/>
              <w:lang w:val="en-US"/>
            </w:rPr>
          </w:pPr>
          <w:hyperlink w:anchor="_Toc29952715" w:history="1">
            <w:r w:rsidRPr="00734B32">
              <w:rPr>
                <w:rStyle w:val="Hyperlink"/>
                <w:noProof/>
                <w:lang w:val="pt-BR"/>
              </w:rPr>
              <w:t>8.2.2</w:t>
            </w:r>
            <w:r>
              <w:rPr>
                <w:rFonts w:asciiTheme="minorHAnsi" w:eastAsiaTheme="minorEastAsia" w:hAnsiTheme="minorHAnsi" w:cstheme="minorBidi"/>
                <w:bCs w:val="0"/>
                <w:noProof/>
                <w:sz w:val="22"/>
                <w:szCs w:val="22"/>
                <w:lang w:val="en-US"/>
              </w:rPr>
              <w:tab/>
            </w:r>
            <w:r w:rsidRPr="00734B32">
              <w:rPr>
                <w:rStyle w:val="Hyperlink"/>
                <w:noProof/>
              </w:rPr>
              <w:t>Patikrinti</w:t>
            </w:r>
            <w:r w:rsidRPr="00734B32">
              <w:rPr>
                <w:rStyle w:val="Hyperlink"/>
                <w:noProof/>
                <w:lang w:val="pt-BR"/>
              </w:rPr>
              <w:t xml:space="preserve"> ar progamų sistema atitinka reikalavimų specifikaciją</w:t>
            </w:r>
            <w:r>
              <w:rPr>
                <w:noProof/>
                <w:webHidden/>
              </w:rPr>
              <w:tab/>
            </w:r>
            <w:r>
              <w:rPr>
                <w:noProof/>
                <w:webHidden/>
              </w:rPr>
              <w:fldChar w:fldCharType="begin"/>
            </w:r>
            <w:r>
              <w:rPr>
                <w:noProof/>
                <w:webHidden/>
              </w:rPr>
              <w:instrText xml:space="preserve"> PAGEREF _Toc29952715 \h </w:instrText>
            </w:r>
            <w:r>
              <w:rPr>
                <w:noProof/>
                <w:webHidden/>
              </w:rPr>
            </w:r>
            <w:r>
              <w:rPr>
                <w:noProof/>
                <w:webHidden/>
              </w:rPr>
              <w:fldChar w:fldCharType="separate"/>
            </w:r>
            <w:r w:rsidR="00CD325D">
              <w:rPr>
                <w:noProof/>
                <w:webHidden/>
              </w:rPr>
              <w:t>120</w:t>
            </w:r>
            <w:r>
              <w:rPr>
                <w:noProof/>
                <w:webHidden/>
              </w:rPr>
              <w:fldChar w:fldCharType="end"/>
            </w:r>
          </w:hyperlink>
        </w:p>
        <w:p w14:paraId="32100826" w14:textId="2B849A6D"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16" w:history="1">
            <w:r w:rsidRPr="00734B32">
              <w:rPr>
                <w:rStyle w:val="Hyperlink"/>
                <w:noProof/>
              </w:rPr>
              <w:t>8.3</w:t>
            </w:r>
            <w:r>
              <w:rPr>
                <w:rFonts w:asciiTheme="minorHAnsi" w:eastAsiaTheme="minorEastAsia" w:hAnsiTheme="minorHAnsi" w:cstheme="minorBidi"/>
                <w:bCs w:val="0"/>
                <w:noProof/>
                <w:sz w:val="22"/>
                <w:szCs w:val="22"/>
                <w:lang w:val="en-US"/>
              </w:rPr>
              <w:tab/>
            </w:r>
            <w:r w:rsidRPr="00734B32">
              <w:rPr>
                <w:rStyle w:val="Hyperlink"/>
                <w:noProof/>
              </w:rPr>
              <w:t>Kokybės vertinimo procesas.</w:t>
            </w:r>
            <w:r>
              <w:rPr>
                <w:noProof/>
                <w:webHidden/>
              </w:rPr>
              <w:tab/>
            </w:r>
            <w:r>
              <w:rPr>
                <w:noProof/>
                <w:webHidden/>
              </w:rPr>
              <w:fldChar w:fldCharType="begin"/>
            </w:r>
            <w:r>
              <w:rPr>
                <w:noProof/>
                <w:webHidden/>
              </w:rPr>
              <w:instrText xml:space="preserve"> PAGEREF _Toc29952716 \h </w:instrText>
            </w:r>
            <w:r>
              <w:rPr>
                <w:noProof/>
                <w:webHidden/>
              </w:rPr>
            </w:r>
            <w:r>
              <w:rPr>
                <w:noProof/>
                <w:webHidden/>
              </w:rPr>
              <w:fldChar w:fldCharType="separate"/>
            </w:r>
            <w:r w:rsidR="00CD325D">
              <w:rPr>
                <w:noProof/>
                <w:webHidden/>
              </w:rPr>
              <w:t>121</w:t>
            </w:r>
            <w:r>
              <w:rPr>
                <w:noProof/>
                <w:webHidden/>
              </w:rPr>
              <w:fldChar w:fldCharType="end"/>
            </w:r>
          </w:hyperlink>
        </w:p>
        <w:p w14:paraId="2C155F31" w14:textId="3C44E81E" w:rsidR="001474C7" w:rsidRDefault="001474C7">
          <w:pPr>
            <w:pStyle w:val="TOC3"/>
            <w:rPr>
              <w:rFonts w:asciiTheme="minorHAnsi" w:eastAsiaTheme="minorEastAsia" w:hAnsiTheme="minorHAnsi" w:cstheme="minorBidi"/>
              <w:bCs w:val="0"/>
              <w:noProof/>
              <w:sz w:val="22"/>
              <w:szCs w:val="22"/>
              <w:lang w:val="en-US"/>
            </w:rPr>
          </w:pPr>
          <w:hyperlink w:anchor="_Toc29952717" w:history="1">
            <w:r w:rsidRPr="00734B32">
              <w:rPr>
                <w:rStyle w:val="Hyperlink"/>
                <w:noProof/>
              </w:rPr>
              <w:t>8.3.1</w:t>
            </w:r>
            <w:r>
              <w:rPr>
                <w:rFonts w:asciiTheme="minorHAnsi" w:eastAsiaTheme="minorEastAsia" w:hAnsiTheme="minorHAnsi" w:cstheme="minorBidi"/>
                <w:bCs w:val="0"/>
                <w:noProof/>
                <w:sz w:val="22"/>
                <w:szCs w:val="22"/>
                <w:lang w:val="en-US"/>
              </w:rPr>
              <w:tab/>
            </w:r>
            <w:r w:rsidRPr="00734B32">
              <w:rPr>
                <w:rStyle w:val="Hyperlink"/>
                <w:noProof/>
              </w:rPr>
              <w:t>Peržiūros</w:t>
            </w:r>
            <w:r>
              <w:rPr>
                <w:noProof/>
                <w:webHidden/>
              </w:rPr>
              <w:tab/>
            </w:r>
            <w:r>
              <w:rPr>
                <w:noProof/>
                <w:webHidden/>
              </w:rPr>
              <w:fldChar w:fldCharType="begin"/>
            </w:r>
            <w:r>
              <w:rPr>
                <w:noProof/>
                <w:webHidden/>
              </w:rPr>
              <w:instrText xml:space="preserve"> PAGEREF _Toc29952717 \h </w:instrText>
            </w:r>
            <w:r>
              <w:rPr>
                <w:noProof/>
                <w:webHidden/>
              </w:rPr>
            </w:r>
            <w:r>
              <w:rPr>
                <w:noProof/>
                <w:webHidden/>
              </w:rPr>
              <w:fldChar w:fldCharType="separate"/>
            </w:r>
            <w:r w:rsidR="00CD325D">
              <w:rPr>
                <w:noProof/>
                <w:webHidden/>
              </w:rPr>
              <w:t>121</w:t>
            </w:r>
            <w:r>
              <w:rPr>
                <w:noProof/>
                <w:webHidden/>
              </w:rPr>
              <w:fldChar w:fldCharType="end"/>
            </w:r>
          </w:hyperlink>
        </w:p>
        <w:p w14:paraId="4AF195EB" w14:textId="49F44658" w:rsidR="001474C7" w:rsidRDefault="001474C7">
          <w:pPr>
            <w:pStyle w:val="TOC3"/>
            <w:rPr>
              <w:rFonts w:asciiTheme="minorHAnsi" w:eastAsiaTheme="minorEastAsia" w:hAnsiTheme="minorHAnsi" w:cstheme="minorBidi"/>
              <w:bCs w:val="0"/>
              <w:noProof/>
              <w:sz w:val="22"/>
              <w:szCs w:val="22"/>
              <w:lang w:val="en-US"/>
            </w:rPr>
          </w:pPr>
          <w:hyperlink w:anchor="_Toc29952718" w:history="1">
            <w:r w:rsidRPr="00734B32">
              <w:rPr>
                <w:rStyle w:val="Hyperlink"/>
                <w:noProof/>
              </w:rPr>
              <w:t>8.3.2</w:t>
            </w:r>
            <w:r>
              <w:rPr>
                <w:rFonts w:asciiTheme="minorHAnsi" w:eastAsiaTheme="minorEastAsia" w:hAnsiTheme="minorHAnsi" w:cstheme="minorBidi"/>
                <w:bCs w:val="0"/>
                <w:noProof/>
                <w:sz w:val="22"/>
                <w:szCs w:val="22"/>
                <w:lang w:val="en-US"/>
              </w:rPr>
              <w:tab/>
            </w:r>
            <w:r w:rsidRPr="00734B32">
              <w:rPr>
                <w:rStyle w:val="Hyperlink"/>
                <w:noProof/>
              </w:rPr>
              <w:t>Apklausų anketos</w:t>
            </w:r>
            <w:r>
              <w:rPr>
                <w:noProof/>
                <w:webHidden/>
              </w:rPr>
              <w:tab/>
            </w:r>
            <w:r>
              <w:rPr>
                <w:noProof/>
                <w:webHidden/>
              </w:rPr>
              <w:fldChar w:fldCharType="begin"/>
            </w:r>
            <w:r>
              <w:rPr>
                <w:noProof/>
                <w:webHidden/>
              </w:rPr>
              <w:instrText xml:space="preserve"> PAGEREF _Toc29952718 \h </w:instrText>
            </w:r>
            <w:r>
              <w:rPr>
                <w:noProof/>
                <w:webHidden/>
              </w:rPr>
            </w:r>
            <w:r>
              <w:rPr>
                <w:noProof/>
                <w:webHidden/>
              </w:rPr>
              <w:fldChar w:fldCharType="separate"/>
            </w:r>
            <w:r w:rsidR="00CD325D">
              <w:rPr>
                <w:noProof/>
                <w:webHidden/>
              </w:rPr>
              <w:t>124</w:t>
            </w:r>
            <w:r>
              <w:rPr>
                <w:noProof/>
                <w:webHidden/>
              </w:rPr>
              <w:fldChar w:fldCharType="end"/>
            </w:r>
          </w:hyperlink>
        </w:p>
        <w:p w14:paraId="31113E46" w14:textId="74D1A1F6" w:rsidR="001474C7" w:rsidRDefault="001474C7">
          <w:pPr>
            <w:pStyle w:val="TOC3"/>
            <w:rPr>
              <w:rFonts w:asciiTheme="minorHAnsi" w:eastAsiaTheme="minorEastAsia" w:hAnsiTheme="minorHAnsi" w:cstheme="minorBidi"/>
              <w:bCs w:val="0"/>
              <w:noProof/>
              <w:sz w:val="22"/>
              <w:szCs w:val="22"/>
              <w:lang w:val="en-US"/>
            </w:rPr>
          </w:pPr>
          <w:hyperlink w:anchor="_Toc29952719" w:history="1">
            <w:r w:rsidRPr="00734B32">
              <w:rPr>
                <w:rStyle w:val="Hyperlink"/>
                <w:noProof/>
                <w:lang w:val="pt-BR"/>
              </w:rPr>
              <w:t>8.3.3</w:t>
            </w:r>
            <w:r>
              <w:rPr>
                <w:rFonts w:asciiTheme="minorHAnsi" w:eastAsiaTheme="minorEastAsia" w:hAnsiTheme="minorHAnsi" w:cstheme="minorBidi"/>
                <w:bCs w:val="0"/>
                <w:noProof/>
                <w:sz w:val="22"/>
                <w:szCs w:val="22"/>
                <w:lang w:val="en-US"/>
              </w:rPr>
              <w:tab/>
            </w:r>
            <w:r w:rsidRPr="00734B32">
              <w:rPr>
                <w:rStyle w:val="Hyperlink"/>
                <w:noProof/>
                <w:lang w:val="pt-BR"/>
              </w:rPr>
              <w:t>Formalios  techninės peržiūros</w:t>
            </w:r>
            <w:r>
              <w:rPr>
                <w:noProof/>
                <w:webHidden/>
              </w:rPr>
              <w:tab/>
            </w:r>
            <w:r>
              <w:rPr>
                <w:noProof/>
                <w:webHidden/>
              </w:rPr>
              <w:fldChar w:fldCharType="begin"/>
            </w:r>
            <w:r>
              <w:rPr>
                <w:noProof/>
                <w:webHidden/>
              </w:rPr>
              <w:instrText xml:space="preserve"> PAGEREF _Toc29952719 \h </w:instrText>
            </w:r>
            <w:r>
              <w:rPr>
                <w:noProof/>
                <w:webHidden/>
              </w:rPr>
            </w:r>
            <w:r>
              <w:rPr>
                <w:noProof/>
                <w:webHidden/>
              </w:rPr>
              <w:fldChar w:fldCharType="separate"/>
            </w:r>
            <w:r w:rsidR="00CD325D">
              <w:rPr>
                <w:noProof/>
                <w:webHidden/>
              </w:rPr>
              <w:t>127</w:t>
            </w:r>
            <w:r>
              <w:rPr>
                <w:noProof/>
                <w:webHidden/>
              </w:rPr>
              <w:fldChar w:fldCharType="end"/>
            </w:r>
          </w:hyperlink>
        </w:p>
        <w:p w14:paraId="7D8EDE77" w14:textId="7D37D394"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20" w:history="1">
            <w:r w:rsidRPr="00734B32">
              <w:rPr>
                <w:rStyle w:val="Hyperlink"/>
                <w:noProof/>
              </w:rPr>
              <w:t>8.4</w:t>
            </w:r>
            <w:r>
              <w:rPr>
                <w:rFonts w:asciiTheme="minorHAnsi" w:eastAsiaTheme="minorEastAsia" w:hAnsiTheme="minorHAnsi" w:cstheme="minorBidi"/>
                <w:bCs w:val="0"/>
                <w:noProof/>
                <w:sz w:val="22"/>
                <w:szCs w:val="22"/>
                <w:lang w:val="en-US"/>
              </w:rPr>
              <w:tab/>
            </w:r>
            <w:r w:rsidRPr="00734B32">
              <w:rPr>
                <w:rStyle w:val="Hyperlink"/>
                <w:noProof/>
              </w:rPr>
              <w:t>Vertinimo rezultatai</w:t>
            </w:r>
            <w:r>
              <w:rPr>
                <w:noProof/>
                <w:webHidden/>
              </w:rPr>
              <w:tab/>
            </w:r>
            <w:r>
              <w:rPr>
                <w:noProof/>
                <w:webHidden/>
              </w:rPr>
              <w:fldChar w:fldCharType="begin"/>
            </w:r>
            <w:r>
              <w:rPr>
                <w:noProof/>
                <w:webHidden/>
              </w:rPr>
              <w:instrText xml:space="preserve"> PAGEREF _Toc29952720 \h </w:instrText>
            </w:r>
            <w:r>
              <w:rPr>
                <w:noProof/>
                <w:webHidden/>
              </w:rPr>
            </w:r>
            <w:r>
              <w:rPr>
                <w:noProof/>
                <w:webHidden/>
              </w:rPr>
              <w:fldChar w:fldCharType="separate"/>
            </w:r>
            <w:r w:rsidR="00CD325D">
              <w:rPr>
                <w:noProof/>
                <w:webHidden/>
              </w:rPr>
              <w:t>129</w:t>
            </w:r>
            <w:r>
              <w:rPr>
                <w:noProof/>
                <w:webHidden/>
              </w:rPr>
              <w:fldChar w:fldCharType="end"/>
            </w:r>
          </w:hyperlink>
        </w:p>
        <w:p w14:paraId="6CF96FAB" w14:textId="263A0949" w:rsidR="001474C7" w:rsidRDefault="001474C7">
          <w:pPr>
            <w:pStyle w:val="TOC2"/>
            <w:tabs>
              <w:tab w:val="left" w:pos="1000"/>
            </w:tabs>
            <w:rPr>
              <w:rFonts w:asciiTheme="minorHAnsi" w:eastAsiaTheme="minorEastAsia" w:hAnsiTheme="minorHAnsi" w:cstheme="minorBidi"/>
              <w:bCs w:val="0"/>
              <w:noProof/>
              <w:sz w:val="22"/>
              <w:szCs w:val="22"/>
              <w:lang w:val="en-US"/>
            </w:rPr>
          </w:pPr>
          <w:hyperlink w:anchor="_Toc29952721" w:history="1">
            <w:r w:rsidRPr="00734B32">
              <w:rPr>
                <w:rStyle w:val="Hyperlink"/>
                <w:noProof/>
              </w:rPr>
              <w:t>8.5</w:t>
            </w:r>
            <w:r>
              <w:rPr>
                <w:rFonts w:asciiTheme="minorHAnsi" w:eastAsiaTheme="minorEastAsia" w:hAnsiTheme="minorHAnsi" w:cstheme="minorBidi"/>
                <w:bCs w:val="0"/>
                <w:noProof/>
                <w:sz w:val="22"/>
                <w:szCs w:val="22"/>
                <w:lang w:val="en-US"/>
              </w:rPr>
              <w:tab/>
            </w:r>
            <w:r w:rsidRPr="00734B32">
              <w:rPr>
                <w:rStyle w:val="Hyperlink"/>
                <w:noProof/>
              </w:rPr>
              <w:t>Išvados</w:t>
            </w:r>
            <w:r>
              <w:rPr>
                <w:noProof/>
                <w:webHidden/>
              </w:rPr>
              <w:tab/>
            </w:r>
            <w:r>
              <w:rPr>
                <w:noProof/>
                <w:webHidden/>
              </w:rPr>
              <w:fldChar w:fldCharType="begin"/>
            </w:r>
            <w:r>
              <w:rPr>
                <w:noProof/>
                <w:webHidden/>
              </w:rPr>
              <w:instrText xml:space="preserve"> PAGEREF _Toc29952721 \h </w:instrText>
            </w:r>
            <w:r>
              <w:rPr>
                <w:noProof/>
                <w:webHidden/>
              </w:rPr>
            </w:r>
            <w:r>
              <w:rPr>
                <w:noProof/>
                <w:webHidden/>
              </w:rPr>
              <w:fldChar w:fldCharType="separate"/>
            </w:r>
            <w:r w:rsidR="00CD325D">
              <w:rPr>
                <w:noProof/>
                <w:webHidden/>
              </w:rPr>
              <w:t>130</w:t>
            </w:r>
            <w:r>
              <w:rPr>
                <w:noProof/>
                <w:webHidden/>
              </w:rPr>
              <w:fldChar w:fldCharType="end"/>
            </w:r>
          </w:hyperlink>
        </w:p>
        <w:p w14:paraId="383DD773" w14:textId="0B5ECBB6" w:rsidR="001474C7" w:rsidRDefault="001474C7">
          <w:pPr>
            <w:pStyle w:val="TOC1"/>
            <w:tabs>
              <w:tab w:val="left" w:pos="432"/>
            </w:tabs>
            <w:rPr>
              <w:rFonts w:asciiTheme="minorHAnsi" w:eastAsiaTheme="minorEastAsia" w:hAnsiTheme="minorHAnsi" w:cstheme="minorBidi"/>
              <w:bCs w:val="0"/>
              <w:noProof/>
              <w:sz w:val="22"/>
              <w:szCs w:val="22"/>
              <w:lang w:val="en-US"/>
            </w:rPr>
          </w:pPr>
          <w:hyperlink w:anchor="_Toc29952722" w:history="1">
            <w:r w:rsidRPr="00734B32">
              <w:rPr>
                <w:rStyle w:val="Hyperlink"/>
                <w:noProof/>
              </w:rPr>
              <w:t>9.</w:t>
            </w:r>
            <w:r>
              <w:rPr>
                <w:rFonts w:asciiTheme="minorHAnsi" w:eastAsiaTheme="minorEastAsia" w:hAnsiTheme="minorHAnsi" w:cstheme="minorBidi"/>
                <w:bCs w:val="0"/>
                <w:noProof/>
                <w:sz w:val="22"/>
                <w:szCs w:val="22"/>
                <w:lang w:val="en-US"/>
              </w:rPr>
              <w:tab/>
            </w:r>
            <w:r w:rsidRPr="00734B32">
              <w:rPr>
                <w:rStyle w:val="Hyperlink"/>
                <w:noProof/>
              </w:rPr>
              <w:t>Literatūra</w:t>
            </w:r>
            <w:r>
              <w:rPr>
                <w:noProof/>
                <w:webHidden/>
              </w:rPr>
              <w:tab/>
            </w:r>
            <w:r>
              <w:rPr>
                <w:noProof/>
                <w:webHidden/>
              </w:rPr>
              <w:fldChar w:fldCharType="begin"/>
            </w:r>
            <w:r>
              <w:rPr>
                <w:noProof/>
                <w:webHidden/>
              </w:rPr>
              <w:instrText xml:space="preserve"> PAGEREF _Toc29952722 \h </w:instrText>
            </w:r>
            <w:r>
              <w:rPr>
                <w:noProof/>
                <w:webHidden/>
              </w:rPr>
            </w:r>
            <w:r>
              <w:rPr>
                <w:noProof/>
                <w:webHidden/>
              </w:rPr>
              <w:fldChar w:fldCharType="separate"/>
            </w:r>
            <w:r w:rsidR="00CD325D">
              <w:rPr>
                <w:noProof/>
                <w:webHidden/>
              </w:rPr>
              <w:t>130</w:t>
            </w:r>
            <w:r>
              <w:rPr>
                <w:noProof/>
                <w:webHidden/>
              </w:rPr>
              <w:fldChar w:fldCharType="end"/>
            </w:r>
          </w:hyperlink>
        </w:p>
        <w:p w14:paraId="377F3902" w14:textId="494CA9F7" w:rsidR="001474C7" w:rsidRDefault="001474C7">
          <w:pPr>
            <w:pStyle w:val="TOC2"/>
            <w:rPr>
              <w:rFonts w:asciiTheme="minorHAnsi" w:eastAsiaTheme="minorEastAsia" w:hAnsiTheme="minorHAnsi" w:cstheme="minorBidi"/>
              <w:bCs w:val="0"/>
              <w:noProof/>
              <w:sz w:val="22"/>
              <w:szCs w:val="22"/>
              <w:lang w:val="en-US"/>
            </w:rPr>
          </w:pPr>
          <w:hyperlink w:anchor="_Toc29952723" w:history="1">
            <w:r w:rsidRPr="00734B32">
              <w:rPr>
                <w:rStyle w:val="Hyperlink"/>
                <w:noProof/>
              </w:rPr>
              <w:t>Projekto Paraiška</w:t>
            </w:r>
            <w:r>
              <w:rPr>
                <w:noProof/>
                <w:webHidden/>
              </w:rPr>
              <w:tab/>
            </w:r>
            <w:r>
              <w:rPr>
                <w:noProof/>
                <w:webHidden/>
              </w:rPr>
              <w:fldChar w:fldCharType="begin"/>
            </w:r>
            <w:r>
              <w:rPr>
                <w:noProof/>
                <w:webHidden/>
              </w:rPr>
              <w:instrText xml:space="preserve"> PAGEREF _Toc29952723 \h </w:instrText>
            </w:r>
            <w:r>
              <w:rPr>
                <w:noProof/>
                <w:webHidden/>
              </w:rPr>
            </w:r>
            <w:r>
              <w:rPr>
                <w:noProof/>
                <w:webHidden/>
              </w:rPr>
              <w:fldChar w:fldCharType="separate"/>
            </w:r>
            <w:r w:rsidR="00CD325D">
              <w:rPr>
                <w:noProof/>
                <w:webHidden/>
              </w:rPr>
              <w:t>130</w:t>
            </w:r>
            <w:r>
              <w:rPr>
                <w:noProof/>
                <w:webHidden/>
              </w:rPr>
              <w:fldChar w:fldCharType="end"/>
            </w:r>
          </w:hyperlink>
        </w:p>
        <w:p w14:paraId="26BAE096" w14:textId="1E06E39B" w:rsidR="001474C7" w:rsidRDefault="001474C7">
          <w:pPr>
            <w:pStyle w:val="TOC2"/>
            <w:rPr>
              <w:rFonts w:asciiTheme="minorHAnsi" w:eastAsiaTheme="minorEastAsia" w:hAnsiTheme="minorHAnsi" w:cstheme="minorBidi"/>
              <w:bCs w:val="0"/>
              <w:noProof/>
              <w:sz w:val="22"/>
              <w:szCs w:val="22"/>
              <w:lang w:val="en-US"/>
            </w:rPr>
          </w:pPr>
          <w:hyperlink w:anchor="_Toc29952724" w:history="1">
            <w:r w:rsidRPr="00734B32">
              <w:rPr>
                <w:rStyle w:val="Hyperlink"/>
                <w:noProof/>
              </w:rPr>
              <w:t>Projektavimo metodologijos ir technologijų analizė</w:t>
            </w:r>
            <w:r>
              <w:rPr>
                <w:noProof/>
                <w:webHidden/>
              </w:rPr>
              <w:tab/>
            </w:r>
            <w:r>
              <w:rPr>
                <w:noProof/>
                <w:webHidden/>
              </w:rPr>
              <w:fldChar w:fldCharType="begin"/>
            </w:r>
            <w:r>
              <w:rPr>
                <w:noProof/>
                <w:webHidden/>
              </w:rPr>
              <w:instrText xml:space="preserve"> PAGEREF _Toc29952724 \h </w:instrText>
            </w:r>
            <w:r>
              <w:rPr>
                <w:noProof/>
                <w:webHidden/>
              </w:rPr>
            </w:r>
            <w:r>
              <w:rPr>
                <w:noProof/>
                <w:webHidden/>
              </w:rPr>
              <w:fldChar w:fldCharType="separate"/>
            </w:r>
            <w:r w:rsidR="00CD325D">
              <w:rPr>
                <w:noProof/>
                <w:webHidden/>
              </w:rPr>
              <w:t>131</w:t>
            </w:r>
            <w:r>
              <w:rPr>
                <w:noProof/>
                <w:webHidden/>
              </w:rPr>
              <w:fldChar w:fldCharType="end"/>
            </w:r>
          </w:hyperlink>
        </w:p>
        <w:p w14:paraId="6A46B2AE" w14:textId="52682490" w:rsidR="001474C7" w:rsidRDefault="001474C7">
          <w:pPr>
            <w:pStyle w:val="TOC2"/>
            <w:rPr>
              <w:rFonts w:asciiTheme="minorHAnsi" w:eastAsiaTheme="minorEastAsia" w:hAnsiTheme="minorHAnsi" w:cstheme="minorBidi"/>
              <w:bCs w:val="0"/>
              <w:noProof/>
              <w:sz w:val="22"/>
              <w:szCs w:val="22"/>
              <w:lang w:val="en-US"/>
            </w:rPr>
          </w:pPr>
          <w:hyperlink w:anchor="_Toc29952725" w:history="1">
            <w:r w:rsidRPr="00734B32">
              <w:rPr>
                <w:rStyle w:val="Hyperlink"/>
                <w:noProof/>
              </w:rPr>
              <w:t>Reikalavimų specifikacija</w:t>
            </w:r>
            <w:r>
              <w:rPr>
                <w:noProof/>
                <w:webHidden/>
              </w:rPr>
              <w:tab/>
            </w:r>
            <w:r>
              <w:rPr>
                <w:noProof/>
                <w:webHidden/>
              </w:rPr>
              <w:fldChar w:fldCharType="begin"/>
            </w:r>
            <w:r>
              <w:rPr>
                <w:noProof/>
                <w:webHidden/>
              </w:rPr>
              <w:instrText xml:space="preserve"> PAGEREF _Toc29952725 \h </w:instrText>
            </w:r>
            <w:r>
              <w:rPr>
                <w:noProof/>
                <w:webHidden/>
              </w:rPr>
            </w:r>
            <w:r>
              <w:rPr>
                <w:noProof/>
                <w:webHidden/>
              </w:rPr>
              <w:fldChar w:fldCharType="separate"/>
            </w:r>
            <w:r w:rsidR="00CD325D">
              <w:rPr>
                <w:noProof/>
                <w:webHidden/>
              </w:rPr>
              <w:t>131</w:t>
            </w:r>
            <w:r>
              <w:rPr>
                <w:noProof/>
                <w:webHidden/>
              </w:rPr>
              <w:fldChar w:fldCharType="end"/>
            </w:r>
          </w:hyperlink>
        </w:p>
        <w:p w14:paraId="3541B566" w14:textId="04918BBC" w:rsidR="001474C7" w:rsidRDefault="001474C7">
          <w:pPr>
            <w:pStyle w:val="TOC2"/>
            <w:rPr>
              <w:rFonts w:asciiTheme="minorHAnsi" w:eastAsiaTheme="minorEastAsia" w:hAnsiTheme="minorHAnsi" w:cstheme="minorBidi"/>
              <w:bCs w:val="0"/>
              <w:noProof/>
              <w:sz w:val="22"/>
              <w:szCs w:val="22"/>
              <w:lang w:val="en-US"/>
            </w:rPr>
          </w:pPr>
          <w:hyperlink w:anchor="_Toc29952726" w:history="1">
            <w:r w:rsidRPr="00734B32">
              <w:rPr>
                <w:rStyle w:val="Hyperlink"/>
                <w:noProof/>
              </w:rPr>
              <w:t>Architektūros specifikacija</w:t>
            </w:r>
            <w:r>
              <w:rPr>
                <w:noProof/>
                <w:webHidden/>
              </w:rPr>
              <w:tab/>
            </w:r>
            <w:r>
              <w:rPr>
                <w:noProof/>
                <w:webHidden/>
              </w:rPr>
              <w:fldChar w:fldCharType="begin"/>
            </w:r>
            <w:r>
              <w:rPr>
                <w:noProof/>
                <w:webHidden/>
              </w:rPr>
              <w:instrText xml:space="preserve"> PAGEREF _Toc29952726 \h </w:instrText>
            </w:r>
            <w:r>
              <w:rPr>
                <w:noProof/>
                <w:webHidden/>
              </w:rPr>
            </w:r>
            <w:r>
              <w:rPr>
                <w:noProof/>
                <w:webHidden/>
              </w:rPr>
              <w:fldChar w:fldCharType="separate"/>
            </w:r>
            <w:r w:rsidR="00CD325D">
              <w:rPr>
                <w:noProof/>
                <w:webHidden/>
              </w:rPr>
              <w:t>131</w:t>
            </w:r>
            <w:r>
              <w:rPr>
                <w:noProof/>
                <w:webHidden/>
              </w:rPr>
              <w:fldChar w:fldCharType="end"/>
            </w:r>
          </w:hyperlink>
        </w:p>
        <w:p w14:paraId="4B648BBC" w14:textId="34D8CB05" w:rsidR="0089222F" w:rsidRDefault="0089222F" w:rsidP="00745155">
          <w:r>
            <w:rPr>
              <w:noProof/>
            </w:rPr>
            <w:fldChar w:fldCharType="end"/>
          </w:r>
        </w:p>
      </w:sdtContent>
    </w:sdt>
    <w:p w14:paraId="25814DBE" w14:textId="0BB305A1" w:rsidR="00860CC9" w:rsidRPr="000E264C" w:rsidRDefault="00860CC9" w:rsidP="00745155">
      <w:pPr>
        <w:pStyle w:val="Title"/>
      </w:pPr>
    </w:p>
    <w:p w14:paraId="4054BCB4" w14:textId="77777777" w:rsidR="00D70D69" w:rsidRDefault="0089222F" w:rsidP="00745155">
      <w:bookmarkStart w:id="1" w:name="_Toc86568890"/>
      <w:r>
        <w:br w:type="page"/>
      </w:r>
    </w:p>
    <w:p w14:paraId="47ADE697" w14:textId="77777777" w:rsidR="001474C7" w:rsidRDefault="00D70D69" w:rsidP="006F43F2">
      <w:pPr>
        <w:pStyle w:val="Heading1"/>
        <w:numPr>
          <w:ilvl w:val="0"/>
          <w:numId w:val="0"/>
        </w:numPr>
        <w:rPr>
          <w:noProof/>
        </w:rPr>
      </w:pPr>
      <w:bookmarkStart w:id="2" w:name="_Toc29952507"/>
      <w:r w:rsidRPr="00745155">
        <w:lastRenderedPageBreak/>
        <w:t>Paveikslėlių sąrašas</w:t>
      </w:r>
      <w:bookmarkEnd w:id="2"/>
      <w:r w:rsidR="0089222F">
        <w:fldChar w:fldCharType="begin"/>
      </w:r>
      <w:r w:rsidR="0089222F" w:rsidRPr="00745155">
        <w:instrText xml:space="preserve"> TOC \h \z \c "pav." </w:instrText>
      </w:r>
      <w:r w:rsidR="0089222F">
        <w:fldChar w:fldCharType="separate"/>
      </w:r>
    </w:p>
    <w:p w14:paraId="75740E16" w14:textId="7EA60F1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27" w:history="1">
        <w:r w:rsidRPr="00F72D7C">
          <w:rPr>
            <w:rStyle w:val="Hyperlink"/>
            <w:noProof/>
          </w:rPr>
          <w:t>pav. 1 LeNet-5 konvoliucinio tinklo architektūra</w:t>
        </w:r>
        <w:r>
          <w:rPr>
            <w:noProof/>
            <w:webHidden/>
          </w:rPr>
          <w:tab/>
        </w:r>
        <w:r>
          <w:rPr>
            <w:noProof/>
            <w:webHidden/>
          </w:rPr>
          <w:fldChar w:fldCharType="begin"/>
        </w:r>
        <w:r>
          <w:rPr>
            <w:noProof/>
            <w:webHidden/>
          </w:rPr>
          <w:instrText xml:space="preserve"> PAGEREF _Toc29952727 \h </w:instrText>
        </w:r>
        <w:r>
          <w:rPr>
            <w:noProof/>
            <w:webHidden/>
          </w:rPr>
        </w:r>
        <w:r>
          <w:rPr>
            <w:noProof/>
            <w:webHidden/>
          </w:rPr>
          <w:fldChar w:fldCharType="separate"/>
        </w:r>
        <w:r w:rsidR="00CD325D">
          <w:rPr>
            <w:noProof/>
            <w:webHidden/>
          </w:rPr>
          <w:t>14</w:t>
        </w:r>
        <w:r>
          <w:rPr>
            <w:noProof/>
            <w:webHidden/>
          </w:rPr>
          <w:fldChar w:fldCharType="end"/>
        </w:r>
      </w:hyperlink>
    </w:p>
    <w:p w14:paraId="004D5D07" w14:textId="7A45AF3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28" w:history="1">
        <w:r w:rsidRPr="00F72D7C">
          <w:rPr>
            <w:rStyle w:val="Hyperlink"/>
            <w:noProof/>
          </w:rPr>
          <w:t>pav. 2 CNN pavertimas į FCN</w:t>
        </w:r>
        <w:r>
          <w:rPr>
            <w:noProof/>
            <w:webHidden/>
          </w:rPr>
          <w:tab/>
        </w:r>
        <w:r>
          <w:rPr>
            <w:noProof/>
            <w:webHidden/>
          </w:rPr>
          <w:fldChar w:fldCharType="begin"/>
        </w:r>
        <w:r>
          <w:rPr>
            <w:noProof/>
            <w:webHidden/>
          </w:rPr>
          <w:instrText xml:space="preserve"> PAGEREF _Toc29952728 \h </w:instrText>
        </w:r>
        <w:r>
          <w:rPr>
            <w:noProof/>
            <w:webHidden/>
          </w:rPr>
        </w:r>
        <w:r>
          <w:rPr>
            <w:noProof/>
            <w:webHidden/>
          </w:rPr>
          <w:fldChar w:fldCharType="separate"/>
        </w:r>
        <w:r w:rsidR="00CD325D">
          <w:rPr>
            <w:noProof/>
            <w:webHidden/>
          </w:rPr>
          <w:t>14</w:t>
        </w:r>
        <w:r>
          <w:rPr>
            <w:noProof/>
            <w:webHidden/>
          </w:rPr>
          <w:fldChar w:fldCharType="end"/>
        </w:r>
      </w:hyperlink>
    </w:p>
    <w:p w14:paraId="32F692E9" w14:textId="3EF7218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29" w:history="1">
        <w:r w:rsidRPr="00F72D7C">
          <w:rPr>
            <w:rStyle w:val="Hyperlink"/>
            <w:noProof/>
          </w:rPr>
          <w:t>pav. 3 FCN tinklo rezultatų pavyzdys</w:t>
        </w:r>
        <w:r>
          <w:rPr>
            <w:noProof/>
            <w:webHidden/>
          </w:rPr>
          <w:tab/>
        </w:r>
        <w:r>
          <w:rPr>
            <w:noProof/>
            <w:webHidden/>
          </w:rPr>
          <w:fldChar w:fldCharType="begin"/>
        </w:r>
        <w:r>
          <w:rPr>
            <w:noProof/>
            <w:webHidden/>
          </w:rPr>
          <w:instrText xml:space="preserve"> PAGEREF _Toc29952729 \h </w:instrText>
        </w:r>
        <w:r>
          <w:rPr>
            <w:noProof/>
            <w:webHidden/>
          </w:rPr>
        </w:r>
        <w:r>
          <w:rPr>
            <w:noProof/>
            <w:webHidden/>
          </w:rPr>
          <w:fldChar w:fldCharType="separate"/>
        </w:r>
        <w:r w:rsidR="00CD325D">
          <w:rPr>
            <w:noProof/>
            <w:webHidden/>
          </w:rPr>
          <w:t>15</w:t>
        </w:r>
        <w:r>
          <w:rPr>
            <w:noProof/>
            <w:webHidden/>
          </w:rPr>
          <w:fldChar w:fldCharType="end"/>
        </w:r>
      </w:hyperlink>
    </w:p>
    <w:p w14:paraId="386EC56B" w14:textId="3A58408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0" w:history="1">
        <w:r w:rsidRPr="00F72D7C">
          <w:rPr>
            <w:rStyle w:val="Hyperlink"/>
            <w:noProof/>
          </w:rPr>
          <w:t>pav. 4 Neocognitron tinklo architektūra</w:t>
        </w:r>
        <w:r>
          <w:rPr>
            <w:noProof/>
            <w:webHidden/>
          </w:rPr>
          <w:tab/>
        </w:r>
        <w:r>
          <w:rPr>
            <w:noProof/>
            <w:webHidden/>
          </w:rPr>
          <w:fldChar w:fldCharType="begin"/>
        </w:r>
        <w:r>
          <w:rPr>
            <w:noProof/>
            <w:webHidden/>
          </w:rPr>
          <w:instrText xml:space="preserve"> PAGEREF _Toc29952730 \h </w:instrText>
        </w:r>
        <w:r>
          <w:rPr>
            <w:noProof/>
            <w:webHidden/>
          </w:rPr>
        </w:r>
        <w:r>
          <w:rPr>
            <w:noProof/>
            <w:webHidden/>
          </w:rPr>
          <w:fldChar w:fldCharType="separate"/>
        </w:r>
        <w:r w:rsidR="00CD325D">
          <w:rPr>
            <w:noProof/>
            <w:webHidden/>
          </w:rPr>
          <w:t>20</w:t>
        </w:r>
        <w:r>
          <w:rPr>
            <w:noProof/>
            <w:webHidden/>
          </w:rPr>
          <w:fldChar w:fldCharType="end"/>
        </w:r>
      </w:hyperlink>
    </w:p>
    <w:p w14:paraId="0C987AC2" w14:textId="7A2FD0B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1" w:history="1">
        <w:r w:rsidRPr="00F72D7C">
          <w:rPr>
            <w:rStyle w:val="Hyperlink"/>
            <w:noProof/>
          </w:rPr>
          <w:t>pav. 5 Neocognitron tinklo veikimo pavyzdys</w:t>
        </w:r>
        <w:r>
          <w:rPr>
            <w:noProof/>
            <w:webHidden/>
          </w:rPr>
          <w:tab/>
        </w:r>
        <w:r>
          <w:rPr>
            <w:noProof/>
            <w:webHidden/>
          </w:rPr>
          <w:fldChar w:fldCharType="begin"/>
        </w:r>
        <w:r>
          <w:rPr>
            <w:noProof/>
            <w:webHidden/>
          </w:rPr>
          <w:instrText xml:space="preserve"> PAGEREF _Toc29952731 \h </w:instrText>
        </w:r>
        <w:r>
          <w:rPr>
            <w:noProof/>
            <w:webHidden/>
          </w:rPr>
        </w:r>
        <w:r>
          <w:rPr>
            <w:noProof/>
            <w:webHidden/>
          </w:rPr>
          <w:fldChar w:fldCharType="separate"/>
        </w:r>
        <w:r w:rsidR="00CD325D">
          <w:rPr>
            <w:noProof/>
            <w:webHidden/>
          </w:rPr>
          <w:t>21</w:t>
        </w:r>
        <w:r>
          <w:rPr>
            <w:noProof/>
            <w:webHidden/>
          </w:rPr>
          <w:fldChar w:fldCharType="end"/>
        </w:r>
      </w:hyperlink>
    </w:p>
    <w:p w14:paraId="50AA12A2" w14:textId="1491933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2" w:history="1">
        <w:r w:rsidRPr="00F72D7C">
          <w:rPr>
            <w:rStyle w:val="Hyperlink"/>
            <w:noProof/>
          </w:rPr>
          <w:t>pav. 6 LeNet-5 konvoliucinio tinklo architektūra</w:t>
        </w:r>
        <w:r>
          <w:rPr>
            <w:noProof/>
            <w:webHidden/>
          </w:rPr>
          <w:tab/>
        </w:r>
        <w:r>
          <w:rPr>
            <w:noProof/>
            <w:webHidden/>
          </w:rPr>
          <w:fldChar w:fldCharType="begin"/>
        </w:r>
        <w:r>
          <w:rPr>
            <w:noProof/>
            <w:webHidden/>
          </w:rPr>
          <w:instrText xml:space="preserve"> PAGEREF _Toc29952732 \h </w:instrText>
        </w:r>
        <w:r>
          <w:rPr>
            <w:noProof/>
            <w:webHidden/>
          </w:rPr>
        </w:r>
        <w:r>
          <w:rPr>
            <w:noProof/>
            <w:webHidden/>
          </w:rPr>
          <w:fldChar w:fldCharType="separate"/>
        </w:r>
        <w:r w:rsidR="00CD325D">
          <w:rPr>
            <w:noProof/>
            <w:webHidden/>
          </w:rPr>
          <w:t>22</w:t>
        </w:r>
        <w:r>
          <w:rPr>
            <w:noProof/>
            <w:webHidden/>
          </w:rPr>
          <w:fldChar w:fldCharType="end"/>
        </w:r>
      </w:hyperlink>
    </w:p>
    <w:p w14:paraId="2799A67F" w14:textId="3206C25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3" w:history="1">
        <w:r w:rsidRPr="00F72D7C">
          <w:rPr>
            <w:rStyle w:val="Hyperlink"/>
            <w:noProof/>
          </w:rPr>
          <w:t>pav. 7 CNN pavertimas į FCN</w:t>
        </w:r>
        <w:r>
          <w:rPr>
            <w:noProof/>
            <w:webHidden/>
          </w:rPr>
          <w:tab/>
        </w:r>
        <w:r>
          <w:rPr>
            <w:noProof/>
            <w:webHidden/>
          </w:rPr>
          <w:fldChar w:fldCharType="begin"/>
        </w:r>
        <w:r>
          <w:rPr>
            <w:noProof/>
            <w:webHidden/>
          </w:rPr>
          <w:instrText xml:space="preserve"> PAGEREF _Toc29952733 \h </w:instrText>
        </w:r>
        <w:r>
          <w:rPr>
            <w:noProof/>
            <w:webHidden/>
          </w:rPr>
        </w:r>
        <w:r>
          <w:rPr>
            <w:noProof/>
            <w:webHidden/>
          </w:rPr>
          <w:fldChar w:fldCharType="separate"/>
        </w:r>
        <w:r w:rsidR="00CD325D">
          <w:rPr>
            <w:noProof/>
            <w:webHidden/>
          </w:rPr>
          <w:t>23</w:t>
        </w:r>
        <w:r>
          <w:rPr>
            <w:noProof/>
            <w:webHidden/>
          </w:rPr>
          <w:fldChar w:fldCharType="end"/>
        </w:r>
      </w:hyperlink>
    </w:p>
    <w:p w14:paraId="4C952137" w14:textId="39C5F62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4" w:history="1">
        <w:r w:rsidRPr="00F72D7C">
          <w:rPr>
            <w:rStyle w:val="Hyperlink"/>
            <w:noProof/>
          </w:rPr>
          <w:t>pav. 8 FCN tinklo rezultatų pavyzdys</w:t>
        </w:r>
        <w:r>
          <w:rPr>
            <w:noProof/>
            <w:webHidden/>
          </w:rPr>
          <w:tab/>
        </w:r>
        <w:r>
          <w:rPr>
            <w:noProof/>
            <w:webHidden/>
          </w:rPr>
          <w:fldChar w:fldCharType="begin"/>
        </w:r>
        <w:r>
          <w:rPr>
            <w:noProof/>
            <w:webHidden/>
          </w:rPr>
          <w:instrText xml:space="preserve"> PAGEREF _Toc29952734 \h </w:instrText>
        </w:r>
        <w:r>
          <w:rPr>
            <w:noProof/>
            <w:webHidden/>
          </w:rPr>
        </w:r>
        <w:r>
          <w:rPr>
            <w:noProof/>
            <w:webHidden/>
          </w:rPr>
          <w:fldChar w:fldCharType="separate"/>
        </w:r>
        <w:r w:rsidR="00CD325D">
          <w:rPr>
            <w:noProof/>
            <w:webHidden/>
          </w:rPr>
          <w:t>23</w:t>
        </w:r>
        <w:r>
          <w:rPr>
            <w:noProof/>
            <w:webHidden/>
          </w:rPr>
          <w:fldChar w:fldCharType="end"/>
        </w:r>
      </w:hyperlink>
    </w:p>
    <w:p w14:paraId="102814F9" w14:textId="4A96C61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5" w:history="1">
        <w:r w:rsidRPr="00F72D7C">
          <w:rPr>
            <w:rStyle w:val="Hyperlink"/>
            <w:noProof/>
          </w:rPr>
          <w:t>pav. 9 KTU moodle svetainė</w:t>
        </w:r>
        <w:r>
          <w:rPr>
            <w:noProof/>
            <w:webHidden/>
          </w:rPr>
          <w:tab/>
        </w:r>
        <w:r>
          <w:rPr>
            <w:noProof/>
            <w:webHidden/>
          </w:rPr>
          <w:fldChar w:fldCharType="begin"/>
        </w:r>
        <w:r>
          <w:rPr>
            <w:noProof/>
            <w:webHidden/>
          </w:rPr>
          <w:instrText xml:space="preserve"> PAGEREF _Toc29952735 \h </w:instrText>
        </w:r>
        <w:r>
          <w:rPr>
            <w:noProof/>
            <w:webHidden/>
          </w:rPr>
        </w:r>
        <w:r>
          <w:rPr>
            <w:noProof/>
            <w:webHidden/>
          </w:rPr>
          <w:fldChar w:fldCharType="separate"/>
        </w:r>
        <w:r w:rsidR="00CD325D">
          <w:rPr>
            <w:noProof/>
            <w:webHidden/>
          </w:rPr>
          <w:t>25</w:t>
        </w:r>
        <w:r>
          <w:rPr>
            <w:noProof/>
            <w:webHidden/>
          </w:rPr>
          <w:fldChar w:fldCharType="end"/>
        </w:r>
      </w:hyperlink>
    </w:p>
    <w:p w14:paraId="6CB94DB3" w14:textId="0C801CD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6" w:history="1">
        <w:r w:rsidRPr="00F72D7C">
          <w:rPr>
            <w:rStyle w:val="Hyperlink"/>
            <w:noProof/>
          </w:rPr>
          <w:t>pav. 10 Supaprastintas KTU moodle svetainės vaizdas</w:t>
        </w:r>
        <w:r>
          <w:rPr>
            <w:noProof/>
            <w:webHidden/>
          </w:rPr>
          <w:tab/>
        </w:r>
        <w:r>
          <w:rPr>
            <w:noProof/>
            <w:webHidden/>
          </w:rPr>
          <w:fldChar w:fldCharType="begin"/>
        </w:r>
        <w:r>
          <w:rPr>
            <w:noProof/>
            <w:webHidden/>
          </w:rPr>
          <w:instrText xml:space="preserve"> PAGEREF _Toc29952736 \h </w:instrText>
        </w:r>
        <w:r>
          <w:rPr>
            <w:noProof/>
            <w:webHidden/>
          </w:rPr>
        </w:r>
        <w:r>
          <w:rPr>
            <w:noProof/>
            <w:webHidden/>
          </w:rPr>
          <w:fldChar w:fldCharType="separate"/>
        </w:r>
        <w:r w:rsidR="00CD325D">
          <w:rPr>
            <w:noProof/>
            <w:webHidden/>
          </w:rPr>
          <w:t>26</w:t>
        </w:r>
        <w:r>
          <w:rPr>
            <w:noProof/>
            <w:webHidden/>
          </w:rPr>
          <w:fldChar w:fldCharType="end"/>
        </w:r>
      </w:hyperlink>
    </w:p>
    <w:p w14:paraId="1BE6C38A" w14:textId="0C8DA7C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7" w:history="1">
        <w:r w:rsidRPr="00F72D7C">
          <w:rPr>
            <w:rStyle w:val="Hyperlink"/>
            <w:noProof/>
          </w:rPr>
          <w:t>pav. 11 Projekto planas</w:t>
        </w:r>
        <w:r>
          <w:rPr>
            <w:noProof/>
            <w:webHidden/>
          </w:rPr>
          <w:tab/>
        </w:r>
        <w:r>
          <w:rPr>
            <w:noProof/>
            <w:webHidden/>
          </w:rPr>
          <w:fldChar w:fldCharType="begin"/>
        </w:r>
        <w:r>
          <w:rPr>
            <w:noProof/>
            <w:webHidden/>
          </w:rPr>
          <w:instrText xml:space="preserve"> PAGEREF _Toc29952737 \h </w:instrText>
        </w:r>
        <w:r>
          <w:rPr>
            <w:noProof/>
            <w:webHidden/>
          </w:rPr>
        </w:r>
        <w:r>
          <w:rPr>
            <w:noProof/>
            <w:webHidden/>
          </w:rPr>
          <w:fldChar w:fldCharType="separate"/>
        </w:r>
        <w:r w:rsidR="00CD325D">
          <w:rPr>
            <w:noProof/>
            <w:webHidden/>
          </w:rPr>
          <w:t>28</w:t>
        </w:r>
        <w:r>
          <w:rPr>
            <w:noProof/>
            <w:webHidden/>
          </w:rPr>
          <w:fldChar w:fldCharType="end"/>
        </w:r>
      </w:hyperlink>
    </w:p>
    <w:p w14:paraId="7EE8542E" w14:textId="3D17F67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8" w:history="1">
        <w:r w:rsidRPr="00F72D7C">
          <w:rPr>
            <w:rStyle w:val="Hyperlink"/>
            <w:noProof/>
          </w:rPr>
          <w:t>Pav. 12 Diegimo aplinkos diagrama</w:t>
        </w:r>
        <w:r>
          <w:rPr>
            <w:noProof/>
            <w:webHidden/>
          </w:rPr>
          <w:tab/>
        </w:r>
        <w:r>
          <w:rPr>
            <w:noProof/>
            <w:webHidden/>
          </w:rPr>
          <w:fldChar w:fldCharType="begin"/>
        </w:r>
        <w:r>
          <w:rPr>
            <w:noProof/>
            <w:webHidden/>
          </w:rPr>
          <w:instrText xml:space="preserve"> PAGEREF _Toc29952738 \h </w:instrText>
        </w:r>
        <w:r>
          <w:rPr>
            <w:noProof/>
            <w:webHidden/>
          </w:rPr>
        </w:r>
        <w:r>
          <w:rPr>
            <w:noProof/>
            <w:webHidden/>
          </w:rPr>
          <w:fldChar w:fldCharType="separate"/>
        </w:r>
        <w:r w:rsidR="00CD325D">
          <w:rPr>
            <w:noProof/>
            <w:webHidden/>
          </w:rPr>
          <w:t>32</w:t>
        </w:r>
        <w:r>
          <w:rPr>
            <w:noProof/>
            <w:webHidden/>
          </w:rPr>
          <w:fldChar w:fldCharType="end"/>
        </w:r>
      </w:hyperlink>
    </w:p>
    <w:p w14:paraId="31F25AC1" w14:textId="5C3D805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39" w:history="1">
        <w:r w:rsidRPr="00F72D7C">
          <w:rPr>
            <w:rStyle w:val="Hyperlink"/>
            <w:noProof/>
          </w:rPr>
          <w:t>Pav. 13 Veiklos konteksto diagrama</w:t>
        </w:r>
        <w:r>
          <w:rPr>
            <w:noProof/>
            <w:webHidden/>
          </w:rPr>
          <w:tab/>
        </w:r>
        <w:r>
          <w:rPr>
            <w:noProof/>
            <w:webHidden/>
          </w:rPr>
          <w:fldChar w:fldCharType="begin"/>
        </w:r>
        <w:r>
          <w:rPr>
            <w:noProof/>
            <w:webHidden/>
          </w:rPr>
          <w:instrText xml:space="preserve"> PAGEREF _Toc29952739 \h </w:instrText>
        </w:r>
        <w:r>
          <w:rPr>
            <w:noProof/>
            <w:webHidden/>
          </w:rPr>
        </w:r>
        <w:r>
          <w:rPr>
            <w:noProof/>
            <w:webHidden/>
          </w:rPr>
          <w:fldChar w:fldCharType="separate"/>
        </w:r>
        <w:r w:rsidR="00CD325D">
          <w:rPr>
            <w:noProof/>
            <w:webHidden/>
          </w:rPr>
          <w:t>35</w:t>
        </w:r>
        <w:r>
          <w:rPr>
            <w:noProof/>
            <w:webHidden/>
          </w:rPr>
          <w:fldChar w:fldCharType="end"/>
        </w:r>
      </w:hyperlink>
    </w:p>
    <w:p w14:paraId="39906346" w14:textId="1062467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0" w:history="1">
        <w:r w:rsidRPr="00F72D7C">
          <w:rPr>
            <w:rStyle w:val="Hyperlink"/>
            <w:noProof/>
          </w:rPr>
          <w:t>Pav. 14 duomenų modelis</w:t>
        </w:r>
        <w:r>
          <w:rPr>
            <w:noProof/>
            <w:webHidden/>
          </w:rPr>
          <w:tab/>
        </w:r>
        <w:r>
          <w:rPr>
            <w:noProof/>
            <w:webHidden/>
          </w:rPr>
          <w:fldChar w:fldCharType="begin"/>
        </w:r>
        <w:r>
          <w:rPr>
            <w:noProof/>
            <w:webHidden/>
          </w:rPr>
          <w:instrText xml:space="preserve"> PAGEREF _Toc29952740 \h </w:instrText>
        </w:r>
        <w:r>
          <w:rPr>
            <w:noProof/>
            <w:webHidden/>
          </w:rPr>
        </w:r>
        <w:r>
          <w:rPr>
            <w:noProof/>
            <w:webHidden/>
          </w:rPr>
          <w:fldChar w:fldCharType="separate"/>
        </w:r>
        <w:r w:rsidR="00CD325D">
          <w:rPr>
            <w:noProof/>
            <w:webHidden/>
          </w:rPr>
          <w:t>37</w:t>
        </w:r>
        <w:r>
          <w:rPr>
            <w:noProof/>
            <w:webHidden/>
          </w:rPr>
          <w:fldChar w:fldCharType="end"/>
        </w:r>
      </w:hyperlink>
    </w:p>
    <w:p w14:paraId="733D4101" w14:textId="2CEB54D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1" w:history="1">
        <w:r w:rsidRPr="00F72D7C">
          <w:rPr>
            <w:rStyle w:val="Hyperlink"/>
            <w:noProof/>
          </w:rPr>
          <w:t>Pav. 15 Panaudojimo atvejų diagrama</w:t>
        </w:r>
        <w:r>
          <w:rPr>
            <w:noProof/>
            <w:webHidden/>
          </w:rPr>
          <w:tab/>
        </w:r>
        <w:r>
          <w:rPr>
            <w:noProof/>
            <w:webHidden/>
          </w:rPr>
          <w:fldChar w:fldCharType="begin"/>
        </w:r>
        <w:r>
          <w:rPr>
            <w:noProof/>
            <w:webHidden/>
          </w:rPr>
          <w:instrText xml:space="preserve"> PAGEREF _Toc29952741 \h </w:instrText>
        </w:r>
        <w:r>
          <w:rPr>
            <w:noProof/>
            <w:webHidden/>
          </w:rPr>
        </w:r>
        <w:r>
          <w:rPr>
            <w:noProof/>
            <w:webHidden/>
          </w:rPr>
          <w:fldChar w:fldCharType="separate"/>
        </w:r>
        <w:r w:rsidR="00CD325D">
          <w:rPr>
            <w:noProof/>
            <w:webHidden/>
          </w:rPr>
          <w:t>39</w:t>
        </w:r>
        <w:r>
          <w:rPr>
            <w:noProof/>
            <w:webHidden/>
          </w:rPr>
          <w:fldChar w:fldCharType="end"/>
        </w:r>
      </w:hyperlink>
    </w:p>
    <w:p w14:paraId="0FF3B5A2" w14:textId="42C0755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2" w:history="1">
        <w:r w:rsidRPr="00F72D7C">
          <w:rPr>
            <w:rStyle w:val="Hyperlink"/>
            <w:noProof/>
          </w:rPr>
          <w:t>Pav. 16 Sistemos darbų išskaidymo diagrama</w:t>
        </w:r>
        <w:r>
          <w:rPr>
            <w:noProof/>
            <w:webHidden/>
          </w:rPr>
          <w:tab/>
        </w:r>
        <w:r>
          <w:rPr>
            <w:noProof/>
            <w:webHidden/>
          </w:rPr>
          <w:fldChar w:fldCharType="begin"/>
        </w:r>
        <w:r>
          <w:rPr>
            <w:noProof/>
            <w:webHidden/>
          </w:rPr>
          <w:instrText xml:space="preserve"> PAGEREF _Toc29952742 \h </w:instrText>
        </w:r>
        <w:r>
          <w:rPr>
            <w:noProof/>
            <w:webHidden/>
          </w:rPr>
        </w:r>
        <w:r>
          <w:rPr>
            <w:noProof/>
            <w:webHidden/>
          </w:rPr>
          <w:fldChar w:fldCharType="separate"/>
        </w:r>
        <w:r w:rsidR="00CD325D">
          <w:rPr>
            <w:noProof/>
            <w:webHidden/>
          </w:rPr>
          <w:t>56</w:t>
        </w:r>
        <w:r>
          <w:rPr>
            <w:noProof/>
            <w:webHidden/>
          </w:rPr>
          <w:fldChar w:fldCharType="end"/>
        </w:r>
      </w:hyperlink>
    </w:p>
    <w:p w14:paraId="138BBB7B" w14:textId="303409E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3" w:history="1">
        <w:r w:rsidRPr="00F72D7C">
          <w:rPr>
            <w:rStyle w:val="Hyperlink"/>
            <w:noProof/>
          </w:rPr>
          <w:t>Pav. 17 Darbų grafiko diagrama</w:t>
        </w:r>
        <w:r>
          <w:rPr>
            <w:noProof/>
            <w:webHidden/>
          </w:rPr>
          <w:tab/>
        </w:r>
        <w:r>
          <w:rPr>
            <w:noProof/>
            <w:webHidden/>
          </w:rPr>
          <w:fldChar w:fldCharType="begin"/>
        </w:r>
        <w:r>
          <w:rPr>
            <w:noProof/>
            <w:webHidden/>
          </w:rPr>
          <w:instrText xml:space="preserve"> PAGEREF _Toc29952743 \h </w:instrText>
        </w:r>
        <w:r>
          <w:rPr>
            <w:noProof/>
            <w:webHidden/>
          </w:rPr>
        </w:r>
        <w:r>
          <w:rPr>
            <w:noProof/>
            <w:webHidden/>
          </w:rPr>
          <w:fldChar w:fldCharType="separate"/>
        </w:r>
        <w:r w:rsidR="00CD325D">
          <w:rPr>
            <w:noProof/>
            <w:webHidden/>
          </w:rPr>
          <w:t>56</w:t>
        </w:r>
        <w:r>
          <w:rPr>
            <w:noProof/>
            <w:webHidden/>
          </w:rPr>
          <w:fldChar w:fldCharType="end"/>
        </w:r>
      </w:hyperlink>
    </w:p>
    <w:p w14:paraId="72A416ED" w14:textId="5C11601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4" w:history="1">
        <w:r w:rsidRPr="00F72D7C">
          <w:rPr>
            <w:rStyle w:val="Hyperlink"/>
            <w:noProof/>
          </w:rPr>
          <w:t>Pav. 18 Panaudojimo atvejų diagrama</w:t>
        </w:r>
        <w:r>
          <w:rPr>
            <w:noProof/>
            <w:webHidden/>
          </w:rPr>
          <w:tab/>
        </w:r>
        <w:r>
          <w:rPr>
            <w:noProof/>
            <w:webHidden/>
          </w:rPr>
          <w:fldChar w:fldCharType="begin"/>
        </w:r>
        <w:r>
          <w:rPr>
            <w:noProof/>
            <w:webHidden/>
          </w:rPr>
          <w:instrText xml:space="preserve"> PAGEREF _Toc29952744 \h </w:instrText>
        </w:r>
        <w:r>
          <w:rPr>
            <w:noProof/>
            <w:webHidden/>
          </w:rPr>
        </w:r>
        <w:r>
          <w:rPr>
            <w:noProof/>
            <w:webHidden/>
          </w:rPr>
          <w:fldChar w:fldCharType="separate"/>
        </w:r>
        <w:r w:rsidR="00CD325D">
          <w:rPr>
            <w:noProof/>
            <w:webHidden/>
          </w:rPr>
          <w:t>62</w:t>
        </w:r>
        <w:r>
          <w:rPr>
            <w:noProof/>
            <w:webHidden/>
          </w:rPr>
          <w:fldChar w:fldCharType="end"/>
        </w:r>
      </w:hyperlink>
    </w:p>
    <w:p w14:paraId="1C10799C" w14:textId="2304162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5" w:history="1">
        <w:r w:rsidRPr="00F72D7C">
          <w:rPr>
            <w:rStyle w:val="Hyperlink"/>
            <w:noProof/>
          </w:rPr>
          <w:t>Pav. 19 Paketų diagrama</w:t>
        </w:r>
        <w:r>
          <w:rPr>
            <w:noProof/>
            <w:webHidden/>
          </w:rPr>
          <w:tab/>
        </w:r>
        <w:r>
          <w:rPr>
            <w:noProof/>
            <w:webHidden/>
          </w:rPr>
          <w:fldChar w:fldCharType="begin"/>
        </w:r>
        <w:r>
          <w:rPr>
            <w:noProof/>
            <w:webHidden/>
          </w:rPr>
          <w:instrText xml:space="preserve"> PAGEREF _Toc29952745 \h </w:instrText>
        </w:r>
        <w:r>
          <w:rPr>
            <w:noProof/>
            <w:webHidden/>
          </w:rPr>
        </w:r>
        <w:r>
          <w:rPr>
            <w:noProof/>
            <w:webHidden/>
          </w:rPr>
          <w:fldChar w:fldCharType="separate"/>
        </w:r>
        <w:r w:rsidR="00CD325D">
          <w:rPr>
            <w:noProof/>
            <w:webHidden/>
          </w:rPr>
          <w:t>72</w:t>
        </w:r>
        <w:r>
          <w:rPr>
            <w:noProof/>
            <w:webHidden/>
          </w:rPr>
          <w:fldChar w:fldCharType="end"/>
        </w:r>
      </w:hyperlink>
    </w:p>
    <w:p w14:paraId="3F1624B9" w14:textId="1F50411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6" w:history="1">
        <w:r w:rsidRPr="00F72D7C">
          <w:rPr>
            <w:rStyle w:val="Hyperlink"/>
            <w:noProof/>
          </w:rPr>
          <w:t>Pav. 20 Symfony paketo klasių diagrama</w:t>
        </w:r>
        <w:r>
          <w:rPr>
            <w:noProof/>
            <w:webHidden/>
          </w:rPr>
          <w:tab/>
        </w:r>
        <w:r>
          <w:rPr>
            <w:noProof/>
            <w:webHidden/>
          </w:rPr>
          <w:fldChar w:fldCharType="begin"/>
        </w:r>
        <w:r>
          <w:rPr>
            <w:noProof/>
            <w:webHidden/>
          </w:rPr>
          <w:instrText xml:space="preserve"> PAGEREF _Toc29952746 \h </w:instrText>
        </w:r>
        <w:r>
          <w:rPr>
            <w:noProof/>
            <w:webHidden/>
          </w:rPr>
        </w:r>
        <w:r>
          <w:rPr>
            <w:noProof/>
            <w:webHidden/>
          </w:rPr>
          <w:fldChar w:fldCharType="separate"/>
        </w:r>
        <w:r w:rsidR="00CD325D">
          <w:rPr>
            <w:noProof/>
            <w:webHidden/>
          </w:rPr>
          <w:t>73</w:t>
        </w:r>
        <w:r>
          <w:rPr>
            <w:noProof/>
            <w:webHidden/>
          </w:rPr>
          <w:fldChar w:fldCharType="end"/>
        </w:r>
      </w:hyperlink>
    </w:p>
    <w:p w14:paraId="4F8B98E2" w14:textId="369D2BE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7" w:history="1">
        <w:r w:rsidRPr="00F72D7C">
          <w:rPr>
            <w:rStyle w:val="Hyperlink"/>
            <w:noProof/>
          </w:rPr>
          <w:t>Pav. 21 Symfony paketo, Controller klasės</w:t>
        </w:r>
        <w:r>
          <w:rPr>
            <w:noProof/>
            <w:webHidden/>
          </w:rPr>
          <w:tab/>
        </w:r>
        <w:r>
          <w:rPr>
            <w:noProof/>
            <w:webHidden/>
          </w:rPr>
          <w:fldChar w:fldCharType="begin"/>
        </w:r>
        <w:r>
          <w:rPr>
            <w:noProof/>
            <w:webHidden/>
          </w:rPr>
          <w:instrText xml:space="preserve"> PAGEREF _Toc29952747 \h </w:instrText>
        </w:r>
        <w:r>
          <w:rPr>
            <w:noProof/>
            <w:webHidden/>
          </w:rPr>
        </w:r>
        <w:r>
          <w:rPr>
            <w:noProof/>
            <w:webHidden/>
          </w:rPr>
          <w:fldChar w:fldCharType="separate"/>
        </w:r>
        <w:r w:rsidR="00CD325D">
          <w:rPr>
            <w:noProof/>
            <w:webHidden/>
          </w:rPr>
          <w:t>74</w:t>
        </w:r>
        <w:r>
          <w:rPr>
            <w:noProof/>
            <w:webHidden/>
          </w:rPr>
          <w:fldChar w:fldCharType="end"/>
        </w:r>
      </w:hyperlink>
    </w:p>
    <w:p w14:paraId="39750179" w14:textId="7D088BE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8" w:history="1">
        <w:r w:rsidRPr="00F72D7C">
          <w:rPr>
            <w:rStyle w:val="Hyperlink"/>
            <w:noProof/>
          </w:rPr>
          <w:t>Pav. 22 Symfony paketo servisų klasės</w:t>
        </w:r>
        <w:r>
          <w:rPr>
            <w:noProof/>
            <w:webHidden/>
          </w:rPr>
          <w:tab/>
        </w:r>
        <w:r>
          <w:rPr>
            <w:noProof/>
            <w:webHidden/>
          </w:rPr>
          <w:fldChar w:fldCharType="begin"/>
        </w:r>
        <w:r>
          <w:rPr>
            <w:noProof/>
            <w:webHidden/>
          </w:rPr>
          <w:instrText xml:space="preserve"> PAGEREF _Toc29952748 \h </w:instrText>
        </w:r>
        <w:r>
          <w:rPr>
            <w:noProof/>
            <w:webHidden/>
          </w:rPr>
        </w:r>
        <w:r>
          <w:rPr>
            <w:noProof/>
            <w:webHidden/>
          </w:rPr>
          <w:fldChar w:fldCharType="separate"/>
        </w:r>
        <w:r w:rsidR="00CD325D">
          <w:rPr>
            <w:noProof/>
            <w:webHidden/>
          </w:rPr>
          <w:t>75</w:t>
        </w:r>
        <w:r>
          <w:rPr>
            <w:noProof/>
            <w:webHidden/>
          </w:rPr>
          <w:fldChar w:fldCharType="end"/>
        </w:r>
      </w:hyperlink>
    </w:p>
    <w:p w14:paraId="58C663F6" w14:textId="6954F79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49" w:history="1">
        <w:r w:rsidRPr="00F72D7C">
          <w:rPr>
            <w:rStyle w:val="Hyperlink"/>
            <w:noProof/>
          </w:rPr>
          <w:t>Pav. 23 Symfony paketo esybių klasės</w:t>
        </w:r>
        <w:r>
          <w:rPr>
            <w:noProof/>
            <w:webHidden/>
          </w:rPr>
          <w:tab/>
        </w:r>
        <w:r>
          <w:rPr>
            <w:noProof/>
            <w:webHidden/>
          </w:rPr>
          <w:fldChar w:fldCharType="begin"/>
        </w:r>
        <w:r>
          <w:rPr>
            <w:noProof/>
            <w:webHidden/>
          </w:rPr>
          <w:instrText xml:space="preserve"> PAGEREF _Toc29952749 \h </w:instrText>
        </w:r>
        <w:r>
          <w:rPr>
            <w:noProof/>
            <w:webHidden/>
          </w:rPr>
        </w:r>
        <w:r>
          <w:rPr>
            <w:noProof/>
            <w:webHidden/>
          </w:rPr>
          <w:fldChar w:fldCharType="separate"/>
        </w:r>
        <w:r w:rsidR="00CD325D">
          <w:rPr>
            <w:noProof/>
            <w:webHidden/>
          </w:rPr>
          <w:t>76</w:t>
        </w:r>
        <w:r>
          <w:rPr>
            <w:noProof/>
            <w:webHidden/>
          </w:rPr>
          <w:fldChar w:fldCharType="end"/>
        </w:r>
      </w:hyperlink>
    </w:p>
    <w:p w14:paraId="4DF5A883" w14:textId="02EA1F0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0" w:history="1">
        <w:r w:rsidRPr="00F72D7C">
          <w:rPr>
            <w:rStyle w:val="Hyperlink"/>
            <w:noProof/>
          </w:rPr>
          <w:t>Pav. 24 Tensorflow paketo klasių diagrama</w:t>
        </w:r>
        <w:r>
          <w:rPr>
            <w:noProof/>
            <w:webHidden/>
          </w:rPr>
          <w:tab/>
        </w:r>
        <w:r>
          <w:rPr>
            <w:noProof/>
            <w:webHidden/>
          </w:rPr>
          <w:fldChar w:fldCharType="begin"/>
        </w:r>
        <w:r>
          <w:rPr>
            <w:noProof/>
            <w:webHidden/>
          </w:rPr>
          <w:instrText xml:space="preserve"> PAGEREF _Toc29952750 \h </w:instrText>
        </w:r>
        <w:r>
          <w:rPr>
            <w:noProof/>
            <w:webHidden/>
          </w:rPr>
        </w:r>
        <w:r>
          <w:rPr>
            <w:noProof/>
            <w:webHidden/>
          </w:rPr>
          <w:fldChar w:fldCharType="separate"/>
        </w:r>
        <w:r w:rsidR="00CD325D">
          <w:rPr>
            <w:noProof/>
            <w:webHidden/>
          </w:rPr>
          <w:t>77</w:t>
        </w:r>
        <w:r>
          <w:rPr>
            <w:noProof/>
            <w:webHidden/>
          </w:rPr>
          <w:fldChar w:fldCharType="end"/>
        </w:r>
      </w:hyperlink>
    </w:p>
    <w:p w14:paraId="644E82C1" w14:textId="4477157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1" w:history="1">
        <w:r w:rsidRPr="00F72D7C">
          <w:rPr>
            <w:rStyle w:val="Hyperlink"/>
            <w:noProof/>
          </w:rPr>
          <w:t>Pav. 25 Analysis planavimo būsenos diagrama</w:t>
        </w:r>
        <w:r>
          <w:rPr>
            <w:noProof/>
            <w:webHidden/>
          </w:rPr>
          <w:tab/>
        </w:r>
        <w:r>
          <w:rPr>
            <w:noProof/>
            <w:webHidden/>
          </w:rPr>
          <w:fldChar w:fldCharType="begin"/>
        </w:r>
        <w:r>
          <w:rPr>
            <w:noProof/>
            <w:webHidden/>
          </w:rPr>
          <w:instrText xml:space="preserve"> PAGEREF _Toc29952751 \h </w:instrText>
        </w:r>
        <w:r>
          <w:rPr>
            <w:noProof/>
            <w:webHidden/>
          </w:rPr>
        </w:r>
        <w:r>
          <w:rPr>
            <w:noProof/>
            <w:webHidden/>
          </w:rPr>
          <w:fldChar w:fldCharType="separate"/>
        </w:r>
        <w:r w:rsidR="00CD325D">
          <w:rPr>
            <w:noProof/>
            <w:webHidden/>
          </w:rPr>
          <w:t>78</w:t>
        </w:r>
        <w:r>
          <w:rPr>
            <w:noProof/>
            <w:webHidden/>
          </w:rPr>
          <w:fldChar w:fldCharType="end"/>
        </w:r>
      </w:hyperlink>
    </w:p>
    <w:p w14:paraId="32FB05CC" w14:textId="5804CD2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2" w:history="1">
        <w:r w:rsidRPr="00F72D7C">
          <w:rPr>
            <w:rStyle w:val="Hyperlink"/>
            <w:noProof/>
          </w:rPr>
          <w:t>Pav. 26 PA1.Prisijungimas veiklos diagrama</w:t>
        </w:r>
        <w:r>
          <w:rPr>
            <w:noProof/>
            <w:webHidden/>
          </w:rPr>
          <w:tab/>
        </w:r>
        <w:r>
          <w:rPr>
            <w:noProof/>
            <w:webHidden/>
          </w:rPr>
          <w:fldChar w:fldCharType="begin"/>
        </w:r>
        <w:r>
          <w:rPr>
            <w:noProof/>
            <w:webHidden/>
          </w:rPr>
          <w:instrText xml:space="preserve"> PAGEREF _Toc29952752 \h </w:instrText>
        </w:r>
        <w:r>
          <w:rPr>
            <w:noProof/>
            <w:webHidden/>
          </w:rPr>
        </w:r>
        <w:r>
          <w:rPr>
            <w:noProof/>
            <w:webHidden/>
          </w:rPr>
          <w:fldChar w:fldCharType="separate"/>
        </w:r>
        <w:r w:rsidR="00CD325D">
          <w:rPr>
            <w:noProof/>
            <w:webHidden/>
          </w:rPr>
          <w:t>79</w:t>
        </w:r>
        <w:r>
          <w:rPr>
            <w:noProof/>
            <w:webHidden/>
          </w:rPr>
          <w:fldChar w:fldCharType="end"/>
        </w:r>
      </w:hyperlink>
    </w:p>
    <w:p w14:paraId="631A3B39" w14:textId="6C8564D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3" w:history="1">
        <w:r w:rsidRPr="00F72D7C">
          <w:rPr>
            <w:rStyle w:val="Hyperlink"/>
            <w:noProof/>
          </w:rPr>
          <w:t>Pav. 27 PA2.Registracija veiklos diagrama</w:t>
        </w:r>
        <w:r>
          <w:rPr>
            <w:noProof/>
            <w:webHidden/>
          </w:rPr>
          <w:tab/>
        </w:r>
        <w:r>
          <w:rPr>
            <w:noProof/>
            <w:webHidden/>
          </w:rPr>
          <w:fldChar w:fldCharType="begin"/>
        </w:r>
        <w:r>
          <w:rPr>
            <w:noProof/>
            <w:webHidden/>
          </w:rPr>
          <w:instrText xml:space="preserve"> PAGEREF _Toc29952753 \h </w:instrText>
        </w:r>
        <w:r>
          <w:rPr>
            <w:noProof/>
            <w:webHidden/>
          </w:rPr>
        </w:r>
        <w:r>
          <w:rPr>
            <w:noProof/>
            <w:webHidden/>
          </w:rPr>
          <w:fldChar w:fldCharType="separate"/>
        </w:r>
        <w:r w:rsidR="00CD325D">
          <w:rPr>
            <w:noProof/>
            <w:webHidden/>
          </w:rPr>
          <w:t>79</w:t>
        </w:r>
        <w:r>
          <w:rPr>
            <w:noProof/>
            <w:webHidden/>
          </w:rPr>
          <w:fldChar w:fldCharType="end"/>
        </w:r>
      </w:hyperlink>
    </w:p>
    <w:p w14:paraId="005EEAEE" w14:textId="5629DCE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4" w:history="1">
        <w:r w:rsidRPr="00F72D7C">
          <w:rPr>
            <w:rStyle w:val="Hyperlink"/>
            <w:noProof/>
          </w:rPr>
          <w:t>Pav. 28 PA3.Atsijungimas veiklos diagrama</w:t>
        </w:r>
        <w:r>
          <w:rPr>
            <w:noProof/>
            <w:webHidden/>
          </w:rPr>
          <w:tab/>
        </w:r>
        <w:r>
          <w:rPr>
            <w:noProof/>
            <w:webHidden/>
          </w:rPr>
          <w:fldChar w:fldCharType="begin"/>
        </w:r>
        <w:r>
          <w:rPr>
            <w:noProof/>
            <w:webHidden/>
          </w:rPr>
          <w:instrText xml:space="preserve"> PAGEREF _Toc29952754 \h </w:instrText>
        </w:r>
        <w:r>
          <w:rPr>
            <w:noProof/>
            <w:webHidden/>
          </w:rPr>
        </w:r>
        <w:r>
          <w:rPr>
            <w:noProof/>
            <w:webHidden/>
          </w:rPr>
          <w:fldChar w:fldCharType="separate"/>
        </w:r>
        <w:r w:rsidR="00CD325D">
          <w:rPr>
            <w:noProof/>
            <w:webHidden/>
          </w:rPr>
          <w:t>80</w:t>
        </w:r>
        <w:r>
          <w:rPr>
            <w:noProof/>
            <w:webHidden/>
          </w:rPr>
          <w:fldChar w:fldCharType="end"/>
        </w:r>
      </w:hyperlink>
    </w:p>
    <w:p w14:paraId="54674B2E" w14:textId="11D2C28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5" w:history="1">
        <w:r w:rsidRPr="00F72D7C">
          <w:rPr>
            <w:rStyle w:val="Hyperlink"/>
            <w:noProof/>
          </w:rPr>
          <w:t>Pav. 29 PA4.Analizė veiklos diagrama</w:t>
        </w:r>
        <w:r>
          <w:rPr>
            <w:noProof/>
            <w:webHidden/>
          </w:rPr>
          <w:tab/>
        </w:r>
        <w:r>
          <w:rPr>
            <w:noProof/>
            <w:webHidden/>
          </w:rPr>
          <w:fldChar w:fldCharType="begin"/>
        </w:r>
        <w:r>
          <w:rPr>
            <w:noProof/>
            <w:webHidden/>
          </w:rPr>
          <w:instrText xml:space="preserve"> PAGEREF _Toc29952755 \h </w:instrText>
        </w:r>
        <w:r>
          <w:rPr>
            <w:noProof/>
            <w:webHidden/>
          </w:rPr>
        </w:r>
        <w:r>
          <w:rPr>
            <w:noProof/>
            <w:webHidden/>
          </w:rPr>
          <w:fldChar w:fldCharType="separate"/>
        </w:r>
        <w:r w:rsidR="00CD325D">
          <w:rPr>
            <w:noProof/>
            <w:webHidden/>
          </w:rPr>
          <w:t>80</w:t>
        </w:r>
        <w:r>
          <w:rPr>
            <w:noProof/>
            <w:webHidden/>
          </w:rPr>
          <w:fldChar w:fldCharType="end"/>
        </w:r>
      </w:hyperlink>
    </w:p>
    <w:p w14:paraId="19BC0FB0" w14:textId="13A5A47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6" w:history="1">
        <w:r w:rsidRPr="00F72D7C">
          <w:rPr>
            <w:rStyle w:val="Hyperlink"/>
            <w:noProof/>
          </w:rPr>
          <w:t>Pav. 30 PA5. Analizės atlikimas veiklos diagrama</w:t>
        </w:r>
        <w:r>
          <w:rPr>
            <w:noProof/>
            <w:webHidden/>
          </w:rPr>
          <w:tab/>
        </w:r>
        <w:r>
          <w:rPr>
            <w:noProof/>
            <w:webHidden/>
          </w:rPr>
          <w:fldChar w:fldCharType="begin"/>
        </w:r>
        <w:r>
          <w:rPr>
            <w:noProof/>
            <w:webHidden/>
          </w:rPr>
          <w:instrText xml:space="preserve"> PAGEREF _Toc29952756 \h </w:instrText>
        </w:r>
        <w:r>
          <w:rPr>
            <w:noProof/>
            <w:webHidden/>
          </w:rPr>
        </w:r>
        <w:r>
          <w:rPr>
            <w:noProof/>
            <w:webHidden/>
          </w:rPr>
          <w:fldChar w:fldCharType="separate"/>
        </w:r>
        <w:r w:rsidR="00CD325D">
          <w:rPr>
            <w:noProof/>
            <w:webHidden/>
          </w:rPr>
          <w:t>81</w:t>
        </w:r>
        <w:r>
          <w:rPr>
            <w:noProof/>
            <w:webHidden/>
          </w:rPr>
          <w:fldChar w:fldCharType="end"/>
        </w:r>
      </w:hyperlink>
    </w:p>
    <w:p w14:paraId="5EB28AFB" w14:textId="7E748E0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7" w:history="1">
        <w:r w:rsidRPr="00F72D7C">
          <w:rPr>
            <w:rStyle w:val="Hyperlink"/>
            <w:noProof/>
          </w:rPr>
          <w:t>Pav. 31 PA6. Rezultatų peržiūrėjimas veiklos diagrama</w:t>
        </w:r>
        <w:r>
          <w:rPr>
            <w:noProof/>
            <w:webHidden/>
          </w:rPr>
          <w:tab/>
        </w:r>
        <w:r>
          <w:rPr>
            <w:noProof/>
            <w:webHidden/>
          </w:rPr>
          <w:fldChar w:fldCharType="begin"/>
        </w:r>
        <w:r>
          <w:rPr>
            <w:noProof/>
            <w:webHidden/>
          </w:rPr>
          <w:instrText xml:space="preserve"> PAGEREF _Toc29952757 \h </w:instrText>
        </w:r>
        <w:r>
          <w:rPr>
            <w:noProof/>
            <w:webHidden/>
          </w:rPr>
        </w:r>
        <w:r>
          <w:rPr>
            <w:noProof/>
            <w:webHidden/>
          </w:rPr>
          <w:fldChar w:fldCharType="separate"/>
        </w:r>
        <w:r w:rsidR="00CD325D">
          <w:rPr>
            <w:noProof/>
            <w:webHidden/>
          </w:rPr>
          <w:t>81</w:t>
        </w:r>
        <w:r>
          <w:rPr>
            <w:noProof/>
            <w:webHidden/>
          </w:rPr>
          <w:fldChar w:fldCharType="end"/>
        </w:r>
      </w:hyperlink>
    </w:p>
    <w:p w14:paraId="028ABA4B" w14:textId="4923DC1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8" w:history="1">
        <w:r w:rsidRPr="00F72D7C">
          <w:rPr>
            <w:rStyle w:val="Hyperlink"/>
            <w:noProof/>
          </w:rPr>
          <w:t>Pav. 32 PA7. Apmokymas veiklos diagrama</w:t>
        </w:r>
        <w:r>
          <w:rPr>
            <w:noProof/>
            <w:webHidden/>
          </w:rPr>
          <w:tab/>
        </w:r>
        <w:r>
          <w:rPr>
            <w:noProof/>
            <w:webHidden/>
          </w:rPr>
          <w:fldChar w:fldCharType="begin"/>
        </w:r>
        <w:r>
          <w:rPr>
            <w:noProof/>
            <w:webHidden/>
          </w:rPr>
          <w:instrText xml:space="preserve"> PAGEREF _Toc29952758 \h </w:instrText>
        </w:r>
        <w:r>
          <w:rPr>
            <w:noProof/>
            <w:webHidden/>
          </w:rPr>
        </w:r>
        <w:r>
          <w:rPr>
            <w:noProof/>
            <w:webHidden/>
          </w:rPr>
          <w:fldChar w:fldCharType="separate"/>
        </w:r>
        <w:r w:rsidR="00CD325D">
          <w:rPr>
            <w:noProof/>
            <w:webHidden/>
          </w:rPr>
          <w:t>82</w:t>
        </w:r>
        <w:r>
          <w:rPr>
            <w:noProof/>
            <w:webHidden/>
          </w:rPr>
          <w:fldChar w:fldCharType="end"/>
        </w:r>
      </w:hyperlink>
    </w:p>
    <w:p w14:paraId="1F19936F" w14:textId="4D24E47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59" w:history="1">
        <w:r w:rsidRPr="00F72D7C">
          <w:rPr>
            <w:rStyle w:val="Hyperlink"/>
            <w:noProof/>
          </w:rPr>
          <w:t>Pav. 33 PA8. Apmokymo duomenys veiklos diagrama</w:t>
        </w:r>
        <w:r>
          <w:rPr>
            <w:noProof/>
            <w:webHidden/>
          </w:rPr>
          <w:tab/>
        </w:r>
        <w:r>
          <w:rPr>
            <w:noProof/>
            <w:webHidden/>
          </w:rPr>
          <w:fldChar w:fldCharType="begin"/>
        </w:r>
        <w:r>
          <w:rPr>
            <w:noProof/>
            <w:webHidden/>
          </w:rPr>
          <w:instrText xml:space="preserve"> PAGEREF _Toc29952759 \h </w:instrText>
        </w:r>
        <w:r>
          <w:rPr>
            <w:noProof/>
            <w:webHidden/>
          </w:rPr>
        </w:r>
        <w:r>
          <w:rPr>
            <w:noProof/>
            <w:webHidden/>
          </w:rPr>
          <w:fldChar w:fldCharType="separate"/>
        </w:r>
        <w:r w:rsidR="00CD325D">
          <w:rPr>
            <w:noProof/>
            <w:webHidden/>
          </w:rPr>
          <w:t>82</w:t>
        </w:r>
        <w:r>
          <w:rPr>
            <w:noProof/>
            <w:webHidden/>
          </w:rPr>
          <w:fldChar w:fldCharType="end"/>
        </w:r>
      </w:hyperlink>
    </w:p>
    <w:p w14:paraId="3339C80B" w14:textId="06EBB62A"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0" w:history="1">
        <w:r w:rsidRPr="00F72D7C">
          <w:rPr>
            <w:rStyle w:val="Hyperlink"/>
            <w:noProof/>
          </w:rPr>
          <w:t>Pav. 34 PA9. Apmokymo duomenų pridėjimas veiklos diagrama</w:t>
        </w:r>
        <w:r>
          <w:rPr>
            <w:noProof/>
            <w:webHidden/>
          </w:rPr>
          <w:tab/>
        </w:r>
        <w:r>
          <w:rPr>
            <w:noProof/>
            <w:webHidden/>
          </w:rPr>
          <w:fldChar w:fldCharType="begin"/>
        </w:r>
        <w:r>
          <w:rPr>
            <w:noProof/>
            <w:webHidden/>
          </w:rPr>
          <w:instrText xml:space="preserve"> PAGEREF _Toc29952760 \h </w:instrText>
        </w:r>
        <w:r>
          <w:rPr>
            <w:noProof/>
            <w:webHidden/>
          </w:rPr>
        </w:r>
        <w:r>
          <w:rPr>
            <w:noProof/>
            <w:webHidden/>
          </w:rPr>
          <w:fldChar w:fldCharType="separate"/>
        </w:r>
        <w:r w:rsidR="00CD325D">
          <w:rPr>
            <w:noProof/>
            <w:webHidden/>
          </w:rPr>
          <w:t>83</w:t>
        </w:r>
        <w:r>
          <w:rPr>
            <w:noProof/>
            <w:webHidden/>
          </w:rPr>
          <w:fldChar w:fldCharType="end"/>
        </w:r>
      </w:hyperlink>
    </w:p>
    <w:p w14:paraId="4ABC19C0" w14:textId="7EBAC66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1" w:history="1">
        <w:r w:rsidRPr="00F72D7C">
          <w:rPr>
            <w:rStyle w:val="Hyperlink"/>
            <w:noProof/>
          </w:rPr>
          <w:t>Pav. 35 PA10. Apmokymo duomenų redagavimas veiklos diagrama</w:t>
        </w:r>
        <w:r>
          <w:rPr>
            <w:noProof/>
            <w:webHidden/>
          </w:rPr>
          <w:tab/>
        </w:r>
        <w:r>
          <w:rPr>
            <w:noProof/>
            <w:webHidden/>
          </w:rPr>
          <w:fldChar w:fldCharType="begin"/>
        </w:r>
        <w:r>
          <w:rPr>
            <w:noProof/>
            <w:webHidden/>
          </w:rPr>
          <w:instrText xml:space="preserve"> PAGEREF _Toc29952761 \h </w:instrText>
        </w:r>
        <w:r>
          <w:rPr>
            <w:noProof/>
            <w:webHidden/>
          </w:rPr>
        </w:r>
        <w:r>
          <w:rPr>
            <w:noProof/>
            <w:webHidden/>
          </w:rPr>
          <w:fldChar w:fldCharType="separate"/>
        </w:r>
        <w:r w:rsidR="00CD325D">
          <w:rPr>
            <w:noProof/>
            <w:webHidden/>
          </w:rPr>
          <w:t>83</w:t>
        </w:r>
        <w:r>
          <w:rPr>
            <w:noProof/>
            <w:webHidden/>
          </w:rPr>
          <w:fldChar w:fldCharType="end"/>
        </w:r>
      </w:hyperlink>
    </w:p>
    <w:p w14:paraId="2D34A6BB" w14:textId="6097BEB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2" w:history="1">
        <w:r w:rsidRPr="00F72D7C">
          <w:rPr>
            <w:rStyle w:val="Hyperlink"/>
            <w:noProof/>
          </w:rPr>
          <w:t>Pav. 36 PA11. Apmokymo duomenų šalinimas veiklos diagrama</w:t>
        </w:r>
        <w:r>
          <w:rPr>
            <w:noProof/>
            <w:webHidden/>
          </w:rPr>
          <w:tab/>
        </w:r>
        <w:r>
          <w:rPr>
            <w:noProof/>
            <w:webHidden/>
          </w:rPr>
          <w:fldChar w:fldCharType="begin"/>
        </w:r>
        <w:r>
          <w:rPr>
            <w:noProof/>
            <w:webHidden/>
          </w:rPr>
          <w:instrText xml:space="preserve"> PAGEREF _Toc29952762 \h </w:instrText>
        </w:r>
        <w:r>
          <w:rPr>
            <w:noProof/>
            <w:webHidden/>
          </w:rPr>
        </w:r>
        <w:r>
          <w:rPr>
            <w:noProof/>
            <w:webHidden/>
          </w:rPr>
          <w:fldChar w:fldCharType="separate"/>
        </w:r>
        <w:r w:rsidR="00CD325D">
          <w:rPr>
            <w:noProof/>
            <w:webHidden/>
          </w:rPr>
          <w:t>84</w:t>
        </w:r>
        <w:r>
          <w:rPr>
            <w:noProof/>
            <w:webHidden/>
          </w:rPr>
          <w:fldChar w:fldCharType="end"/>
        </w:r>
      </w:hyperlink>
    </w:p>
    <w:p w14:paraId="57ED0E74" w14:textId="3615898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3" w:history="1">
        <w:r w:rsidRPr="00F72D7C">
          <w:rPr>
            <w:rStyle w:val="Hyperlink"/>
            <w:noProof/>
          </w:rPr>
          <w:t>Pav. 37 PA12.Apmokinti modeliai veiklos diagrama</w:t>
        </w:r>
        <w:r>
          <w:rPr>
            <w:noProof/>
            <w:webHidden/>
          </w:rPr>
          <w:tab/>
        </w:r>
        <w:r>
          <w:rPr>
            <w:noProof/>
            <w:webHidden/>
          </w:rPr>
          <w:fldChar w:fldCharType="begin"/>
        </w:r>
        <w:r>
          <w:rPr>
            <w:noProof/>
            <w:webHidden/>
          </w:rPr>
          <w:instrText xml:space="preserve"> PAGEREF _Toc29952763 \h </w:instrText>
        </w:r>
        <w:r>
          <w:rPr>
            <w:noProof/>
            <w:webHidden/>
          </w:rPr>
        </w:r>
        <w:r>
          <w:rPr>
            <w:noProof/>
            <w:webHidden/>
          </w:rPr>
          <w:fldChar w:fldCharType="separate"/>
        </w:r>
        <w:r w:rsidR="00CD325D">
          <w:rPr>
            <w:noProof/>
            <w:webHidden/>
          </w:rPr>
          <w:t>84</w:t>
        </w:r>
        <w:r>
          <w:rPr>
            <w:noProof/>
            <w:webHidden/>
          </w:rPr>
          <w:fldChar w:fldCharType="end"/>
        </w:r>
      </w:hyperlink>
    </w:p>
    <w:p w14:paraId="3C504CA9" w14:textId="7010C91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4" w:history="1">
        <w:r w:rsidRPr="00F72D7C">
          <w:rPr>
            <w:rStyle w:val="Hyperlink"/>
            <w:noProof/>
          </w:rPr>
          <w:t>Pav. 38 PA13. Apmokintų modelių trynimas veiklos diagrama</w:t>
        </w:r>
        <w:r>
          <w:rPr>
            <w:noProof/>
            <w:webHidden/>
          </w:rPr>
          <w:tab/>
        </w:r>
        <w:r>
          <w:rPr>
            <w:noProof/>
            <w:webHidden/>
          </w:rPr>
          <w:fldChar w:fldCharType="begin"/>
        </w:r>
        <w:r>
          <w:rPr>
            <w:noProof/>
            <w:webHidden/>
          </w:rPr>
          <w:instrText xml:space="preserve"> PAGEREF _Toc29952764 \h </w:instrText>
        </w:r>
        <w:r>
          <w:rPr>
            <w:noProof/>
            <w:webHidden/>
          </w:rPr>
        </w:r>
        <w:r>
          <w:rPr>
            <w:noProof/>
            <w:webHidden/>
          </w:rPr>
          <w:fldChar w:fldCharType="separate"/>
        </w:r>
        <w:r w:rsidR="00CD325D">
          <w:rPr>
            <w:noProof/>
            <w:webHidden/>
          </w:rPr>
          <w:t>85</w:t>
        </w:r>
        <w:r>
          <w:rPr>
            <w:noProof/>
            <w:webHidden/>
          </w:rPr>
          <w:fldChar w:fldCharType="end"/>
        </w:r>
      </w:hyperlink>
    </w:p>
    <w:p w14:paraId="6F99C509" w14:textId="575BE3F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5" w:history="1">
        <w:r w:rsidRPr="00F72D7C">
          <w:rPr>
            <w:rStyle w:val="Hyperlink"/>
            <w:noProof/>
          </w:rPr>
          <w:t>Pav. 39 PA14. Apmokinto modelio aktyvinimas veiklos diagrama</w:t>
        </w:r>
        <w:r>
          <w:rPr>
            <w:noProof/>
            <w:webHidden/>
          </w:rPr>
          <w:tab/>
        </w:r>
        <w:r>
          <w:rPr>
            <w:noProof/>
            <w:webHidden/>
          </w:rPr>
          <w:fldChar w:fldCharType="begin"/>
        </w:r>
        <w:r>
          <w:rPr>
            <w:noProof/>
            <w:webHidden/>
          </w:rPr>
          <w:instrText xml:space="preserve"> PAGEREF _Toc29952765 \h </w:instrText>
        </w:r>
        <w:r>
          <w:rPr>
            <w:noProof/>
            <w:webHidden/>
          </w:rPr>
        </w:r>
        <w:r>
          <w:rPr>
            <w:noProof/>
            <w:webHidden/>
          </w:rPr>
          <w:fldChar w:fldCharType="separate"/>
        </w:r>
        <w:r w:rsidR="00CD325D">
          <w:rPr>
            <w:noProof/>
            <w:webHidden/>
          </w:rPr>
          <w:t>86</w:t>
        </w:r>
        <w:r>
          <w:rPr>
            <w:noProof/>
            <w:webHidden/>
          </w:rPr>
          <w:fldChar w:fldCharType="end"/>
        </w:r>
      </w:hyperlink>
    </w:p>
    <w:p w14:paraId="7928DBB5" w14:textId="47ABEC9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6" w:history="1">
        <w:r w:rsidRPr="00F72D7C">
          <w:rPr>
            <w:rStyle w:val="Hyperlink"/>
            <w:noProof/>
          </w:rPr>
          <w:t>Pav. 40 PA15. Apmokymo pradėjimas veiklos diagrama</w:t>
        </w:r>
        <w:r>
          <w:rPr>
            <w:noProof/>
            <w:webHidden/>
          </w:rPr>
          <w:tab/>
        </w:r>
        <w:r>
          <w:rPr>
            <w:noProof/>
            <w:webHidden/>
          </w:rPr>
          <w:fldChar w:fldCharType="begin"/>
        </w:r>
        <w:r>
          <w:rPr>
            <w:noProof/>
            <w:webHidden/>
          </w:rPr>
          <w:instrText xml:space="preserve"> PAGEREF _Toc29952766 \h </w:instrText>
        </w:r>
        <w:r>
          <w:rPr>
            <w:noProof/>
            <w:webHidden/>
          </w:rPr>
        </w:r>
        <w:r>
          <w:rPr>
            <w:noProof/>
            <w:webHidden/>
          </w:rPr>
          <w:fldChar w:fldCharType="separate"/>
        </w:r>
        <w:r w:rsidR="00CD325D">
          <w:rPr>
            <w:noProof/>
            <w:webHidden/>
          </w:rPr>
          <w:t>86</w:t>
        </w:r>
        <w:r>
          <w:rPr>
            <w:noProof/>
            <w:webHidden/>
          </w:rPr>
          <w:fldChar w:fldCharType="end"/>
        </w:r>
      </w:hyperlink>
    </w:p>
    <w:p w14:paraId="2F81AF42" w14:textId="2710F5B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7" w:history="1">
        <w:r w:rsidRPr="00F72D7C">
          <w:rPr>
            <w:rStyle w:val="Hyperlink"/>
            <w:noProof/>
          </w:rPr>
          <w:t>Pav. 41 PA16. Suplanuotų analizių paleidimas veiklos diagrama</w:t>
        </w:r>
        <w:r>
          <w:rPr>
            <w:noProof/>
            <w:webHidden/>
          </w:rPr>
          <w:tab/>
        </w:r>
        <w:r>
          <w:rPr>
            <w:noProof/>
            <w:webHidden/>
          </w:rPr>
          <w:fldChar w:fldCharType="begin"/>
        </w:r>
        <w:r>
          <w:rPr>
            <w:noProof/>
            <w:webHidden/>
          </w:rPr>
          <w:instrText xml:space="preserve"> PAGEREF _Toc29952767 \h </w:instrText>
        </w:r>
        <w:r>
          <w:rPr>
            <w:noProof/>
            <w:webHidden/>
          </w:rPr>
        </w:r>
        <w:r>
          <w:rPr>
            <w:noProof/>
            <w:webHidden/>
          </w:rPr>
          <w:fldChar w:fldCharType="separate"/>
        </w:r>
        <w:r w:rsidR="00CD325D">
          <w:rPr>
            <w:noProof/>
            <w:webHidden/>
          </w:rPr>
          <w:t>86</w:t>
        </w:r>
        <w:r>
          <w:rPr>
            <w:noProof/>
            <w:webHidden/>
          </w:rPr>
          <w:fldChar w:fldCharType="end"/>
        </w:r>
      </w:hyperlink>
    </w:p>
    <w:p w14:paraId="1D2D3E3C" w14:textId="57EF33B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8" w:history="1">
        <w:r w:rsidRPr="00F72D7C">
          <w:rPr>
            <w:rStyle w:val="Hyperlink"/>
            <w:noProof/>
          </w:rPr>
          <w:t>Pav. 42 PA1. Prisijungimas sekų diagrama</w:t>
        </w:r>
        <w:r>
          <w:rPr>
            <w:noProof/>
            <w:webHidden/>
          </w:rPr>
          <w:tab/>
        </w:r>
        <w:r>
          <w:rPr>
            <w:noProof/>
            <w:webHidden/>
          </w:rPr>
          <w:fldChar w:fldCharType="begin"/>
        </w:r>
        <w:r>
          <w:rPr>
            <w:noProof/>
            <w:webHidden/>
          </w:rPr>
          <w:instrText xml:space="preserve"> PAGEREF _Toc29952768 \h </w:instrText>
        </w:r>
        <w:r>
          <w:rPr>
            <w:noProof/>
            <w:webHidden/>
          </w:rPr>
        </w:r>
        <w:r>
          <w:rPr>
            <w:noProof/>
            <w:webHidden/>
          </w:rPr>
          <w:fldChar w:fldCharType="separate"/>
        </w:r>
        <w:r w:rsidR="00CD325D">
          <w:rPr>
            <w:noProof/>
            <w:webHidden/>
          </w:rPr>
          <w:t>87</w:t>
        </w:r>
        <w:r>
          <w:rPr>
            <w:noProof/>
            <w:webHidden/>
          </w:rPr>
          <w:fldChar w:fldCharType="end"/>
        </w:r>
      </w:hyperlink>
    </w:p>
    <w:p w14:paraId="6BB953AB" w14:textId="27436A0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69" w:history="1">
        <w:r w:rsidRPr="00F72D7C">
          <w:rPr>
            <w:rStyle w:val="Hyperlink"/>
            <w:noProof/>
          </w:rPr>
          <w:t>Pav. 43 PA2. Registracija sekų diagrama</w:t>
        </w:r>
        <w:r>
          <w:rPr>
            <w:noProof/>
            <w:webHidden/>
          </w:rPr>
          <w:tab/>
        </w:r>
        <w:r>
          <w:rPr>
            <w:noProof/>
            <w:webHidden/>
          </w:rPr>
          <w:fldChar w:fldCharType="begin"/>
        </w:r>
        <w:r>
          <w:rPr>
            <w:noProof/>
            <w:webHidden/>
          </w:rPr>
          <w:instrText xml:space="preserve"> PAGEREF _Toc29952769 \h </w:instrText>
        </w:r>
        <w:r>
          <w:rPr>
            <w:noProof/>
            <w:webHidden/>
          </w:rPr>
        </w:r>
        <w:r>
          <w:rPr>
            <w:noProof/>
            <w:webHidden/>
          </w:rPr>
          <w:fldChar w:fldCharType="separate"/>
        </w:r>
        <w:r w:rsidR="00CD325D">
          <w:rPr>
            <w:noProof/>
            <w:webHidden/>
          </w:rPr>
          <w:t>88</w:t>
        </w:r>
        <w:r>
          <w:rPr>
            <w:noProof/>
            <w:webHidden/>
          </w:rPr>
          <w:fldChar w:fldCharType="end"/>
        </w:r>
      </w:hyperlink>
    </w:p>
    <w:p w14:paraId="3FCBB916" w14:textId="441110B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0" w:history="1">
        <w:r w:rsidRPr="00F72D7C">
          <w:rPr>
            <w:rStyle w:val="Hyperlink"/>
            <w:noProof/>
          </w:rPr>
          <w:t>Pav. 44 PA3. Atsijungimas sekų diagrama</w:t>
        </w:r>
        <w:r>
          <w:rPr>
            <w:noProof/>
            <w:webHidden/>
          </w:rPr>
          <w:tab/>
        </w:r>
        <w:r>
          <w:rPr>
            <w:noProof/>
            <w:webHidden/>
          </w:rPr>
          <w:fldChar w:fldCharType="begin"/>
        </w:r>
        <w:r>
          <w:rPr>
            <w:noProof/>
            <w:webHidden/>
          </w:rPr>
          <w:instrText xml:space="preserve"> PAGEREF _Toc29952770 \h </w:instrText>
        </w:r>
        <w:r>
          <w:rPr>
            <w:noProof/>
            <w:webHidden/>
          </w:rPr>
        </w:r>
        <w:r>
          <w:rPr>
            <w:noProof/>
            <w:webHidden/>
          </w:rPr>
          <w:fldChar w:fldCharType="separate"/>
        </w:r>
        <w:r w:rsidR="00CD325D">
          <w:rPr>
            <w:noProof/>
            <w:webHidden/>
          </w:rPr>
          <w:t>88</w:t>
        </w:r>
        <w:r>
          <w:rPr>
            <w:noProof/>
            <w:webHidden/>
          </w:rPr>
          <w:fldChar w:fldCharType="end"/>
        </w:r>
      </w:hyperlink>
    </w:p>
    <w:p w14:paraId="0588657A" w14:textId="64D6FB3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1" w:history="1">
        <w:r w:rsidRPr="00F72D7C">
          <w:rPr>
            <w:rStyle w:val="Hyperlink"/>
            <w:noProof/>
          </w:rPr>
          <w:t>Pav. 45 PA4. Analizė sekų diagrama</w:t>
        </w:r>
        <w:r>
          <w:rPr>
            <w:noProof/>
            <w:webHidden/>
          </w:rPr>
          <w:tab/>
        </w:r>
        <w:r>
          <w:rPr>
            <w:noProof/>
            <w:webHidden/>
          </w:rPr>
          <w:fldChar w:fldCharType="begin"/>
        </w:r>
        <w:r>
          <w:rPr>
            <w:noProof/>
            <w:webHidden/>
          </w:rPr>
          <w:instrText xml:space="preserve"> PAGEREF _Toc29952771 \h </w:instrText>
        </w:r>
        <w:r>
          <w:rPr>
            <w:noProof/>
            <w:webHidden/>
          </w:rPr>
        </w:r>
        <w:r>
          <w:rPr>
            <w:noProof/>
            <w:webHidden/>
          </w:rPr>
          <w:fldChar w:fldCharType="separate"/>
        </w:r>
        <w:r w:rsidR="00CD325D">
          <w:rPr>
            <w:noProof/>
            <w:webHidden/>
          </w:rPr>
          <w:t>89</w:t>
        </w:r>
        <w:r>
          <w:rPr>
            <w:noProof/>
            <w:webHidden/>
          </w:rPr>
          <w:fldChar w:fldCharType="end"/>
        </w:r>
      </w:hyperlink>
    </w:p>
    <w:p w14:paraId="5CA99CAF" w14:textId="547DE1E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2" w:history="1">
        <w:r w:rsidRPr="00F72D7C">
          <w:rPr>
            <w:rStyle w:val="Hyperlink"/>
            <w:noProof/>
          </w:rPr>
          <w:t>Pav. 46 PA5. Analizės atlikimas sekų diagrama</w:t>
        </w:r>
        <w:r>
          <w:rPr>
            <w:noProof/>
            <w:webHidden/>
          </w:rPr>
          <w:tab/>
        </w:r>
        <w:r>
          <w:rPr>
            <w:noProof/>
            <w:webHidden/>
          </w:rPr>
          <w:fldChar w:fldCharType="begin"/>
        </w:r>
        <w:r>
          <w:rPr>
            <w:noProof/>
            <w:webHidden/>
          </w:rPr>
          <w:instrText xml:space="preserve"> PAGEREF _Toc29952772 \h </w:instrText>
        </w:r>
        <w:r>
          <w:rPr>
            <w:noProof/>
            <w:webHidden/>
          </w:rPr>
        </w:r>
        <w:r>
          <w:rPr>
            <w:noProof/>
            <w:webHidden/>
          </w:rPr>
          <w:fldChar w:fldCharType="separate"/>
        </w:r>
        <w:r w:rsidR="00CD325D">
          <w:rPr>
            <w:noProof/>
            <w:webHidden/>
          </w:rPr>
          <w:t>90</w:t>
        </w:r>
        <w:r>
          <w:rPr>
            <w:noProof/>
            <w:webHidden/>
          </w:rPr>
          <w:fldChar w:fldCharType="end"/>
        </w:r>
      </w:hyperlink>
    </w:p>
    <w:p w14:paraId="71ECDB95" w14:textId="37B241A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3" w:history="1">
        <w:r w:rsidRPr="00F72D7C">
          <w:rPr>
            <w:rStyle w:val="Hyperlink"/>
            <w:noProof/>
          </w:rPr>
          <w:t>Pav. 47 PA6. Rezultatų peržiūrėjimas sekų diagrama</w:t>
        </w:r>
        <w:r>
          <w:rPr>
            <w:noProof/>
            <w:webHidden/>
          </w:rPr>
          <w:tab/>
        </w:r>
        <w:r>
          <w:rPr>
            <w:noProof/>
            <w:webHidden/>
          </w:rPr>
          <w:fldChar w:fldCharType="begin"/>
        </w:r>
        <w:r>
          <w:rPr>
            <w:noProof/>
            <w:webHidden/>
          </w:rPr>
          <w:instrText xml:space="preserve"> PAGEREF _Toc29952773 \h </w:instrText>
        </w:r>
        <w:r>
          <w:rPr>
            <w:noProof/>
            <w:webHidden/>
          </w:rPr>
        </w:r>
        <w:r>
          <w:rPr>
            <w:noProof/>
            <w:webHidden/>
          </w:rPr>
          <w:fldChar w:fldCharType="separate"/>
        </w:r>
        <w:r w:rsidR="00CD325D">
          <w:rPr>
            <w:noProof/>
            <w:webHidden/>
          </w:rPr>
          <w:t>90</w:t>
        </w:r>
        <w:r>
          <w:rPr>
            <w:noProof/>
            <w:webHidden/>
          </w:rPr>
          <w:fldChar w:fldCharType="end"/>
        </w:r>
      </w:hyperlink>
    </w:p>
    <w:p w14:paraId="26B0E68E" w14:textId="66E7660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4" w:history="1">
        <w:r w:rsidRPr="00F72D7C">
          <w:rPr>
            <w:rStyle w:val="Hyperlink"/>
            <w:noProof/>
          </w:rPr>
          <w:t>Pav. 48 PA7. Apmokymas sekų diagrama</w:t>
        </w:r>
        <w:r>
          <w:rPr>
            <w:noProof/>
            <w:webHidden/>
          </w:rPr>
          <w:tab/>
        </w:r>
        <w:r>
          <w:rPr>
            <w:noProof/>
            <w:webHidden/>
          </w:rPr>
          <w:fldChar w:fldCharType="begin"/>
        </w:r>
        <w:r>
          <w:rPr>
            <w:noProof/>
            <w:webHidden/>
          </w:rPr>
          <w:instrText xml:space="preserve"> PAGEREF _Toc29952774 \h </w:instrText>
        </w:r>
        <w:r>
          <w:rPr>
            <w:noProof/>
            <w:webHidden/>
          </w:rPr>
        </w:r>
        <w:r>
          <w:rPr>
            <w:noProof/>
            <w:webHidden/>
          </w:rPr>
          <w:fldChar w:fldCharType="separate"/>
        </w:r>
        <w:r w:rsidR="00CD325D">
          <w:rPr>
            <w:noProof/>
            <w:webHidden/>
          </w:rPr>
          <w:t>91</w:t>
        </w:r>
        <w:r>
          <w:rPr>
            <w:noProof/>
            <w:webHidden/>
          </w:rPr>
          <w:fldChar w:fldCharType="end"/>
        </w:r>
      </w:hyperlink>
    </w:p>
    <w:p w14:paraId="6B89A023" w14:textId="1E3FB3B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5" w:history="1">
        <w:r w:rsidRPr="00F72D7C">
          <w:rPr>
            <w:rStyle w:val="Hyperlink"/>
            <w:noProof/>
          </w:rPr>
          <w:t>Pav. 49 PA8. Apmokymo duomenys sekų diagrama</w:t>
        </w:r>
        <w:r>
          <w:rPr>
            <w:noProof/>
            <w:webHidden/>
          </w:rPr>
          <w:tab/>
        </w:r>
        <w:r>
          <w:rPr>
            <w:noProof/>
            <w:webHidden/>
          </w:rPr>
          <w:fldChar w:fldCharType="begin"/>
        </w:r>
        <w:r>
          <w:rPr>
            <w:noProof/>
            <w:webHidden/>
          </w:rPr>
          <w:instrText xml:space="preserve"> PAGEREF _Toc29952775 \h </w:instrText>
        </w:r>
        <w:r>
          <w:rPr>
            <w:noProof/>
            <w:webHidden/>
          </w:rPr>
        </w:r>
        <w:r>
          <w:rPr>
            <w:noProof/>
            <w:webHidden/>
          </w:rPr>
          <w:fldChar w:fldCharType="separate"/>
        </w:r>
        <w:r w:rsidR="00CD325D">
          <w:rPr>
            <w:noProof/>
            <w:webHidden/>
          </w:rPr>
          <w:t>92</w:t>
        </w:r>
        <w:r>
          <w:rPr>
            <w:noProof/>
            <w:webHidden/>
          </w:rPr>
          <w:fldChar w:fldCharType="end"/>
        </w:r>
      </w:hyperlink>
    </w:p>
    <w:p w14:paraId="19D154A8" w14:textId="4047652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6" w:history="1">
        <w:r w:rsidRPr="00F72D7C">
          <w:rPr>
            <w:rStyle w:val="Hyperlink"/>
            <w:noProof/>
          </w:rPr>
          <w:t>Pav. 50 PA9. Apmokymo duomenų pridėjimas sekų diagrama</w:t>
        </w:r>
        <w:r>
          <w:rPr>
            <w:noProof/>
            <w:webHidden/>
          </w:rPr>
          <w:tab/>
        </w:r>
        <w:r>
          <w:rPr>
            <w:noProof/>
            <w:webHidden/>
          </w:rPr>
          <w:fldChar w:fldCharType="begin"/>
        </w:r>
        <w:r>
          <w:rPr>
            <w:noProof/>
            <w:webHidden/>
          </w:rPr>
          <w:instrText xml:space="preserve"> PAGEREF _Toc29952776 \h </w:instrText>
        </w:r>
        <w:r>
          <w:rPr>
            <w:noProof/>
            <w:webHidden/>
          </w:rPr>
        </w:r>
        <w:r>
          <w:rPr>
            <w:noProof/>
            <w:webHidden/>
          </w:rPr>
          <w:fldChar w:fldCharType="separate"/>
        </w:r>
        <w:r w:rsidR="00CD325D">
          <w:rPr>
            <w:noProof/>
            <w:webHidden/>
          </w:rPr>
          <w:t>92</w:t>
        </w:r>
        <w:r>
          <w:rPr>
            <w:noProof/>
            <w:webHidden/>
          </w:rPr>
          <w:fldChar w:fldCharType="end"/>
        </w:r>
      </w:hyperlink>
    </w:p>
    <w:p w14:paraId="0EA960EA" w14:textId="4B7F4FA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7" w:history="1">
        <w:r w:rsidRPr="00F72D7C">
          <w:rPr>
            <w:rStyle w:val="Hyperlink"/>
            <w:noProof/>
          </w:rPr>
          <w:t>Pav. 51 PA10. Apmokymo duomenų redagavimas sekų diagrama</w:t>
        </w:r>
        <w:r>
          <w:rPr>
            <w:noProof/>
            <w:webHidden/>
          </w:rPr>
          <w:tab/>
        </w:r>
        <w:r>
          <w:rPr>
            <w:noProof/>
            <w:webHidden/>
          </w:rPr>
          <w:fldChar w:fldCharType="begin"/>
        </w:r>
        <w:r>
          <w:rPr>
            <w:noProof/>
            <w:webHidden/>
          </w:rPr>
          <w:instrText xml:space="preserve"> PAGEREF _Toc29952777 \h </w:instrText>
        </w:r>
        <w:r>
          <w:rPr>
            <w:noProof/>
            <w:webHidden/>
          </w:rPr>
        </w:r>
        <w:r>
          <w:rPr>
            <w:noProof/>
            <w:webHidden/>
          </w:rPr>
          <w:fldChar w:fldCharType="separate"/>
        </w:r>
        <w:r w:rsidR="00CD325D">
          <w:rPr>
            <w:noProof/>
            <w:webHidden/>
          </w:rPr>
          <w:t>93</w:t>
        </w:r>
        <w:r>
          <w:rPr>
            <w:noProof/>
            <w:webHidden/>
          </w:rPr>
          <w:fldChar w:fldCharType="end"/>
        </w:r>
      </w:hyperlink>
    </w:p>
    <w:p w14:paraId="12F7A71C" w14:textId="6E6AAC4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8" w:history="1">
        <w:r w:rsidRPr="00F72D7C">
          <w:rPr>
            <w:rStyle w:val="Hyperlink"/>
            <w:noProof/>
          </w:rPr>
          <w:t>Pav. 52 PA11.Apmokymo duomenų šalinimas sekų diagrama</w:t>
        </w:r>
        <w:r>
          <w:rPr>
            <w:noProof/>
            <w:webHidden/>
          </w:rPr>
          <w:tab/>
        </w:r>
        <w:r>
          <w:rPr>
            <w:noProof/>
            <w:webHidden/>
          </w:rPr>
          <w:fldChar w:fldCharType="begin"/>
        </w:r>
        <w:r>
          <w:rPr>
            <w:noProof/>
            <w:webHidden/>
          </w:rPr>
          <w:instrText xml:space="preserve"> PAGEREF _Toc29952778 \h </w:instrText>
        </w:r>
        <w:r>
          <w:rPr>
            <w:noProof/>
            <w:webHidden/>
          </w:rPr>
        </w:r>
        <w:r>
          <w:rPr>
            <w:noProof/>
            <w:webHidden/>
          </w:rPr>
          <w:fldChar w:fldCharType="separate"/>
        </w:r>
        <w:r w:rsidR="00CD325D">
          <w:rPr>
            <w:noProof/>
            <w:webHidden/>
          </w:rPr>
          <w:t>94</w:t>
        </w:r>
        <w:r>
          <w:rPr>
            <w:noProof/>
            <w:webHidden/>
          </w:rPr>
          <w:fldChar w:fldCharType="end"/>
        </w:r>
      </w:hyperlink>
    </w:p>
    <w:p w14:paraId="41D29631" w14:textId="56D912E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79" w:history="1">
        <w:r w:rsidRPr="00F72D7C">
          <w:rPr>
            <w:rStyle w:val="Hyperlink"/>
            <w:noProof/>
          </w:rPr>
          <w:t>Pav. 53 PA12.Apmokinti modeliai sekų diagrama</w:t>
        </w:r>
        <w:r>
          <w:rPr>
            <w:noProof/>
            <w:webHidden/>
          </w:rPr>
          <w:tab/>
        </w:r>
        <w:r>
          <w:rPr>
            <w:noProof/>
            <w:webHidden/>
          </w:rPr>
          <w:fldChar w:fldCharType="begin"/>
        </w:r>
        <w:r>
          <w:rPr>
            <w:noProof/>
            <w:webHidden/>
          </w:rPr>
          <w:instrText xml:space="preserve"> PAGEREF _Toc29952779 \h </w:instrText>
        </w:r>
        <w:r>
          <w:rPr>
            <w:noProof/>
            <w:webHidden/>
          </w:rPr>
        </w:r>
        <w:r>
          <w:rPr>
            <w:noProof/>
            <w:webHidden/>
          </w:rPr>
          <w:fldChar w:fldCharType="separate"/>
        </w:r>
        <w:r w:rsidR="00CD325D">
          <w:rPr>
            <w:noProof/>
            <w:webHidden/>
          </w:rPr>
          <w:t>95</w:t>
        </w:r>
        <w:r>
          <w:rPr>
            <w:noProof/>
            <w:webHidden/>
          </w:rPr>
          <w:fldChar w:fldCharType="end"/>
        </w:r>
      </w:hyperlink>
    </w:p>
    <w:p w14:paraId="46D8B868" w14:textId="13B5675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0" w:history="1">
        <w:r w:rsidRPr="00F72D7C">
          <w:rPr>
            <w:rStyle w:val="Hyperlink"/>
            <w:noProof/>
          </w:rPr>
          <w:t>Pav. 54 PA13. Apmokintų modelių trynimas sekų diagrama</w:t>
        </w:r>
        <w:r>
          <w:rPr>
            <w:noProof/>
            <w:webHidden/>
          </w:rPr>
          <w:tab/>
        </w:r>
        <w:r>
          <w:rPr>
            <w:noProof/>
            <w:webHidden/>
          </w:rPr>
          <w:fldChar w:fldCharType="begin"/>
        </w:r>
        <w:r>
          <w:rPr>
            <w:noProof/>
            <w:webHidden/>
          </w:rPr>
          <w:instrText xml:space="preserve"> PAGEREF _Toc29952780 \h </w:instrText>
        </w:r>
        <w:r>
          <w:rPr>
            <w:noProof/>
            <w:webHidden/>
          </w:rPr>
        </w:r>
        <w:r>
          <w:rPr>
            <w:noProof/>
            <w:webHidden/>
          </w:rPr>
          <w:fldChar w:fldCharType="separate"/>
        </w:r>
        <w:r w:rsidR="00CD325D">
          <w:rPr>
            <w:noProof/>
            <w:webHidden/>
          </w:rPr>
          <w:t>95</w:t>
        </w:r>
        <w:r>
          <w:rPr>
            <w:noProof/>
            <w:webHidden/>
          </w:rPr>
          <w:fldChar w:fldCharType="end"/>
        </w:r>
      </w:hyperlink>
    </w:p>
    <w:p w14:paraId="0327491F" w14:textId="20E31D6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1" w:history="1">
        <w:r w:rsidRPr="00F72D7C">
          <w:rPr>
            <w:rStyle w:val="Hyperlink"/>
            <w:noProof/>
          </w:rPr>
          <w:t>Pav. 55 PA14. Apmokinto modelio aktyvinimas sekų diagrama</w:t>
        </w:r>
        <w:r>
          <w:rPr>
            <w:noProof/>
            <w:webHidden/>
          </w:rPr>
          <w:tab/>
        </w:r>
        <w:r>
          <w:rPr>
            <w:noProof/>
            <w:webHidden/>
          </w:rPr>
          <w:fldChar w:fldCharType="begin"/>
        </w:r>
        <w:r>
          <w:rPr>
            <w:noProof/>
            <w:webHidden/>
          </w:rPr>
          <w:instrText xml:space="preserve"> PAGEREF _Toc29952781 \h </w:instrText>
        </w:r>
        <w:r>
          <w:rPr>
            <w:noProof/>
            <w:webHidden/>
          </w:rPr>
        </w:r>
        <w:r>
          <w:rPr>
            <w:noProof/>
            <w:webHidden/>
          </w:rPr>
          <w:fldChar w:fldCharType="separate"/>
        </w:r>
        <w:r w:rsidR="00CD325D">
          <w:rPr>
            <w:noProof/>
            <w:webHidden/>
          </w:rPr>
          <w:t>96</w:t>
        </w:r>
        <w:r>
          <w:rPr>
            <w:noProof/>
            <w:webHidden/>
          </w:rPr>
          <w:fldChar w:fldCharType="end"/>
        </w:r>
      </w:hyperlink>
    </w:p>
    <w:p w14:paraId="152CEDDA" w14:textId="523734B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2" w:history="1">
        <w:r w:rsidRPr="00F72D7C">
          <w:rPr>
            <w:rStyle w:val="Hyperlink"/>
            <w:noProof/>
          </w:rPr>
          <w:t>Pav. 56 PA15. Apmokymo pradėjimas sekų diagrama</w:t>
        </w:r>
        <w:r>
          <w:rPr>
            <w:noProof/>
            <w:webHidden/>
          </w:rPr>
          <w:tab/>
        </w:r>
        <w:r>
          <w:rPr>
            <w:noProof/>
            <w:webHidden/>
          </w:rPr>
          <w:fldChar w:fldCharType="begin"/>
        </w:r>
        <w:r>
          <w:rPr>
            <w:noProof/>
            <w:webHidden/>
          </w:rPr>
          <w:instrText xml:space="preserve"> PAGEREF _Toc29952782 \h </w:instrText>
        </w:r>
        <w:r>
          <w:rPr>
            <w:noProof/>
            <w:webHidden/>
          </w:rPr>
        </w:r>
        <w:r>
          <w:rPr>
            <w:noProof/>
            <w:webHidden/>
          </w:rPr>
          <w:fldChar w:fldCharType="separate"/>
        </w:r>
        <w:r w:rsidR="00CD325D">
          <w:rPr>
            <w:noProof/>
            <w:webHidden/>
          </w:rPr>
          <w:t>97</w:t>
        </w:r>
        <w:r>
          <w:rPr>
            <w:noProof/>
            <w:webHidden/>
          </w:rPr>
          <w:fldChar w:fldCharType="end"/>
        </w:r>
      </w:hyperlink>
    </w:p>
    <w:p w14:paraId="77AD7187" w14:textId="71F8FE9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3" w:history="1">
        <w:r w:rsidRPr="00F72D7C">
          <w:rPr>
            <w:rStyle w:val="Hyperlink"/>
            <w:noProof/>
          </w:rPr>
          <w:t>Pav. 57 PA16.Suplanuotų analizių paleidimas sekų diagrama</w:t>
        </w:r>
        <w:r>
          <w:rPr>
            <w:noProof/>
            <w:webHidden/>
          </w:rPr>
          <w:tab/>
        </w:r>
        <w:r>
          <w:rPr>
            <w:noProof/>
            <w:webHidden/>
          </w:rPr>
          <w:fldChar w:fldCharType="begin"/>
        </w:r>
        <w:r>
          <w:rPr>
            <w:noProof/>
            <w:webHidden/>
          </w:rPr>
          <w:instrText xml:space="preserve"> PAGEREF _Toc29952783 \h </w:instrText>
        </w:r>
        <w:r>
          <w:rPr>
            <w:noProof/>
            <w:webHidden/>
          </w:rPr>
        </w:r>
        <w:r>
          <w:rPr>
            <w:noProof/>
            <w:webHidden/>
          </w:rPr>
          <w:fldChar w:fldCharType="separate"/>
        </w:r>
        <w:r w:rsidR="00CD325D">
          <w:rPr>
            <w:noProof/>
            <w:webHidden/>
          </w:rPr>
          <w:t>98</w:t>
        </w:r>
        <w:r>
          <w:rPr>
            <w:noProof/>
            <w:webHidden/>
          </w:rPr>
          <w:fldChar w:fldCharType="end"/>
        </w:r>
      </w:hyperlink>
    </w:p>
    <w:p w14:paraId="53E934C3" w14:textId="7A4C37E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4" w:history="1">
        <w:r w:rsidRPr="00F72D7C">
          <w:rPr>
            <w:rStyle w:val="Hyperlink"/>
            <w:noProof/>
          </w:rPr>
          <w:t>Pav. 58 Supaprastinta išdėstymo diagrama</w:t>
        </w:r>
        <w:r>
          <w:rPr>
            <w:noProof/>
            <w:webHidden/>
          </w:rPr>
          <w:tab/>
        </w:r>
        <w:r>
          <w:rPr>
            <w:noProof/>
            <w:webHidden/>
          </w:rPr>
          <w:fldChar w:fldCharType="begin"/>
        </w:r>
        <w:r>
          <w:rPr>
            <w:noProof/>
            <w:webHidden/>
          </w:rPr>
          <w:instrText xml:space="preserve"> PAGEREF _Toc29952784 \h </w:instrText>
        </w:r>
        <w:r>
          <w:rPr>
            <w:noProof/>
            <w:webHidden/>
          </w:rPr>
        </w:r>
        <w:r>
          <w:rPr>
            <w:noProof/>
            <w:webHidden/>
          </w:rPr>
          <w:fldChar w:fldCharType="separate"/>
        </w:r>
        <w:r w:rsidR="00CD325D">
          <w:rPr>
            <w:noProof/>
            <w:webHidden/>
          </w:rPr>
          <w:t>98</w:t>
        </w:r>
        <w:r>
          <w:rPr>
            <w:noProof/>
            <w:webHidden/>
          </w:rPr>
          <w:fldChar w:fldCharType="end"/>
        </w:r>
      </w:hyperlink>
    </w:p>
    <w:p w14:paraId="349A0C42" w14:textId="3D5E1DF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5" w:history="1">
        <w:r w:rsidRPr="00F72D7C">
          <w:rPr>
            <w:rStyle w:val="Hyperlink"/>
            <w:noProof/>
          </w:rPr>
          <w:t>Pav. 59 Duomenų bazės esybių diagrama</w:t>
        </w:r>
        <w:r>
          <w:rPr>
            <w:noProof/>
            <w:webHidden/>
          </w:rPr>
          <w:tab/>
        </w:r>
        <w:r>
          <w:rPr>
            <w:noProof/>
            <w:webHidden/>
          </w:rPr>
          <w:fldChar w:fldCharType="begin"/>
        </w:r>
        <w:r>
          <w:rPr>
            <w:noProof/>
            <w:webHidden/>
          </w:rPr>
          <w:instrText xml:space="preserve"> PAGEREF _Toc29952785 \h </w:instrText>
        </w:r>
        <w:r>
          <w:rPr>
            <w:noProof/>
            <w:webHidden/>
          </w:rPr>
        </w:r>
        <w:r>
          <w:rPr>
            <w:noProof/>
            <w:webHidden/>
          </w:rPr>
          <w:fldChar w:fldCharType="separate"/>
        </w:r>
        <w:r w:rsidR="00CD325D">
          <w:rPr>
            <w:noProof/>
            <w:webHidden/>
          </w:rPr>
          <w:t>99</w:t>
        </w:r>
        <w:r>
          <w:rPr>
            <w:noProof/>
            <w:webHidden/>
          </w:rPr>
          <w:fldChar w:fldCharType="end"/>
        </w:r>
      </w:hyperlink>
    </w:p>
    <w:p w14:paraId="14D51DA4" w14:textId="1F5324E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6" w:history="1">
        <w:r w:rsidRPr="00F72D7C">
          <w:rPr>
            <w:rStyle w:val="Hyperlink"/>
            <w:noProof/>
          </w:rPr>
          <w:t>60 pav. Pagrindinis vartotojo sąsajos meniu</w:t>
        </w:r>
        <w:r>
          <w:rPr>
            <w:noProof/>
            <w:webHidden/>
          </w:rPr>
          <w:tab/>
        </w:r>
        <w:r>
          <w:rPr>
            <w:noProof/>
            <w:webHidden/>
          </w:rPr>
          <w:fldChar w:fldCharType="begin"/>
        </w:r>
        <w:r>
          <w:rPr>
            <w:noProof/>
            <w:webHidden/>
          </w:rPr>
          <w:instrText xml:space="preserve"> PAGEREF _Toc29952786 \h </w:instrText>
        </w:r>
        <w:r>
          <w:rPr>
            <w:noProof/>
            <w:webHidden/>
          </w:rPr>
        </w:r>
        <w:r>
          <w:rPr>
            <w:noProof/>
            <w:webHidden/>
          </w:rPr>
          <w:fldChar w:fldCharType="separate"/>
        </w:r>
        <w:r w:rsidR="00CD325D">
          <w:rPr>
            <w:noProof/>
            <w:webHidden/>
          </w:rPr>
          <w:t>102</w:t>
        </w:r>
        <w:r>
          <w:rPr>
            <w:noProof/>
            <w:webHidden/>
          </w:rPr>
          <w:fldChar w:fldCharType="end"/>
        </w:r>
      </w:hyperlink>
    </w:p>
    <w:p w14:paraId="4EDED200" w14:textId="56E008D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7" w:history="1">
        <w:r w:rsidRPr="00F72D7C">
          <w:rPr>
            <w:rStyle w:val="Hyperlink"/>
            <w:noProof/>
          </w:rPr>
          <w:t>61 pav. Analizių sąrašas</w:t>
        </w:r>
        <w:r>
          <w:rPr>
            <w:noProof/>
            <w:webHidden/>
          </w:rPr>
          <w:tab/>
        </w:r>
        <w:r>
          <w:rPr>
            <w:noProof/>
            <w:webHidden/>
          </w:rPr>
          <w:fldChar w:fldCharType="begin"/>
        </w:r>
        <w:r>
          <w:rPr>
            <w:noProof/>
            <w:webHidden/>
          </w:rPr>
          <w:instrText xml:space="preserve"> PAGEREF _Toc29952787 \h </w:instrText>
        </w:r>
        <w:r>
          <w:rPr>
            <w:noProof/>
            <w:webHidden/>
          </w:rPr>
        </w:r>
        <w:r>
          <w:rPr>
            <w:noProof/>
            <w:webHidden/>
          </w:rPr>
          <w:fldChar w:fldCharType="separate"/>
        </w:r>
        <w:r w:rsidR="00CD325D">
          <w:rPr>
            <w:noProof/>
            <w:webHidden/>
          </w:rPr>
          <w:t>103</w:t>
        </w:r>
        <w:r>
          <w:rPr>
            <w:noProof/>
            <w:webHidden/>
          </w:rPr>
          <w:fldChar w:fldCharType="end"/>
        </w:r>
      </w:hyperlink>
    </w:p>
    <w:p w14:paraId="552B3765" w14:textId="553FA91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8" w:history="1">
        <w:r w:rsidRPr="00F72D7C">
          <w:rPr>
            <w:rStyle w:val="Hyperlink"/>
            <w:noProof/>
          </w:rPr>
          <w:t>62 pav. Analizės kūrimo langas</w:t>
        </w:r>
        <w:r>
          <w:rPr>
            <w:noProof/>
            <w:webHidden/>
          </w:rPr>
          <w:tab/>
        </w:r>
        <w:bookmarkStart w:id="3" w:name="_GoBack"/>
        <w:bookmarkEnd w:id="3"/>
        <w:r>
          <w:rPr>
            <w:noProof/>
            <w:webHidden/>
          </w:rPr>
          <w:fldChar w:fldCharType="begin"/>
        </w:r>
        <w:r>
          <w:rPr>
            <w:noProof/>
            <w:webHidden/>
          </w:rPr>
          <w:instrText xml:space="preserve"> PAGEREF _Toc29952788 \h </w:instrText>
        </w:r>
        <w:r>
          <w:rPr>
            <w:noProof/>
            <w:webHidden/>
          </w:rPr>
        </w:r>
        <w:r>
          <w:rPr>
            <w:noProof/>
            <w:webHidden/>
          </w:rPr>
          <w:fldChar w:fldCharType="separate"/>
        </w:r>
        <w:r w:rsidR="00CD325D">
          <w:rPr>
            <w:noProof/>
            <w:webHidden/>
          </w:rPr>
          <w:t>103</w:t>
        </w:r>
        <w:r>
          <w:rPr>
            <w:noProof/>
            <w:webHidden/>
          </w:rPr>
          <w:fldChar w:fldCharType="end"/>
        </w:r>
      </w:hyperlink>
    </w:p>
    <w:p w14:paraId="75F8FF05" w14:textId="6D2ED0E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89" w:history="1">
        <w:r w:rsidRPr="00F72D7C">
          <w:rPr>
            <w:rStyle w:val="Hyperlink"/>
            <w:noProof/>
          </w:rPr>
          <w:t>63 pav. Segmentacijos apmokymo duomenų kūrimo langas</w:t>
        </w:r>
        <w:r>
          <w:rPr>
            <w:noProof/>
            <w:webHidden/>
          </w:rPr>
          <w:tab/>
        </w:r>
        <w:r>
          <w:rPr>
            <w:noProof/>
            <w:webHidden/>
          </w:rPr>
          <w:fldChar w:fldCharType="begin"/>
        </w:r>
        <w:r>
          <w:rPr>
            <w:noProof/>
            <w:webHidden/>
          </w:rPr>
          <w:instrText xml:space="preserve"> PAGEREF _Toc29952789 \h </w:instrText>
        </w:r>
        <w:r>
          <w:rPr>
            <w:noProof/>
            <w:webHidden/>
          </w:rPr>
        </w:r>
        <w:r>
          <w:rPr>
            <w:noProof/>
            <w:webHidden/>
          </w:rPr>
          <w:fldChar w:fldCharType="separate"/>
        </w:r>
        <w:r w:rsidR="00CD325D">
          <w:rPr>
            <w:noProof/>
            <w:webHidden/>
          </w:rPr>
          <w:t>103</w:t>
        </w:r>
        <w:r>
          <w:rPr>
            <w:noProof/>
            <w:webHidden/>
          </w:rPr>
          <w:fldChar w:fldCharType="end"/>
        </w:r>
      </w:hyperlink>
    </w:p>
    <w:p w14:paraId="6C5C6125" w14:textId="04BEBD0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0" w:history="1">
        <w:r w:rsidRPr="00F72D7C">
          <w:rPr>
            <w:rStyle w:val="Hyperlink"/>
            <w:noProof/>
          </w:rPr>
          <w:t>pav. 64 Prisijungimo langas</w:t>
        </w:r>
        <w:r>
          <w:rPr>
            <w:noProof/>
            <w:webHidden/>
          </w:rPr>
          <w:tab/>
        </w:r>
        <w:r>
          <w:rPr>
            <w:noProof/>
            <w:webHidden/>
          </w:rPr>
          <w:fldChar w:fldCharType="begin"/>
        </w:r>
        <w:r>
          <w:rPr>
            <w:noProof/>
            <w:webHidden/>
          </w:rPr>
          <w:instrText xml:space="preserve"> PAGEREF _Toc29952790 \h </w:instrText>
        </w:r>
        <w:r>
          <w:rPr>
            <w:noProof/>
            <w:webHidden/>
          </w:rPr>
        </w:r>
        <w:r>
          <w:rPr>
            <w:noProof/>
            <w:webHidden/>
          </w:rPr>
          <w:fldChar w:fldCharType="separate"/>
        </w:r>
        <w:r w:rsidR="00CD325D">
          <w:rPr>
            <w:noProof/>
            <w:webHidden/>
          </w:rPr>
          <w:t>108</w:t>
        </w:r>
        <w:r>
          <w:rPr>
            <w:noProof/>
            <w:webHidden/>
          </w:rPr>
          <w:fldChar w:fldCharType="end"/>
        </w:r>
      </w:hyperlink>
    </w:p>
    <w:p w14:paraId="2F07ABDF" w14:textId="2767EAF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1" w:history="1">
        <w:r w:rsidRPr="00F72D7C">
          <w:rPr>
            <w:rStyle w:val="Hyperlink"/>
            <w:noProof/>
          </w:rPr>
          <w:t>pav. 65 Registracijos langas</w:t>
        </w:r>
        <w:r>
          <w:rPr>
            <w:noProof/>
            <w:webHidden/>
          </w:rPr>
          <w:tab/>
        </w:r>
        <w:r>
          <w:rPr>
            <w:noProof/>
            <w:webHidden/>
          </w:rPr>
          <w:fldChar w:fldCharType="begin"/>
        </w:r>
        <w:r>
          <w:rPr>
            <w:noProof/>
            <w:webHidden/>
          </w:rPr>
          <w:instrText xml:space="preserve"> PAGEREF _Toc29952791 \h </w:instrText>
        </w:r>
        <w:r>
          <w:rPr>
            <w:noProof/>
            <w:webHidden/>
          </w:rPr>
        </w:r>
        <w:r>
          <w:rPr>
            <w:noProof/>
            <w:webHidden/>
          </w:rPr>
          <w:fldChar w:fldCharType="separate"/>
        </w:r>
        <w:r w:rsidR="00CD325D">
          <w:rPr>
            <w:noProof/>
            <w:webHidden/>
          </w:rPr>
          <w:t>109</w:t>
        </w:r>
        <w:r>
          <w:rPr>
            <w:noProof/>
            <w:webHidden/>
          </w:rPr>
          <w:fldChar w:fldCharType="end"/>
        </w:r>
      </w:hyperlink>
    </w:p>
    <w:p w14:paraId="54596559" w14:textId="104CDAA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2" w:history="1">
        <w:r w:rsidRPr="00F72D7C">
          <w:rPr>
            <w:rStyle w:val="Hyperlink"/>
            <w:noProof/>
          </w:rPr>
          <w:t>pav. 66 Pagrindinis meniu</w:t>
        </w:r>
        <w:r>
          <w:rPr>
            <w:noProof/>
            <w:webHidden/>
          </w:rPr>
          <w:tab/>
        </w:r>
        <w:r>
          <w:rPr>
            <w:noProof/>
            <w:webHidden/>
          </w:rPr>
          <w:fldChar w:fldCharType="begin"/>
        </w:r>
        <w:r>
          <w:rPr>
            <w:noProof/>
            <w:webHidden/>
          </w:rPr>
          <w:instrText xml:space="preserve"> PAGEREF _Toc29952792 \h </w:instrText>
        </w:r>
        <w:r>
          <w:rPr>
            <w:noProof/>
            <w:webHidden/>
          </w:rPr>
        </w:r>
        <w:r>
          <w:rPr>
            <w:noProof/>
            <w:webHidden/>
          </w:rPr>
          <w:fldChar w:fldCharType="separate"/>
        </w:r>
        <w:r w:rsidR="00CD325D">
          <w:rPr>
            <w:noProof/>
            <w:webHidden/>
          </w:rPr>
          <w:t>110</w:t>
        </w:r>
        <w:r>
          <w:rPr>
            <w:noProof/>
            <w:webHidden/>
          </w:rPr>
          <w:fldChar w:fldCharType="end"/>
        </w:r>
      </w:hyperlink>
    </w:p>
    <w:p w14:paraId="0491F149" w14:textId="669184A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3" w:history="1">
        <w:r w:rsidRPr="00F72D7C">
          <w:rPr>
            <w:rStyle w:val="Hyperlink"/>
            <w:noProof/>
          </w:rPr>
          <w:t>pav. 67 Analizių sąrašo langas</w:t>
        </w:r>
        <w:r>
          <w:rPr>
            <w:noProof/>
            <w:webHidden/>
          </w:rPr>
          <w:tab/>
        </w:r>
        <w:r>
          <w:rPr>
            <w:noProof/>
            <w:webHidden/>
          </w:rPr>
          <w:fldChar w:fldCharType="begin"/>
        </w:r>
        <w:r>
          <w:rPr>
            <w:noProof/>
            <w:webHidden/>
          </w:rPr>
          <w:instrText xml:space="preserve"> PAGEREF _Toc29952793 \h </w:instrText>
        </w:r>
        <w:r>
          <w:rPr>
            <w:noProof/>
            <w:webHidden/>
          </w:rPr>
        </w:r>
        <w:r>
          <w:rPr>
            <w:noProof/>
            <w:webHidden/>
          </w:rPr>
          <w:fldChar w:fldCharType="separate"/>
        </w:r>
        <w:r w:rsidR="00CD325D">
          <w:rPr>
            <w:noProof/>
            <w:webHidden/>
          </w:rPr>
          <w:t>110</w:t>
        </w:r>
        <w:r>
          <w:rPr>
            <w:noProof/>
            <w:webHidden/>
          </w:rPr>
          <w:fldChar w:fldCharType="end"/>
        </w:r>
      </w:hyperlink>
    </w:p>
    <w:p w14:paraId="6DE22AD9" w14:textId="7561FC8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4" w:history="1">
        <w:r w:rsidRPr="00F72D7C">
          <w:rPr>
            <w:rStyle w:val="Hyperlink"/>
            <w:noProof/>
          </w:rPr>
          <w:t>pav. 68 Naujos analizės kūrimo langas</w:t>
        </w:r>
        <w:r>
          <w:rPr>
            <w:noProof/>
            <w:webHidden/>
          </w:rPr>
          <w:tab/>
        </w:r>
        <w:r>
          <w:rPr>
            <w:noProof/>
            <w:webHidden/>
          </w:rPr>
          <w:fldChar w:fldCharType="begin"/>
        </w:r>
        <w:r>
          <w:rPr>
            <w:noProof/>
            <w:webHidden/>
          </w:rPr>
          <w:instrText xml:space="preserve"> PAGEREF _Toc29952794 \h </w:instrText>
        </w:r>
        <w:r>
          <w:rPr>
            <w:noProof/>
            <w:webHidden/>
          </w:rPr>
        </w:r>
        <w:r>
          <w:rPr>
            <w:noProof/>
            <w:webHidden/>
          </w:rPr>
          <w:fldChar w:fldCharType="separate"/>
        </w:r>
        <w:r w:rsidR="00CD325D">
          <w:rPr>
            <w:noProof/>
            <w:webHidden/>
          </w:rPr>
          <w:t>111</w:t>
        </w:r>
        <w:r>
          <w:rPr>
            <w:noProof/>
            <w:webHidden/>
          </w:rPr>
          <w:fldChar w:fldCharType="end"/>
        </w:r>
      </w:hyperlink>
    </w:p>
    <w:p w14:paraId="1892C2EA" w14:textId="683C20C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5" w:history="1">
        <w:r w:rsidRPr="00F72D7C">
          <w:rPr>
            <w:rStyle w:val="Hyperlink"/>
            <w:noProof/>
          </w:rPr>
          <w:t>pav. 69 Analizės redagavimo langas</w:t>
        </w:r>
        <w:r>
          <w:rPr>
            <w:noProof/>
            <w:webHidden/>
          </w:rPr>
          <w:tab/>
        </w:r>
        <w:r>
          <w:rPr>
            <w:noProof/>
            <w:webHidden/>
          </w:rPr>
          <w:fldChar w:fldCharType="begin"/>
        </w:r>
        <w:r>
          <w:rPr>
            <w:noProof/>
            <w:webHidden/>
          </w:rPr>
          <w:instrText xml:space="preserve"> PAGEREF _Toc29952795 \h </w:instrText>
        </w:r>
        <w:r>
          <w:rPr>
            <w:noProof/>
            <w:webHidden/>
          </w:rPr>
        </w:r>
        <w:r>
          <w:rPr>
            <w:noProof/>
            <w:webHidden/>
          </w:rPr>
          <w:fldChar w:fldCharType="separate"/>
        </w:r>
        <w:r w:rsidR="00CD325D">
          <w:rPr>
            <w:noProof/>
            <w:webHidden/>
          </w:rPr>
          <w:t>111</w:t>
        </w:r>
        <w:r>
          <w:rPr>
            <w:noProof/>
            <w:webHidden/>
          </w:rPr>
          <w:fldChar w:fldCharType="end"/>
        </w:r>
      </w:hyperlink>
    </w:p>
    <w:p w14:paraId="514C5D0E" w14:textId="649463B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6" w:history="1">
        <w:r w:rsidRPr="00F72D7C">
          <w:rPr>
            <w:rStyle w:val="Hyperlink"/>
            <w:noProof/>
          </w:rPr>
          <w:t>pav. 70 Pradinis apmokymo duomenų langas</w:t>
        </w:r>
        <w:r>
          <w:rPr>
            <w:noProof/>
            <w:webHidden/>
          </w:rPr>
          <w:tab/>
        </w:r>
        <w:r>
          <w:rPr>
            <w:noProof/>
            <w:webHidden/>
          </w:rPr>
          <w:fldChar w:fldCharType="begin"/>
        </w:r>
        <w:r>
          <w:rPr>
            <w:noProof/>
            <w:webHidden/>
          </w:rPr>
          <w:instrText xml:space="preserve"> PAGEREF _Toc29952796 \h </w:instrText>
        </w:r>
        <w:r>
          <w:rPr>
            <w:noProof/>
            <w:webHidden/>
          </w:rPr>
        </w:r>
        <w:r>
          <w:rPr>
            <w:noProof/>
            <w:webHidden/>
          </w:rPr>
          <w:fldChar w:fldCharType="separate"/>
        </w:r>
        <w:r w:rsidR="00CD325D">
          <w:rPr>
            <w:noProof/>
            <w:webHidden/>
          </w:rPr>
          <w:t>112</w:t>
        </w:r>
        <w:r>
          <w:rPr>
            <w:noProof/>
            <w:webHidden/>
          </w:rPr>
          <w:fldChar w:fldCharType="end"/>
        </w:r>
      </w:hyperlink>
    </w:p>
    <w:p w14:paraId="799AB7F3" w14:textId="5147D78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7" w:history="1">
        <w:r w:rsidRPr="00F72D7C">
          <w:rPr>
            <w:rStyle w:val="Hyperlink"/>
            <w:noProof/>
          </w:rPr>
          <w:t>pav. 71 Segmentacijos apmokymo duomenų sąrašo langas</w:t>
        </w:r>
        <w:r>
          <w:rPr>
            <w:noProof/>
            <w:webHidden/>
          </w:rPr>
          <w:tab/>
        </w:r>
        <w:r>
          <w:rPr>
            <w:noProof/>
            <w:webHidden/>
          </w:rPr>
          <w:fldChar w:fldCharType="begin"/>
        </w:r>
        <w:r>
          <w:rPr>
            <w:noProof/>
            <w:webHidden/>
          </w:rPr>
          <w:instrText xml:space="preserve"> PAGEREF _Toc29952797 \h </w:instrText>
        </w:r>
        <w:r>
          <w:rPr>
            <w:noProof/>
            <w:webHidden/>
          </w:rPr>
        </w:r>
        <w:r>
          <w:rPr>
            <w:noProof/>
            <w:webHidden/>
          </w:rPr>
          <w:fldChar w:fldCharType="separate"/>
        </w:r>
        <w:r w:rsidR="00CD325D">
          <w:rPr>
            <w:noProof/>
            <w:webHidden/>
          </w:rPr>
          <w:t>112</w:t>
        </w:r>
        <w:r>
          <w:rPr>
            <w:noProof/>
            <w:webHidden/>
          </w:rPr>
          <w:fldChar w:fldCharType="end"/>
        </w:r>
      </w:hyperlink>
    </w:p>
    <w:p w14:paraId="3F8FEBA0" w14:textId="3CB6BE1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8" w:history="1">
        <w:r w:rsidRPr="00F72D7C">
          <w:rPr>
            <w:rStyle w:val="Hyperlink"/>
            <w:noProof/>
          </w:rPr>
          <w:t>pav. 72 Segmentacijos apmokymo duomenų kūrimo langas</w:t>
        </w:r>
        <w:r>
          <w:rPr>
            <w:noProof/>
            <w:webHidden/>
          </w:rPr>
          <w:tab/>
        </w:r>
        <w:r>
          <w:rPr>
            <w:noProof/>
            <w:webHidden/>
          </w:rPr>
          <w:fldChar w:fldCharType="begin"/>
        </w:r>
        <w:r>
          <w:rPr>
            <w:noProof/>
            <w:webHidden/>
          </w:rPr>
          <w:instrText xml:space="preserve"> PAGEREF _Toc29952798 \h </w:instrText>
        </w:r>
        <w:r>
          <w:rPr>
            <w:noProof/>
            <w:webHidden/>
          </w:rPr>
        </w:r>
        <w:r>
          <w:rPr>
            <w:noProof/>
            <w:webHidden/>
          </w:rPr>
          <w:fldChar w:fldCharType="separate"/>
        </w:r>
        <w:r w:rsidR="00CD325D">
          <w:rPr>
            <w:noProof/>
            <w:webHidden/>
          </w:rPr>
          <w:t>113</w:t>
        </w:r>
        <w:r>
          <w:rPr>
            <w:noProof/>
            <w:webHidden/>
          </w:rPr>
          <w:fldChar w:fldCharType="end"/>
        </w:r>
      </w:hyperlink>
    </w:p>
    <w:p w14:paraId="0F4F26D4" w14:textId="4F29B5E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799" w:history="1">
        <w:r w:rsidRPr="00F72D7C">
          <w:rPr>
            <w:rStyle w:val="Hyperlink"/>
            <w:noProof/>
          </w:rPr>
          <w:t>pav. 73 Tinklų apmokymo langas</w:t>
        </w:r>
        <w:r>
          <w:rPr>
            <w:noProof/>
            <w:webHidden/>
          </w:rPr>
          <w:tab/>
        </w:r>
        <w:r>
          <w:rPr>
            <w:noProof/>
            <w:webHidden/>
          </w:rPr>
          <w:fldChar w:fldCharType="begin"/>
        </w:r>
        <w:r>
          <w:rPr>
            <w:noProof/>
            <w:webHidden/>
          </w:rPr>
          <w:instrText xml:space="preserve"> PAGEREF _Toc29952799 \h </w:instrText>
        </w:r>
        <w:r>
          <w:rPr>
            <w:noProof/>
            <w:webHidden/>
          </w:rPr>
        </w:r>
        <w:r>
          <w:rPr>
            <w:noProof/>
            <w:webHidden/>
          </w:rPr>
          <w:fldChar w:fldCharType="separate"/>
        </w:r>
        <w:r w:rsidR="00CD325D">
          <w:rPr>
            <w:noProof/>
            <w:webHidden/>
          </w:rPr>
          <w:t>113</w:t>
        </w:r>
        <w:r>
          <w:rPr>
            <w:noProof/>
            <w:webHidden/>
          </w:rPr>
          <w:fldChar w:fldCharType="end"/>
        </w:r>
      </w:hyperlink>
    </w:p>
    <w:p w14:paraId="6A91545A" w14:textId="5B9BB28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0" w:history="1">
        <w:r w:rsidRPr="00F72D7C">
          <w:rPr>
            <w:rStyle w:val="Hyperlink"/>
            <w:noProof/>
          </w:rPr>
          <w:t>pav. 74 Apmokintų modelių valdymo langas</w:t>
        </w:r>
        <w:r>
          <w:rPr>
            <w:noProof/>
            <w:webHidden/>
          </w:rPr>
          <w:tab/>
        </w:r>
        <w:r>
          <w:rPr>
            <w:noProof/>
            <w:webHidden/>
          </w:rPr>
          <w:fldChar w:fldCharType="begin"/>
        </w:r>
        <w:r>
          <w:rPr>
            <w:noProof/>
            <w:webHidden/>
          </w:rPr>
          <w:instrText xml:space="preserve"> PAGEREF _Toc29952800 \h </w:instrText>
        </w:r>
        <w:r>
          <w:rPr>
            <w:noProof/>
            <w:webHidden/>
          </w:rPr>
        </w:r>
        <w:r>
          <w:rPr>
            <w:noProof/>
            <w:webHidden/>
          </w:rPr>
          <w:fldChar w:fldCharType="separate"/>
        </w:r>
        <w:r w:rsidR="00CD325D">
          <w:rPr>
            <w:noProof/>
            <w:webHidden/>
          </w:rPr>
          <w:t>114</w:t>
        </w:r>
        <w:r>
          <w:rPr>
            <w:noProof/>
            <w:webHidden/>
          </w:rPr>
          <w:fldChar w:fldCharType="end"/>
        </w:r>
      </w:hyperlink>
    </w:p>
    <w:p w14:paraId="645DE985" w14:textId="6E4075E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1" w:history="1">
        <w:r w:rsidRPr="00F72D7C">
          <w:rPr>
            <w:rStyle w:val="Hyperlink"/>
            <w:noProof/>
          </w:rPr>
          <w:t>pav. 75 Analizių paleidimo langas</w:t>
        </w:r>
        <w:r>
          <w:rPr>
            <w:noProof/>
            <w:webHidden/>
          </w:rPr>
          <w:tab/>
        </w:r>
        <w:r>
          <w:rPr>
            <w:noProof/>
            <w:webHidden/>
          </w:rPr>
          <w:fldChar w:fldCharType="begin"/>
        </w:r>
        <w:r>
          <w:rPr>
            <w:noProof/>
            <w:webHidden/>
          </w:rPr>
          <w:instrText xml:space="preserve"> PAGEREF _Toc29952801 \h </w:instrText>
        </w:r>
        <w:r>
          <w:rPr>
            <w:noProof/>
            <w:webHidden/>
          </w:rPr>
        </w:r>
        <w:r>
          <w:rPr>
            <w:noProof/>
            <w:webHidden/>
          </w:rPr>
          <w:fldChar w:fldCharType="separate"/>
        </w:r>
        <w:r w:rsidR="00CD325D">
          <w:rPr>
            <w:noProof/>
            <w:webHidden/>
          </w:rPr>
          <w:t>114</w:t>
        </w:r>
        <w:r>
          <w:rPr>
            <w:noProof/>
            <w:webHidden/>
          </w:rPr>
          <w:fldChar w:fldCharType="end"/>
        </w:r>
      </w:hyperlink>
    </w:p>
    <w:p w14:paraId="103A8996" w14:textId="196E60CD" w:rsidR="0089222F" w:rsidRDefault="0089222F" w:rsidP="00745155">
      <w:r>
        <w:fldChar w:fldCharType="end"/>
      </w:r>
    </w:p>
    <w:p w14:paraId="3A844E59" w14:textId="5C217759" w:rsidR="00D70D69" w:rsidRDefault="00D70D69" w:rsidP="006F43F2">
      <w:pPr>
        <w:pStyle w:val="Heading1"/>
        <w:numPr>
          <w:ilvl w:val="0"/>
          <w:numId w:val="0"/>
        </w:numPr>
      </w:pPr>
      <w:bookmarkStart w:id="4" w:name="_Toc29952508"/>
      <w:r>
        <w:t>Lentelių sąrašas</w:t>
      </w:r>
      <w:bookmarkEnd w:id="4"/>
    </w:p>
    <w:p w14:paraId="4ED1987C" w14:textId="1E6D4DD4" w:rsidR="001474C7" w:rsidRDefault="0089222F">
      <w:pPr>
        <w:pStyle w:val="TableofFigures"/>
        <w:tabs>
          <w:tab w:val="right" w:leader="dot" w:pos="9350"/>
        </w:tabs>
        <w:rPr>
          <w:rFonts w:asciiTheme="minorHAnsi" w:eastAsiaTheme="minorEastAsia" w:hAnsiTheme="minorHAnsi" w:cstheme="minorBidi"/>
          <w:bCs w:val="0"/>
          <w:noProof/>
          <w:sz w:val="22"/>
          <w:szCs w:val="22"/>
          <w:lang w:val="en-US"/>
        </w:rPr>
      </w:pPr>
      <w:r>
        <w:rPr>
          <w:rFonts w:ascii="Arial" w:hAnsi="Arial"/>
          <w:b/>
        </w:rPr>
        <w:fldChar w:fldCharType="begin"/>
      </w:r>
      <w:r>
        <w:rPr>
          <w:rFonts w:ascii="Arial" w:hAnsi="Arial"/>
          <w:b/>
        </w:rPr>
        <w:instrText xml:space="preserve"> TOC \h \z \c "lentelė" </w:instrText>
      </w:r>
      <w:r>
        <w:rPr>
          <w:rFonts w:ascii="Arial" w:hAnsi="Arial"/>
          <w:b/>
        </w:rPr>
        <w:fldChar w:fldCharType="separate"/>
      </w:r>
      <w:hyperlink w:anchor="_Toc29952802" w:history="1">
        <w:r w:rsidR="001474C7" w:rsidRPr="000870F3">
          <w:rPr>
            <w:rStyle w:val="Hyperlink"/>
            <w:noProof/>
          </w:rPr>
          <w:t>lentelė 1 Projekto fazės</w:t>
        </w:r>
        <w:r w:rsidR="001474C7">
          <w:rPr>
            <w:noProof/>
            <w:webHidden/>
          </w:rPr>
          <w:tab/>
        </w:r>
        <w:r w:rsidR="001474C7">
          <w:rPr>
            <w:noProof/>
            <w:webHidden/>
          </w:rPr>
          <w:fldChar w:fldCharType="begin"/>
        </w:r>
        <w:r w:rsidR="001474C7">
          <w:rPr>
            <w:noProof/>
            <w:webHidden/>
          </w:rPr>
          <w:instrText xml:space="preserve"> PAGEREF _Toc29952802 \h </w:instrText>
        </w:r>
        <w:r w:rsidR="001474C7">
          <w:rPr>
            <w:noProof/>
            <w:webHidden/>
          </w:rPr>
        </w:r>
        <w:r w:rsidR="001474C7">
          <w:rPr>
            <w:noProof/>
            <w:webHidden/>
          </w:rPr>
          <w:fldChar w:fldCharType="separate"/>
        </w:r>
        <w:r w:rsidR="00CD325D">
          <w:rPr>
            <w:noProof/>
            <w:webHidden/>
          </w:rPr>
          <w:t>17</w:t>
        </w:r>
        <w:r w:rsidR="001474C7">
          <w:rPr>
            <w:noProof/>
            <w:webHidden/>
          </w:rPr>
          <w:fldChar w:fldCharType="end"/>
        </w:r>
      </w:hyperlink>
    </w:p>
    <w:p w14:paraId="59D3B040" w14:textId="209BB41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3" w:history="1">
        <w:r w:rsidRPr="000870F3">
          <w:rPr>
            <w:rStyle w:val="Hyperlink"/>
            <w:noProof/>
          </w:rPr>
          <w:t>lentelė 2 Darbuotojų išlaidų lentelė</w:t>
        </w:r>
        <w:r>
          <w:rPr>
            <w:noProof/>
            <w:webHidden/>
          </w:rPr>
          <w:tab/>
        </w:r>
        <w:r>
          <w:rPr>
            <w:noProof/>
            <w:webHidden/>
          </w:rPr>
          <w:fldChar w:fldCharType="begin"/>
        </w:r>
        <w:r>
          <w:rPr>
            <w:noProof/>
            <w:webHidden/>
          </w:rPr>
          <w:instrText xml:space="preserve"> PAGEREF _Toc29952803 \h </w:instrText>
        </w:r>
        <w:r>
          <w:rPr>
            <w:noProof/>
            <w:webHidden/>
          </w:rPr>
        </w:r>
        <w:r>
          <w:rPr>
            <w:noProof/>
            <w:webHidden/>
          </w:rPr>
          <w:fldChar w:fldCharType="separate"/>
        </w:r>
        <w:r w:rsidR="00CD325D">
          <w:rPr>
            <w:noProof/>
            <w:webHidden/>
          </w:rPr>
          <w:t>17</w:t>
        </w:r>
        <w:r>
          <w:rPr>
            <w:noProof/>
            <w:webHidden/>
          </w:rPr>
          <w:fldChar w:fldCharType="end"/>
        </w:r>
      </w:hyperlink>
    </w:p>
    <w:p w14:paraId="291D73F9" w14:textId="307E589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4" w:history="1">
        <w:r w:rsidRPr="000870F3">
          <w:rPr>
            <w:rStyle w:val="Hyperlink"/>
            <w:noProof/>
          </w:rPr>
          <w:t>lentelė 3 Techninės įrangos ir biuro išlaikymo išlaidos</w:t>
        </w:r>
        <w:r>
          <w:rPr>
            <w:noProof/>
            <w:webHidden/>
          </w:rPr>
          <w:tab/>
        </w:r>
        <w:r>
          <w:rPr>
            <w:noProof/>
            <w:webHidden/>
          </w:rPr>
          <w:fldChar w:fldCharType="begin"/>
        </w:r>
        <w:r>
          <w:rPr>
            <w:noProof/>
            <w:webHidden/>
          </w:rPr>
          <w:instrText xml:space="preserve"> PAGEREF _Toc29952804 \h </w:instrText>
        </w:r>
        <w:r>
          <w:rPr>
            <w:noProof/>
            <w:webHidden/>
          </w:rPr>
        </w:r>
        <w:r>
          <w:rPr>
            <w:noProof/>
            <w:webHidden/>
          </w:rPr>
          <w:fldChar w:fldCharType="separate"/>
        </w:r>
        <w:r w:rsidR="00CD325D">
          <w:rPr>
            <w:noProof/>
            <w:webHidden/>
          </w:rPr>
          <w:t>17</w:t>
        </w:r>
        <w:r>
          <w:rPr>
            <w:noProof/>
            <w:webHidden/>
          </w:rPr>
          <w:fldChar w:fldCharType="end"/>
        </w:r>
      </w:hyperlink>
    </w:p>
    <w:p w14:paraId="69F6E06F" w14:textId="5AE8339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5" w:history="1">
        <w:r w:rsidRPr="000870F3">
          <w:rPr>
            <w:rStyle w:val="Hyperlink"/>
            <w:noProof/>
          </w:rPr>
          <w:t>Lentelė 4 Užsakovo duomenys</w:t>
        </w:r>
        <w:r>
          <w:rPr>
            <w:noProof/>
            <w:webHidden/>
          </w:rPr>
          <w:tab/>
        </w:r>
        <w:r>
          <w:rPr>
            <w:noProof/>
            <w:webHidden/>
          </w:rPr>
          <w:fldChar w:fldCharType="begin"/>
        </w:r>
        <w:r>
          <w:rPr>
            <w:noProof/>
            <w:webHidden/>
          </w:rPr>
          <w:instrText xml:space="preserve"> PAGEREF _Toc29952805 \h </w:instrText>
        </w:r>
        <w:r>
          <w:rPr>
            <w:noProof/>
            <w:webHidden/>
          </w:rPr>
        </w:r>
        <w:r>
          <w:rPr>
            <w:noProof/>
            <w:webHidden/>
          </w:rPr>
          <w:fldChar w:fldCharType="separate"/>
        </w:r>
        <w:r w:rsidR="00CD325D">
          <w:rPr>
            <w:noProof/>
            <w:webHidden/>
          </w:rPr>
          <w:t>29</w:t>
        </w:r>
        <w:r>
          <w:rPr>
            <w:noProof/>
            <w:webHidden/>
          </w:rPr>
          <w:fldChar w:fldCharType="end"/>
        </w:r>
      </w:hyperlink>
    </w:p>
    <w:p w14:paraId="3F0CFF61" w14:textId="6D7DEF3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6" w:history="1">
        <w:r w:rsidRPr="000870F3">
          <w:rPr>
            <w:rStyle w:val="Hyperlink"/>
            <w:noProof/>
          </w:rPr>
          <w:t>Lentelė 5 Vartotojams skirti prioritetai</w:t>
        </w:r>
        <w:r>
          <w:rPr>
            <w:noProof/>
            <w:webHidden/>
          </w:rPr>
          <w:tab/>
        </w:r>
        <w:r>
          <w:rPr>
            <w:noProof/>
            <w:webHidden/>
          </w:rPr>
          <w:fldChar w:fldCharType="begin"/>
        </w:r>
        <w:r>
          <w:rPr>
            <w:noProof/>
            <w:webHidden/>
          </w:rPr>
          <w:instrText xml:space="preserve"> PAGEREF _Toc29952806 \h </w:instrText>
        </w:r>
        <w:r>
          <w:rPr>
            <w:noProof/>
            <w:webHidden/>
          </w:rPr>
        </w:r>
        <w:r>
          <w:rPr>
            <w:noProof/>
            <w:webHidden/>
          </w:rPr>
          <w:fldChar w:fldCharType="separate"/>
        </w:r>
        <w:r w:rsidR="00CD325D">
          <w:rPr>
            <w:noProof/>
            <w:webHidden/>
          </w:rPr>
          <w:t>30</w:t>
        </w:r>
        <w:r>
          <w:rPr>
            <w:noProof/>
            <w:webHidden/>
          </w:rPr>
          <w:fldChar w:fldCharType="end"/>
        </w:r>
      </w:hyperlink>
    </w:p>
    <w:p w14:paraId="70AE0C25" w14:textId="7600D68A"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7" w:history="1">
        <w:r w:rsidRPr="000870F3">
          <w:rPr>
            <w:rStyle w:val="Hyperlink"/>
            <w:noProof/>
          </w:rPr>
          <w:t>Lentelė 6 Naršyklės apribojimas</w:t>
        </w:r>
        <w:r>
          <w:rPr>
            <w:noProof/>
            <w:webHidden/>
          </w:rPr>
          <w:tab/>
        </w:r>
        <w:r>
          <w:rPr>
            <w:noProof/>
            <w:webHidden/>
          </w:rPr>
          <w:fldChar w:fldCharType="begin"/>
        </w:r>
        <w:r>
          <w:rPr>
            <w:noProof/>
            <w:webHidden/>
          </w:rPr>
          <w:instrText xml:space="preserve"> PAGEREF _Toc29952807 \h </w:instrText>
        </w:r>
        <w:r>
          <w:rPr>
            <w:noProof/>
            <w:webHidden/>
          </w:rPr>
        </w:r>
        <w:r>
          <w:rPr>
            <w:noProof/>
            <w:webHidden/>
          </w:rPr>
          <w:fldChar w:fldCharType="separate"/>
        </w:r>
        <w:r w:rsidR="00CD325D">
          <w:rPr>
            <w:noProof/>
            <w:webHidden/>
          </w:rPr>
          <w:t>31</w:t>
        </w:r>
        <w:r>
          <w:rPr>
            <w:noProof/>
            <w:webHidden/>
          </w:rPr>
          <w:fldChar w:fldCharType="end"/>
        </w:r>
      </w:hyperlink>
    </w:p>
    <w:p w14:paraId="6014D476" w14:textId="6471155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8" w:history="1">
        <w:r w:rsidRPr="000870F3">
          <w:rPr>
            <w:rStyle w:val="Hyperlink"/>
            <w:noProof/>
          </w:rPr>
          <w:t>Lentelė 7 Neuroninių tinklų apribojimas</w:t>
        </w:r>
        <w:r>
          <w:rPr>
            <w:noProof/>
            <w:webHidden/>
          </w:rPr>
          <w:tab/>
        </w:r>
        <w:r>
          <w:rPr>
            <w:noProof/>
            <w:webHidden/>
          </w:rPr>
          <w:fldChar w:fldCharType="begin"/>
        </w:r>
        <w:r>
          <w:rPr>
            <w:noProof/>
            <w:webHidden/>
          </w:rPr>
          <w:instrText xml:space="preserve"> PAGEREF _Toc29952808 \h </w:instrText>
        </w:r>
        <w:r>
          <w:rPr>
            <w:noProof/>
            <w:webHidden/>
          </w:rPr>
        </w:r>
        <w:r>
          <w:rPr>
            <w:noProof/>
            <w:webHidden/>
          </w:rPr>
          <w:fldChar w:fldCharType="separate"/>
        </w:r>
        <w:r w:rsidR="00CD325D">
          <w:rPr>
            <w:noProof/>
            <w:webHidden/>
          </w:rPr>
          <w:t>31</w:t>
        </w:r>
        <w:r>
          <w:rPr>
            <w:noProof/>
            <w:webHidden/>
          </w:rPr>
          <w:fldChar w:fldCharType="end"/>
        </w:r>
      </w:hyperlink>
    </w:p>
    <w:p w14:paraId="1A2797CC" w14:textId="436A065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09" w:history="1">
        <w:r w:rsidRPr="000870F3">
          <w:rPr>
            <w:rStyle w:val="Hyperlink"/>
            <w:noProof/>
          </w:rPr>
          <w:t>Lentelė 8 Symfony framework apribojimas</w:t>
        </w:r>
        <w:r>
          <w:rPr>
            <w:noProof/>
            <w:webHidden/>
          </w:rPr>
          <w:tab/>
        </w:r>
        <w:r>
          <w:rPr>
            <w:noProof/>
            <w:webHidden/>
          </w:rPr>
          <w:fldChar w:fldCharType="begin"/>
        </w:r>
        <w:r>
          <w:rPr>
            <w:noProof/>
            <w:webHidden/>
          </w:rPr>
          <w:instrText xml:space="preserve"> PAGEREF _Toc29952809 \h </w:instrText>
        </w:r>
        <w:r>
          <w:rPr>
            <w:noProof/>
            <w:webHidden/>
          </w:rPr>
        </w:r>
        <w:r>
          <w:rPr>
            <w:noProof/>
            <w:webHidden/>
          </w:rPr>
          <w:fldChar w:fldCharType="separate"/>
        </w:r>
        <w:r w:rsidR="00CD325D">
          <w:rPr>
            <w:noProof/>
            <w:webHidden/>
          </w:rPr>
          <w:t>32</w:t>
        </w:r>
        <w:r>
          <w:rPr>
            <w:noProof/>
            <w:webHidden/>
          </w:rPr>
          <w:fldChar w:fldCharType="end"/>
        </w:r>
      </w:hyperlink>
    </w:p>
    <w:p w14:paraId="7BF73A48" w14:textId="260D777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0" w:history="1">
        <w:r w:rsidRPr="000870F3">
          <w:rPr>
            <w:rStyle w:val="Hyperlink"/>
            <w:noProof/>
          </w:rPr>
          <w:t>Lentelė 9 Tensorflow apribojimas</w:t>
        </w:r>
        <w:r>
          <w:rPr>
            <w:noProof/>
            <w:webHidden/>
          </w:rPr>
          <w:tab/>
        </w:r>
        <w:r>
          <w:rPr>
            <w:noProof/>
            <w:webHidden/>
          </w:rPr>
          <w:fldChar w:fldCharType="begin"/>
        </w:r>
        <w:r>
          <w:rPr>
            <w:noProof/>
            <w:webHidden/>
          </w:rPr>
          <w:instrText xml:space="preserve"> PAGEREF _Toc29952810 \h </w:instrText>
        </w:r>
        <w:r>
          <w:rPr>
            <w:noProof/>
            <w:webHidden/>
          </w:rPr>
        </w:r>
        <w:r>
          <w:rPr>
            <w:noProof/>
            <w:webHidden/>
          </w:rPr>
          <w:fldChar w:fldCharType="separate"/>
        </w:r>
        <w:r w:rsidR="00CD325D">
          <w:rPr>
            <w:noProof/>
            <w:webHidden/>
          </w:rPr>
          <w:t>32</w:t>
        </w:r>
        <w:r>
          <w:rPr>
            <w:noProof/>
            <w:webHidden/>
          </w:rPr>
          <w:fldChar w:fldCharType="end"/>
        </w:r>
      </w:hyperlink>
    </w:p>
    <w:p w14:paraId="5683DFCE" w14:textId="03BAD05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1" w:history="1">
        <w:r w:rsidRPr="000870F3">
          <w:rPr>
            <w:rStyle w:val="Hyperlink"/>
            <w:noProof/>
          </w:rPr>
          <w:t>Lentelė 10 DeepLab apribojimas</w:t>
        </w:r>
        <w:r>
          <w:rPr>
            <w:noProof/>
            <w:webHidden/>
          </w:rPr>
          <w:tab/>
        </w:r>
        <w:r>
          <w:rPr>
            <w:noProof/>
            <w:webHidden/>
          </w:rPr>
          <w:fldChar w:fldCharType="begin"/>
        </w:r>
        <w:r>
          <w:rPr>
            <w:noProof/>
            <w:webHidden/>
          </w:rPr>
          <w:instrText xml:space="preserve"> PAGEREF _Toc29952811 \h </w:instrText>
        </w:r>
        <w:r>
          <w:rPr>
            <w:noProof/>
            <w:webHidden/>
          </w:rPr>
        </w:r>
        <w:r>
          <w:rPr>
            <w:noProof/>
            <w:webHidden/>
          </w:rPr>
          <w:fldChar w:fldCharType="separate"/>
        </w:r>
        <w:r w:rsidR="00CD325D">
          <w:rPr>
            <w:noProof/>
            <w:webHidden/>
          </w:rPr>
          <w:t>33</w:t>
        </w:r>
        <w:r>
          <w:rPr>
            <w:noProof/>
            <w:webHidden/>
          </w:rPr>
          <w:fldChar w:fldCharType="end"/>
        </w:r>
      </w:hyperlink>
    </w:p>
    <w:p w14:paraId="1C2DC139" w14:textId="24269A7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2" w:history="1">
        <w:r w:rsidRPr="000870F3">
          <w:rPr>
            <w:rStyle w:val="Hyperlink"/>
            <w:noProof/>
          </w:rPr>
          <w:t>Lentelė 11 Prototipo terminas</w:t>
        </w:r>
        <w:r>
          <w:rPr>
            <w:noProof/>
            <w:webHidden/>
          </w:rPr>
          <w:tab/>
        </w:r>
        <w:r>
          <w:rPr>
            <w:noProof/>
            <w:webHidden/>
          </w:rPr>
          <w:fldChar w:fldCharType="begin"/>
        </w:r>
        <w:r>
          <w:rPr>
            <w:noProof/>
            <w:webHidden/>
          </w:rPr>
          <w:instrText xml:space="preserve"> PAGEREF _Toc29952812 \h </w:instrText>
        </w:r>
        <w:r>
          <w:rPr>
            <w:noProof/>
            <w:webHidden/>
          </w:rPr>
        </w:r>
        <w:r>
          <w:rPr>
            <w:noProof/>
            <w:webHidden/>
          </w:rPr>
          <w:fldChar w:fldCharType="separate"/>
        </w:r>
        <w:r w:rsidR="00CD325D">
          <w:rPr>
            <w:noProof/>
            <w:webHidden/>
          </w:rPr>
          <w:t>33</w:t>
        </w:r>
        <w:r>
          <w:rPr>
            <w:noProof/>
            <w:webHidden/>
          </w:rPr>
          <w:fldChar w:fldCharType="end"/>
        </w:r>
      </w:hyperlink>
    </w:p>
    <w:p w14:paraId="225A63F4" w14:textId="2F1DC48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3" w:history="1">
        <w:r w:rsidRPr="000870F3">
          <w:rPr>
            <w:rStyle w:val="Hyperlink"/>
            <w:noProof/>
          </w:rPr>
          <w:t>Lentelė 12 Galutinio varianto terminas</w:t>
        </w:r>
        <w:r>
          <w:rPr>
            <w:noProof/>
            <w:webHidden/>
          </w:rPr>
          <w:tab/>
        </w:r>
        <w:r>
          <w:rPr>
            <w:noProof/>
            <w:webHidden/>
          </w:rPr>
          <w:fldChar w:fldCharType="begin"/>
        </w:r>
        <w:r>
          <w:rPr>
            <w:noProof/>
            <w:webHidden/>
          </w:rPr>
          <w:instrText xml:space="preserve"> PAGEREF _Toc29952813 \h </w:instrText>
        </w:r>
        <w:r>
          <w:rPr>
            <w:noProof/>
            <w:webHidden/>
          </w:rPr>
        </w:r>
        <w:r>
          <w:rPr>
            <w:noProof/>
            <w:webHidden/>
          </w:rPr>
          <w:fldChar w:fldCharType="separate"/>
        </w:r>
        <w:r w:rsidR="00CD325D">
          <w:rPr>
            <w:noProof/>
            <w:webHidden/>
          </w:rPr>
          <w:t>33</w:t>
        </w:r>
        <w:r>
          <w:rPr>
            <w:noProof/>
            <w:webHidden/>
          </w:rPr>
          <w:fldChar w:fldCharType="end"/>
        </w:r>
      </w:hyperlink>
    </w:p>
    <w:p w14:paraId="00B93C9E" w14:textId="10A2F5C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4" w:history="1">
        <w:r w:rsidRPr="000870F3">
          <w:rPr>
            <w:rStyle w:val="Hyperlink"/>
            <w:noProof/>
          </w:rPr>
          <w:t>Lentelė 13 Sąvokos</w:t>
        </w:r>
        <w:r>
          <w:rPr>
            <w:noProof/>
            <w:webHidden/>
          </w:rPr>
          <w:tab/>
        </w:r>
        <w:r>
          <w:rPr>
            <w:noProof/>
            <w:webHidden/>
          </w:rPr>
          <w:fldChar w:fldCharType="begin"/>
        </w:r>
        <w:r>
          <w:rPr>
            <w:noProof/>
            <w:webHidden/>
          </w:rPr>
          <w:instrText xml:space="preserve"> PAGEREF _Toc29952814 \h </w:instrText>
        </w:r>
        <w:r>
          <w:rPr>
            <w:noProof/>
            <w:webHidden/>
          </w:rPr>
        </w:r>
        <w:r>
          <w:rPr>
            <w:noProof/>
            <w:webHidden/>
          </w:rPr>
          <w:fldChar w:fldCharType="separate"/>
        </w:r>
        <w:r w:rsidR="00CD325D">
          <w:rPr>
            <w:noProof/>
            <w:webHidden/>
          </w:rPr>
          <w:t>33</w:t>
        </w:r>
        <w:r>
          <w:rPr>
            <w:noProof/>
            <w:webHidden/>
          </w:rPr>
          <w:fldChar w:fldCharType="end"/>
        </w:r>
      </w:hyperlink>
    </w:p>
    <w:p w14:paraId="5D573CFB" w14:textId="786988F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5" w:history="1">
        <w:r w:rsidRPr="000870F3">
          <w:rPr>
            <w:rStyle w:val="Hyperlink"/>
            <w:noProof/>
          </w:rPr>
          <w:t>Lentelė 14 Registracijos įvykis</w:t>
        </w:r>
        <w:r>
          <w:rPr>
            <w:noProof/>
            <w:webHidden/>
          </w:rPr>
          <w:tab/>
        </w:r>
        <w:r>
          <w:rPr>
            <w:noProof/>
            <w:webHidden/>
          </w:rPr>
          <w:fldChar w:fldCharType="begin"/>
        </w:r>
        <w:r>
          <w:rPr>
            <w:noProof/>
            <w:webHidden/>
          </w:rPr>
          <w:instrText xml:space="preserve"> PAGEREF _Toc29952815 \h </w:instrText>
        </w:r>
        <w:r>
          <w:rPr>
            <w:noProof/>
            <w:webHidden/>
          </w:rPr>
        </w:r>
        <w:r>
          <w:rPr>
            <w:noProof/>
            <w:webHidden/>
          </w:rPr>
          <w:fldChar w:fldCharType="separate"/>
        </w:r>
        <w:r w:rsidR="00CD325D">
          <w:rPr>
            <w:noProof/>
            <w:webHidden/>
          </w:rPr>
          <w:t>35</w:t>
        </w:r>
        <w:r>
          <w:rPr>
            <w:noProof/>
            <w:webHidden/>
          </w:rPr>
          <w:fldChar w:fldCharType="end"/>
        </w:r>
      </w:hyperlink>
    </w:p>
    <w:p w14:paraId="76CB633D" w14:textId="5A69C40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6" w:history="1">
        <w:r w:rsidRPr="000870F3">
          <w:rPr>
            <w:rStyle w:val="Hyperlink"/>
            <w:noProof/>
          </w:rPr>
          <w:t>Lentelė 15 Prisijungimo įvykis</w:t>
        </w:r>
        <w:r>
          <w:rPr>
            <w:noProof/>
            <w:webHidden/>
          </w:rPr>
          <w:tab/>
        </w:r>
        <w:r>
          <w:rPr>
            <w:noProof/>
            <w:webHidden/>
          </w:rPr>
          <w:fldChar w:fldCharType="begin"/>
        </w:r>
        <w:r>
          <w:rPr>
            <w:noProof/>
            <w:webHidden/>
          </w:rPr>
          <w:instrText xml:space="preserve"> PAGEREF _Toc29952816 \h </w:instrText>
        </w:r>
        <w:r>
          <w:rPr>
            <w:noProof/>
            <w:webHidden/>
          </w:rPr>
        </w:r>
        <w:r>
          <w:rPr>
            <w:noProof/>
            <w:webHidden/>
          </w:rPr>
          <w:fldChar w:fldCharType="separate"/>
        </w:r>
        <w:r w:rsidR="00CD325D">
          <w:rPr>
            <w:noProof/>
            <w:webHidden/>
          </w:rPr>
          <w:t>35</w:t>
        </w:r>
        <w:r>
          <w:rPr>
            <w:noProof/>
            <w:webHidden/>
          </w:rPr>
          <w:fldChar w:fldCharType="end"/>
        </w:r>
      </w:hyperlink>
    </w:p>
    <w:p w14:paraId="73AB22B4" w14:textId="374299A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7" w:history="1">
        <w:r w:rsidRPr="000870F3">
          <w:rPr>
            <w:rStyle w:val="Hyperlink"/>
            <w:noProof/>
          </w:rPr>
          <w:t>Lentelė 16 Atsijungimo įvykis</w:t>
        </w:r>
        <w:r>
          <w:rPr>
            <w:noProof/>
            <w:webHidden/>
          </w:rPr>
          <w:tab/>
        </w:r>
        <w:r>
          <w:rPr>
            <w:noProof/>
            <w:webHidden/>
          </w:rPr>
          <w:fldChar w:fldCharType="begin"/>
        </w:r>
        <w:r>
          <w:rPr>
            <w:noProof/>
            <w:webHidden/>
          </w:rPr>
          <w:instrText xml:space="preserve"> PAGEREF _Toc29952817 \h </w:instrText>
        </w:r>
        <w:r>
          <w:rPr>
            <w:noProof/>
            <w:webHidden/>
          </w:rPr>
        </w:r>
        <w:r>
          <w:rPr>
            <w:noProof/>
            <w:webHidden/>
          </w:rPr>
          <w:fldChar w:fldCharType="separate"/>
        </w:r>
        <w:r w:rsidR="00CD325D">
          <w:rPr>
            <w:noProof/>
            <w:webHidden/>
          </w:rPr>
          <w:t>36</w:t>
        </w:r>
        <w:r>
          <w:rPr>
            <w:noProof/>
            <w:webHidden/>
          </w:rPr>
          <w:fldChar w:fldCharType="end"/>
        </w:r>
      </w:hyperlink>
    </w:p>
    <w:p w14:paraId="075F43DD" w14:textId="6E92A41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8" w:history="1">
        <w:r w:rsidRPr="000870F3">
          <w:rPr>
            <w:rStyle w:val="Hyperlink"/>
            <w:noProof/>
          </w:rPr>
          <w:t>Lentelė 17 Apmokymo įvykis</w:t>
        </w:r>
        <w:r>
          <w:rPr>
            <w:noProof/>
            <w:webHidden/>
          </w:rPr>
          <w:tab/>
        </w:r>
        <w:r>
          <w:rPr>
            <w:noProof/>
            <w:webHidden/>
          </w:rPr>
          <w:fldChar w:fldCharType="begin"/>
        </w:r>
        <w:r>
          <w:rPr>
            <w:noProof/>
            <w:webHidden/>
          </w:rPr>
          <w:instrText xml:space="preserve"> PAGEREF _Toc29952818 \h </w:instrText>
        </w:r>
        <w:r>
          <w:rPr>
            <w:noProof/>
            <w:webHidden/>
          </w:rPr>
        </w:r>
        <w:r>
          <w:rPr>
            <w:noProof/>
            <w:webHidden/>
          </w:rPr>
          <w:fldChar w:fldCharType="separate"/>
        </w:r>
        <w:r w:rsidR="00CD325D">
          <w:rPr>
            <w:noProof/>
            <w:webHidden/>
          </w:rPr>
          <w:t>36</w:t>
        </w:r>
        <w:r>
          <w:rPr>
            <w:noProof/>
            <w:webHidden/>
          </w:rPr>
          <w:fldChar w:fldCharType="end"/>
        </w:r>
      </w:hyperlink>
    </w:p>
    <w:p w14:paraId="6CBB1B1F" w14:textId="5C1A10B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19" w:history="1">
        <w:r w:rsidRPr="000870F3">
          <w:rPr>
            <w:rStyle w:val="Hyperlink"/>
            <w:noProof/>
          </w:rPr>
          <w:t>Lentelė 18 Analizės atlikimo įvykis</w:t>
        </w:r>
        <w:r>
          <w:rPr>
            <w:noProof/>
            <w:webHidden/>
          </w:rPr>
          <w:tab/>
        </w:r>
        <w:r>
          <w:rPr>
            <w:noProof/>
            <w:webHidden/>
          </w:rPr>
          <w:fldChar w:fldCharType="begin"/>
        </w:r>
        <w:r>
          <w:rPr>
            <w:noProof/>
            <w:webHidden/>
          </w:rPr>
          <w:instrText xml:space="preserve"> PAGEREF _Toc29952819 \h </w:instrText>
        </w:r>
        <w:r>
          <w:rPr>
            <w:noProof/>
            <w:webHidden/>
          </w:rPr>
        </w:r>
        <w:r>
          <w:rPr>
            <w:noProof/>
            <w:webHidden/>
          </w:rPr>
          <w:fldChar w:fldCharType="separate"/>
        </w:r>
        <w:r w:rsidR="00CD325D">
          <w:rPr>
            <w:noProof/>
            <w:webHidden/>
          </w:rPr>
          <w:t>36</w:t>
        </w:r>
        <w:r>
          <w:rPr>
            <w:noProof/>
            <w:webHidden/>
          </w:rPr>
          <w:fldChar w:fldCharType="end"/>
        </w:r>
      </w:hyperlink>
    </w:p>
    <w:p w14:paraId="610C6A0C" w14:textId="6E5FDC3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0" w:history="1">
        <w:r w:rsidRPr="000870F3">
          <w:rPr>
            <w:rStyle w:val="Hyperlink"/>
            <w:noProof/>
          </w:rPr>
          <w:t>Lentelė 19 Rezultatų peržiūrėjimo įvykis</w:t>
        </w:r>
        <w:r>
          <w:rPr>
            <w:noProof/>
            <w:webHidden/>
          </w:rPr>
          <w:tab/>
        </w:r>
        <w:r>
          <w:rPr>
            <w:noProof/>
            <w:webHidden/>
          </w:rPr>
          <w:fldChar w:fldCharType="begin"/>
        </w:r>
        <w:r>
          <w:rPr>
            <w:noProof/>
            <w:webHidden/>
          </w:rPr>
          <w:instrText xml:space="preserve"> PAGEREF _Toc29952820 \h </w:instrText>
        </w:r>
        <w:r>
          <w:rPr>
            <w:noProof/>
            <w:webHidden/>
          </w:rPr>
        </w:r>
        <w:r>
          <w:rPr>
            <w:noProof/>
            <w:webHidden/>
          </w:rPr>
          <w:fldChar w:fldCharType="separate"/>
        </w:r>
        <w:r w:rsidR="00CD325D">
          <w:rPr>
            <w:noProof/>
            <w:webHidden/>
          </w:rPr>
          <w:t>36</w:t>
        </w:r>
        <w:r>
          <w:rPr>
            <w:noProof/>
            <w:webHidden/>
          </w:rPr>
          <w:fldChar w:fldCharType="end"/>
        </w:r>
      </w:hyperlink>
    </w:p>
    <w:p w14:paraId="344D3CE1" w14:textId="5906549A"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1" w:history="1">
        <w:r w:rsidRPr="000870F3">
          <w:rPr>
            <w:rStyle w:val="Hyperlink"/>
            <w:noProof/>
          </w:rPr>
          <w:t>Lentelė 20 Apmokymo duomenų pridėjimo įvykis</w:t>
        </w:r>
        <w:r>
          <w:rPr>
            <w:noProof/>
            <w:webHidden/>
          </w:rPr>
          <w:tab/>
        </w:r>
        <w:r>
          <w:rPr>
            <w:noProof/>
            <w:webHidden/>
          </w:rPr>
          <w:fldChar w:fldCharType="begin"/>
        </w:r>
        <w:r>
          <w:rPr>
            <w:noProof/>
            <w:webHidden/>
          </w:rPr>
          <w:instrText xml:space="preserve"> PAGEREF _Toc29952821 \h </w:instrText>
        </w:r>
        <w:r>
          <w:rPr>
            <w:noProof/>
            <w:webHidden/>
          </w:rPr>
        </w:r>
        <w:r>
          <w:rPr>
            <w:noProof/>
            <w:webHidden/>
          </w:rPr>
          <w:fldChar w:fldCharType="separate"/>
        </w:r>
        <w:r w:rsidR="00CD325D">
          <w:rPr>
            <w:noProof/>
            <w:webHidden/>
          </w:rPr>
          <w:t>36</w:t>
        </w:r>
        <w:r>
          <w:rPr>
            <w:noProof/>
            <w:webHidden/>
          </w:rPr>
          <w:fldChar w:fldCharType="end"/>
        </w:r>
      </w:hyperlink>
    </w:p>
    <w:p w14:paraId="12255A82" w14:textId="0CB2230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2" w:history="1">
        <w:r w:rsidRPr="000870F3">
          <w:rPr>
            <w:rStyle w:val="Hyperlink"/>
            <w:noProof/>
          </w:rPr>
          <w:t>Lentelė 21 Apmokymo įvykis</w:t>
        </w:r>
        <w:r>
          <w:rPr>
            <w:noProof/>
            <w:webHidden/>
          </w:rPr>
          <w:tab/>
        </w:r>
        <w:r>
          <w:rPr>
            <w:noProof/>
            <w:webHidden/>
          </w:rPr>
          <w:fldChar w:fldCharType="begin"/>
        </w:r>
        <w:r>
          <w:rPr>
            <w:noProof/>
            <w:webHidden/>
          </w:rPr>
          <w:instrText xml:space="preserve"> PAGEREF _Toc29952822 \h </w:instrText>
        </w:r>
        <w:r>
          <w:rPr>
            <w:noProof/>
            <w:webHidden/>
          </w:rPr>
        </w:r>
        <w:r>
          <w:rPr>
            <w:noProof/>
            <w:webHidden/>
          </w:rPr>
          <w:fldChar w:fldCharType="separate"/>
        </w:r>
        <w:r w:rsidR="00CD325D">
          <w:rPr>
            <w:noProof/>
            <w:webHidden/>
          </w:rPr>
          <w:t>36</w:t>
        </w:r>
        <w:r>
          <w:rPr>
            <w:noProof/>
            <w:webHidden/>
          </w:rPr>
          <w:fldChar w:fldCharType="end"/>
        </w:r>
      </w:hyperlink>
    </w:p>
    <w:p w14:paraId="3E0DEDBE" w14:textId="39B0064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3" w:history="1">
        <w:r w:rsidRPr="000870F3">
          <w:rPr>
            <w:rStyle w:val="Hyperlink"/>
            <w:noProof/>
          </w:rPr>
          <w:t>Lentelė 22 User esybės atributų žodynas</w:t>
        </w:r>
        <w:r>
          <w:rPr>
            <w:noProof/>
            <w:webHidden/>
          </w:rPr>
          <w:tab/>
        </w:r>
        <w:r>
          <w:rPr>
            <w:noProof/>
            <w:webHidden/>
          </w:rPr>
          <w:fldChar w:fldCharType="begin"/>
        </w:r>
        <w:r>
          <w:rPr>
            <w:noProof/>
            <w:webHidden/>
          </w:rPr>
          <w:instrText xml:space="preserve"> PAGEREF _Toc29952823 \h </w:instrText>
        </w:r>
        <w:r>
          <w:rPr>
            <w:noProof/>
            <w:webHidden/>
          </w:rPr>
        </w:r>
        <w:r>
          <w:rPr>
            <w:noProof/>
            <w:webHidden/>
          </w:rPr>
          <w:fldChar w:fldCharType="separate"/>
        </w:r>
        <w:r w:rsidR="00CD325D">
          <w:rPr>
            <w:noProof/>
            <w:webHidden/>
          </w:rPr>
          <w:t>37</w:t>
        </w:r>
        <w:r>
          <w:rPr>
            <w:noProof/>
            <w:webHidden/>
          </w:rPr>
          <w:fldChar w:fldCharType="end"/>
        </w:r>
      </w:hyperlink>
    </w:p>
    <w:p w14:paraId="37665490" w14:textId="4404BED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4" w:history="1">
        <w:r w:rsidRPr="000870F3">
          <w:rPr>
            <w:rStyle w:val="Hyperlink"/>
            <w:noProof/>
          </w:rPr>
          <w:t>Lentelė 23 Analysis esybės atributų žodynas</w:t>
        </w:r>
        <w:r>
          <w:rPr>
            <w:noProof/>
            <w:webHidden/>
          </w:rPr>
          <w:tab/>
        </w:r>
        <w:r>
          <w:rPr>
            <w:noProof/>
            <w:webHidden/>
          </w:rPr>
          <w:fldChar w:fldCharType="begin"/>
        </w:r>
        <w:r>
          <w:rPr>
            <w:noProof/>
            <w:webHidden/>
          </w:rPr>
          <w:instrText xml:space="preserve"> PAGEREF _Toc29952824 \h </w:instrText>
        </w:r>
        <w:r>
          <w:rPr>
            <w:noProof/>
            <w:webHidden/>
          </w:rPr>
        </w:r>
        <w:r>
          <w:rPr>
            <w:noProof/>
            <w:webHidden/>
          </w:rPr>
          <w:fldChar w:fldCharType="separate"/>
        </w:r>
        <w:r w:rsidR="00CD325D">
          <w:rPr>
            <w:noProof/>
            <w:webHidden/>
          </w:rPr>
          <w:t>37</w:t>
        </w:r>
        <w:r>
          <w:rPr>
            <w:noProof/>
            <w:webHidden/>
          </w:rPr>
          <w:fldChar w:fldCharType="end"/>
        </w:r>
      </w:hyperlink>
    </w:p>
    <w:p w14:paraId="6BC6D72D" w14:textId="2E3BB00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5" w:history="1">
        <w:r w:rsidRPr="000870F3">
          <w:rPr>
            <w:rStyle w:val="Hyperlink"/>
            <w:noProof/>
          </w:rPr>
          <w:t>Lentelė 24 NeuralNetworkData esybės atributų žodynas</w:t>
        </w:r>
        <w:r>
          <w:rPr>
            <w:noProof/>
            <w:webHidden/>
          </w:rPr>
          <w:tab/>
        </w:r>
        <w:r>
          <w:rPr>
            <w:noProof/>
            <w:webHidden/>
          </w:rPr>
          <w:fldChar w:fldCharType="begin"/>
        </w:r>
        <w:r>
          <w:rPr>
            <w:noProof/>
            <w:webHidden/>
          </w:rPr>
          <w:instrText xml:space="preserve"> PAGEREF _Toc29952825 \h </w:instrText>
        </w:r>
        <w:r>
          <w:rPr>
            <w:noProof/>
            <w:webHidden/>
          </w:rPr>
        </w:r>
        <w:r>
          <w:rPr>
            <w:noProof/>
            <w:webHidden/>
          </w:rPr>
          <w:fldChar w:fldCharType="separate"/>
        </w:r>
        <w:r w:rsidR="00CD325D">
          <w:rPr>
            <w:noProof/>
            <w:webHidden/>
          </w:rPr>
          <w:t>38</w:t>
        </w:r>
        <w:r>
          <w:rPr>
            <w:noProof/>
            <w:webHidden/>
          </w:rPr>
          <w:fldChar w:fldCharType="end"/>
        </w:r>
      </w:hyperlink>
    </w:p>
    <w:p w14:paraId="4639C266" w14:textId="536EC5C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6" w:history="1">
        <w:r w:rsidRPr="000870F3">
          <w:rPr>
            <w:rStyle w:val="Hyperlink"/>
            <w:noProof/>
          </w:rPr>
          <w:t>Lentelė 25 SegmantationLearningData esybės atributų žodynas</w:t>
        </w:r>
        <w:r>
          <w:rPr>
            <w:noProof/>
            <w:webHidden/>
          </w:rPr>
          <w:tab/>
        </w:r>
        <w:r>
          <w:rPr>
            <w:noProof/>
            <w:webHidden/>
          </w:rPr>
          <w:fldChar w:fldCharType="begin"/>
        </w:r>
        <w:r>
          <w:rPr>
            <w:noProof/>
            <w:webHidden/>
          </w:rPr>
          <w:instrText xml:space="preserve"> PAGEREF _Toc29952826 \h </w:instrText>
        </w:r>
        <w:r>
          <w:rPr>
            <w:noProof/>
            <w:webHidden/>
          </w:rPr>
        </w:r>
        <w:r>
          <w:rPr>
            <w:noProof/>
            <w:webHidden/>
          </w:rPr>
          <w:fldChar w:fldCharType="separate"/>
        </w:r>
        <w:r w:rsidR="00CD325D">
          <w:rPr>
            <w:noProof/>
            <w:webHidden/>
          </w:rPr>
          <w:t>38</w:t>
        </w:r>
        <w:r>
          <w:rPr>
            <w:noProof/>
            <w:webHidden/>
          </w:rPr>
          <w:fldChar w:fldCharType="end"/>
        </w:r>
      </w:hyperlink>
    </w:p>
    <w:p w14:paraId="30E39002" w14:textId="72758FC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7" w:history="1">
        <w:r w:rsidRPr="000870F3">
          <w:rPr>
            <w:rStyle w:val="Hyperlink"/>
            <w:noProof/>
          </w:rPr>
          <w:t>Lentelė 26 ClassificationLearningData esybės atributų žodynas</w:t>
        </w:r>
        <w:r>
          <w:rPr>
            <w:noProof/>
            <w:webHidden/>
          </w:rPr>
          <w:tab/>
        </w:r>
        <w:r>
          <w:rPr>
            <w:noProof/>
            <w:webHidden/>
          </w:rPr>
          <w:fldChar w:fldCharType="begin"/>
        </w:r>
        <w:r>
          <w:rPr>
            <w:noProof/>
            <w:webHidden/>
          </w:rPr>
          <w:instrText xml:space="preserve"> PAGEREF _Toc29952827 \h </w:instrText>
        </w:r>
        <w:r>
          <w:rPr>
            <w:noProof/>
            <w:webHidden/>
          </w:rPr>
        </w:r>
        <w:r>
          <w:rPr>
            <w:noProof/>
            <w:webHidden/>
          </w:rPr>
          <w:fldChar w:fldCharType="separate"/>
        </w:r>
        <w:r w:rsidR="00CD325D">
          <w:rPr>
            <w:noProof/>
            <w:webHidden/>
          </w:rPr>
          <w:t>38</w:t>
        </w:r>
        <w:r>
          <w:rPr>
            <w:noProof/>
            <w:webHidden/>
          </w:rPr>
          <w:fldChar w:fldCharType="end"/>
        </w:r>
      </w:hyperlink>
    </w:p>
    <w:p w14:paraId="2518651C" w14:textId="0D9AA86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8" w:history="1">
        <w:r w:rsidRPr="000870F3">
          <w:rPr>
            <w:rStyle w:val="Hyperlink"/>
            <w:noProof/>
          </w:rPr>
          <w:t>Lentelė 27 Prisijungimas panaudojimo atvejo aprašas</w:t>
        </w:r>
        <w:r>
          <w:rPr>
            <w:noProof/>
            <w:webHidden/>
          </w:rPr>
          <w:tab/>
        </w:r>
        <w:r>
          <w:rPr>
            <w:noProof/>
            <w:webHidden/>
          </w:rPr>
          <w:fldChar w:fldCharType="begin"/>
        </w:r>
        <w:r>
          <w:rPr>
            <w:noProof/>
            <w:webHidden/>
          </w:rPr>
          <w:instrText xml:space="preserve"> PAGEREF _Toc29952828 \h </w:instrText>
        </w:r>
        <w:r>
          <w:rPr>
            <w:noProof/>
            <w:webHidden/>
          </w:rPr>
        </w:r>
        <w:r>
          <w:rPr>
            <w:noProof/>
            <w:webHidden/>
          </w:rPr>
          <w:fldChar w:fldCharType="separate"/>
        </w:r>
        <w:r w:rsidR="00CD325D">
          <w:rPr>
            <w:noProof/>
            <w:webHidden/>
          </w:rPr>
          <w:t>40</w:t>
        </w:r>
        <w:r>
          <w:rPr>
            <w:noProof/>
            <w:webHidden/>
          </w:rPr>
          <w:fldChar w:fldCharType="end"/>
        </w:r>
      </w:hyperlink>
    </w:p>
    <w:p w14:paraId="33EBA87B" w14:textId="508882C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29" w:history="1">
        <w:r w:rsidRPr="000870F3">
          <w:rPr>
            <w:rStyle w:val="Hyperlink"/>
            <w:noProof/>
          </w:rPr>
          <w:t>Lentelė 28 Registracija panaudojimo atvejo aprašas</w:t>
        </w:r>
        <w:r>
          <w:rPr>
            <w:noProof/>
            <w:webHidden/>
          </w:rPr>
          <w:tab/>
        </w:r>
        <w:r>
          <w:rPr>
            <w:noProof/>
            <w:webHidden/>
          </w:rPr>
          <w:fldChar w:fldCharType="begin"/>
        </w:r>
        <w:r>
          <w:rPr>
            <w:noProof/>
            <w:webHidden/>
          </w:rPr>
          <w:instrText xml:space="preserve"> PAGEREF _Toc29952829 \h </w:instrText>
        </w:r>
        <w:r>
          <w:rPr>
            <w:noProof/>
            <w:webHidden/>
          </w:rPr>
        </w:r>
        <w:r>
          <w:rPr>
            <w:noProof/>
            <w:webHidden/>
          </w:rPr>
          <w:fldChar w:fldCharType="separate"/>
        </w:r>
        <w:r w:rsidR="00CD325D">
          <w:rPr>
            <w:noProof/>
            <w:webHidden/>
          </w:rPr>
          <w:t>40</w:t>
        </w:r>
        <w:r>
          <w:rPr>
            <w:noProof/>
            <w:webHidden/>
          </w:rPr>
          <w:fldChar w:fldCharType="end"/>
        </w:r>
      </w:hyperlink>
    </w:p>
    <w:p w14:paraId="72AB5132" w14:textId="00CCF46A"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0" w:history="1">
        <w:r w:rsidRPr="000870F3">
          <w:rPr>
            <w:rStyle w:val="Hyperlink"/>
            <w:noProof/>
          </w:rPr>
          <w:t>Lentelė 29 Atsijungimas panaudojimo atvejo aprašas</w:t>
        </w:r>
        <w:r>
          <w:rPr>
            <w:noProof/>
            <w:webHidden/>
          </w:rPr>
          <w:tab/>
        </w:r>
        <w:r>
          <w:rPr>
            <w:noProof/>
            <w:webHidden/>
          </w:rPr>
          <w:fldChar w:fldCharType="begin"/>
        </w:r>
        <w:r>
          <w:rPr>
            <w:noProof/>
            <w:webHidden/>
          </w:rPr>
          <w:instrText xml:space="preserve"> PAGEREF _Toc29952830 \h </w:instrText>
        </w:r>
        <w:r>
          <w:rPr>
            <w:noProof/>
            <w:webHidden/>
          </w:rPr>
        </w:r>
        <w:r>
          <w:rPr>
            <w:noProof/>
            <w:webHidden/>
          </w:rPr>
          <w:fldChar w:fldCharType="separate"/>
        </w:r>
        <w:r w:rsidR="00CD325D">
          <w:rPr>
            <w:noProof/>
            <w:webHidden/>
          </w:rPr>
          <w:t>41</w:t>
        </w:r>
        <w:r>
          <w:rPr>
            <w:noProof/>
            <w:webHidden/>
          </w:rPr>
          <w:fldChar w:fldCharType="end"/>
        </w:r>
      </w:hyperlink>
    </w:p>
    <w:p w14:paraId="3156D530" w14:textId="3206F01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1" w:history="1">
        <w:r w:rsidRPr="000870F3">
          <w:rPr>
            <w:rStyle w:val="Hyperlink"/>
            <w:noProof/>
          </w:rPr>
          <w:t>Lentelė 30 Analizė panaudojimo atvejo aprašas</w:t>
        </w:r>
        <w:r>
          <w:rPr>
            <w:noProof/>
            <w:webHidden/>
          </w:rPr>
          <w:tab/>
        </w:r>
        <w:r>
          <w:rPr>
            <w:noProof/>
            <w:webHidden/>
          </w:rPr>
          <w:fldChar w:fldCharType="begin"/>
        </w:r>
        <w:r>
          <w:rPr>
            <w:noProof/>
            <w:webHidden/>
          </w:rPr>
          <w:instrText xml:space="preserve"> PAGEREF _Toc29952831 \h </w:instrText>
        </w:r>
        <w:r>
          <w:rPr>
            <w:noProof/>
            <w:webHidden/>
          </w:rPr>
        </w:r>
        <w:r>
          <w:rPr>
            <w:noProof/>
            <w:webHidden/>
          </w:rPr>
          <w:fldChar w:fldCharType="separate"/>
        </w:r>
        <w:r w:rsidR="00CD325D">
          <w:rPr>
            <w:noProof/>
            <w:webHidden/>
          </w:rPr>
          <w:t>41</w:t>
        </w:r>
        <w:r>
          <w:rPr>
            <w:noProof/>
            <w:webHidden/>
          </w:rPr>
          <w:fldChar w:fldCharType="end"/>
        </w:r>
      </w:hyperlink>
    </w:p>
    <w:p w14:paraId="6B3D6D2C" w14:textId="5B0B52B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2" w:history="1">
        <w:r w:rsidRPr="000870F3">
          <w:rPr>
            <w:rStyle w:val="Hyperlink"/>
            <w:noProof/>
          </w:rPr>
          <w:t>Lentelė 31 Analizės atlikimas panaudojimo atvejo aprašas</w:t>
        </w:r>
        <w:r>
          <w:rPr>
            <w:noProof/>
            <w:webHidden/>
          </w:rPr>
          <w:tab/>
        </w:r>
        <w:r>
          <w:rPr>
            <w:noProof/>
            <w:webHidden/>
          </w:rPr>
          <w:fldChar w:fldCharType="begin"/>
        </w:r>
        <w:r>
          <w:rPr>
            <w:noProof/>
            <w:webHidden/>
          </w:rPr>
          <w:instrText xml:space="preserve"> PAGEREF _Toc29952832 \h </w:instrText>
        </w:r>
        <w:r>
          <w:rPr>
            <w:noProof/>
            <w:webHidden/>
          </w:rPr>
        </w:r>
        <w:r>
          <w:rPr>
            <w:noProof/>
            <w:webHidden/>
          </w:rPr>
          <w:fldChar w:fldCharType="separate"/>
        </w:r>
        <w:r w:rsidR="00CD325D">
          <w:rPr>
            <w:noProof/>
            <w:webHidden/>
          </w:rPr>
          <w:t>42</w:t>
        </w:r>
        <w:r>
          <w:rPr>
            <w:noProof/>
            <w:webHidden/>
          </w:rPr>
          <w:fldChar w:fldCharType="end"/>
        </w:r>
      </w:hyperlink>
    </w:p>
    <w:p w14:paraId="2E922FEA" w14:textId="59D06D6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3" w:history="1">
        <w:r w:rsidRPr="000870F3">
          <w:rPr>
            <w:rStyle w:val="Hyperlink"/>
            <w:noProof/>
          </w:rPr>
          <w:t>Lentelė 32 Rezultatų peržiūrėjimas panaudojimo atvejo aprašas</w:t>
        </w:r>
        <w:r>
          <w:rPr>
            <w:noProof/>
            <w:webHidden/>
          </w:rPr>
          <w:tab/>
        </w:r>
        <w:r>
          <w:rPr>
            <w:noProof/>
            <w:webHidden/>
          </w:rPr>
          <w:fldChar w:fldCharType="begin"/>
        </w:r>
        <w:r>
          <w:rPr>
            <w:noProof/>
            <w:webHidden/>
          </w:rPr>
          <w:instrText xml:space="preserve"> PAGEREF _Toc29952833 \h </w:instrText>
        </w:r>
        <w:r>
          <w:rPr>
            <w:noProof/>
            <w:webHidden/>
          </w:rPr>
        </w:r>
        <w:r>
          <w:rPr>
            <w:noProof/>
            <w:webHidden/>
          </w:rPr>
          <w:fldChar w:fldCharType="separate"/>
        </w:r>
        <w:r w:rsidR="00CD325D">
          <w:rPr>
            <w:noProof/>
            <w:webHidden/>
          </w:rPr>
          <w:t>42</w:t>
        </w:r>
        <w:r>
          <w:rPr>
            <w:noProof/>
            <w:webHidden/>
          </w:rPr>
          <w:fldChar w:fldCharType="end"/>
        </w:r>
      </w:hyperlink>
    </w:p>
    <w:p w14:paraId="3944F275" w14:textId="01D3223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4" w:history="1">
        <w:r w:rsidRPr="000870F3">
          <w:rPr>
            <w:rStyle w:val="Hyperlink"/>
            <w:noProof/>
          </w:rPr>
          <w:t>Lentelė 33 Apmokymas panaudojimo atvejo aprašas</w:t>
        </w:r>
        <w:r>
          <w:rPr>
            <w:noProof/>
            <w:webHidden/>
          </w:rPr>
          <w:tab/>
        </w:r>
        <w:r>
          <w:rPr>
            <w:noProof/>
            <w:webHidden/>
          </w:rPr>
          <w:fldChar w:fldCharType="begin"/>
        </w:r>
        <w:r>
          <w:rPr>
            <w:noProof/>
            <w:webHidden/>
          </w:rPr>
          <w:instrText xml:space="preserve"> PAGEREF _Toc29952834 \h </w:instrText>
        </w:r>
        <w:r>
          <w:rPr>
            <w:noProof/>
            <w:webHidden/>
          </w:rPr>
        </w:r>
        <w:r>
          <w:rPr>
            <w:noProof/>
            <w:webHidden/>
          </w:rPr>
          <w:fldChar w:fldCharType="separate"/>
        </w:r>
        <w:r w:rsidR="00CD325D">
          <w:rPr>
            <w:noProof/>
            <w:webHidden/>
          </w:rPr>
          <w:t>43</w:t>
        </w:r>
        <w:r>
          <w:rPr>
            <w:noProof/>
            <w:webHidden/>
          </w:rPr>
          <w:fldChar w:fldCharType="end"/>
        </w:r>
      </w:hyperlink>
    </w:p>
    <w:p w14:paraId="2516532A" w14:textId="566EF5F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5" w:history="1">
        <w:r w:rsidRPr="000870F3">
          <w:rPr>
            <w:rStyle w:val="Hyperlink"/>
            <w:noProof/>
          </w:rPr>
          <w:t>Lentelė 34 Apmokymo duomenys panaudojimo atvejo aprašas</w:t>
        </w:r>
        <w:r>
          <w:rPr>
            <w:noProof/>
            <w:webHidden/>
          </w:rPr>
          <w:tab/>
        </w:r>
        <w:r>
          <w:rPr>
            <w:noProof/>
            <w:webHidden/>
          </w:rPr>
          <w:fldChar w:fldCharType="begin"/>
        </w:r>
        <w:r>
          <w:rPr>
            <w:noProof/>
            <w:webHidden/>
          </w:rPr>
          <w:instrText xml:space="preserve"> PAGEREF _Toc29952835 \h </w:instrText>
        </w:r>
        <w:r>
          <w:rPr>
            <w:noProof/>
            <w:webHidden/>
          </w:rPr>
        </w:r>
        <w:r>
          <w:rPr>
            <w:noProof/>
            <w:webHidden/>
          </w:rPr>
          <w:fldChar w:fldCharType="separate"/>
        </w:r>
        <w:r w:rsidR="00CD325D">
          <w:rPr>
            <w:noProof/>
            <w:webHidden/>
          </w:rPr>
          <w:t>43</w:t>
        </w:r>
        <w:r>
          <w:rPr>
            <w:noProof/>
            <w:webHidden/>
          </w:rPr>
          <w:fldChar w:fldCharType="end"/>
        </w:r>
      </w:hyperlink>
    </w:p>
    <w:p w14:paraId="648131DF" w14:textId="1F1A7FE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6" w:history="1">
        <w:r w:rsidRPr="000870F3">
          <w:rPr>
            <w:rStyle w:val="Hyperlink"/>
            <w:noProof/>
          </w:rPr>
          <w:t>Lentelė 35 Apmokymo duomenų pridėjimas panaudojimo atvejo aprašas</w:t>
        </w:r>
        <w:r>
          <w:rPr>
            <w:noProof/>
            <w:webHidden/>
          </w:rPr>
          <w:tab/>
        </w:r>
        <w:r>
          <w:rPr>
            <w:noProof/>
            <w:webHidden/>
          </w:rPr>
          <w:fldChar w:fldCharType="begin"/>
        </w:r>
        <w:r>
          <w:rPr>
            <w:noProof/>
            <w:webHidden/>
          </w:rPr>
          <w:instrText xml:space="preserve"> PAGEREF _Toc29952836 \h </w:instrText>
        </w:r>
        <w:r>
          <w:rPr>
            <w:noProof/>
            <w:webHidden/>
          </w:rPr>
        </w:r>
        <w:r>
          <w:rPr>
            <w:noProof/>
            <w:webHidden/>
          </w:rPr>
          <w:fldChar w:fldCharType="separate"/>
        </w:r>
        <w:r w:rsidR="00CD325D">
          <w:rPr>
            <w:noProof/>
            <w:webHidden/>
          </w:rPr>
          <w:t>44</w:t>
        </w:r>
        <w:r>
          <w:rPr>
            <w:noProof/>
            <w:webHidden/>
          </w:rPr>
          <w:fldChar w:fldCharType="end"/>
        </w:r>
      </w:hyperlink>
    </w:p>
    <w:p w14:paraId="4B631A04" w14:textId="399EC98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7" w:history="1">
        <w:r w:rsidRPr="000870F3">
          <w:rPr>
            <w:rStyle w:val="Hyperlink"/>
            <w:noProof/>
          </w:rPr>
          <w:t>Lentelė 36 Apmokymo duomenų redagavimas panaudojimo atvejo aprašas</w:t>
        </w:r>
        <w:r>
          <w:rPr>
            <w:noProof/>
            <w:webHidden/>
          </w:rPr>
          <w:tab/>
        </w:r>
        <w:r>
          <w:rPr>
            <w:noProof/>
            <w:webHidden/>
          </w:rPr>
          <w:fldChar w:fldCharType="begin"/>
        </w:r>
        <w:r>
          <w:rPr>
            <w:noProof/>
            <w:webHidden/>
          </w:rPr>
          <w:instrText xml:space="preserve"> PAGEREF _Toc29952837 \h </w:instrText>
        </w:r>
        <w:r>
          <w:rPr>
            <w:noProof/>
            <w:webHidden/>
          </w:rPr>
        </w:r>
        <w:r>
          <w:rPr>
            <w:noProof/>
            <w:webHidden/>
          </w:rPr>
          <w:fldChar w:fldCharType="separate"/>
        </w:r>
        <w:r w:rsidR="00CD325D">
          <w:rPr>
            <w:noProof/>
            <w:webHidden/>
          </w:rPr>
          <w:t>44</w:t>
        </w:r>
        <w:r>
          <w:rPr>
            <w:noProof/>
            <w:webHidden/>
          </w:rPr>
          <w:fldChar w:fldCharType="end"/>
        </w:r>
      </w:hyperlink>
    </w:p>
    <w:p w14:paraId="33E9FBC6" w14:textId="30635C8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8" w:history="1">
        <w:r w:rsidRPr="000870F3">
          <w:rPr>
            <w:rStyle w:val="Hyperlink"/>
            <w:noProof/>
          </w:rPr>
          <w:t>Lentelė 37 Apmokymo duomenų šalinimas panaudojimo atvejo aprašas</w:t>
        </w:r>
        <w:r>
          <w:rPr>
            <w:noProof/>
            <w:webHidden/>
          </w:rPr>
          <w:tab/>
        </w:r>
        <w:r>
          <w:rPr>
            <w:noProof/>
            <w:webHidden/>
          </w:rPr>
          <w:fldChar w:fldCharType="begin"/>
        </w:r>
        <w:r>
          <w:rPr>
            <w:noProof/>
            <w:webHidden/>
          </w:rPr>
          <w:instrText xml:space="preserve"> PAGEREF _Toc29952838 \h </w:instrText>
        </w:r>
        <w:r>
          <w:rPr>
            <w:noProof/>
            <w:webHidden/>
          </w:rPr>
        </w:r>
        <w:r>
          <w:rPr>
            <w:noProof/>
            <w:webHidden/>
          </w:rPr>
          <w:fldChar w:fldCharType="separate"/>
        </w:r>
        <w:r w:rsidR="00CD325D">
          <w:rPr>
            <w:noProof/>
            <w:webHidden/>
          </w:rPr>
          <w:t>45</w:t>
        </w:r>
        <w:r>
          <w:rPr>
            <w:noProof/>
            <w:webHidden/>
          </w:rPr>
          <w:fldChar w:fldCharType="end"/>
        </w:r>
      </w:hyperlink>
    </w:p>
    <w:p w14:paraId="326C991F" w14:textId="5391920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39" w:history="1">
        <w:r w:rsidRPr="000870F3">
          <w:rPr>
            <w:rStyle w:val="Hyperlink"/>
            <w:noProof/>
          </w:rPr>
          <w:t>Lentelė 38 Apmokinti modeliai panaudojimo atvejo aprašas</w:t>
        </w:r>
        <w:r>
          <w:rPr>
            <w:noProof/>
            <w:webHidden/>
          </w:rPr>
          <w:tab/>
        </w:r>
        <w:r>
          <w:rPr>
            <w:noProof/>
            <w:webHidden/>
          </w:rPr>
          <w:fldChar w:fldCharType="begin"/>
        </w:r>
        <w:r>
          <w:rPr>
            <w:noProof/>
            <w:webHidden/>
          </w:rPr>
          <w:instrText xml:space="preserve"> PAGEREF _Toc29952839 \h </w:instrText>
        </w:r>
        <w:r>
          <w:rPr>
            <w:noProof/>
            <w:webHidden/>
          </w:rPr>
        </w:r>
        <w:r>
          <w:rPr>
            <w:noProof/>
            <w:webHidden/>
          </w:rPr>
          <w:fldChar w:fldCharType="separate"/>
        </w:r>
        <w:r w:rsidR="00CD325D">
          <w:rPr>
            <w:noProof/>
            <w:webHidden/>
          </w:rPr>
          <w:t>45</w:t>
        </w:r>
        <w:r>
          <w:rPr>
            <w:noProof/>
            <w:webHidden/>
          </w:rPr>
          <w:fldChar w:fldCharType="end"/>
        </w:r>
      </w:hyperlink>
    </w:p>
    <w:p w14:paraId="0B3B0AF7" w14:textId="3502F5A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0" w:history="1">
        <w:r w:rsidRPr="000870F3">
          <w:rPr>
            <w:rStyle w:val="Hyperlink"/>
            <w:noProof/>
          </w:rPr>
          <w:t>Lentelė 39 Apmokintų modelių trynimas panaudojimo atvejo aprašas</w:t>
        </w:r>
        <w:r>
          <w:rPr>
            <w:noProof/>
            <w:webHidden/>
          </w:rPr>
          <w:tab/>
        </w:r>
        <w:r>
          <w:rPr>
            <w:noProof/>
            <w:webHidden/>
          </w:rPr>
          <w:fldChar w:fldCharType="begin"/>
        </w:r>
        <w:r>
          <w:rPr>
            <w:noProof/>
            <w:webHidden/>
          </w:rPr>
          <w:instrText xml:space="preserve"> PAGEREF _Toc29952840 \h </w:instrText>
        </w:r>
        <w:r>
          <w:rPr>
            <w:noProof/>
            <w:webHidden/>
          </w:rPr>
        </w:r>
        <w:r>
          <w:rPr>
            <w:noProof/>
            <w:webHidden/>
          </w:rPr>
          <w:fldChar w:fldCharType="separate"/>
        </w:r>
        <w:r w:rsidR="00CD325D">
          <w:rPr>
            <w:noProof/>
            <w:webHidden/>
          </w:rPr>
          <w:t>46</w:t>
        </w:r>
        <w:r>
          <w:rPr>
            <w:noProof/>
            <w:webHidden/>
          </w:rPr>
          <w:fldChar w:fldCharType="end"/>
        </w:r>
      </w:hyperlink>
    </w:p>
    <w:p w14:paraId="73204AE4" w14:textId="31643DB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1" w:history="1">
        <w:r w:rsidRPr="000870F3">
          <w:rPr>
            <w:rStyle w:val="Hyperlink"/>
            <w:noProof/>
          </w:rPr>
          <w:t>Lentelė 40 Apmokinto modelio aktyvinimas panaudojimo atvejo aprašas</w:t>
        </w:r>
        <w:r>
          <w:rPr>
            <w:noProof/>
            <w:webHidden/>
          </w:rPr>
          <w:tab/>
        </w:r>
        <w:r>
          <w:rPr>
            <w:noProof/>
            <w:webHidden/>
          </w:rPr>
          <w:fldChar w:fldCharType="begin"/>
        </w:r>
        <w:r>
          <w:rPr>
            <w:noProof/>
            <w:webHidden/>
          </w:rPr>
          <w:instrText xml:space="preserve"> PAGEREF _Toc29952841 \h </w:instrText>
        </w:r>
        <w:r>
          <w:rPr>
            <w:noProof/>
            <w:webHidden/>
          </w:rPr>
        </w:r>
        <w:r>
          <w:rPr>
            <w:noProof/>
            <w:webHidden/>
          </w:rPr>
          <w:fldChar w:fldCharType="separate"/>
        </w:r>
        <w:r w:rsidR="00CD325D">
          <w:rPr>
            <w:noProof/>
            <w:webHidden/>
          </w:rPr>
          <w:t>46</w:t>
        </w:r>
        <w:r>
          <w:rPr>
            <w:noProof/>
            <w:webHidden/>
          </w:rPr>
          <w:fldChar w:fldCharType="end"/>
        </w:r>
      </w:hyperlink>
    </w:p>
    <w:p w14:paraId="38E610A1" w14:textId="6678A63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2" w:history="1">
        <w:r w:rsidRPr="000870F3">
          <w:rPr>
            <w:rStyle w:val="Hyperlink"/>
            <w:noProof/>
          </w:rPr>
          <w:t>Lentelė 41 Apmokymo pradėjimas panaudojimo atvejo aprašas</w:t>
        </w:r>
        <w:r>
          <w:rPr>
            <w:noProof/>
            <w:webHidden/>
          </w:rPr>
          <w:tab/>
        </w:r>
        <w:r>
          <w:rPr>
            <w:noProof/>
            <w:webHidden/>
          </w:rPr>
          <w:fldChar w:fldCharType="begin"/>
        </w:r>
        <w:r>
          <w:rPr>
            <w:noProof/>
            <w:webHidden/>
          </w:rPr>
          <w:instrText xml:space="preserve"> PAGEREF _Toc29952842 \h </w:instrText>
        </w:r>
        <w:r>
          <w:rPr>
            <w:noProof/>
            <w:webHidden/>
          </w:rPr>
        </w:r>
        <w:r>
          <w:rPr>
            <w:noProof/>
            <w:webHidden/>
          </w:rPr>
          <w:fldChar w:fldCharType="separate"/>
        </w:r>
        <w:r w:rsidR="00CD325D">
          <w:rPr>
            <w:noProof/>
            <w:webHidden/>
          </w:rPr>
          <w:t>47</w:t>
        </w:r>
        <w:r>
          <w:rPr>
            <w:noProof/>
            <w:webHidden/>
          </w:rPr>
          <w:fldChar w:fldCharType="end"/>
        </w:r>
      </w:hyperlink>
    </w:p>
    <w:p w14:paraId="6D18B771" w14:textId="5D94834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3" w:history="1">
        <w:r w:rsidRPr="000870F3">
          <w:rPr>
            <w:rStyle w:val="Hyperlink"/>
            <w:noProof/>
          </w:rPr>
          <w:t>Lentelė 42 Suplanuotų analizių paleidimas panaudojimo atvejo aprašas</w:t>
        </w:r>
        <w:r>
          <w:rPr>
            <w:noProof/>
            <w:webHidden/>
          </w:rPr>
          <w:tab/>
        </w:r>
        <w:r>
          <w:rPr>
            <w:noProof/>
            <w:webHidden/>
          </w:rPr>
          <w:fldChar w:fldCharType="begin"/>
        </w:r>
        <w:r>
          <w:rPr>
            <w:noProof/>
            <w:webHidden/>
          </w:rPr>
          <w:instrText xml:space="preserve"> PAGEREF _Toc29952843 \h </w:instrText>
        </w:r>
        <w:r>
          <w:rPr>
            <w:noProof/>
            <w:webHidden/>
          </w:rPr>
        </w:r>
        <w:r>
          <w:rPr>
            <w:noProof/>
            <w:webHidden/>
          </w:rPr>
          <w:fldChar w:fldCharType="separate"/>
        </w:r>
        <w:r w:rsidR="00CD325D">
          <w:rPr>
            <w:noProof/>
            <w:webHidden/>
          </w:rPr>
          <w:t>47</w:t>
        </w:r>
        <w:r>
          <w:rPr>
            <w:noProof/>
            <w:webHidden/>
          </w:rPr>
          <w:fldChar w:fldCharType="end"/>
        </w:r>
      </w:hyperlink>
    </w:p>
    <w:p w14:paraId="68426AC7" w14:textId="7041EA3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4" w:history="1">
        <w:r w:rsidRPr="000870F3">
          <w:rPr>
            <w:rStyle w:val="Hyperlink"/>
            <w:noProof/>
          </w:rPr>
          <w:t>Lentelė 43 Prisijungimas PA papildomi funkciniai reikalavimai</w:t>
        </w:r>
        <w:r>
          <w:rPr>
            <w:noProof/>
            <w:webHidden/>
          </w:rPr>
          <w:tab/>
        </w:r>
        <w:r>
          <w:rPr>
            <w:noProof/>
            <w:webHidden/>
          </w:rPr>
          <w:fldChar w:fldCharType="begin"/>
        </w:r>
        <w:r>
          <w:rPr>
            <w:noProof/>
            <w:webHidden/>
          </w:rPr>
          <w:instrText xml:space="preserve"> PAGEREF _Toc29952844 \h </w:instrText>
        </w:r>
        <w:r>
          <w:rPr>
            <w:noProof/>
            <w:webHidden/>
          </w:rPr>
        </w:r>
        <w:r>
          <w:rPr>
            <w:noProof/>
            <w:webHidden/>
          </w:rPr>
          <w:fldChar w:fldCharType="separate"/>
        </w:r>
        <w:r w:rsidR="00CD325D">
          <w:rPr>
            <w:noProof/>
            <w:webHidden/>
          </w:rPr>
          <w:t>48</w:t>
        </w:r>
        <w:r>
          <w:rPr>
            <w:noProof/>
            <w:webHidden/>
          </w:rPr>
          <w:fldChar w:fldCharType="end"/>
        </w:r>
      </w:hyperlink>
    </w:p>
    <w:p w14:paraId="57073087" w14:textId="26473BB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5" w:history="1">
        <w:r w:rsidRPr="000870F3">
          <w:rPr>
            <w:rStyle w:val="Hyperlink"/>
            <w:noProof/>
          </w:rPr>
          <w:t>Lentelė 44 Registracija PA papildomi funkciniai reikalavimai</w:t>
        </w:r>
        <w:r>
          <w:rPr>
            <w:noProof/>
            <w:webHidden/>
          </w:rPr>
          <w:tab/>
        </w:r>
        <w:r>
          <w:rPr>
            <w:noProof/>
            <w:webHidden/>
          </w:rPr>
          <w:fldChar w:fldCharType="begin"/>
        </w:r>
        <w:r>
          <w:rPr>
            <w:noProof/>
            <w:webHidden/>
          </w:rPr>
          <w:instrText xml:space="preserve"> PAGEREF _Toc29952845 \h </w:instrText>
        </w:r>
        <w:r>
          <w:rPr>
            <w:noProof/>
            <w:webHidden/>
          </w:rPr>
        </w:r>
        <w:r>
          <w:rPr>
            <w:noProof/>
            <w:webHidden/>
          </w:rPr>
          <w:fldChar w:fldCharType="separate"/>
        </w:r>
        <w:r w:rsidR="00CD325D">
          <w:rPr>
            <w:noProof/>
            <w:webHidden/>
          </w:rPr>
          <w:t>48</w:t>
        </w:r>
        <w:r>
          <w:rPr>
            <w:noProof/>
            <w:webHidden/>
          </w:rPr>
          <w:fldChar w:fldCharType="end"/>
        </w:r>
      </w:hyperlink>
    </w:p>
    <w:p w14:paraId="49DD9BE2" w14:textId="311310B3"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6" w:history="1">
        <w:r w:rsidRPr="000870F3">
          <w:rPr>
            <w:rStyle w:val="Hyperlink"/>
            <w:noProof/>
          </w:rPr>
          <w:t>Lentelė 45 Atsijungimas PA papildomi funkciniai reikalavimai</w:t>
        </w:r>
        <w:r>
          <w:rPr>
            <w:noProof/>
            <w:webHidden/>
          </w:rPr>
          <w:tab/>
        </w:r>
        <w:r>
          <w:rPr>
            <w:noProof/>
            <w:webHidden/>
          </w:rPr>
          <w:fldChar w:fldCharType="begin"/>
        </w:r>
        <w:r>
          <w:rPr>
            <w:noProof/>
            <w:webHidden/>
          </w:rPr>
          <w:instrText xml:space="preserve"> PAGEREF _Toc29952846 \h </w:instrText>
        </w:r>
        <w:r>
          <w:rPr>
            <w:noProof/>
            <w:webHidden/>
          </w:rPr>
        </w:r>
        <w:r>
          <w:rPr>
            <w:noProof/>
            <w:webHidden/>
          </w:rPr>
          <w:fldChar w:fldCharType="separate"/>
        </w:r>
        <w:r w:rsidR="00CD325D">
          <w:rPr>
            <w:noProof/>
            <w:webHidden/>
          </w:rPr>
          <w:t>48</w:t>
        </w:r>
        <w:r>
          <w:rPr>
            <w:noProof/>
            <w:webHidden/>
          </w:rPr>
          <w:fldChar w:fldCharType="end"/>
        </w:r>
      </w:hyperlink>
    </w:p>
    <w:p w14:paraId="55B21C12" w14:textId="67CFF7D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7" w:history="1">
        <w:r w:rsidRPr="000870F3">
          <w:rPr>
            <w:rStyle w:val="Hyperlink"/>
            <w:noProof/>
          </w:rPr>
          <w:t>Lentelė 46 Analizė PA papildomi funkciniai reikalavimai</w:t>
        </w:r>
        <w:r>
          <w:rPr>
            <w:noProof/>
            <w:webHidden/>
          </w:rPr>
          <w:tab/>
        </w:r>
        <w:r>
          <w:rPr>
            <w:noProof/>
            <w:webHidden/>
          </w:rPr>
          <w:fldChar w:fldCharType="begin"/>
        </w:r>
        <w:r>
          <w:rPr>
            <w:noProof/>
            <w:webHidden/>
          </w:rPr>
          <w:instrText xml:space="preserve"> PAGEREF _Toc29952847 \h </w:instrText>
        </w:r>
        <w:r>
          <w:rPr>
            <w:noProof/>
            <w:webHidden/>
          </w:rPr>
        </w:r>
        <w:r>
          <w:rPr>
            <w:noProof/>
            <w:webHidden/>
          </w:rPr>
          <w:fldChar w:fldCharType="separate"/>
        </w:r>
        <w:r w:rsidR="00CD325D">
          <w:rPr>
            <w:noProof/>
            <w:webHidden/>
          </w:rPr>
          <w:t>48</w:t>
        </w:r>
        <w:r>
          <w:rPr>
            <w:noProof/>
            <w:webHidden/>
          </w:rPr>
          <w:fldChar w:fldCharType="end"/>
        </w:r>
      </w:hyperlink>
    </w:p>
    <w:p w14:paraId="2CEBB8C1" w14:textId="07207C5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8" w:history="1">
        <w:r w:rsidRPr="000870F3">
          <w:rPr>
            <w:rStyle w:val="Hyperlink"/>
            <w:noProof/>
          </w:rPr>
          <w:t>Lentelė 47 Analizės atlikimas PA papildomi funkciniai reikalavimai</w:t>
        </w:r>
        <w:r>
          <w:rPr>
            <w:noProof/>
            <w:webHidden/>
          </w:rPr>
          <w:tab/>
        </w:r>
        <w:r>
          <w:rPr>
            <w:noProof/>
            <w:webHidden/>
          </w:rPr>
          <w:fldChar w:fldCharType="begin"/>
        </w:r>
        <w:r>
          <w:rPr>
            <w:noProof/>
            <w:webHidden/>
          </w:rPr>
          <w:instrText xml:space="preserve"> PAGEREF _Toc29952848 \h </w:instrText>
        </w:r>
        <w:r>
          <w:rPr>
            <w:noProof/>
            <w:webHidden/>
          </w:rPr>
        </w:r>
        <w:r>
          <w:rPr>
            <w:noProof/>
            <w:webHidden/>
          </w:rPr>
          <w:fldChar w:fldCharType="separate"/>
        </w:r>
        <w:r w:rsidR="00CD325D">
          <w:rPr>
            <w:noProof/>
            <w:webHidden/>
          </w:rPr>
          <w:t>49</w:t>
        </w:r>
        <w:r>
          <w:rPr>
            <w:noProof/>
            <w:webHidden/>
          </w:rPr>
          <w:fldChar w:fldCharType="end"/>
        </w:r>
      </w:hyperlink>
    </w:p>
    <w:p w14:paraId="6A1B9243" w14:textId="0125C1F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49" w:history="1">
        <w:r w:rsidRPr="000870F3">
          <w:rPr>
            <w:rStyle w:val="Hyperlink"/>
            <w:noProof/>
          </w:rPr>
          <w:t>Lentelė 48 Rezultatų peržiūrėjimas PA papildomi funkciniai reikalavimai</w:t>
        </w:r>
        <w:r>
          <w:rPr>
            <w:noProof/>
            <w:webHidden/>
          </w:rPr>
          <w:tab/>
        </w:r>
        <w:r>
          <w:rPr>
            <w:noProof/>
            <w:webHidden/>
          </w:rPr>
          <w:fldChar w:fldCharType="begin"/>
        </w:r>
        <w:r>
          <w:rPr>
            <w:noProof/>
            <w:webHidden/>
          </w:rPr>
          <w:instrText xml:space="preserve"> PAGEREF _Toc29952849 \h </w:instrText>
        </w:r>
        <w:r>
          <w:rPr>
            <w:noProof/>
            <w:webHidden/>
          </w:rPr>
        </w:r>
        <w:r>
          <w:rPr>
            <w:noProof/>
            <w:webHidden/>
          </w:rPr>
          <w:fldChar w:fldCharType="separate"/>
        </w:r>
        <w:r w:rsidR="00CD325D">
          <w:rPr>
            <w:noProof/>
            <w:webHidden/>
          </w:rPr>
          <w:t>49</w:t>
        </w:r>
        <w:r>
          <w:rPr>
            <w:noProof/>
            <w:webHidden/>
          </w:rPr>
          <w:fldChar w:fldCharType="end"/>
        </w:r>
      </w:hyperlink>
    </w:p>
    <w:p w14:paraId="3EC6FF7D" w14:textId="11FCA46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0" w:history="1">
        <w:r w:rsidRPr="000870F3">
          <w:rPr>
            <w:rStyle w:val="Hyperlink"/>
            <w:noProof/>
          </w:rPr>
          <w:t>Lentelė 49 Apmokymas PA papildomi funkciniai reikalavimai</w:t>
        </w:r>
        <w:r>
          <w:rPr>
            <w:noProof/>
            <w:webHidden/>
          </w:rPr>
          <w:tab/>
        </w:r>
        <w:r>
          <w:rPr>
            <w:noProof/>
            <w:webHidden/>
          </w:rPr>
          <w:fldChar w:fldCharType="begin"/>
        </w:r>
        <w:r>
          <w:rPr>
            <w:noProof/>
            <w:webHidden/>
          </w:rPr>
          <w:instrText xml:space="preserve"> PAGEREF _Toc29952850 \h </w:instrText>
        </w:r>
        <w:r>
          <w:rPr>
            <w:noProof/>
            <w:webHidden/>
          </w:rPr>
        </w:r>
        <w:r>
          <w:rPr>
            <w:noProof/>
            <w:webHidden/>
          </w:rPr>
          <w:fldChar w:fldCharType="separate"/>
        </w:r>
        <w:r w:rsidR="00CD325D">
          <w:rPr>
            <w:noProof/>
            <w:webHidden/>
          </w:rPr>
          <w:t>49</w:t>
        </w:r>
        <w:r>
          <w:rPr>
            <w:noProof/>
            <w:webHidden/>
          </w:rPr>
          <w:fldChar w:fldCharType="end"/>
        </w:r>
      </w:hyperlink>
    </w:p>
    <w:p w14:paraId="73442E81" w14:textId="14720BB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1" w:history="1">
        <w:r w:rsidRPr="000870F3">
          <w:rPr>
            <w:rStyle w:val="Hyperlink"/>
            <w:noProof/>
          </w:rPr>
          <w:t>Lentelė 50 Sistemos prisijungimas iliustruos sistemos paskirtį išvaizdos reikalavimas</w:t>
        </w:r>
        <w:r>
          <w:rPr>
            <w:noProof/>
            <w:webHidden/>
          </w:rPr>
          <w:tab/>
        </w:r>
        <w:r>
          <w:rPr>
            <w:noProof/>
            <w:webHidden/>
          </w:rPr>
          <w:fldChar w:fldCharType="begin"/>
        </w:r>
        <w:r>
          <w:rPr>
            <w:noProof/>
            <w:webHidden/>
          </w:rPr>
          <w:instrText xml:space="preserve"> PAGEREF _Toc29952851 \h </w:instrText>
        </w:r>
        <w:r>
          <w:rPr>
            <w:noProof/>
            <w:webHidden/>
          </w:rPr>
        </w:r>
        <w:r>
          <w:rPr>
            <w:noProof/>
            <w:webHidden/>
          </w:rPr>
          <w:fldChar w:fldCharType="separate"/>
        </w:r>
        <w:r w:rsidR="00CD325D">
          <w:rPr>
            <w:noProof/>
            <w:webHidden/>
          </w:rPr>
          <w:t>49</w:t>
        </w:r>
        <w:r>
          <w:rPr>
            <w:noProof/>
            <w:webHidden/>
          </w:rPr>
          <w:fldChar w:fldCharType="end"/>
        </w:r>
      </w:hyperlink>
    </w:p>
    <w:p w14:paraId="19B911BD" w14:textId="7F808B4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2" w:history="1">
        <w:r w:rsidRPr="000870F3">
          <w:rPr>
            <w:rStyle w:val="Hyperlink"/>
            <w:noProof/>
          </w:rPr>
          <w:t>Lentelė 51 Sistema atrodys bent minimaliai vizualiai patraukliai išvaizdos reikalavimas</w:t>
        </w:r>
        <w:r>
          <w:rPr>
            <w:noProof/>
            <w:webHidden/>
          </w:rPr>
          <w:tab/>
        </w:r>
        <w:r>
          <w:rPr>
            <w:noProof/>
            <w:webHidden/>
          </w:rPr>
          <w:fldChar w:fldCharType="begin"/>
        </w:r>
        <w:r>
          <w:rPr>
            <w:noProof/>
            <w:webHidden/>
          </w:rPr>
          <w:instrText xml:space="preserve"> PAGEREF _Toc29952852 \h </w:instrText>
        </w:r>
        <w:r>
          <w:rPr>
            <w:noProof/>
            <w:webHidden/>
          </w:rPr>
        </w:r>
        <w:r>
          <w:rPr>
            <w:noProof/>
            <w:webHidden/>
          </w:rPr>
          <w:fldChar w:fldCharType="separate"/>
        </w:r>
        <w:r w:rsidR="00CD325D">
          <w:rPr>
            <w:noProof/>
            <w:webHidden/>
          </w:rPr>
          <w:t>49</w:t>
        </w:r>
        <w:r>
          <w:rPr>
            <w:noProof/>
            <w:webHidden/>
          </w:rPr>
          <w:fldChar w:fldCharType="end"/>
        </w:r>
      </w:hyperlink>
    </w:p>
    <w:p w14:paraId="6BEA3156" w14:textId="0D44CA6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3" w:history="1">
        <w:r w:rsidRPr="000870F3">
          <w:rPr>
            <w:rStyle w:val="Hyperlink"/>
            <w:noProof/>
          </w:rPr>
          <w:t>Lentelė 52 Sistema turės vizualių elementų atspindinčių grafus išvaizdos reikalavimas</w:t>
        </w:r>
        <w:r>
          <w:rPr>
            <w:noProof/>
            <w:webHidden/>
          </w:rPr>
          <w:tab/>
        </w:r>
        <w:r>
          <w:rPr>
            <w:noProof/>
            <w:webHidden/>
          </w:rPr>
          <w:fldChar w:fldCharType="begin"/>
        </w:r>
        <w:r>
          <w:rPr>
            <w:noProof/>
            <w:webHidden/>
          </w:rPr>
          <w:instrText xml:space="preserve"> PAGEREF _Toc29952853 \h </w:instrText>
        </w:r>
        <w:r>
          <w:rPr>
            <w:noProof/>
            <w:webHidden/>
          </w:rPr>
        </w:r>
        <w:r>
          <w:rPr>
            <w:noProof/>
            <w:webHidden/>
          </w:rPr>
          <w:fldChar w:fldCharType="separate"/>
        </w:r>
        <w:r w:rsidR="00CD325D">
          <w:rPr>
            <w:noProof/>
            <w:webHidden/>
          </w:rPr>
          <w:t>50</w:t>
        </w:r>
        <w:r>
          <w:rPr>
            <w:noProof/>
            <w:webHidden/>
          </w:rPr>
          <w:fldChar w:fldCharType="end"/>
        </w:r>
      </w:hyperlink>
    </w:p>
    <w:p w14:paraId="12739A7E" w14:textId="352C637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4" w:history="1">
        <w:r w:rsidRPr="000870F3">
          <w:rPr>
            <w:rStyle w:val="Hyperlink"/>
            <w:noProof/>
          </w:rPr>
          <w:t>Lentelė 53 Sistema rodys išsamiuys klaidų tekstus panaudojamumo reikalavimas</w:t>
        </w:r>
        <w:r>
          <w:rPr>
            <w:noProof/>
            <w:webHidden/>
          </w:rPr>
          <w:tab/>
        </w:r>
        <w:r>
          <w:rPr>
            <w:noProof/>
            <w:webHidden/>
          </w:rPr>
          <w:fldChar w:fldCharType="begin"/>
        </w:r>
        <w:r>
          <w:rPr>
            <w:noProof/>
            <w:webHidden/>
          </w:rPr>
          <w:instrText xml:space="preserve"> PAGEREF _Toc29952854 \h </w:instrText>
        </w:r>
        <w:r>
          <w:rPr>
            <w:noProof/>
            <w:webHidden/>
          </w:rPr>
        </w:r>
        <w:r>
          <w:rPr>
            <w:noProof/>
            <w:webHidden/>
          </w:rPr>
          <w:fldChar w:fldCharType="separate"/>
        </w:r>
        <w:r w:rsidR="00CD325D">
          <w:rPr>
            <w:noProof/>
            <w:webHidden/>
          </w:rPr>
          <w:t>50</w:t>
        </w:r>
        <w:r>
          <w:rPr>
            <w:noProof/>
            <w:webHidden/>
          </w:rPr>
          <w:fldChar w:fldCharType="end"/>
        </w:r>
      </w:hyperlink>
    </w:p>
    <w:p w14:paraId="77FA9D20" w14:textId="6E3F592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5" w:history="1">
        <w:r w:rsidRPr="000870F3">
          <w:rPr>
            <w:rStyle w:val="Hyperlink"/>
            <w:noProof/>
          </w:rPr>
          <w:t>Lentelė 54 Sistema bus realizuojama anglų kalba Personalizavimo ir kalbos konfigūravimo reikalavimas</w:t>
        </w:r>
        <w:r>
          <w:rPr>
            <w:noProof/>
            <w:webHidden/>
          </w:rPr>
          <w:tab/>
        </w:r>
        <w:r>
          <w:rPr>
            <w:noProof/>
            <w:webHidden/>
          </w:rPr>
          <w:fldChar w:fldCharType="begin"/>
        </w:r>
        <w:r>
          <w:rPr>
            <w:noProof/>
            <w:webHidden/>
          </w:rPr>
          <w:instrText xml:space="preserve"> PAGEREF _Toc29952855 \h </w:instrText>
        </w:r>
        <w:r>
          <w:rPr>
            <w:noProof/>
            <w:webHidden/>
          </w:rPr>
        </w:r>
        <w:r>
          <w:rPr>
            <w:noProof/>
            <w:webHidden/>
          </w:rPr>
          <w:fldChar w:fldCharType="separate"/>
        </w:r>
        <w:r w:rsidR="00CD325D">
          <w:rPr>
            <w:noProof/>
            <w:webHidden/>
          </w:rPr>
          <w:t>50</w:t>
        </w:r>
        <w:r>
          <w:rPr>
            <w:noProof/>
            <w:webHidden/>
          </w:rPr>
          <w:fldChar w:fldCharType="end"/>
        </w:r>
      </w:hyperlink>
    </w:p>
    <w:p w14:paraId="646ACE28" w14:textId="57292DD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6" w:history="1">
        <w:r w:rsidRPr="000870F3">
          <w:rPr>
            <w:rStyle w:val="Hyperlink"/>
            <w:noProof/>
          </w:rPr>
          <w:t>Lentelė 55 Sistemos administravimo dalimi galima bus naudotis be pasirengimo Mokymosi reikalavimas</w:t>
        </w:r>
        <w:r>
          <w:rPr>
            <w:noProof/>
            <w:webHidden/>
          </w:rPr>
          <w:tab/>
        </w:r>
        <w:r>
          <w:rPr>
            <w:noProof/>
            <w:webHidden/>
          </w:rPr>
          <w:fldChar w:fldCharType="begin"/>
        </w:r>
        <w:r>
          <w:rPr>
            <w:noProof/>
            <w:webHidden/>
          </w:rPr>
          <w:instrText xml:space="preserve"> PAGEREF _Toc29952856 \h </w:instrText>
        </w:r>
        <w:r>
          <w:rPr>
            <w:noProof/>
            <w:webHidden/>
          </w:rPr>
        </w:r>
        <w:r>
          <w:rPr>
            <w:noProof/>
            <w:webHidden/>
          </w:rPr>
          <w:fldChar w:fldCharType="separate"/>
        </w:r>
        <w:r w:rsidR="00CD325D">
          <w:rPr>
            <w:noProof/>
            <w:webHidden/>
          </w:rPr>
          <w:t>50</w:t>
        </w:r>
        <w:r>
          <w:rPr>
            <w:noProof/>
            <w:webHidden/>
          </w:rPr>
          <w:fldChar w:fldCharType="end"/>
        </w:r>
      </w:hyperlink>
    </w:p>
    <w:p w14:paraId="7073C658" w14:textId="6EC0E06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7" w:history="1">
        <w:r w:rsidRPr="000870F3">
          <w:rPr>
            <w:rStyle w:val="Hyperlink"/>
            <w:noProof/>
          </w:rPr>
          <w:t>Lentelė 56 Sistema turi atlikti analizę per neilgiau nei 10 sekundžių greičio reikalavimas</w:t>
        </w:r>
        <w:r>
          <w:rPr>
            <w:noProof/>
            <w:webHidden/>
          </w:rPr>
          <w:tab/>
        </w:r>
        <w:r>
          <w:rPr>
            <w:noProof/>
            <w:webHidden/>
          </w:rPr>
          <w:fldChar w:fldCharType="begin"/>
        </w:r>
        <w:r>
          <w:rPr>
            <w:noProof/>
            <w:webHidden/>
          </w:rPr>
          <w:instrText xml:space="preserve"> PAGEREF _Toc29952857 \h </w:instrText>
        </w:r>
        <w:r>
          <w:rPr>
            <w:noProof/>
            <w:webHidden/>
          </w:rPr>
        </w:r>
        <w:r>
          <w:rPr>
            <w:noProof/>
            <w:webHidden/>
          </w:rPr>
          <w:fldChar w:fldCharType="separate"/>
        </w:r>
        <w:r w:rsidR="00CD325D">
          <w:rPr>
            <w:noProof/>
            <w:webHidden/>
          </w:rPr>
          <w:t>51</w:t>
        </w:r>
        <w:r>
          <w:rPr>
            <w:noProof/>
            <w:webHidden/>
          </w:rPr>
          <w:fldChar w:fldCharType="end"/>
        </w:r>
      </w:hyperlink>
    </w:p>
    <w:p w14:paraId="248D1ACD" w14:textId="3E01383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8" w:history="1">
        <w:r w:rsidRPr="000870F3">
          <w:rPr>
            <w:rStyle w:val="Hyperlink"/>
            <w:noProof/>
          </w:rPr>
          <w:t>Lentelė 57 Sistema turi pasiekti bent 90% tikslumą testavimo duomenyse tikslumo reikalavimas</w:t>
        </w:r>
        <w:r>
          <w:rPr>
            <w:noProof/>
            <w:webHidden/>
          </w:rPr>
          <w:tab/>
        </w:r>
        <w:r>
          <w:rPr>
            <w:noProof/>
            <w:webHidden/>
          </w:rPr>
          <w:fldChar w:fldCharType="begin"/>
        </w:r>
        <w:r>
          <w:rPr>
            <w:noProof/>
            <w:webHidden/>
          </w:rPr>
          <w:instrText xml:space="preserve"> PAGEREF _Toc29952858 \h </w:instrText>
        </w:r>
        <w:r>
          <w:rPr>
            <w:noProof/>
            <w:webHidden/>
          </w:rPr>
        </w:r>
        <w:r>
          <w:rPr>
            <w:noProof/>
            <w:webHidden/>
          </w:rPr>
          <w:fldChar w:fldCharType="separate"/>
        </w:r>
        <w:r w:rsidR="00CD325D">
          <w:rPr>
            <w:noProof/>
            <w:webHidden/>
          </w:rPr>
          <w:t>51</w:t>
        </w:r>
        <w:r>
          <w:rPr>
            <w:noProof/>
            <w:webHidden/>
          </w:rPr>
          <w:fldChar w:fldCharType="end"/>
        </w:r>
      </w:hyperlink>
    </w:p>
    <w:p w14:paraId="5449F5A0" w14:textId="141F034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59" w:history="1">
        <w:r w:rsidRPr="000870F3">
          <w:rPr>
            <w:rStyle w:val="Hyperlink"/>
            <w:noProof/>
          </w:rPr>
          <w:t>Lentelė 58 Sistema turi palaikyti 90% uptime pasiekiamumo reikalavimas</w:t>
        </w:r>
        <w:r>
          <w:rPr>
            <w:noProof/>
            <w:webHidden/>
          </w:rPr>
          <w:tab/>
        </w:r>
        <w:r>
          <w:rPr>
            <w:noProof/>
            <w:webHidden/>
          </w:rPr>
          <w:fldChar w:fldCharType="begin"/>
        </w:r>
        <w:r>
          <w:rPr>
            <w:noProof/>
            <w:webHidden/>
          </w:rPr>
          <w:instrText xml:space="preserve"> PAGEREF _Toc29952859 \h </w:instrText>
        </w:r>
        <w:r>
          <w:rPr>
            <w:noProof/>
            <w:webHidden/>
          </w:rPr>
        </w:r>
        <w:r>
          <w:rPr>
            <w:noProof/>
            <w:webHidden/>
          </w:rPr>
          <w:fldChar w:fldCharType="separate"/>
        </w:r>
        <w:r w:rsidR="00CD325D">
          <w:rPr>
            <w:noProof/>
            <w:webHidden/>
          </w:rPr>
          <w:t>51</w:t>
        </w:r>
        <w:r>
          <w:rPr>
            <w:noProof/>
            <w:webHidden/>
          </w:rPr>
          <w:fldChar w:fldCharType="end"/>
        </w:r>
      </w:hyperlink>
    </w:p>
    <w:p w14:paraId="3460DC15" w14:textId="3F2FFD1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0" w:history="1">
        <w:r w:rsidRPr="000870F3">
          <w:rPr>
            <w:rStyle w:val="Hyperlink"/>
            <w:noProof/>
          </w:rPr>
          <w:t>Lentelė 59 Sistema saugos apmokinto modelio versijas atsparumo reikalavimas</w:t>
        </w:r>
        <w:r>
          <w:rPr>
            <w:noProof/>
            <w:webHidden/>
          </w:rPr>
          <w:tab/>
        </w:r>
        <w:r>
          <w:rPr>
            <w:noProof/>
            <w:webHidden/>
          </w:rPr>
          <w:fldChar w:fldCharType="begin"/>
        </w:r>
        <w:r>
          <w:rPr>
            <w:noProof/>
            <w:webHidden/>
          </w:rPr>
          <w:instrText xml:space="preserve"> PAGEREF _Toc29952860 \h </w:instrText>
        </w:r>
        <w:r>
          <w:rPr>
            <w:noProof/>
            <w:webHidden/>
          </w:rPr>
        </w:r>
        <w:r>
          <w:rPr>
            <w:noProof/>
            <w:webHidden/>
          </w:rPr>
          <w:fldChar w:fldCharType="separate"/>
        </w:r>
        <w:r w:rsidR="00CD325D">
          <w:rPr>
            <w:noProof/>
            <w:webHidden/>
          </w:rPr>
          <w:t>52</w:t>
        </w:r>
        <w:r>
          <w:rPr>
            <w:noProof/>
            <w:webHidden/>
          </w:rPr>
          <w:fldChar w:fldCharType="end"/>
        </w:r>
      </w:hyperlink>
    </w:p>
    <w:p w14:paraId="02E7ED1F" w14:textId="0537AA0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1" w:history="1">
        <w:r w:rsidRPr="000870F3">
          <w:rPr>
            <w:rStyle w:val="Hyperlink"/>
            <w:noProof/>
          </w:rPr>
          <w:t>Lentelė 60 Planavimas apdorojamų domenų apimties reikalavimas</w:t>
        </w:r>
        <w:r>
          <w:rPr>
            <w:noProof/>
            <w:webHidden/>
          </w:rPr>
          <w:tab/>
        </w:r>
        <w:r>
          <w:rPr>
            <w:noProof/>
            <w:webHidden/>
          </w:rPr>
          <w:fldChar w:fldCharType="begin"/>
        </w:r>
        <w:r>
          <w:rPr>
            <w:noProof/>
            <w:webHidden/>
          </w:rPr>
          <w:instrText xml:space="preserve"> PAGEREF _Toc29952861 \h </w:instrText>
        </w:r>
        <w:r>
          <w:rPr>
            <w:noProof/>
            <w:webHidden/>
          </w:rPr>
        </w:r>
        <w:r>
          <w:rPr>
            <w:noProof/>
            <w:webHidden/>
          </w:rPr>
          <w:fldChar w:fldCharType="separate"/>
        </w:r>
        <w:r w:rsidR="00CD325D">
          <w:rPr>
            <w:noProof/>
            <w:webHidden/>
          </w:rPr>
          <w:t>52</w:t>
        </w:r>
        <w:r>
          <w:rPr>
            <w:noProof/>
            <w:webHidden/>
          </w:rPr>
          <w:fldChar w:fldCharType="end"/>
        </w:r>
      </w:hyperlink>
    </w:p>
    <w:p w14:paraId="1680696C" w14:textId="00051407"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2" w:history="1">
        <w:r w:rsidRPr="000870F3">
          <w:rPr>
            <w:rStyle w:val="Hyperlink"/>
            <w:noProof/>
          </w:rPr>
          <w:t>Lentelė 61 Docker išplečiamumo reikalavimas</w:t>
        </w:r>
        <w:r>
          <w:rPr>
            <w:noProof/>
            <w:webHidden/>
          </w:rPr>
          <w:tab/>
        </w:r>
        <w:r>
          <w:rPr>
            <w:noProof/>
            <w:webHidden/>
          </w:rPr>
          <w:fldChar w:fldCharType="begin"/>
        </w:r>
        <w:r>
          <w:rPr>
            <w:noProof/>
            <w:webHidden/>
          </w:rPr>
          <w:instrText xml:space="preserve"> PAGEREF _Toc29952862 \h </w:instrText>
        </w:r>
        <w:r>
          <w:rPr>
            <w:noProof/>
            <w:webHidden/>
          </w:rPr>
        </w:r>
        <w:r>
          <w:rPr>
            <w:noProof/>
            <w:webHidden/>
          </w:rPr>
          <w:fldChar w:fldCharType="separate"/>
        </w:r>
        <w:r w:rsidR="00CD325D">
          <w:rPr>
            <w:noProof/>
            <w:webHidden/>
          </w:rPr>
          <w:t>52</w:t>
        </w:r>
        <w:r>
          <w:rPr>
            <w:noProof/>
            <w:webHidden/>
          </w:rPr>
          <w:fldChar w:fldCharType="end"/>
        </w:r>
      </w:hyperlink>
    </w:p>
    <w:p w14:paraId="57591FB0" w14:textId="29C0005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3" w:history="1">
        <w:r w:rsidRPr="000870F3">
          <w:rPr>
            <w:rStyle w:val="Hyperlink"/>
            <w:noProof/>
          </w:rPr>
          <w:t>Lentelė 62 Produkto ilgaamžiškumui reikalavimas</w:t>
        </w:r>
        <w:r>
          <w:rPr>
            <w:noProof/>
            <w:webHidden/>
          </w:rPr>
          <w:tab/>
        </w:r>
        <w:r>
          <w:rPr>
            <w:noProof/>
            <w:webHidden/>
          </w:rPr>
          <w:fldChar w:fldCharType="begin"/>
        </w:r>
        <w:r>
          <w:rPr>
            <w:noProof/>
            <w:webHidden/>
          </w:rPr>
          <w:instrText xml:space="preserve"> PAGEREF _Toc29952863 \h </w:instrText>
        </w:r>
        <w:r>
          <w:rPr>
            <w:noProof/>
            <w:webHidden/>
          </w:rPr>
        </w:r>
        <w:r>
          <w:rPr>
            <w:noProof/>
            <w:webHidden/>
          </w:rPr>
          <w:fldChar w:fldCharType="separate"/>
        </w:r>
        <w:r w:rsidR="00CD325D">
          <w:rPr>
            <w:noProof/>
            <w:webHidden/>
          </w:rPr>
          <w:t>52</w:t>
        </w:r>
        <w:r>
          <w:rPr>
            <w:noProof/>
            <w:webHidden/>
          </w:rPr>
          <w:fldChar w:fldCharType="end"/>
        </w:r>
      </w:hyperlink>
    </w:p>
    <w:p w14:paraId="11219069" w14:textId="30C687E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4" w:history="1">
        <w:r w:rsidRPr="000870F3">
          <w:rPr>
            <w:rStyle w:val="Hyperlink"/>
            <w:noProof/>
          </w:rPr>
          <w:t>Lentelė 63 Sistema turi sklandžiai veikti ant stacionarių ir nešiojamųjų kompiuterių ekranų pritaikymo platformoms reikalavimas</w:t>
        </w:r>
        <w:r>
          <w:rPr>
            <w:noProof/>
            <w:webHidden/>
          </w:rPr>
          <w:tab/>
        </w:r>
        <w:r>
          <w:rPr>
            <w:noProof/>
            <w:webHidden/>
          </w:rPr>
          <w:fldChar w:fldCharType="begin"/>
        </w:r>
        <w:r>
          <w:rPr>
            <w:noProof/>
            <w:webHidden/>
          </w:rPr>
          <w:instrText xml:space="preserve"> PAGEREF _Toc29952864 \h </w:instrText>
        </w:r>
        <w:r>
          <w:rPr>
            <w:noProof/>
            <w:webHidden/>
          </w:rPr>
        </w:r>
        <w:r>
          <w:rPr>
            <w:noProof/>
            <w:webHidden/>
          </w:rPr>
          <w:fldChar w:fldCharType="separate"/>
        </w:r>
        <w:r w:rsidR="00CD325D">
          <w:rPr>
            <w:noProof/>
            <w:webHidden/>
          </w:rPr>
          <w:t>53</w:t>
        </w:r>
        <w:r>
          <w:rPr>
            <w:noProof/>
            <w:webHidden/>
          </w:rPr>
          <w:fldChar w:fldCharType="end"/>
        </w:r>
      </w:hyperlink>
    </w:p>
    <w:p w14:paraId="4FADCE15" w14:textId="015FC36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5" w:history="1">
        <w:r w:rsidRPr="000870F3">
          <w:rPr>
            <w:rStyle w:val="Hyperlink"/>
            <w:noProof/>
          </w:rPr>
          <w:t>Lentelė 64 Sistemos funkcionalumo išskirstymas prieigos reikalavimas</w:t>
        </w:r>
        <w:r>
          <w:rPr>
            <w:noProof/>
            <w:webHidden/>
          </w:rPr>
          <w:tab/>
        </w:r>
        <w:r>
          <w:rPr>
            <w:noProof/>
            <w:webHidden/>
          </w:rPr>
          <w:fldChar w:fldCharType="begin"/>
        </w:r>
        <w:r>
          <w:rPr>
            <w:noProof/>
            <w:webHidden/>
          </w:rPr>
          <w:instrText xml:space="preserve"> PAGEREF _Toc29952865 \h </w:instrText>
        </w:r>
        <w:r>
          <w:rPr>
            <w:noProof/>
            <w:webHidden/>
          </w:rPr>
        </w:r>
        <w:r>
          <w:rPr>
            <w:noProof/>
            <w:webHidden/>
          </w:rPr>
          <w:fldChar w:fldCharType="separate"/>
        </w:r>
        <w:r w:rsidR="00CD325D">
          <w:rPr>
            <w:noProof/>
            <w:webHidden/>
          </w:rPr>
          <w:t>53</w:t>
        </w:r>
        <w:r>
          <w:rPr>
            <w:noProof/>
            <w:webHidden/>
          </w:rPr>
          <w:fldChar w:fldCharType="end"/>
        </w:r>
      </w:hyperlink>
    </w:p>
    <w:p w14:paraId="59C7CF79" w14:textId="6C3D6B6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6" w:history="1">
        <w:r w:rsidRPr="000870F3">
          <w:rPr>
            <w:rStyle w:val="Hyperlink"/>
            <w:noProof/>
          </w:rPr>
          <w:t>Lentelė 65 Sistema saugos apmokyto modelio versijas vientisumo reikalavimas</w:t>
        </w:r>
        <w:r>
          <w:rPr>
            <w:noProof/>
            <w:webHidden/>
          </w:rPr>
          <w:tab/>
        </w:r>
        <w:r>
          <w:rPr>
            <w:noProof/>
            <w:webHidden/>
          </w:rPr>
          <w:fldChar w:fldCharType="begin"/>
        </w:r>
        <w:r>
          <w:rPr>
            <w:noProof/>
            <w:webHidden/>
          </w:rPr>
          <w:instrText xml:space="preserve"> PAGEREF _Toc29952866 \h </w:instrText>
        </w:r>
        <w:r>
          <w:rPr>
            <w:noProof/>
            <w:webHidden/>
          </w:rPr>
        </w:r>
        <w:r>
          <w:rPr>
            <w:noProof/>
            <w:webHidden/>
          </w:rPr>
          <w:fldChar w:fldCharType="separate"/>
        </w:r>
        <w:r w:rsidR="00CD325D">
          <w:rPr>
            <w:noProof/>
            <w:webHidden/>
          </w:rPr>
          <w:t>54</w:t>
        </w:r>
        <w:r>
          <w:rPr>
            <w:noProof/>
            <w:webHidden/>
          </w:rPr>
          <w:fldChar w:fldCharType="end"/>
        </w:r>
      </w:hyperlink>
    </w:p>
    <w:p w14:paraId="616F389C" w14:textId="7D43F93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7" w:history="1">
        <w:r w:rsidRPr="000870F3">
          <w:rPr>
            <w:rStyle w:val="Hyperlink"/>
            <w:noProof/>
          </w:rPr>
          <w:t>Lentelė 66 Vartotojai negalės matyti kitų vartotojų atliktų analizių privatumo reikalavimas</w:t>
        </w:r>
        <w:r>
          <w:rPr>
            <w:noProof/>
            <w:webHidden/>
          </w:rPr>
          <w:tab/>
        </w:r>
        <w:r>
          <w:rPr>
            <w:noProof/>
            <w:webHidden/>
          </w:rPr>
          <w:fldChar w:fldCharType="begin"/>
        </w:r>
        <w:r>
          <w:rPr>
            <w:noProof/>
            <w:webHidden/>
          </w:rPr>
          <w:instrText xml:space="preserve"> PAGEREF _Toc29952867 \h </w:instrText>
        </w:r>
        <w:r>
          <w:rPr>
            <w:noProof/>
            <w:webHidden/>
          </w:rPr>
        </w:r>
        <w:r>
          <w:rPr>
            <w:noProof/>
            <w:webHidden/>
          </w:rPr>
          <w:fldChar w:fldCharType="separate"/>
        </w:r>
        <w:r w:rsidR="00CD325D">
          <w:rPr>
            <w:noProof/>
            <w:webHidden/>
          </w:rPr>
          <w:t>54</w:t>
        </w:r>
        <w:r>
          <w:rPr>
            <w:noProof/>
            <w:webHidden/>
          </w:rPr>
          <w:fldChar w:fldCharType="end"/>
        </w:r>
      </w:hyperlink>
    </w:p>
    <w:p w14:paraId="02DBA8D8" w14:textId="476F48A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8" w:history="1">
        <w:r w:rsidRPr="000870F3">
          <w:rPr>
            <w:rStyle w:val="Hyperlink"/>
            <w:noProof/>
          </w:rPr>
          <w:t>Lentelė 67 Rizikų įvertinimas</w:t>
        </w:r>
        <w:r>
          <w:rPr>
            <w:noProof/>
            <w:webHidden/>
          </w:rPr>
          <w:tab/>
        </w:r>
        <w:r>
          <w:rPr>
            <w:noProof/>
            <w:webHidden/>
          </w:rPr>
          <w:fldChar w:fldCharType="begin"/>
        </w:r>
        <w:r>
          <w:rPr>
            <w:noProof/>
            <w:webHidden/>
          </w:rPr>
          <w:instrText xml:space="preserve"> PAGEREF _Toc29952868 \h </w:instrText>
        </w:r>
        <w:r>
          <w:rPr>
            <w:noProof/>
            <w:webHidden/>
          </w:rPr>
        </w:r>
        <w:r>
          <w:rPr>
            <w:noProof/>
            <w:webHidden/>
          </w:rPr>
          <w:fldChar w:fldCharType="separate"/>
        </w:r>
        <w:r w:rsidR="00CD325D">
          <w:rPr>
            <w:noProof/>
            <w:webHidden/>
          </w:rPr>
          <w:t>57</w:t>
        </w:r>
        <w:r>
          <w:rPr>
            <w:noProof/>
            <w:webHidden/>
          </w:rPr>
          <w:fldChar w:fldCharType="end"/>
        </w:r>
      </w:hyperlink>
    </w:p>
    <w:p w14:paraId="3FE916B9" w14:textId="6B3461CC"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69" w:history="1">
        <w:r w:rsidRPr="000870F3">
          <w:rPr>
            <w:rStyle w:val="Hyperlink"/>
            <w:noProof/>
          </w:rPr>
          <w:t>Lentelė 68 Reagavimo į rizikas planų</w:t>
        </w:r>
        <w:r>
          <w:rPr>
            <w:noProof/>
            <w:webHidden/>
          </w:rPr>
          <w:tab/>
        </w:r>
        <w:r>
          <w:rPr>
            <w:noProof/>
            <w:webHidden/>
          </w:rPr>
          <w:fldChar w:fldCharType="begin"/>
        </w:r>
        <w:r>
          <w:rPr>
            <w:noProof/>
            <w:webHidden/>
          </w:rPr>
          <w:instrText xml:space="preserve"> PAGEREF _Toc29952869 \h </w:instrText>
        </w:r>
        <w:r>
          <w:rPr>
            <w:noProof/>
            <w:webHidden/>
          </w:rPr>
        </w:r>
        <w:r>
          <w:rPr>
            <w:noProof/>
            <w:webHidden/>
          </w:rPr>
          <w:fldChar w:fldCharType="separate"/>
        </w:r>
        <w:r w:rsidR="00CD325D">
          <w:rPr>
            <w:noProof/>
            <w:webHidden/>
          </w:rPr>
          <w:t>58</w:t>
        </w:r>
        <w:r>
          <w:rPr>
            <w:noProof/>
            <w:webHidden/>
          </w:rPr>
          <w:fldChar w:fldCharType="end"/>
        </w:r>
      </w:hyperlink>
    </w:p>
    <w:p w14:paraId="6C199026" w14:textId="266A77DA"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0" w:history="1">
        <w:r w:rsidRPr="000870F3">
          <w:rPr>
            <w:rStyle w:val="Hyperlink"/>
            <w:noProof/>
          </w:rPr>
          <w:t>Lentelė 69 Apibrėžimai</w:t>
        </w:r>
        <w:r>
          <w:rPr>
            <w:noProof/>
            <w:webHidden/>
          </w:rPr>
          <w:tab/>
        </w:r>
        <w:r>
          <w:rPr>
            <w:noProof/>
            <w:webHidden/>
          </w:rPr>
          <w:fldChar w:fldCharType="begin"/>
        </w:r>
        <w:r>
          <w:rPr>
            <w:noProof/>
            <w:webHidden/>
          </w:rPr>
          <w:instrText xml:space="preserve"> PAGEREF _Toc29952870 \h </w:instrText>
        </w:r>
        <w:r>
          <w:rPr>
            <w:noProof/>
            <w:webHidden/>
          </w:rPr>
        </w:r>
        <w:r>
          <w:rPr>
            <w:noProof/>
            <w:webHidden/>
          </w:rPr>
          <w:fldChar w:fldCharType="separate"/>
        </w:r>
        <w:r w:rsidR="00CD325D">
          <w:rPr>
            <w:noProof/>
            <w:webHidden/>
          </w:rPr>
          <w:t>61</w:t>
        </w:r>
        <w:r>
          <w:rPr>
            <w:noProof/>
            <w:webHidden/>
          </w:rPr>
          <w:fldChar w:fldCharType="end"/>
        </w:r>
      </w:hyperlink>
    </w:p>
    <w:p w14:paraId="2BBBE396" w14:textId="4516357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1" w:history="1">
        <w:r w:rsidRPr="000870F3">
          <w:rPr>
            <w:rStyle w:val="Hyperlink"/>
            <w:noProof/>
          </w:rPr>
          <w:t>Lentelė 70 Prisijungimas panaudojimo atvejo aprašas</w:t>
        </w:r>
        <w:r>
          <w:rPr>
            <w:noProof/>
            <w:webHidden/>
          </w:rPr>
          <w:tab/>
        </w:r>
        <w:r>
          <w:rPr>
            <w:noProof/>
            <w:webHidden/>
          </w:rPr>
          <w:fldChar w:fldCharType="begin"/>
        </w:r>
        <w:r>
          <w:rPr>
            <w:noProof/>
            <w:webHidden/>
          </w:rPr>
          <w:instrText xml:space="preserve"> PAGEREF _Toc29952871 \h </w:instrText>
        </w:r>
        <w:r>
          <w:rPr>
            <w:noProof/>
            <w:webHidden/>
          </w:rPr>
        </w:r>
        <w:r>
          <w:rPr>
            <w:noProof/>
            <w:webHidden/>
          </w:rPr>
          <w:fldChar w:fldCharType="separate"/>
        </w:r>
        <w:r w:rsidR="00CD325D">
          <w:rPr>
            <w:noProof/>
            <w:webHidden/>
          </w:rPr>
          <w:t>63</w:t>
        </w:r>
        <w:r>
          <w:rPr>
            <w:noProof/>
            <w:webHidden/>
          </w:rPr>
          <w:fldChar w:fldCharType="end"/>
        </w:r>
      </w:hyperlink>
    </w:p>
    <w:p w14:paraId="6216CCFA" w14:textId="5623F11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2" w:history="1">
        <w:r w:rsidRPr="000870F3">
          <w:rPr>
            <w:rStyle w:val="Hyperlink"/>
            <w:noProof/>
          </w:rPr>
          <w:t>Lentelė 71 Registracija panaudojimo atvejo aprašas</w:t>
        </w:r>
        <w:r>
          <w:rPr>
            <w:noProof/>
            <w:webHidden/>
          </w:rPr>
          <w:tab/>
        </w:r>
        <w:r>
          <w:rPr>
            <w:noProof/>
            <w:webHidden/>
          </w:rPr>
          <w:fldChar w:fldCharType="begin"/>
        </w:r>
        <w:r>
          <w:rPr>
            <w:noProof/>
            <w:webHidden/>
          </w:rPr>
          <w:instrText xml:space="preserve"> PAGEREF _Toc29952872 \h </w:instrText>
        </w:r>
        <w:r>
          <w:rPr>
            <w:noProof/>
            <w:webHidden/>
          </w:rPr>
        </w:r>
        <w:r>
          <w:rPr>
            <w:noProof/>
            <w:webHidden/>
          </w:rPr>
          <w:fldChar w:fldCharType="separate"/>
        </w:r>
        <w:r w:rsidR="00CD325D">
          <w:rPr>
            <w:noProof/>
            <w:webHidden/>
          </w:rPr>
          <w:t>63</w:t>
        </w:r>
        <w:r>
          <w:rPr>
            <w:noProof/>
            <w:webHidden/>
          </w:rPr>
          <w:fldChar w:fldCharType="end"/>
        </w:r>
      </w:hyperlink>
    </w:p>
    <w:p w14:paraId="1FC28AB5" w14:textId="31FA6AC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3" w:history="1">
        <w:r w:rsidRPr="000870F3">
          <w:rPr>
            <w:rStyle w:val="Hyperlink"/>
            <w:noProof/>
          </w:rPr>
          <w:t>Lentelė 72 Atsijungimas panaudojimo atvejo aprašas</w:t>
        </w:r>
        <w:r>
          <w:rPr>
            <w:noProof/>
            <w:webHidden/>
          </w:rPr>
          <w:tab/>
        </w:r>
        <w:r>
          <w:rPr>
            <w:noProof/>
            <w:webHidden/>
          </w:rPr>
          <w:fldChar w:fldCharType="begin"/>
        </w:r>
        <w:r>
          <w:rPr>
            <w:noProof/>
            <w:webHidden/>
          </w:rPr>
          <w:instrText xml:space="preserve"> PAGEREF _Toc29952873 \h </w:instrText>
        </w:r>
        <w:r>
          <w:rPr>
            <w:noProof/>
            <w:webHidden/>
          </w:rPr>
        </w:r>
        <w:r>
          <w:rPr>
            <w:noProof/>
            <w:webHidden/>
          </w:rPr>
          <w:fldChar w:fldCharType="separate"/>
        </w:r>
        <w:r w:rsidR="00CD325D">
          <w:rPr>
            <w:noProof/>
            <w:webHidden/>
          </w:rPr>
          <w:t>64</w:t>
        </w:r>
        <w:r>
          <w:rPr>
            <w:noProof/>
            <w:webHidden/>
          </w:rPr>
          <w:fldChar w:fldCharType="end"/>
        </w:r>
      </w:hyperlink>
    </w:p>
    <w:p w14:paraId="05500D36" w14:textId="6180C18B"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4" w:history="1">
        <w:r w:rsidRPr="000870F3">
          <w:rPr>
            <w:rStyle w:val="Hyperlink"/>
            <w:noProof/>
          </w:rPr>
          <w:t>Lentelė 73 Analizė panaudojimo atvejo aprašas</w:t>
        </w:r>
        <w:r>
          <w:rPr>
            <w:noProof/>
            <w:webHidden/>
          </w:rPr>
          <w:tab/>
        </w:r>
        <w:r>
          <w:rPr>
            <w:noProof/>
            <w:webHidden/>
          </w:rPr>
          <w:fldChar w:fldCharType="begin"/>
        </w:r>
        <w:r>
          <w:rPr>
            <w:noProof/>
            <w:webHidden/>
          </w:rPr>
          <w:instrText xml:space="preserve"> PAGEREF _Toc29952874 \h </w:instrText>
        </w:r>
        <w:r>
          <w:rPr>
            <w:noProof/>
            <w:webHidden/>
          </w:rPr>
        </w:r>
        <w:r>
          <w:rPr>
            <w:noProof/>
            <w:webHidden/>
          </w:rPr>
          <w:fldChar w:fldCharType="separate"/>
        </w:r>
        <w:r w:rsidR="00CD325D">
          <w:rPr>
            <w:noProof/>
            <w:webHidden/>
          </w:rPr>
          <w:t>64</w:t>
        </w:r>
        <w:r>
          <w:rPr>
            <w:noProof/>
            <w:webHidden/>
          </w:rPr>
          <w:fldChar w:fldCharType="end"/>
        </w:r>
      </w:hyperlink>
    </w:p>
    <w:p w14:paraId="6B1780B8" w14:textId="12FAA5B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5" w:history="1">
        <w:r w:rsidRPr="000870F3">
          <w:rPr>
            <w:rStyle w:val="Hyperlink"/>
            <w:noProof/>
          </w:rPr>
          <w:t>Lentelė 74 Analizės atlikimas panaudojimo atvejo aprašas</w:t>
        </w:r>
        <w:r>
          <w:rPr>
            <w:noProof/>
            <w:webHidden/>
          </w:rPr>
          <w:tab/>
        </w:r>
        <w:r>
          <w:rPr>
            <w:noProof/>
            <w:webHidden/>
          </w:rPr>
          <w:fldChar w:fldCharType="begin"/>
        </w:r>
        <w:r>
          <w:rPr>
            <w:noProof/>
            <w:webHidden/>
          </w:rPr>
          <w:instrText xml:space="preserve"> PAGEREF _Toc29952875 \h </w:instrText>
        </w:r>
        <w:r>
          <w:rPr>
            <w:noProof/>
            <w:webHidden/>
          </w:rPr>
        </w:r>
        <w:r>
          <w:rPr>
            <w:noProof/>
            <w:webHidden/>
          </w:rPr>
          <w:fldChar w:fldCharType="separate"/>
        </w:r>
        <w:r w:rsidR="00CD325D">
          <w:rPr>
            <w:noProof/>
            <w:webHidden/>
          </w:rPr>
          <w:t>65</w:t>
        </w:r>
        <w:r>
          <w:rPr>
            <w:noProof/>
            <w:webHidden/>
          </w:rPr>
          <w:fldChar w:fldCharType="end"/>
        </w:r>
      </w:hyperlink>
    </w:p>
    <w:p w14:paraId="7FB20435" w14:textId="5979DA95"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6" w:history="1">
        <w:r w:rsidRPr="000870F3">
          <w:rPr>
            <w:rStyle w:val="Hyperlink"/>
            <w:noProof/>
          </w:rPr>
          <w:t>Lentelė 75 Rezultatų peržiūrėjimas panaudojimo atvejo aprašas</w:t>
        </w:r>
        <w:r>
          <w:rPr>
            <w:noProof/>
            <w:webHidden/>
          </w:rPr>
          <w:tab/>
        </w:r>
        <w:r>
          <w:rPr>
            <w:noProof/>
            <w:webHidden/>
          </w:rPr>
          <w:fldChar w:fldCharType="begin"/>
        </w:r>
        <w:r>
          <w:rPr>
            <w:noProof/>
            <w:webHidden/>
          </w:rPr>
          <w:instrText xml:space="preserve"> PAGEREF _Toc29952876 \h </w:instrText>
        </w:r>
        <w:r>
          <w:rPr>
            <w:noProof/>
            <w:webHidden/>
          </w:rPr>
        </w:r>
        <w:r>
          <w:rPr>
            <w:noProof/>
            <w:webHidden/>
          </w:rPr>
          <w:fldChar w:fldCharType="separate"/>
        </w:r>
        <w:r w:rsidR="00CD325D">
          <w:rPr>
            <w:noProof/>
            <w:webHidden/>
          </w:rPr>
          <w:t>65</w:t>
        </w:r>
        <w:r>
          <w:rPr>
            <w:noProof/>
            <w:webHidden/>
          </w:rPr>
          <w:fldChar w:fldCharType="end"/>
        </w:r>
      </w:hyperlink>
    </w:p>
    <w:p w14:paraId="6B585EB6" w14:textId="0F591B55"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7" w:history="1">
        <w:r w:rsidRPr="000870F3">
          <w:rPr>
            <w:rStyle w:val="Hyperlink"/>
            <w:noProof/>
          </w:rPr>
          <w:t>Lentelė 76 Apmokymas panaudojimo atvejo aprašas</w:t>
        </w:r>
        <w:r>
          <w:rPr>
            <w:noProof/>
            <w:webHidden/>
          </w:rPr>
          <w:tab/>
        </w:r>
        <w:r>
          <w:rPr>
            <w:noProof/>
            <w:webHidden/>
          </w:rPr>
          <w:fldChar w:fldCharType="begin"/>
        </w:r>
        <w:r>
          <w:rPr>
            <w:noProof/>
            <w:webHidden/>
          </w:rPr>
          <w:instrText xml:space="preserve"> PAGEREF _Toc29952877 \h </w:instrText>
        </w:r>
        <w:r>
          <w:rPr>
            <w:noProof/>
            <w:webHidden/>
          </w:rPr>
        </w:r>
        <w:r>
          <w:rPr>
            <w:noProof/>
            <w:webHidden/>
          </w:rPr>
          <w:fldChar w:fldCharType="separate"/>
        </w:r>
        <w:r w:rsidR="00CD325D">
          <w:rPr>
            <w:noProof/>
            <w:webHidden/>
          </w:rPr>
          <w:t>66</w:t>
        </w:r>
        <w:r>
          <w:rPr>
            <w:noProof/>
            <w:webHidden/>
          </w:rPr>
          <w:fldChar w:fldCharType="end"/>
        </w:r>
      </w:hyperlink>
    </w:p>
    <w:p w14:paraId="383656E4" w14:textId="380DB30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8" w:history="1">
        <w:r w:rsidRPr="000870F3">
          <w:rPr>
            <w:rStyle w:val="Hyperlink"/>
            <w:noProof/>
          </w:rPr>
          <w:t>Lentelė 77 Apmokymo duomenys panaudojimo atvejo aprašas</w:t>
        </w:r>
        <w:r>
          <w:rPr>
            <w:noProof/>
            <w:webHidden/>
          </w:rPr>
          <w:tab/>
        </w:r>
        <w:r>
          <w:rPr>
            <w:noProof/>
            <w:webHidden/>
          </w:rPr>
          <w:fldChar w:fldCharType="begin"/>
        </w:r>
        <w:r>
          <w:rPr>
            <w:noProof/>
            <w:webHidden/>
          </w:rPr>
          <w:instrText xml:space="preserve"> PAGEREF _Toc29952878 \h </w:instrText>
        </w:r>
        <w:r>
          <w:rPr>
            <w:noProof/>
            <w:webHidden/>
          </w:rPr>
        </w:r>
        <w:r>
          <w:rPr>
            <w:noProof/>
            <w:webHidden/>
          </w:rPr>
          <w:fldChar w:fldCharType="separate"/>
        </w:r>
        <w:r w:rsidR="00CD325D">
          <w:rPr>
            <w:noProof/>
            <w:webHidden/>
          </w:rPr>
          <w:t>66</w:t>
        </w:r>
        <w:r>
          <w:rPr>
            <w:noProof/>
            <w:webHidden/>
          </w:rPr>
          <w:fldChar w:fldCharType="end"/>
        </w:r>
      </w:hyperlink>
    </w:p>
    <w:p w14:paraId="17B03C87" w14:textId="06B989F8"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79" w:history="1">
        <w:r w:rsidRPr="000870F3">
          <w:rPr>
            <w:rStyle w:val="Hyperlink"/>
            <w:noProof/>
          </w:rPr>
          <w:t>Lentelė 78 Apmokymo duomenų pridėjimas panaudojimo atvejo aprašas</w:t>
        </w:r>
        <w:r>
          <w:rPr>
            <w:noProof/>
            <w:webHidden/>
          </w:rPr>
          <w:tab/>
        </w:r>
        <w:r>
          <w:rPr>
            <w:noProof/>
            <w:webHidden/>
          </w:rPr>
          <w:fldChar w:fldCharType="begin"/>
        </w:r>
        <w:r>
          <w:rPr>
            <w:noProof/>
            <w:webHidden/>
          </w:rPr>
          <w:instrText xml:space="preserve"> PAGEREF _Toc29952879 \h </w:instrText>
        </w:r>
        <w:r>
          <w:rPr>
            <w:noProof/>
            <w:webHidden/>
          </w:rPr>
        </w:r>
        <w:r>
          <w:rPr>
            <w:noProof/>
            <w:webHidden/>
          </w:rPr>
          <w:fldChar w:fldCharType="separate"/>
        </w:r>
        <w:r w:rsidR="00CD325D">
          <w:rPr>
            <w:noProof/>
            <w:webHidden/>
          </w:rPr>
          <w:t>67</w:t>
        </w:r>
        <w:r>
          <w:rPr>
            <w:noProof/>
            <w:webHidden/>
          </w:rPr>
          <w:fldChar w:fldCharType="end"/>
        </w:r>
      </w:hyperlink>
    </w:p>
    <w:p w14:paraId="5F0EB665" w14:textId="595BB52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0" w:history="1">
        <w:r w:rsidRPr="000870F3">
          <w:rPr>
            <w:rStyle w:val="Hyperlink"/>
            <w:noProof/>
          </w:rPr>
          <w:t>Lentelė 79 Apmokymo duomenų redagavimas panaudojimo atvejo aprašas</w:t>
        </w:r>
        <w:r>
          <w:rPr>
            <w:noProof/>
            <w:webHidden/>
          </w:rPr>
          <w:tab/>
        </w:r>
        <w:r>
          <w:rPr>
            <w:noProof/>
            <w:webHidden/>
          </w:rPr>
          <w:fldChar w:fldCharType="begin"/>
        </w:r>
        <w:r>
          <w:rPr>
            <w:noProof/>
            <w:webHidden/>
          </w:rPr>
          <w:instrText xml:space="preserve"> PAGEREF _Toc29952880 \h </w:instrText>
        </w:r>
        <w:r>
          <w:rPr>
            <w:noProof/>
            <w:webHidden/>
          </w:rPr>
        </w:r>
        <w:r>
          <w:rPr>
            <w:noProof/>
            <w:webHidden/>
          </w:rPr>
          <w:fldChar w:fldCharType="separate"/>
        </w:r>
        <w:r w:rsidR="00CD325D">
          <w:rPr>
            <w:noProof/>
            <w:webHidden/>
          </w:rPr>
          <w:t>67</w:t>
        </w:r>
        <w:r>
          <w:rPr>
            <w:noProof/>
            <w:webHidden/>
          </w:rPr>
          <w:fldChar w:fldCharType="end"/>
        </w:r>
      </w:hyperlink>
    </w:p>
    <w:p w14:paraId="5278391A" w14:textId="4AA0C949"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1" w:history="1">
        <w:r w:rsidRPr="000870F3">
          <w:rPr>
            <w:rStyle w:val="Hyperlink"/>
            <w:noProof/>
          </w:rPr>
          <w:t>Lentelė 80 Apmokymo duomenų šalinimas panaudojimo atvejo aprašas</w:t>
        </w:r>
        <w:r>
          <w:rPr>
            <w:noProof/>
            <w:webHidden/>
          </w:rPr>
          <w:tab/>
        </w:r>
        <w:r>
          <w:rPr>
            <w:noProof/>
            <w:webHidden/>
          </w:rPr>
          <w:fldChar w:fldCharType="begin"/>
        </w:r>
        <w:r>
          <w:rPr>
            <w:noProof/>
            <w:webHidden/>
          </w:rPr>
          <w:instrText xml:space="preserve"> PAGEREF _Toc29952881 \h </w:instrText>
        </w:r>
        <w:r>
          <w:rPr>
            <w:noProof/>
            <w:webHidden/>
          </w:rPr>
        </w:r>
        <w:r>
          <w:rPr>
            <w:noProof/>
            <w:webHidden/>
          </w:rPr>
          <w:fldChar w:fldCharType="separate"/>
        </w:r>
        <w:r w:rsidR="00CD325D">
          <w:rPr>
            <w:noProof/>
            <w:webHidden/>
          </w:rPr>
          <w:t>68</w:t>
        </w:r>
        <w:r>
          <w:rPr>
            <w:noProof/>
            <w:webHidden/>
          </w:rPr>
          <w:fldChar w:fldCharType="end"/>
        </w:r>
      </w:hyperlink>
    </w:p>
    <w:p w14:paraId="69337050" w14:textId="40017B3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2" w:history="1">
        <w:r w:rsidRPr="000870F3">
          <w:rPr>
            <w:rStyle w:val="Hyperlink"/>
            <w:noProof/>
          </w:rPr>
          <w:t>Lentelė 81 Apmokinti modeliai panaudojimo atvejo aprašas</w:t>
        </w:r>
        <w:r>
          <w:rPr>
            <w:noProof/>
            <w:webHidden/>
          </w:rPr>
          <w:tab/>
        </w:r>
        <w:r>
          <w:rPr>
            <w:noProof/>
            <w:webHidden/>
          </w:rPr>
          <w:fldChar w:fldCharType="begin"/>
        </w:r>
        <w:r>
          <w:rPr>
            <w:noProof/>
            <w:webHidden/>
          </w:rPr>
          <w:instrText xml:space="preserve"> PAGEREF _Toc29952882 \h </w:instrText>
        </w:r>
        <w:r>
          <w:rPr>
            <w:noProof/>
            <w:webHidden/>
          </w:rPr>
        </w:r>
        <w:r>
          <w:rPr>
            <w:noProof/>
            <w:webHidden/>
          </w:rPr>
          <w:fldChar w:fldCharType="separate"/>
        </w:r>
        <w:r w:rsidR="00CD325D">
          <w:rPr>
            <w:noProof/>
            <w:webHidden/>
          </w:rPr>
          <w:t>68</w:t>
        </w:r>
        <w:r>
          <w:rPr>
            <w:noProof/>
            <w:webHidden/>
          </w:rPr>
          <w:fldChar w:fldCharType="end"/>
        </w:r>
      </w:hyperlink>
    </w:p>
    <w:p w14:paraId="75688D0B" w14:textId="2D38E601"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3" w:history="1">
        <w:r w:rsidRPr="000870F3">
          <w:rPr>
            <w:rStyle w:val="Hyperlink"/>
            <w:noProof/>
          </w:rPr>
          <w:t>Lentelė 82 Apmokintų modelių trynimas panaudojimo atvejo aprašas</w:t>
        </w:r>
        <w:r>
          <w:rPr>
            <w:noProof/>
            <w:webHidden/>
          </w:rPr>
          <w:tab/>
        </w:r>
        <w:r>
          <w:rPr>
            <w:noProof/>
            <w:webHidden/>
          </w:rPr>
          <w:fldChar w:fldCharType="begin"/>
        </w:r>
        <w:r>
          <w:rPr>
            <w:noProof/>
            <w:webHidden/>
          </w:rPr>
          <w:instrText xml:space="preserve"> PAGEREF _Toc29952883 \h </w:instrText>
        </w:r>
        <w:r>
          <w:rPr>
            <w:noProof/>
            <w:webHidden/>
          </w:rPr>
        </w:r>
        <w:r>
          <w:rPr>
            <w:noProof/>
            <w:webHidden/>
          </w:rPr>
          <w:fldChar w:fldCharType="separate"/>
        </w:r>
        <w:r w:rsidR="00CD325D">
          <w:rPr>
            <w:noProof/>
            <w:webHidden/>
          </w:rPr>
          <w:t>69</w:t>
        </w:r>
        <w:r>
          <w:rPr>
            <w:noProof/>
            <w:webHidden/>
          </w:rPr>
          <w:fldChar w:fldCharType="end"/>
        </w:r>
      </w:hyperlink>
    </w:p>
    <w:p w14:paraId="46F7D2FC" w14:textId="75DBA58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4" w:history="1">
        <w:r w:rsidRPr="000870F3">
          <w:rPr>
            <w:rStyle w:val="Hyperlink"/>
            <w:noProof/>
          </w:rPr>
          <w:t>Lentelė 83 Apmokinto modelio aktyvinimas panaudojimo atvejo aprašas</w:t>
        </w:r>
        <w:r>
          <w:rPr>
            <w:noProof/>
            <w:webHidden/>
          </w:rPr>
          <w:tab/>
        </w:r>
        <w:r>
          <w:rPr>
            <w:noProof/>
            <w:webHidden/>
          </w:rPr>
          <w:fldChar w:fldCharType="begin"/>
        </w:r>
        <w:r>
          <w:rPr>
            <w:noProof/>
            <w:webHidden/>
          </w:rPr>
          <w:instrText xml:space="preserve"> PAGEREF _Toc29952884 \h </w:instrText>
        </w:r>
        <w:r>
          <w:rPr>
            <w:noProof/>
            <w:webHidden/>
          </w:rPr>
        </w:r>
        <w:r>
          <w:rPr>
            <w:noProof/>
            <w:webHidden/>
          </w:rPr>
          <w:fldChar w:fldCharType="separate"/>
        </w:r>
        <w:r w:rsidR="00CD325D">
          <w:rPr>
            <w:noProof/>
            <w:webHidden/>
          </w:rPr>
          <w:t>69</w:t>
        </w:r>
        <w:r>
          <w:rPr>
            <w:noProof/>
            <w:webHidden/>
          </w:rPr>
          <w:fldChar w:fldCharType="end"/>
        </w:r>
      </w:hyperlink>
    </w:p>
    <w:p w14:paraId="2C65EE48" w14:textId="1CFD32CE"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5" w:history="1">
        <w:r w:rsidRPr="000870F3">
          <w:rPr>
            <w:rStyle w:val="Hyperlink"/>
            <w:noProof/>
          </w:rPr>
          <w:t>Lentelė 84 Apmokymo pradėjimas panaudojimo atvejo aprašas</w:t>
        </w:r>
        <w:r>
          <w:rPr>
            <w:noProof/>
            <w:webHidden/>
          </w:rPr>
          <w:tab/>
        </w:r>
        <w:r>
          <w:rPr>
            <w:noProof/>
            <w:webHidden/>
          </w:rPr>
          <w:fldChar w:fldCharType="begin"/>
        </w:r>
        <w:r>
          <w:rPr>
            <w:noProof/>
            <w:webHidden/>
          </w:rPr>
          <w:instrText xml:space="preserve"> PAGEREF _Toc29952885 \h </w:instrText>
        </w:r>
        <w:r>
          <w:rPr>
            <w:noProof/>
            <w:webHidden/>
          </w:rPr>
        </w:r>
        <w:r>
          <w:rPr>
            <w:noProof/>
            <w:webHidden/>
          </w:rPr>
          <w:fldChar w:fldCharType="separate"/>
        </w:r>
        <w:r w:rsidR="00CD325D">
          <w:rPr>
            <w:noProof/>
            <w:webHidden/>
          </w:rPr>
          <w:t>70</w:t>
        </w:r>
        <w:r>
          <w:rPr>
            <w:noProof/>
            <w:webHidden/>
          </w:rPr>
          <w:fldChar w:fldCharType="end"/>
        </w:r>
      </w:hyperlink>
    </w:p>
    <w:p w14:paraId="5D7306BD" w14:textId="70353BE5"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6" w:history="1">
        <w:r w:rsidRPr="000870F3">
          <w:rPr>
            <w:rStyle w:val="Hyperlink"/>
            <w:noProof/>
          </w:rPr>
          <w:t>Lentelė 85 Suplanuotų analizių paleidimas panaudojimo atvejo aprašas</w:t>
        </w:r>
        <w:r>
          <w:rPr>
            <w:noProof/>
            <w:webHidden/>
          </w:rPr>
          <w:tab/>
        </w:r>
        <w:r>
          <w:rPr>
            <w:noProof/>
            <w:webHidden/>
          </w:rPr>
          <w:fldChar w:fldCharType="begin"/>
        </w:r>
        <w:r>
          <w:rPr>
            <w:noProof/>
            <w:webHidden/>
          </w:rPr>
          <w:instrText xml:space="preserve"> PAGEREF _Toc29952886 \h </w:instrText>
        </w:r>
        <w:r>
          <w:rPr>
            <w:noProof/>
            <w:webHidden/>
          </w:rPr>
        </w:r>
        <w:r>
          <w:rPr>
            <w:noProof/>
            <w:webHidden/>
          </w:rPr>
          <w:fldChar w:fldCharType="separate"/>
        </w:r>
        <w:r w:rsidR="00CD325D">
          <w:rPr>
            <w:noProof/>
            <w:webHidden/>
          </w:rPr>
          <w:t>70</w:t>
        </w:r>
        <w:r>
          <w:rPr>
            <w:noProof/>
            <w:webHidden/>
          </w:rPr>
          <w:fldChar w:fldCharType="end"/>
        </w:r>
      </w:hyperlink>
    </w:p>
    <w:p w14:paraId="20D65E8C" w14:textId="6C6A9756"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7" w:history="1">
        <w:r w:rsidRPr="000870F3">
          <w:rPr>
            <w:rStyle w:val="Hyperlink"/>
            <w:b/>
            <w:noProof/>
          </w:rPr>
          <w:t>86 lentelė.</w:t>
        </w:r>
        <w:r w:rsidRPr="000870F3">
          <w:rPr>
            <w:rStyle w:val="Hyperlink"/>
            <w:noProof/>
          </w:rPr>
          <w:t xml:space="preserve"> Nuorodos</w:t>
        </w:r>
        <w:r>
          <w:rPr>
            <w:noProof/>
            <w:webHidden/>
          </w:rPr>
          <w:tab/>
        </w:r>
        <w:r>
          <w:rPr>
            <w:noProof/>
            <w:webHidden/>
          </w:rPr>
          <w:fldChar w:fldCharType="begin"/>
        </w:r>
        <w:r>
          <w:rPr>
            <w:noProof/>
            <w:webHidden/>
          </w:rPr>
          <w:instrText xml:space="preserve"> PAGEREF _Toc29952887 \h </w:instrText>
        </w:r>
        <w:r>
          <w:rPr>
            <w:noProof/>
            <w:webHidden/>
          </w:rPr>
        </w:r>
        <w:r>
          <w:rPr>
            <w:noProof/>
            <w:webHidden/>
          </w:rPr>
          <w:fldChar w:fldCharType="separate"/>
        </w:r>
        <w:r w:rsidR="00CD325D">
          <w:rPr>
            <w:noProof/>
            <w:webHidden/>
          </w:rPr>
          <w:t>100</w:t>
        </w:r>
        <w:r>
          <w:rPr>
            <w:noProof/>
            <w:webHidden/>
          </w:rPr>
          <w:fldChar w:fldCharType="end"/>
        </w:r>
      </w:hyperlink>
    </w:p>
    <w:p w14:paraId="5AF5EB30" w14:textId="4246B10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8" w:history="1">
        <w:r w:rsidRPr="000870F3">
          <w:rPr>
            <w:rStyle w:val="Hyperlink"/>
            <w:b/>
            <w:noProof/>
          </w:rPr>
          <w:t>87 lentelė.</w:t>
        </w:r>
        <w:r w:rsidRPr="000870F3">
          <w:rPr>
            <w:rStyle w:val="Hyperlink"/>
            <w:noProof/>
          </w:rPr>
          <w:t xml:space="preserve"> Testavimo tvarkaraštis</w:t>
        </w:r>
        <w:r>
          <w:rPr>
            <w:noProof/>
            <w:webHidden/>
          </w:rPr>
          <w:tab/>
        </w:r>
        <w:r>
          <w:rPr>
            <w:noProof/>
            <w:webHidden/>
          </w:rPr>
          <w:fldChar w:fldCharType="begin"/>
        </w:r>
        <w:r>
          <w:rPr>
            <w:noProof/>
            <w:webHidden/>
          </w:rPr>
          <w:instrText xml:space="preserve"> PAGEREF _Toc29952888 \h </w:instrText>
        </w:r>
        <w:r>
          <w:rPr>
            <w:noProof/>
            <w:webHidden/>
          </w:rPr>
        </w:r>
        <w:r>
          <w:rPr>
            <w:noProof/>
            <w:webHidden/>
          </w:rPr>
          <w:fldChar w:fldCharType="separate"/>
        </w:r>
        <w:r w:rsidR="00CD325D">
          <w:rPr>
            <w:noProof/>
            <w:webHidden/>
          </w:rPr>
          <w:t>105</w:t>
        </w:r>
        <w:r>
          <w:rPr>
            <w:noProof/>
            <w:webHidden/>
          </w:rPr>
          <w:fldChar w:fldCharType="end"/>
        </w:r>
      </w:hyperlink>
    </w:p>
    <w:p w14:paraId="274C7179" w14:textId="77160F7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89" w:history="1">
        <w:r w:rsidRPr="000870F3">
          <w:rPr>
            <w:rStyle w:val="Hyperlink"/>
            <w:noProof/>
            <w:lang w:val="pt-BR"/>
          </w:rPr>
          <w:t>Lentelė 8.1</w:t>
        </w:r>
        <w:r w:rsidRPr="000870F3">
          <w:rPr>
            <w:rStyle w:val="Hyperlink"/>
            <w:noProof/>
          </w:rPr>
          <w:t xml:space="preserve"> Peržiūrų aprašymas</w:t>
        </w:r>
        <w:r>
          <w:rPr>
            <w:noProof/>
            <w:webHidden/>
          </w:rPr>
          <w:tab/>
        </w:r>
        <w:r>
          <w:rPr>
            <w:noProof/>
            <w:webHidden/>
          </w:rPr>
          <w:fldChar w:fldCharType="begin"/>
        </w:r>
        <w:r>
          <w:rPr>
            <w:noProof/>
            <w:webHidden/>
          </w:rPr>
          <w:instrText xml:space="preserve"> PAGEREF _Toc29952889 \h </w:instrText>
        </w:r>
        <w:r>
          <w:rPr>
            <w:noProof/>
            <w:webHidden/>
          </w:rPr>
        </w:r>
        <w:r>
          <w:rPr>
            <w:noProof/>
            <w:webHidden/>
          </w:rPr>
          <w:fldChar w:fldCharType="separate"/>
        </w:r>
        <w:r w:rsidR="00CD325D">
          <w:rPr>
            <w:noProof/>
            <w:webHidden/>
          </w:rPr>
          <w:t>121</w:t>
        </w:r>
        <w:r>
          <w:rPr>
            <w:noProof/>
            <w:webHidden/>
          </w:rPr>
          <w:fldChar w:fldCharType="end"/>
        </w:r>
      </w:hyperlink>
    </w:p>
    <w:p w14:paraId="3AA9EB0D" w14:textId="5B8B4632"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0" w:history="1">
        <w:r w:rsidRPr="000870F3">
          <w:rPr>
            <w:rStyle w:val="Hyperlink"/>
            <w:noProof/>
          </w:rPr>
          <w:t>Lentelė 8.2 Rolės</w:t>
        </w:r>
        <w:r>
          <w:rPr>
            <w:noProof/>
            <w:webHidden/>
          </w:rPr>
          <w:tab/>
        </w:r>
        <w:r>
          <w:rPr>
            <w:noProof/>
            <w:webHidden/>
          </w:rPr>
          <w:fldChar w:fldCharType="begin"/>
        </w:r>
        <w:r>
          <w:rPr>
            <w:noProof/>
            <w:webHidden/>
          </w:rPr>
          <w:instrText xml:space="preserve"> PAGEREF _Toc29952890 \h </w:instrText>
        </w:r>
        <w:r>
          <w:rPr>
            <w:noProof/>
            <w:webHidden/>
          </w:rPr>
        </w:r>
        <w:r>
          <w:rPr>
            <w:noProof/>
            <w:webHidden/>
          </w:rPr>
          <w:fldChar w:fldCharType="separate"/>
        </w:r>
        <w:r w:rsidR="00CD325D">
          <w:rPr>
            <w:noProof/>
            <w:webHidden/>
          </w:rPr>
          <w:t>121</w:t>
        </w:r>
        <w:r>
          <w:rPr>
            <w:noProof/>
            <w:webHidden/>
          </w:rPr>
          <w:fldChar w:fldCharType="end"/>
        </w:r>
      </w:hyperlink>
    </w:p>
    <w:p w14:paraId="23AB1F20" w14:textId="66E45F5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1" w:history="1">
        <w:r w:rsidRPr="000870F3">
          <w:rPr>
            <w:rStyle w:val="Hyperlink"/>
            <w:noProof/>
          </w:rPr>
          <w:t>Lentelė 8.3 Naudojamo proceso apibrėžimas</w:t>
        </w:r>
        <w:r>
          <w:rPr>
            <w:noProof/>
            <w:webHidden/>
          </w:rPr>
          <w:tab/>
        </w:r>
        <w:r>
          <w:rPr>
            <w:noProof/>
            <w:webHidden/>
          </w:rPr>
          <w:fldChar w:fldCharType="begin"/>
        </w:r>
        <w:r>
          <w:rPr>
            <w:noProof/>
            <w:webHidden/>
          </w:rPr>
          <w:instrText xml:space="preserve"> PAGEREF _Toc29952891 \h </w:instrText>
        </w:r>
        <w:r>
          <w:rPr>
            <w:noProof/>
            <w:webHidden/>
          </w:rPr>
        </w:r>
        <w:r>
          <w:rPr>
            <w:noProof/>
            <w:webHidden/>
          </w:rPr>
          <w:fldChar w:fldCharType="separate"/>
        </w:r>
        <w:r w:rsidR="00CD325D">
          <w:rPr>
            <w:noProof/>
            <w:webHidden/>
          </w:rPr>
          <w:t>122</w:t>
        </w:r>
        <w:r>
          <w:rPr>
            <w:noProof/>
            <w:webHidden/>
          </w:rPr>
          <w:fldChar w:fldCharType="end"/>
        </w:r>
      </w:hyperlink>
    </w:p>
    <w:p w14:paraId="76D5DA73" w14:textId="37268E3F"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2" w:history="1">
        <w:r w:rsidRPr="000870F3">
          <w:rPr>
            <w:rStyle w:val="Hyperlink"/>
            <w:noProof/>
            <w:lang w:val="pt-BR"/>
          </w:rPr>
          <w:t>Lentelė 8.4 Sukurti duomenų surinkimo priemones</w:t>
        </w:r>
        <w:r>
          <w:rPr>
            <w:noProof/>
            <w:webHidden/>
          </w:rPr>
          <w:tab/>
        </w:r>
        <w:r>
          <w:rPr>
            <w:noProof/>
            <w:webHidden/>
          </w:rPr>
          <w:fldChar w:fldCharType="begin"/>
        </w:r>
        <w:r>
          <w:rPr>
            <w:noProof/>
            <w:webHidden/>
          </w:rPr>
          <w:instrText xml:space="preserve"> PAGEREF _Toc29952892 \h </w:instrText>
        </w:r>
        <w:r>
          <w:rPr>
            <w:noProof/>
            <w:webHidden/>
          </w:rPr>
        </w:r>
        <w:r>
          <w:rPr>
            <w:noProof/>
            <w:webHidden/>
          </w:rPr>
          <w:fldChar w:fldCharType="separate"/>
        </w:r>
        <w:r w:rsidR="00CD325D">
          <w:rPr>
            <w:noProof/>
            <w:webHidden/>
          </w:rPr>
          <w:t>122</w:t>
        </w:r>
        <w:r>
          <w:rPr>
            <w:noProof/>
            <w:webHidden/>
          </w:rPr>
          <w:fldChar w:fldCharType="end"/>
        </w:r>
      </w:hyperlink>
    </w:p>
    <w:p w14:paraId="052A6717" w14:textId="786A24F4"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3" w:history="1">
        <w:r w:rsidRPr="000870F3">
          <w:rPr>
            <w:rStyle w:val="Hyperlink"/>
            <w:noProof/>
          </w:rPr>
          <w:t>Lentelė 8.5 Duomenų surinkimas</w:t>
        </w:r>
        <w:r>
          <w:rPr>
            <w:noProof/>
            <w:webHidden/>
          </w:rPr>
          <w:tab/>
        </w:r>
        <w:r>
          <w:rPr>
            <w:noProof/>
            <w:webHidden/>
          </w:rPr>
          <w:fldChar w:fldCharType="begin"/>
        </w:r>
        <w:r>
          <w:rPr>
            <w:noProof/>
            <w:webHidden/>
          </w:rPr>
          <w:instrText xml:space="preserve"> PAGEREF _Toc29952893 \h </w:instrText>
        </w:r>
        <w:r>
          <w:rPr>
            <w:noProof/>
            <w:webHidden/>
          </w:rPr>
        </w:r>
        <w:r>
          <w:rPr>
            <w:noProof/>
            <w:webHidden/>
          </w:rPr>
          <w:fldChar w:fldCharType="separate"/>
        </w:r>
        <w:r w:rsidR="00CD325D">
          <w:rPr>
            <w:noProof/>
            <w:webHidden/>
          </w:rPr>
          <w:t>123</w:t>
        </w:r>
        <w:r>
          <w:rPr>
            <w:noProof/>
            <w:webHidden/>
          </w:rPr>
          <w:fldChar w:fldCharType="end"/>
        </w:r>
      </w:hyperlink>
    </w:p>
    <w:p w14:paraId="46C193D4" w14:textId="1A39B28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4" w:history="1">
        <w:r w:rsidRPr="000870F3">
          <w:rPr>
            <w:rStyle w:val="Hyperlink"/>
            <w:noProof/>
          </w:rPr>
          <w:t>Lentelė 8.6 Peržiūros santraukos peržiūra</w:t>
        </w:r>
        <w:r>
          <w:rPr>
            <w:noProof/>
            <w:webHidden/>
          </w:rPr>
          <w:tab/>
        </w:r>
        <w:r>
          <w:rPr>
            <w:noProof/>
            <w:webHidden/>
          </w:rPr>
          <w:fldChar w:fldCharType="begin"/>
        </w:r>
        <w:r>
          <w:rPr>
            <w:noProof/>
            <w:webHidden/>
          </w:rPr>
          <w:instrText xml:space="preserve"> PAGEREF _Toc29952894 \h </w:instrText>
        </w:r>
        <w:r>
          <w:rPr>
            <w:noProof/>
            <w:webHidden/>
          </w:rPr>
        </w:r>
        <w:r>
          <w:rPr>
            <w:noProof/>
            <w:webHidden/>
          </w:rPr>
          <w:fldChar w:fldCharType="separate"/>
        </w:r>
        <w:r w:rsidR="00CD325D">
          <w:rPr>
            <w:noProof/>
            <w:webHidden/>
          </w:rPr>
          <w:t>124</w:t>
        </w:r>
        <w:r>
          <w:rPr>
            <w:noProof/>
            <w:webHidden/>
          </w:rPr>
          <w:fldChar w:fldCharType="end"/>
        </w:r>
      </w:hyperlink>
    </w:p>
    <w:p w14:paraId="0B5107E2" w14:textId="2E626D50"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5" w:history="1">
        <w:r w:rsidRPr="000870F3">
          <w:rPr>
            <w:rStyle w:val="Hyperlink"/>
            <w:noProof/>
            <w:lang w:val="pt-BR"/>
          </w:rPr>
          <w:t>Lentelė 8.7 Apskaitos sistemų vertinimo kriterijai</w:t>
        </w:r>
        <w:r>
          <w:rPr>
            <w:noProof/>
            <w:webHidden/>
          </w:rPr>
          <w:tab/>
        </w:r>
        <w:r>
          <w:rPr>
            <w:noProof/>
            <w:webHidden/>
          </w:rPr>
          <w:fldChar w:fldCharType="begin"/>
        </w:r>
        <w:r>
          <w:rPr>
            <w:noProof/>
            <w:webHidden/>
          </w:rPr>
          <w:instrText xml:space="preserve"> PAGEREF _Toc29952895 \h </w:instrText>
        </w:r>
        <w:r>
          <w:rPr>
            <w:noProof/>
            <w:webHidden/>
          </w:rPr>
        </w:r>
        <w:r>
          <w:rPr>
            <w:noProof/>
            <w:webHidden/>
          </w:rPr>
          <w:fldChar w:fldCharType="separate"/>
        </w:r>
        <w:r w:rsidR="00CD325D">
          <w:rPr>
            <w:noProof/>
            <w:webHidden/>
          </w:rPr>
          <w:t>129</w:t>
        </w:r>
        <w:r>
          <w:rPr>
            <w:noProof/>
            <w:webHidden/>
          </w:rPr>
          <w:fldChar w:fldCharType="end"/>
        </w:r>
      </w:hyperlink>
    </w:p>
    <w:p w14:paraId="3EA810BD" w14:textId="0AB42E5D" w:rsidR="001474C7" w:rsidRDefault="001474C7">
      <w:pPr>
        <w:pStyle w:val="TableofFigures"/>
        <w:tabs>
          <w:tab w:val="right" w:leader="dot" w:pos="9350"/>
        </w:tabs>
        <w:rPr>
          <w:rFonts w:asciiTheme="minorHAnsi" w:eastAsiaTheme="minorEastAsia" w:hAnsiTheme="minorHAnsi" w:cstheme="minorBidi"/>
          <w:bCs w:val="0"/>
          <w:noProof/>
          <w:sz w:val="22"/>
          <w:szCs w:val="22"/>
          <w:lang w:val="en-US"/>
        </w:rPr>
      </w:pPr>
      <w:hyperlink w:anchor="_Toc29952896" w:history="1">
        <w:r w:rsidRPr="000870F3">
          <w:rPr>
            <w:rStyle w:val="Hyperlink"/>
            <w:noProof/>
            <w:lang w:val="pt-BR"/>
          </w:rPr>
          <w:t>Lentelė 8.8 Neuroninių tinklų PĮ sistemos kriterijai</w:t>
        </w:r>
        <w:r>
          <w:rPr>
            <w:noProof/>
            <w:webHidden/>
          </w:rPr>
          <w:tab/>
        </w:r>
        <w:r>
          <w:rPr>
            <w:noProof/>
            <w:webHidden/>
          </w:rPr>
          <w:fldChar w:fldCharType="begin"/>
        </w:r>
        <w:r>
          <w:rPr>
            <w:noProof/>
            <w:webHidden/>
          </w:rPr>
          <w:instrText xml:space="preserve"> PAGEREF _Toc29952896 \h </w:instrText>
        </w:r>
        <w:r>
          <w:rPr>
            <w:noProof/>
            <w:webHidden/>
          </w:rPr>
        </w:r>
        <w:r>
          <w:rPr>
            <w:noProof/>
            <w:webHidden/>
          </w:rPr>
          <w:fldChar w:fldCharType="separate"/>
        </w:r>
        <w:r w:rsidR="00CD325D">
          <w:rPr>
            <w:noProof/>
            <w:webHidden/>
          </w:rPr>
          <w:t>130</w:t>
        </w:r>
        <w:r>
          <w:rPr>
            <w:noProof/>
            <w:webHidden/>
          </w:rPr>
          <w:fldChar w:fldCharType="end"/>
        </w:r>
      </w:hyperlink>
    </w:p>
    <w:p w14:paraId="5A9FCFF6" w14:textId="5096FFDF" w:rsidR="0089222F" w:rsidRDefault="0089222F" w:rsidP="00745155">
      <w:r>
        <w:fldChar w:fldCharType="end"/>
      </w:r>
    </w:p>
    <w:p w14:paraId="0449E9EF" w14:textId="77777777" w:rsidR="0089222F" w:rsidRDefault="0089222F" w:rsidP="00745155">
      <w:r>
        <w:br w:type="page"/>
      </w:r>
    </w:p>
    <w:p w14:paraId="268DCF44" w14:textId="54477CD7" w:rsidR="00DF71E7" w:rsidRDefault="00DF71E7" w:rsidP="00DF71E7">
      <w:pPr>
        <w:pStyle w:val="Heading1"/>
        <w:keepNext/>
        <w:tabs>
          <w:tab w:val="num" w:pos="502"/>
        </w:tabs>
        <w:spacing w:line="360" w:lineRule="auto"/>
        <w:ind w:left="502"/>
      </w:pPr>
      <w:bookmarkStart w:id="5" w:name="_Toc533189321"/>
      <w:bookmarkStart w:id="6" w:name="_Toc29952509"/>
      <w:r>
        <w:lastRenderedPageBreak/>
        <w:t>ProjektoParaiška</w:t>
      </w:r>
      <w:bookmarkEnd w:id="6"/>
    </w:p>
    <w:p w14:paraId="661CF095" w14:textId="19532A63" w:rsidR="00DF71E7" w:rsidRDefault="00DF71E7" w:rsidP="00DF71E7">
      <w:pPr>
        <w:pStyle w:val="Heading2"/>
      </w:pPr>
      <w:bookmarkStart w:id="7" w:name="_Toc29952510"/>
      <w:r>
        <w:t>Įvadas</w:t>
      </w:r>
      <w:bookmarkEnd w:id="5"/>
      <w:bookmarkEnd w:id="7"/>
    </w:p>
    <w:p w14:paraId="7F46848D" w14:textId="77777777" w:rsidR="00DF71E7" w:rsidRDefault="00DF71E7" w:rsidP="00DF71E7">
      <w:pPr>
        <w:pStyle w:val="Heading3"/>
      </w:pPr>
      <w:bookmarkStart w:id="8" w:name="_Toc533189322"/>
      <w:bookmarkStart w:id="9" w:name="_Toc29952511"/>
      <w:r>
        <w:t>Dokumento paskirtis</w:t>
      </w:r>
      <w:bookmarkEnd w:id="8"/>
      <w:bookmarkEnd w:id="9"/>
      <w:r>
        <w:t xml:space="preserve"> </w:t>
      </w:r>
    </w:p>
    <w:p w14:paraId="4F58222A" w14:textId="77777777" w:rsidR="00DF71E7" w:rsidRPr="000858C6" w:rsidRDefault="00DF71E7" w:rsidP="00DF71E7">
      <w:r w:rsidRPr="000858C6">
        <w:t xml:space="preserve">Dokumentas skirtas projekto reikalavimų suderinimui tarp projekto užsakovo, projekto vadovo ir projekto vykdytojų. Kartu dokumentas yra Kauno technologijos universiteto Informatikos fakulteto Programų inžinerijos katedros modulio </w:t>
      </w:r>
      <w:r w:rsidRPr="000858C6">
        <w:rPr>
          <w:b/>
        </w:rPr>
        <w:t>T000M241 „Tiriamasis projektas 1”</w:t>
      </w:r>
      <w:r w:rsidRPr="000858C6">
        <w:t xml:space="preserve"> ataskaita. Taip pat dokumentas gali būti naudingas susipažinimui su naujausiomis programų  sistemomis dirbtinio intelekto srityje</w:t>
      </w:r>
    </w:p>
    <w:p w14:paraId="0323725D" w14:textId="77777777" w:rsidR="00DF71E7" w:rsidRDefault="00DF71E7" w:rsidP="00DF71E7">
      <w:pPr>
        <w:pStyle w:val="Heading3"/>
      </w:pPr>
      <w:bookmarkStart w:id="10" w:name="_Toc533189323"/>
      <w:bookmarkStart w:id="11" w:name="_Toc29952512"/>
      <w:r>
        <w:t>Santrauka</w:t>
      </w:r>
      <w:bookmarkEnd w:id="10"/>
      <w:bookmarkEnd w:id="11"/>
    </w:p>
    <w:p w14:paraId="01E709BE" w14:textId="77777777" w:rsidR="00DF71E7" w:rsidRPr="00ED103D" w:rsidRDefault="00DF71E7" w:rsidP="00DF71E7">
      <w:r w:rsidRPr="000035E0">
        <w:t>Palyginus su 1995 kai internetą turėjo vos 1% žmonių populiacijos, 2018 internete pasiekia 40% vartotojų, yra begalės svetainių, su vis daugiau atsirandant kiekvieną dieną, šiais laikais jeigu užsiimi bet kokiu verslu privalai turėti interneto svetainę. Keliaujant toliau, šie skaičiai tik augs, internetas pasiekiamas ir naudojamas vis daugiau žmonių, taip pat, jisai  keičiasi atsirandant vis naujoms tendencijoms kiekvieną dieną. Atitikti šias tendencijas ir tikti didesnei daliai potencialių vartotojų yra nemažas darbas ir šios sistemos tikslas yra kažkiek to darbo automatizuoti.</w:t>
      </w:r>
    </w:p>
    <w:p w14:paraId="176D7B18" w14:textId="77777777" w:rsidR="00DF71E7" w:rsidRDefault="00DF71E7" w:rsidP="00DF71E7">
      <w:r w:rsidRPr="000858C6">
        <w:t xml:space="preserve">Projekto metu kuriama sistema, dirbtinio intelekto pagalba, atlieka vartotojų patyrimo ir grafinės vartotojo sąsajos analizę. Ši analizė yra skirta naudotis lyginimo paskirtimi su ankstesniame laike tirtais objektais. Sistema priima grafinės sąsajos nuotrauką, naudodamasi neuroniniu tinklu, aptinka atpažįstamus elementus – tokius elementus, kurie yra užregistruoti ir jų aptikimui apmokintas neuroninis tinklas. Elementai yra pažymimi, pašalinama perteklinė nuotraukos informacija ir tada nuotrauka yra klasifikuojama sekančio neuroninio tinklo, kuris yra apmokintas aptikti </w:t>
      </w:r>
      <w:r>
        <w:t>elementų išdėstymo formas.</w:t>
      </w:r>
    </w:p>
    <w:p w14:paraId="5E18139D" w14:textId="77777777" w:rsidR="00DF71E7" w:rsidRDefault="00DF71E7" w:rsidP="00DF71E7">
      <w:r>
        <w:t xml:space="preserve">Dirbtinis intelektas sparčiai populiarėja informacinių technologijų srityje, vis daugiau įmonių mato potencialą šiose technologijose. Ypatingai dėl to, jog technologijos pagaliau pradeda pasivyti tą lygi kai, atlikti dirbtinio intelekto skaičiavimus tampa įmanoma paprastais kompiuteriais. Didelės įmonės investuoja vis daugiau į šiuos projektus - </w:t>
      </w:r>
      <w:r w:rsidRPr="000035E0">
        <w:t>„</w:t>
      </w:r>
      <w:r w:rsidRPr="000035E0">
        <w:rPr>
          <w:i/>
        </w:rPr>
        <w:t xml:space="preserve">Google </w:t>
      </w:r>
      <w:r w:rsidRPr="000035E0">
        <w:t xml:space="preserve">2012 metais turėjo 2 gilaus mokymosi projektus, šiai dienai jų turi daugiau nei 1000, pagal </w:t>
      </w:r>
      <w:r w:rsidRPr="000035E0">
        <w:rPr>
          <w:i/>
        </w:rPr>
        <w:t>Google</w:t>
      </w:r>
      <w:r w:rsidRPr="000035E0">
        <w:t xml:space="preserve"> spaudos atstovą“</w:t>
      </w:r>
      <w:r>
        <w:rPr>
          <w:noProof/>
        </w:rPr>
        <w:t xml:space="preserve"> (Parloff, 2016)</w:t>
      </w:r>
      <w:r>
        <w:t>.</w:t>
      </w:r>
    </w:p>
    <w:p w14:paraId="5CB566B0" w14:textId="77777777" w:rsidR="00DF71E7" w:rsidRDefault="00DF71E7" w:rsidP="00DF71E7">
      <w:r>
        <w:t>Projekto idėja yra ateityje padaryti jį savamokslį – kuris mokintųsi automatiškai, kadangi interneto svetainių yra daug, jų nuotraukas padaryti yra lengvą ir jų kiekis pastoviai auga, šis projektas ateityje turėtų būti perspektyvus ir tuo metu nereikalauti didelio kiekio prižiūrėjimo.</w:t>
      </w:r>
    </w:p>
    <w:p w14:paraId="363150D8" w14:textId="77777777" w:rsidR="00DF71E7" w:rsidRDefault="00DF71E7" w:rsidP="00DF71E7">
      <w:r>
        <w:t>Projekto komandą sudaro:</w:t>
      </w:r>
    </w:p>
    <w:p w14:paraId="1CF73F52" w14:textId="77777777" w:rsidR="00DF71E7" w:rsidRDefault="00DF71E7" w:rsidP="00ED3A2C">
      <w:pPr>
        <w:numPr>
          <w:ilvl w:val="0"/>
          <w:numId w:val="9"/>
        </w:numPr>
        <w:spacing w:line="360" w:lineRule="auto"/>
      </w:pPr>
      <w:r>
        <w:t>Sistemos vartotojai – programuotojai ir komandos, kurie neturi laiko sekti visas dizaino tendencijas,</w:t>
      </w:r>
    </w:p>
    <w:p w14:paraId="5444DFE4" w14:textId="77777777" w:rsidR="00DF71E7" w:rsidRDefault="00DF71E7" w:rsidP="00ED3A2C">
      <w:pPr>
        <w:numPr>
          <w:ilvl w:val="0"/>
          <w:numId w:val="9"/>
        </w:numPr>
        <w:spacing w:line="360" w:lineRule="auto"/>
      </w:pPr>
      <w:r>
        <w:t>Užsakovai – Kauno technologijų universitetas,</w:t>
      </w:r>
    </w:p>
    <w:p w14:paraId="714E0305" w14:textId="77777777" w:rsidR="00DF71E7" w:rsidRPr="000858C6" w:rsidRDefault="00DF71E7" w:rsidP="00ED3A2C">
      <w:pPr>
        <w:numPr>
          <w:ilvl w:val="0"/>
          <w:numId w:val="9"/>
        </w:numPr>
        <w:spacing w:line="360" w:lineRule="auto"/>
      </w:pPr>
      <w:r>
        <w:t>Sistemos kūrėjai – Rytis Maskeliūnas, Marius Ambrazevičius.</w:t>
      </w:r>
    </w:p>
    <w:p w14:paraId="58D6C4CF" w14:textId="77777777" w:rsidR="00DF71E7" w:rsidRDefault="00DF71E7" w:rsidP="00DF71E7">
      <w:r>
        <w:t>Numatoma projekto trukmė – nuo 2018-09-01 iki 2020-05-31.</w:t>
      </w:r>
    </w:p>
    <w:p w14:paraId="42492BEA" w14:textId="77777777" w:rsidR="00DF71E7" w:rsidRDefault="00DF71E7" w:rsidP="00DF71E7">
      <w:r>
        <w:t>Numatoma projekto kaina – 75000 ~ Eurų</w:t>
      </w:r>
    </w:p>
    <w:p w14:paraId="0C268D5F" w14:textId="5D402CF9" w:rsidR="00DF71E7" w:rsidRDefault="00DF71E7" w:rsidP="00DF71E7">
      <w:pPr>
        <w:pStyle w:val="Heading2"/>
      </w:pPr>
      <w:bookmarkStart w:id="12" w:name="_Toc533189324"/>
      <w:bookmarkStart w:id="13" w:name="_Toc29952513"/>
      <w:r>
        <w:t>Taikymo sritis</w:t>
      </w:r>
      <w:bookmarkEnd w:id="12"/>
      <w:bookmarkEnd w:id="13"/>
      <w:r>
        <w:t xml:space="preserve"> </w:t>
      </w:r>
    </w:p>
    <w:p w14:paraId="3E0A356D" w14:textId="77777777" w:rsidR="00DF71E7" w:rsidRDefault="00DF71E7" w:rsidP="00DF71E7">
      <w:pPr>
        <w:pStyle w:val="Heading3"/>
      </w:pPr>
      <w:bookmarkStart w:id="14" w:name="_Toc533189325"/>
      <w:bookmarkStart w:id="15" w:name="_Toc29952514"/>
      <w:r>
        <w:t>Projekto tikslas ir adresatas</w:t>
      </w:r>
      <w:bookmarkEnd w:id="14"/>
      <w:bookmarkEnd w:id="15"/>
    </w:p>
    <w:p w14:paraId="28B06E1E" w14:textId="77777777" w:rsidR="00DF71E7" w:rsidRDefault="00DF71E7" w:rsidP="00DF71E7">
      <w:r>
        <w:lastRenderedPageBreak/>
        <w:t>Darbo pagrindinis tikslas yra parengti sistemą gebančią palengvinti dizaino palaikymo darbą. Projekto adresatas yra jos vartotojai – programuotojai ar asmenys palaikantys, naujinantys sistemas, kurie nori sutaupyti laiko sekant dizaino tendencijas.</w:t>
      </w:r>
    </w:p>
    <w:p w14:paraId="137D2E5F" w14:textId="77777777" w:rsidR="00DF71E7" w:rsidRDefault="00DF71E7" w:rsidP="00DF71E7">
      <w:pPr>
        <w:pStyle w:val="Heading3"/>
      </w:pPr>
      <w:bookmarkStart w:id="16" w:name="_Toc533189326"/>
      <w:bookmarkStart w:id="17" w:name="_Toc29952515"/>
      <w:r>
        <w:t>Informacija apie užsakovo organizaciją</w:t>
      </w:r>
      <w:bookmarkEnd w:id="16"/>
      <w:bookmarkEnd w:id="17"/>
    </w:p>
    <w:p w14:paraId="4468B233" w14:textId="77777777" w:rsidR="00DF71E7" w:rsidRDefault="00DF71E7" w:rsidP="00DF71E7">
      <w:r>
        <w:t>Užsakovo organizacija yra valstybinė aukštoji mokykla Kauno technologijos universitetas. Kadangi projektas yra realizuojamas moksliniais tikslais, todėl konkretus pirkėjas neegzistuoja. Projekto sistema planuojama būti viešai pasiekiama ir tobulinama, pildant jos funkcionalumą.</w:t>
      </w:r>
    </w:p>
    <w:p w14:paraId="7F893780" w14:textId="77777777" w:rsidR="00DF71E7" w:rsidRDefault="00DF71E7" w:rsidP="00DF71E7">
      <w:pPr>
        <w:pStyle w:val="Heading3"/>
      </w:pPr>
      <w:bookmarkStart w:id="18" w:name="_Toc533189327"/>
      <w:bookmarkStart w:id="19" w:name="_Toc29952516"/>
      <w:r>
        <w:t>Problemos sprendimas pasaulyje</w:t>
      </w:r>
      <w:bookmarkEnd w:id="18"/>
      <w:bookmarkEnd w:id="19"/>
    </w:p>
    <w:p w14:paraId="4E2315B2" w14:textId="77777777" w:rsidR="00DF71E7" w:rsidRDefault="00DF71E7" w:rsidP="00DF71E7">
      <w:r>
        <w:t>Dirbtinio intelekto projektu yra daug, tačiau didžioji dalis jų nėra komercinio pobūdžio. Daugelis jų yra daugiau teoriniai moksliniai užrašai negu realizuoti konkretūs produktai. Kito produkto bandančio dirbtinio intelekto pagalba atlikti vartotojo patirties ar grafinės sąsajos analizes, nepavyko rasti, tačiau yra projektu, kurie dirba panašiomis temomis ar naudoja susijusias technologijas:</w:t>
      </w:r>
    </w:p>
    <w:p w14:paraId="33043298" w14:textId="77777777" w:rsidR="00DF71E7" w:rsidRDefault="00DF71E7" w:rsidP="00DF71E7">
      <w:pPr>
        <w:pStyle w:val="Heading4"/>
      </w:pPr>
      <w:bookmarkStart w:id="20" w:name="_Toc533189328"/>
      <w:r>
        <w:t>„</w:t>
      </w:r>
      <w:r w:rsidRPr="00DF71E7">
        <w:t>Neural</w:t>
      </w:r>
      <w:r>
        <w:t xml:space="preserve"> network-based approach for usre experience assessment“</w:t>
      </w:r>
      <w:bookmarkEnd w:id="20"/>
    </w:p>
    <w:p w14:paraId="4315BE65" w14:textId="77777777" w:rsidR="00DF71E7" w:rsidRDefault="00DF71E7" w:rsidP="00DF71E7">
      <w:r w:rsidRPr="000035E0">
        <w:t xml:space="preserve">2012 metais grupė studentų pasinaudojo neuroninių tinklų technologijomis išanalizuoti vartotojo patirtį. Ši grupė atliko detalų tyrimą prieš tai siūlytų vartotojo patirties analizės metodų, kurie siūlo įvairius ekonometrinius būdus ištirti vartotojo patyrimo priklausomybę nuo vartojo grafines sąsajos elementų atributų. Šie studentai nusprendė: „Tačiau, šie metodai reikalauja didelių rėžių ribojančių sprendimų, spėjimų ir vertinimų, kurios turi didelį poveikį analizės rezultatams.“  (A </w:t>
      </w:r>
      <w:proofErr w:type="spellStart"/>
      <w:r w:rsidRPr="000035E0">
        <w:t>neural</w:t>
      </w:r>
      <w:proofErr w:type="spellEnd"/>
      <w:r w:rsidRPr="000035E0">
        <w:t xml:space="preserve"> </w:t>
      </w:r>
      <w:proofErr w:type="spellStart"/>
      <w:r w:rsidRPr="000035E0">
        <w:t>network-based</w:t>
      </w:r>
      <w:proofErr w:type="spellEnd"/>
      <w:r w:rsidRPr="000035E0">
        <w:t xml:space="preserve"> </w:t>
      </w:r>
      <w:proofErr w:type="spellStart"/>
      <w:r w:rsidRPr="000035E0">
        <w:t>approach</w:t>
      </w:r>
      <w:proofErr w:type="spellEnd"/>
      <w:r w:rsidRPr="000035E0">
        <w:t xml:space="preserve"> </w:t>
      </w:r>
      <w:proofErr w:type="spellStart"/>
      <w:r w:rsidRPr="000035E0">
        <w:t>for</w:t>
      </w:r>
      <w:proofErr w:type="spellEnd"/>
      <w:r w:rsidRPr="000035E0">
        <w:t xml:space="preserve"> </w:t>
      </w:r>
      <w:proofErr w:type="spellStart"/>
      <w:r w:rsidRPr="000035E0">
        <w:t>user</w:t>
      </w:r>
      <w:proofErr w:type="spellEnd"/>
      <w:r w:rsidRPr="000035E0">
        <w:t xml:space="preserve"> </w:t>
      </w:r>
      <w:proofErr w:type="spellStart"/>
      <w:r w:rsidRPr="000035E0">
        <w:t>experience</w:t>
      </w:r>
      <w:proofErr w:type="spellEnd"/>
      <w:r w:rsidRPr="000035E0">
        <w:t xml:space="preserve"> </w:t>
      </w:r>
      <w:proofErr w:type="spellStart"/>
      <w:r w:rsidRPr="000035E0">
        <w:t>assessment</w:t>
      </w:r>
      <w:proofErr w:type="spellEnd"/>
      <w:r w:rsidRPr="000035E0">
        <w:t xml:space="preserve">, 2015). Taigi vietoje </w:t>
      </w:r>
      <w:proofErr w:type="spellStart"/>
      <w:r w:rsidRPr="000035E0">
        <w:t>deterministinių</w:t>
      </w:r>
      <w:proofErr w:type="spellEnd"/>
      <w:r w:rsidRPr="000035E0">
        <w:t xml:space="preserve"> funkcijų nuspręstą atliktų tyrimų rezultatus apdoroti neuroniniu tinklu. Tyrimo metu naudoti du neuroniniai tinklai, kurie naudojo skirtingus kiekių segmentų ir buvo apmokomi skirtingais paruoštais duomenimis. Atlikto projekto metu pastebėta, kad neuroniniai tinklai gražina gerus rezultatus ir tai galima susieti su tuo, jog neuroninių tinklų siūlomi metodai gali labai gerai tvarkytis su užduotimis, turinčiomis didelį kiekį netiesiškumo duomenyse.</w:t>
      </w:r>
      <w:r>
        <w:t xml:space="preserve"> </w:t>
      </w:r>
    </w:p>
    <w:p w14:paraId="343605FA" w14:textId="77777777" w:rsidR="00DF71E7" w:rsidRDefault="00DF71E7" w:rsidP="00DF71E7">
      <w:pPr>
        <w:pStyle w:val="Heading4"/>
      </w:pPr>
      <w:bookmarkStart w:id="21" w:name="_Toc533189329"/>
      <w:r>
        <w:t>„UIzard“</w:t>
      </w:r>
      <w:bookmarkEnd w:id="21"/>
    </w:p>
    <w:p w14:paraId="17902722" w14:textId="77777777" w:rsidR="00DF71E7" w:rsidRDefault="00DF71E7" w:rsidP="00DF71E7">
      <w:r>
        <w:t xml:space="preserve">Įmonė kurianti produktą „pix2Code“ – sistemą gebančia eskizus dirbtinio intelekto pagalba paversti į dizaino kodą. Jų sistema geba priimti vieną paveikslėlį ir jį paversti į grafinę sąsają vienai iš trijų platformų: iOS, Android ir </w:t>
      </w:r>
      <w:proofErr w:type="spellStart"/>
      <w:r>
        <w:t>Web</w:t>
      </w:r>
      <w:proofErr w:type="spellEnd"/>
      <w:r>
        <w:t xml:space="preserve">, su daugiau negu 77% tikslumu </w:t>
      </w:r>
      <w:r>
        <w:rPr>
          <w:noProof/>
        </w:rPr>
        <w:t xml:space="preserve"> (Beltramelli, 2017)</w:t>
      </w:r>
      <w:r>
        <w:t xml:space="preserve">. </w:t>
      </w:r>
    </w:p>
    <w:p w14:paraId="1039F8A1" w14:textId="77777777" w:rsidR="00DF71E7" w:rsidRPr="00746869" w:rsidRDefault="00DF71E7" w:rsidP="00DF71E7"/>
    <w:p w14:paraId="1B03F196" w14:textId="77777777" w:rsidR="00DF71E7" w:rsidRDefault="00DF71E7" w:rsidP="00DF71E7">
      <w:r>
        <w:t>Taip pat, pati problema yra sprendžiama naudojant kitų atrastus algoritmus ir sprendimus:</w:t>
      </w:r>
    </w:p>
    <w:p w14:paraId="0157CAB5" w14:textId="77777777" w:rsidR="00DF71E7" w:rsidRDefault="00DF71E7" w:rsidP="00DF71E7">
      <w:pPr>
        <w:pStyle w:val="Heading4"/>
      </w:pPr>
      <w:bookmarkStart w:id="22" w:name="_Toc533189330"/>
      <w:r>
        <w:t>„Convolutional neural network“</w:t>
      </w:r>
      <w:bookmarkEnd w:id="22"/>
    </w:p>
    <w:p w14:paraId="2008329C" w14:textId="77777777" w:rsidR="00DF71E7" w:rsidRPr="000035E0" w:rsidRDefault="00DF71E7" w:rsidP="00DF71E7">
      <w:r w:rsidRPr="000035E0">
        <w:t xml:space="preserve">Objektų atpažinimui </w:t>
      </w:r>
      <w:r>
        <w:t>dažniausiai</w:t>
      </w:r>
      <w:r w:rsidRPr="000035E0">
        <w:t xml:space="preserve"> naudojamas neuroninių tinklų šablonas yra </w:t>
      </w:r>
      <w:proofErr w:type="spellStart"/>
      <w:r w:rsidRPr="00DF71E7">
        <w:t>Konvoliucinis</w:t>
      </w:r>
      <w:proofErr w:type="spellEnd"/>
      <w:r w:rsidRPr="00DF71E7">
        <w:t xml:space="preserve"> tinklas</w:t>
      </w:r>
      <w:r w:rsidRPr="000035E0">
        <w:t xml:space="preserve"> – tinklas sujungiantis tris architektūrines idėjas užtikrinti poslinkio, mastelio ir iškraipymo nesikeitimui: lokalūs imlus laukai, svorių dalijimasis (arba jų replikavimas) ir erdvinis „</w:t>
      </w:r>
      <w:proofErr w:type="spellStart"/>
      <w:r w:rsidRPr="00DF71E7">
        <w:t>subsamplinimas</w:t>
      </w:r>
      <w:proofErr w:type="spellEnd"/>
      <w:r w:rsidRPr="000035E0">
        <w:t xml:space="preserve">“ (nuotraukos dydžio mažinimas naikinant informacija)  ( </w:t>
      </w:r>
      <w:proofErr w:type="spellStart"/>
      <w:r w:rsidRPr="000035E0">
        <w:t>Object</w:t>
      </w:r>
      <w:proofErr w:type="spellEnd"/>
      <w:r w:rsidRPr="000035E0">
        <w:t xml:space="preserve"> </w:t>
      </w:r>
      <w:proofErr w:type="spellStart"/>
      <w:r w:rsidRPr="000035E0">
        <w:t>Recognition</w:t>
      </w:r>
      <w:proofErr w:type="spellEnd"/>
      <w:r w:rsidRPr="000035E0">
        <w:t xml:space="preserve"> </w:t>
      </w:r>
      <w:proofErr w:type="spellStart"/>
      <w:r w:rsidRPr="000035E0">
        <w:t>with</w:t>
      </w:r>
      <w:proofErr w:type="spellEnd"/>
      <w:r w:rsidRPr="000035E0">
        <w:t xml:space="preserve"> </w:t>
      </w:r>
      <w:proofErr w:type="spellStart"/>
      <w:r w:rsidRPr="000035E0">
        <w:t>Gradient-Based</w:t>
      </w:r>
      <w:proofErr w:type="spellEnd"/>
      <w:r w:rsidRPr="000035E0">
        <w:t xml:space="preserve"> </w:t>
      </w:r>
      <w:proofErr w:type="spellStart"/>
      <w:r w:rsidRPr="000035E0">
        <w:t>Learning</w:t>
      </w:r>
      <w:proofErr w:type="spellEnd"/>
      <w:r w:rsidRPr="000035E0">
        <w:t xml:space="preserve">, 1999). </w:t>
      </w:r>
    </w:p>
    <w:p w14:paraId="758A4EA1" w14:textId="068AB219" w:rsidR="00DF71E7" w:rsidRPr="000035E0" w:rsidRDefault="00DF71E7" w:rsidP="00DF71E7">
      <w:pPr>
        <w:pStyle w:val="Style1"/>
        <w:keepNext/>
        <w:ind w:left="360" w:firstLine="0"/>
      </w:pPr>
      <w:r w:rsidRPr="000035E0">
        <w:rPr>
          <w:noProof/>
        </w:rPr>
        <w:lastRenderedPageBreak/>
        <w:drawing>
          <wp:inline distT="0" distB="0" distL="0" distR="0" wp14:anchorId="422B66B6" wp14:editId="3DDA9B75">
            <wp:extent cx="484632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6320" cy="1371600"/>
                    </a:xfrm>
                    <a:prstGeom prst="rect">
                      <a:avLst/>
                    </a:prstGeom>
                    <a:noFill/>
                    <a:ln>
                      <a:noFill/>
                    </a:ln>
                  </pic:spPr>
                </pic:pic>
              </a:graphicData>
            </a:graphic>
          </wp:inline>
        </w:drawing>
      </w:r>
    </w:p>
    <w:p w14:paraId="55F77886" w14:textId="4E016960" w:rsidR="00DF71E7" w:rsidRPr="009F341E" w:rsidRDefault="00DF71E7" w:rsidP="00DF71E7">
      <w:pPr>
        <w:pStyle w:val="Caption"/>
        <w:rPr>
          <w:i w:val="0"/>
        </w:rPr>
      </w:pPr>
      <w:bookmarkStart w:id="23" w:name="_Toc29952727"/>
      <w:r>
        <w:t xml:space="preserve">pav. </w:t>
      </w:r>
      <w:r>
        <w:fldChar w:fldCharType="begin"/>
      </w:r>
      <w:r>
        <w:instrText xml:space="preserve"> SEQ pav. \* ARABIC </w:instrText>
      </w:r>
      <w:r>
        <w:fldChar w:fldCharType="separate"/>
      </w:r>
      <w:r w:rsidR="00CD325D">
        <w:rPr>
          <w:noProof/>
        </w:rPr>
        <w:t>1</w:t>
      </w:r>
      <w:r>
        <w:fldChar w:fldCharType="end"/>
      </w:r>
      <w:r>
        <w:t xml:space="preserve"> </w:t>
      </w:r>
      <w:r>
        <w:rPr>
          <w:i w:val="0"/>
        </w:rPr>
        <w:t xml:space="preserve">LeNet-5 </w:t>
      </w:r>
      <w:proofErr w:type="spellStart"/>
      <w:r>
        <w:t>k</w:t>
      </w:r>
      <w:r w:rsidRPr="000035E0">
        <w:t>onvoliucinio</w:t>
      </w:r>
      <w:proofErr w:type="spellEnd"/>
      <w:r w:rsidRPr="000035E0">
        <w:t xml:space="preserve"> tinkl</w:t>
      </w:r>
      <w:r>
        <w:t>o</w:t>
      </w:r>
      <w:r w:rsidRPr="000035E0">
        <w:t xml:space="preserve"> architektūr</w:t>
      </w:r>
      <w:r>
        <w:t>a</w:t>
      </w:r>
      <w:bookmarkEnd w:id="23"/>
    </w:p>
    <w:p w14:paraId="11D7A2D8" w14:textId="77777777" w:rsidR="00DF71E7" w:rsidRDefault="00DF71E7" w:rsidP="00DF71E7">
      <w:r>
        <w:t xml:space="preserve">Įvesties plokštuma priima normalizuota ir centruotą nuotrauką. Tolimesni sluoksniai priima įvestį iš prieš jį buvusio sluoksnio aibės mazgų. Su lokaliais imliais laukais, neuronai išmoksta pažinti raktinius vaizdines ypatybes. Tolimesni sluoksniai jungia praeituose sluoksniuose atpažintas ypatybes į vis didesnį vaizdą. Papildomai, kadangi ypatybių  atpažinimas toje pačioje plokštumoje, ant to pačio paveikslėlio yra tikėtinas būti toksai pat efektyvus, </w:t>
      </w:r>
      <w:r>
        <w:rPr>
          <w:noProof/>
        </w:rPr>
        <w:t>plokštumos</w:t>
      </w:r>
      <w:r>
        <w:t xml:space="preserve"> gali turėti identiškus svorius. Rinkinys išvesčių iš mazgų esančių konkrečioje plokštumoje vadinamas </w:t>
      </w:r>
      <w:r w:rsidRPr="009F341E">
        <w:rPr>
          <w:b/>
          <w:i/>
        </w:rPr>
        <w:t>ypatybių žemėlapiu</w:t>
      </w:r>
      <w:r>
        <w:t xml:space="preserve"> (angl. </w:t>
      </w:r>
      <w:proofErr w:type="spellStart"/>
      <w:r>
        <w:t>feature</w:t>
      </w:r>
      <w:proofErr w:type="spellEnd"/>
      <w:r>
        <w:t xml:space="preserve"> </w:t>
      </w:r>
      <w:proofErr w:type="spellStart"/>
      <w:r>
        <w:t>map</w:t>
      </w:r>
      <w:proofErr w:type="spellEnd"/>
      <w:r>
        <w:t xml:space="preserve">). Mazgai viename </w:t>
      </w:r>
      <w:r>
        <w:rPr>
          <w:b/>
          <w:i/>
        </w:rPr>
        <w:t xml:space="preserve">ypatybių žemėlapyje </w:t>
      </w:r>
      <w:r>
        <w:t xml:space="preserve">atlieka tas pačias operacijas skirtingose nuotraukos vietose. Pilnas sluoksnis susideda iš keleto </w:t>
      </w:r>
      <w:r>
        <w:rPr>
          <w:b/>
          <w:i/>
        </w:rPr>
        <w:t xml:space="preserve">ypatybių žemėlapiu, </w:t>
      </w:r>
      <w:r>
        <w:t>kurie naudoja skirtingus svorius. Tolimesni sluoksniai priima prieš tai buvusio sluoksnio plokštumos lauko mazgų išvestis (</w:t>
      </w:r>
      <w:r w:rsidRPr="00F6661A">
        <w:rPr>
          <w:b/>
          <w:i/>
        </w:rPr>
        <w:t>lokalų imlų lauką</w:t>
      </w:r>
      <w:r>
        <w:t xml:space="preserve">) ir jas aproksimuoja pagal savo koeficientus, ši operacija yra ekvivalentinė </w:t>
      </w:r>
      <w:proofErr w:type="spellStart"/>
      <w:r>
        <w:t>konvoliucijai</w:t>
      </w:r>
      <w:proofErr w:type="spellEnd"/>
      <w:r>
        <w:t xml:space="preserve"> </w:t>
      </w:r>
      <w:r>
        <w:rPr>
          <w:noProof/>
        </w:rPr>
        <w:t xml:space="preserve"> ( Object Recognition with Gradient-Based Learning, 1999)</w:t>
      </w:r>
      <w:r>
        <w:t>.</w:t>
      </w:r>
    </w:p>
    <w:p w14:paraId="188EFD1B" w14:textId="77777777" w:rsidR="00DF71E7" w:rsidRDefault="00DF71E7" w:rsidP="00DF71E7">
      <w:pPr>
        <w:pStyle w:val="Heading4"/>
      </w:pPr>
      <w:bookmarkStart w:id="24" w:name="_Toc533189331"/>
      <w:r>
        <w:t>„Fully Convolutional Networks for Semantic Segmentation“</w:t>
      </w:r>
      <w:bookmarkEnd w:id="24"/>
    </w:p>
    <w:p w14:paraId="4090B6F8" w14:textId="425FBBA2" w:rsidR="00DF71E7" w:rsidRDefault="00DF71E7" w:rsidP="00DF71E7">
      <w:proofErr w:type="spellStart"/>
      <w:r>
        <w:t>Berkeley</w:t>
      </w:r>
      <w:proofErr w:type="spellEnd"/>
      <w:r>
        <w:t xml:space="preserve"> universiteto studentai siūlo išplėsti CNN tinklą – jo paskutinius, plokščius, </w:t>
      </w:r>
      <w:r>
        <w:rPr>
          <w:i/>
        </w:rPr>
        <w:t xml:space="preserve">pilnai sujungtus sluoksnius (angl. </w:t>
      </w:r>
      <w:proofErr w:type="spellStart"/>
      <w:r>
        <w:rPr>
          <w:i/>
        </w:rPr>
        <w:t>fully</w:t>
      </w:r>
      <w:proofErr w:type="spellEnd"/>
      <w:r>
        <w:rPr>
          <w:i/>
        </w:rPr>
        <w:t xml:space="preserve"> </w:t>
      </w:r>
      <w:proofErr w:type="spellStart"/>
      <w:r>
        <w:rPr>
          <w:i/>
        </w:rPr>
        <w:t>connected</w:t>
      </w:r>
      <w:proofErr w:type="spellEnd"/>
      <w:r>
        <w:rPr>
          <w:i/>
        </w:rPr>
        <w:t xml:space="preserve"> </w:t>
      </w:r>
      <w:proofErr w:type="spellStart"/>
      <w:r>
        <w:rPr>
          <w:i/>
        </w:rPr>
        <w:t>layers</w:t>
      </w:r>
      <w:proofErr w:type="spellEnd"/>
      <w:r>
        <w:rPr>
          <w:i/>
        </w:rPr>
        <w:t>)</w:t>
      </w:r>
      <w:r>
        <w:t xml:space="preserve">, kurie atsakingi už rezultatų klasifikavimą vektorine išvestimi, paversti į trijų dimensijų sluoksnius. </w:t>
      </w:r>
      <w:r w:rsidRPr="00080306">
        <w:rPr>
          <w:noProof/>
        </w:rPr>
        <w:drawing>
          <wp:inline distT="0" distB="0" distL="0" distR="0" wp14:anchorId="16103800" wp14:editId="7972C0EA">
            <wp:extent cx="594360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AC830D9" w14:textId="6DB97134" w:rsidR="00DF71E7" w:rsidRDefault="00DF71E7" w:rsidP="00DF71E7">
      <w:pPr>
        <w:pStyle w:val="Caption"/>
      </w:pPr>
      <w:bookmarkStart w:id="25" w:name="_Toc29952728"/>
      <w:r>
        <w:t xml:space="preserve">pav. </w:t>
      </w:r>
      <w:r>
        <w:fldChar w:fldCharType="begin"/>
      </w:r>
      <w:r>
        <w:instrText xml:space="preserve"> SEQ pav. \* ARABIC </w:instrText>
      </w:r>
      <w:r>
        <w:fldChar w:fldCharType="separate"/>
      </w:r>
      <w:r w:rsidR="00CD325D">
        <w:rPr>
          <w:noProof/>
        </w:rPr>
        <w:t>2</w:t>
      </w:r>
      <w:r>
        <w:fldChar w:fldCharType="end"/>
      </w:r>
      <w:r>
        <w:t xml:space="preserve"> CNN pavertimas į FCN</w:t>
      </w:r>
      <w:bookmarkEnd w:id="25"/>
    </w:p>
    <w:p w14:paraId="3D06A5C3" w14:textId="77777777" w:rsidR="00DF71E7" w:rsidRDefault="00DF71E7" w:rsidP="00DF71E7">
      <w:pPr>
        <w:pStyle w:val="Style1"/>
        <w:keepNext/>
      </w:pPr>
      <w:r>
        <w:lastRenderedPageBreak/>
        <w:t xml:space="preserve">Kaip matome šituo išplėtimu vietoje išvesties laikančios vektorių su klasifikacijų vertėmis, gaunama </w:t>
      </w:r>
      <w:r>
        <w:rPr>
          <w:i/>
        </w:rPr>
        <w:t xml:space="preserve">šilumos schema (angl. </w:t>
      </w:r>
      <w:proofErr w:type="spellStart"/>
      <w:r>
        <w:rPr>
          <w:i/>
        </w:rPr>
        <w:t>heatmap</w:t>
      </w:r>
      <w:proofErr w:type="spellEnd"/>
      <w:r>
        <w:rPr>
          <w:i/>
        </w:rPr>
        <w:t>),</w:t>
      </w:r>
      <w:r>
        <w:t xml:space="preserve"> rodanti kuris segmentas atvaizduoja kurią klasifikaciją. Galimi šio neuroninio tinklo </w:t>
      </w:r>
      <w:proofErr w:type="spellStart"/>
      <w:r>
        <w:t>implementacijos</w:t>
      </w:r>
      <w:proofErr w:type="spellEnd"/>
      <w:r>
        <w:t xml:space="preserve"> rezultatai: </w:t>
      </w:r>
    </w:p>
    <w:p w14:paraId="4311F4C5" w14:textId="7EDB5B03" w:rsidR="00DF71E7" w:rsidRDefault="00DF71E7" w:rsidP="00DF71E7">
      <w:pPr>
        <w:pStyle w:val="Style1"/>
        <w:keepNext/>
      </w:pPr>
      <w:r>
        <w:fldChar w:fldCharType="begin"/>
      </w:r>
      <w:r>
        <w:instrText xml:space="preserve"> INCLUDEPICTURE "https://leonardoaraujosantos.gitbooks.io/artificial-inteligence/content/image_folder_3/ImageSegmentation.PNG" \* MERGEFORMATINET </w:instrText>
      </w:r>
      <w:r>
        <w:fldChar w:fldCharType="separate"/>
      </w:r>
      <w:r w:rsidR="001474C7">
        <w:pict w14:anchorId="54E55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24.5pt;height:159.75pt">
            <v:imagedata r:id="rId10" r:href="rId11"/>
          </v:shape>
        </w:pict>
      </w:r>
      <w:r>
        <w:fldChar w:fldCharType="end"/>
      </w:r>
    </w:p>
    <w:p w14:paraId="22E7F59F" w14:textId="58546D9C" w:rsidR="00DF71E7" w:rsidRDefault="00DF71E7" w:rsidP="00DF71E7">
      <w:pPr>
        <w:pStyle w:val="Caption"/>
      </w:pPr>
      <w:bookmarkStart w:id="26" w:name="_Toc29952729"/>
      <w:r>
        <w:t xml:space="preserve">pav. </w:t>
      </w:r>
      <w:r>
        <w:fldChar w:fldCharType="begin"/>
      </w:r>
      <w:r>
        <w:instrText xml:space="preserve"> SEQ pav. \* ARABIC </w:instrText>
      </w:r>
      <w:r>
        <w:fldChar w:fldCharType="separate"/>
      </w:r>
      <w:r w:rsidR="00CD325D">
        <w:rPr>
          <w:noProof/>
        </w:rPr>
        <w:t>3</w:t>
      </w:r>
      <w:r>
        <w:fldChar w:fldCharType="end"/>
      </w:r>
      <w:r>
        <w:t xml:space="preserve"> FCN tinklo rezultatų pavyzdys</w:t>
      </w:r>
      <w:bookmarkEnd w:id="26"/>
    </w:p>
    <w:p w14:paraId="37C69640" w14:textId="77777777" w:rsidR="00DF71E7" w:rsidRDefault="00DF71E7" w:rsidP="00DF71E7">
      <w:r>
        <w:rPr>
          <w:noProof/>
        </w:rPr>
        <w:t xml:space="preserve"> (Fully Convolutional Networks for Semantic Segmentation, 2015)</w:t>
      </w:r>
    </w:p>
    <w:p w14:paraId="587EE5A6" w14:textId="77777777" w:rsidR="00DF71E7" w:rsidRDefault="00DF71E7" w:rsidP="00DF71E7">
      <w:pPr>
        <w:pStyle w:val="Heading3"/>
      </w:pPr>
      <w:r>
        <w:t xml:space="preserve"> </w:t>
      </w:r>
      <w:bookmarkStart w:id="27" w:name="_Toc533189332"/>
      <w:bookmarkStart w:id="28" w:name="_Toc29952517"/>
      <w:r>
        <w:t>Situacijos Lietuvoje įvertinimas</w:t>
      </w:r>
      <w:bookmarkEnd w:id="27"/>
      <w:bookmarkEnd w:id="28"/>
    </w:p>
    <w:p w14:paraId="173CE753" w14:textId="77777777" w:rsidR="00DF71E7" w:rsidRPr="00B36E9F" w:rsidRDefault="00DF71E7" w:rsidP="00DF71E7">
      <w:r>
        <w:t>Lietuvoje nedaug įmonių, naudojasi šiomis technologijomis.</w:t>
      </w:r>
    </w:p>
    <w:p w14:paraId="168322B6" w14:textId="77777777" w:rsidR="00DF71E7" w:rsidRDefault="00DF71E7" w:rsidP="00DF71E7">
      <w:pPr>
        <w:pStyle w:val="Heading4"/>
      </w:pPr>
      <w:bookmarkStart w:id="29" w:name="_Toc533189333"/>
      <w:r>
        <w:t>CUJO AI</w:t>
      </w:r>
      <w:bookmarkEnd w:id="29"/>
    </w:p>
    <w:p w14:paraId="3FD76580" w14:textId="77777777" w:rsidR="00DF71E7" w:rsidRDefault="00DF71E7" w:rsidP="00DF71E7">
      <w:r>
        <w:t xml:space="preserve">Įmonė kurianti dirbtinio intelekto ir mašininio mokymosi technologijomis paremtus sprendimus. Įmonė turi padalinius JAV, Lietuvoje, Brazilijoje, Vengrijoje ir kitose valstybėse. Kompanijos paslaugomis naudojasi per 25 milijonus namų ūkių visame pasaulyje. Įmonės veikla prasidėjo nuo interneto apsaugos problemų sprendimų </w:t>
      </w:r>
      <w:r>
        <w:rPr>
          <w:noProof/>
        </w:rPr>
        <w:t xml:space="preserve"> (15min.lt, 2018)</w:t>
      </w:r>
      <w:r>
        <w:t xml:space="preserve">. </w:t>
      </w:r>
    </w:p>
    <w:p w14:paraId="455DC0FB" w14:textId="77777777" w:rsidR="00DF71E7" w:rsidRDefault="00DF71E7" w:rsidP="00ED3A2C">
      <w:pPr>
        <w:numPr>
          <w:ilvl w:val="0"/>
          <w:numId w:val="10"/>
        </w:numPr>
        <w:spacing w:line="360" w:lineRule="auto"/>
      </w:pPr>
      <w:r>
        <w:t>80 darbuotojų,</w:t>
      </w:r>
    </w:p>
    <w:p w14:paraId="38C14316" w14:textId="77777777" w:rsidR="00DF71E7" w:rsidRDefault="00DF71E7" w:rsidP="00ED3A2C">
      <w:pPr>
        <w:numPr>
          <w:ilvl w:val="0"/>
          <w:numId w:val="10"/>
        </w:numPr>
        <w:spacing w:line="360" w:lineRule="auto"/>
      </w:pPr>
      <w:r>
        <w:t>Apyvarta (2017; be PVM): 500 001 – 1 000 000 eurų.</w:t>
      </w:r>
    </w:p>
    <w:p w14:paraId="69377E07" w14:textId="77777777" w:rsidR="00DF71E7" w:rsidRDefault="00DF71E7" w:rsidP="00DF71E7">
      <w:pPr>
        <w:pStyle w:val="Heading2"/>
      </w:pPr>
      <w:bookmarkStart w:id="30" w:name="_Toc533189334"/>
      <w:bookmarkStart w:id="31" w:name="_Toc29952518"/>
      <w:r>
        <w:t>Produkto apibūdinimas</w:t>
      </w:r>
      <w:bookmarkEnd w:id="30"/>
      <w:bookmarkEnd w:id="31"/>
    </w:p>
    <w:p w14:paraId="10EAC6FC" w14:textId="77777777" w:rsidR="00DF71E7" w:rsidRDefault="00DF71E7" w:rsidP="00DF71E7">
      <w:pPr>
        <w:pStyle w:val="Heading3"/>
      </w:pPr>
      <w:bookmarkStart w:id="32" w:name="_Toc533189335"/>
      <w:bookmarkStart w:id="33" w:name="_Toc29952519"/>
      <w:r>
        <w:t>Programų sistemos funkcijos</w:t>
      </w:r>
      <w:bookmarkEnd w:id="32"/>
      <w:bookmarkEnd w:id="33"/>
    </w:p>
    <w:p w14:paraId="19E06F5E" w14:textId="77777777" w:rsidR="00DF71E7" w:rsidRDefault="00DF71E7" w:rsidP="00DF71E7">
      <w:r>
        <w:t>Sistema turės vartotojo sąsajos dali kuriai vartotojai galės užsiregistruoti, užsiregistravę vartotojai galės atlikti analizę. Sistema turės administratoriaus dalį, per kurią bus galima keisti neuroninio tinklo konfigūracijas, apmokinti neuroninį tinklą.</w:t>
      </w:r>
    </w:p>
    <w:p w14:paraId="521D1701" w14:textId="77777777" w:rsidR="00DF71E7" w:rsidRDefault="00DF71E7" w:rsidP="00DF71E7">
      <w:pPr>
        <w:pStyle w:val="Heading3"/>
      </w:pPr>
      <w:bookmarkStart w:id="34" w:name="_Toc533189336"/>
      <w:bookmarkStart w:id="35" w:name="_Toc29952520"/>
      <w:r>
        <w:t>Sistemos kontekstas</w:t>
      </w:r>
      <w:bookmarkEnd w:id="34"/>
      <w:bookmarkEnd w:id="35"/>
    </w:p>
    <w:p w14:paraId="4108617F" w14:textId="77777777" w:rsidR="00DF71E7" w:rsidRDefault="00DF71E7" w:rsidP="00DF71E7">
      <w:r>
        <w:t>Sistema susidarys  iš dviejų posistemių:</w:t>
      </w:r>
    </w:p>
    <w:p w14:paraId="799120B2" w14:textId="77777777" w:rsidR="00DF71E7" w:rsidRDefault="00DF71E7" w:rsidP="00ED3A2C">
      <w:pPr>
        <w:numPr>
          <w:ilvl w:val="0"/>
          <w:numId w:val="11"/>
        </w:numPr>
        <w:spacing w:line="360" w:lineRule="auto"/>
      </w:pPr>
      <w:r>
        <w:t>Vartotojų valdymo posistemė – atsakinga už vartotojų sąskaitų valdymą ir jų priėjimą prie neuroninio tinklo posistemės.</w:t>
      </w:r>
    </w:p>
    <w:p w14:paraId="4FA04B84" w14:textId="77777777" w:rsidR="00DF71E7" w:rsidRDefault="00DF71E7" w:rsidP="00ED3A2C">
      <w:pPr>
        <w:numPr>
          <w:ilvl w:val="0"/>
          <w:numId w:val="11"/>
        </w:numPr>
        <w:spacing w:line="360" w:lineRule="auto"/>
      </w:pPr>
      <w:r>
        <w:t>Neuroninio tinklo valdymo posistemė – atsakinga už neuroninio tinklo konfigūraciją analizės atlikimą. Pasiekiama per vartotojų valdymo posistemę.</w:t>
      </w:r>
    </w:p>
    <w:p w14:paraId="537DF4B9" w14:textId="77777777" w:rsidR="00DF71E7" w:rsidRDefault="00DF71E7" w:rsidP="00DF71E7">
      <w:pPr>
        <w:pStyle w:val="Heading3"/>
      </w:pPr>
      <w:bookmarkStart w:id="36" w:name="_Toc533189337"/>
      <w:bookmarkStart w:id="37" w:name="_Toc29952521"/>
      <w:r>
        <w:lastRenderedPageBreak/>
        <w:t>Vartotojo charakteristikos</w:t>
      </w:r>
      <w:bookmarkEnd w:id="36"/>
      <w:bookmarkEnd w:id="37"/>
    </w:p>
    <w:p w14:paraId="22223B05" w14:textId="77777777" w:rsidR="00DF71E7" w:rsidRDefault="00DF71E7" w:rsidP="00ED3A2C">
      <w:pPr>
        <w:numPr>
          <w:ilvl w:val="0"/>
          <w:numId w:val="12"/>
        </w:numPr>
        <w:spacing w:line="360" w:lineRule="auto"/>
      </w:pPr>
      <w:r>
        <w:t>Paprasti vartotojai – pagrindiniai vartotojai numatomi asmenys užsiimantys informacinių technologijų kūrimų, tai tikimąsi, kad vartotojai bus aukšto kompiuterinio raštingumo, tačiau sistemos paprastų vartotojų dalimi bus galima naudotis: sugebant padaryti vartotojo sąsajos nuotrauką ir turint bazinių žinių kaip veikia interneto formos.</w:t>
      </w:r>
    </w:p>
    <w:p w14:paraId="163EF22E" w14:textId="77777777" w:rsidR="00DF71E7" w:rsidRPr="003E610C" w:rsidRDefault="00DF71E7" w:rsidP="00ED3A2C">
      <w:pPr>
        <w:numPr>
          <w:ilvl w:val="0"/>
          <w:numId w:val="12"/>
        </w:numPr>
        <w:spacing w:line="360" w:lineRule="auto"/>
      </w:pPr>
      <w:r>
        <w:t>Administratoriai vartotojai – vartotojai atsakingi už neuroninio tinklo prižiūrėjimą ir apmokinimą. Šie vartotojai turės mokėti paruošti apmokinimo duomenis ir žinoti jų poveikį tinklui.</w:t>
      </w:r>
    </w:p>
    <w:p w14:paraId="07DD8D81" w14:textId="77777777" w:rsidR="00DF71E7" w:rsidRDefault="00DF71E7" w:rsidP="00DF71E7">
      <w:pPr>
        <w:pStyle w:val="Heading3"/>
      </w:pPr>
      <w:bookmarkStart w:id="38" w:name="_Toc533189338"/>
      <w:bookmarkStart w:id="39" w:name="_Toc29952522"/>
      <w:r>
        <w:t>Vartotojo problemos</w:t>
      </w:r>
      <w:bookmarkEnd w:id="38"/>
      <w:bookmarkEnd w:id="39"/>
    </w:p>
    <w:p w14:paraId="598A4994" w14:textId="77777777" w:rsidR="00DF71E7" w:rsidRDefault="00DF71E7" w:rsidP="00DF71E7">
      <w:r>
        <w:t>Produktas turi palengvinti darbą sekant vartotojų sąsajų pokyčius ir atpažinti norimus atlikti pokyčius šioms sąsajoms.</w:t>
      </w:r>
    </w:p>
    <w:p w14:paraId="2935AA0E" w14:textId="77777777" w:rsidR="00DF71E7" w:rsidRDefault="00DF71E7" w:rsidP="00DF71E7">
      <w:pPr>
        <w:pStyle w:val="Heading3"/>
      </w:pPr>
      <w:bookmarkStart w:id="40" w:name="_Toc533189339"/>
      <w:bookmarkStart w:id="41" w:name="_Toc29952523"/>
      <w:r>
        <w:t>Vartotojo tikslai</w:t>
      </w:r>
      <w:bookmarkEnd w:id="40"/>
      <w:bookmarkEnd w:id="41"/>
    </w:p>
    <w:p w14:paraId="0AC99529" w14:textId="77777777" w:rsidR="00DF71E7" w:rsidRDefault="00DF71E7" w:rsidP="00DF71E7">
      <w:r>
        <w:t>Vartotojo tikslas yra turėti vieną vietą, kurioje jis galėtu išanalizuoti savo grafinę sąsają su kitomis grafinėmis sąsajomis bei jų išdėstymais.</w:t>
      </w:r>
    </w:p>
    <w:p w14:paraId="726BF09A" w14:textId="77777777" w:rsidR="00DF71E7" w:rsidRDefault="00DF71E7" w:rsidP="00DF71E7">
      <w:pPr>
        <w:pStyle w:val="Heading3"/>
      </w:pPr>
      <w:bookmarkStart w:id="42" w:name="_Toc533189340"/>
      <w:bookmarkStart w:id="43" w:name="_Toc29952524"/>
      <w:r>
        <w:t>Bendri apribojimai</w:t>
      </w:r>
      <w:bookmarkEnd w:id="42"/>
      <w:bookmarkEnd w:id="43"/>
    </w:p>
    <w:p w14:paraId="31FA3251" w14:textId="77777777" w:rsidR="00DF71E7" w:rsidRDefault="00DF71E7" w:rsidP="00ED3A2C">
      <w:pPr>
        <w:numPr>
          <w:ilvl w:val="0"/>
          <w:numId w:val="13"/>
        </w:numPr>
        <w:spacing w:line="360" w:lineRule="auto"/>
      </w:pPr>
      <w:r>
        <w:t>Sistema veiks interneto platformoje,</w:t>
      </w:r>
    </w:p>
    <w:p w14:paraId="66691654" w14:textId="77777777" w:rsidR="00DF71E7" w:rsidRDefault="00DF71E7" w:rsidP="00ED3A2C">
      <w:pPr>
        <w:numPr>
          <w:ilvl w:val="0"/>
          <w:numId w:val="13"/>
        </w:numPr>
        <w:spacing w:line="360" w:lineRule="auto"/>
      </w:pPr>
      <w:r>
        <w:t>Sistema turės palaikyti naujausias naršyklių versijas,</w:t>
      </w:r>
    </w:p>
    <w:p w14:paraId="688A8A9A" w14:textId="77777777" w:rsidR="00DF71E7" w:rsidRDefault="00DF71E7" w:rsidP="00ED3A2C">
      <w:pPr>
        <w:numPr>
          <w:ilvl w:val="0"/>
          <w:numId w:val="13"/>
        </w:numPr>
        <w:spacing w:line="360" w:lineRule="auto"/>
      </w:pPr>
      <w:r>
        <w:t>Sistemos analizė neturėtų trukti ilgiau nei 5 min.</w:t>
      </w:r>
    </w:p>
    <w:p w14:paraId="25F419FA" w14:textId="77777777" w:rsidR="00DF71E7" w:rsidRDefault="00DF71E7" w:rsidP="00DF71E7">
      <w:pPr>
        <w:pStyle w:val="Heading2"/>
      </w:pPr>
      <w:bookmarkStart w:id="44" w:name="_Toc533189341"/>
      <w:bookmarkStart w:id="45" w:name="_Toc29952525"/>
      <w:r>
        <w:t>projekto įgyvendinimo planai ir Kokybės vertinimas</w:t>
      </w:r>
      <w:bookmarkEnd w:id="44"/>
      <w:bookmarkEnd w:id="45"/>
    </w:p>
    <w:p w14:paraId="2095521B" w14:textId="77777777" w:rsidR="00DF71E7" w:rsidRDefault="00DF71E7" w:rsidP="00DF71E7">
      <w:pPr>
        <w:pStyle w:val="Heading3"/>
      </w:pPr>
      <w:bookmarkStart w:id="46" w:name="_Toc533189342"/>
      <w:bookmarkStart w:id="47" w:name="_Toc29952526"/>
      <w:r>
        <w:t>Produkto įvertinimo kriterijai</w:t>
      </w:r>
      <w:bookmarkEnd w:id="46"/>
      <w:bookmarkEnd w:id="47"/>
    </w:p>
    <w:p w14:paraId="1B7B97D3" w14:textId="77777777" w:rsidR="00DF71E7" w:rsidRDefault="00DF71E7" w:rsidP="00ED3A2C">
      <w:pPr>
        <w:numPr>
          <w:ilvl w:val="0"/>
          <w:numId w:val="14"/>
        </w:numPr>
        <w:spacing w:line="360" w:lineRule="auto"/>
      </w:pPr>
      <w:r>
        <w:t>Sistemos grafinių sąsajų nuotraukų klasifikavimo kokybę – kokiu tikslumu yra parenkamos teisingos klasifikacijos,</w:t>
      </w:r>
    </w:p>
    <w:p w14:paraId="6F7C2E19" w14:textId="77777777" w:rsidR="00DF71E7" w:rsidRDefault="00DF71E7" w:rsidP="00ED3A2C">
      <w:pPr>
        <w:numPr>
          <w:ilvl w:val="0"/>
          <w:numId w:val="14"/>
        </w:numPr>
        <w:spacing w:line="360" w:lineRule="auto"/>
      </w:pPr>
      <w:r>
        <w:t>Sistemos atsparumas klaidoms,</w:t>
      </w:r>
    </w:p>
    <w:p w14:paraId="0A017AFC" w14:textId="77777777" w:rsidR="00DF71E7" w:rsidRDefault="00DF71E7" w:rsidP="00ED3A2C">
      <w:pPr>
        <w:numPr>
          <w:ilvl w:val="0"/>
          <w:numId w:val="14"/>
        </w:numPr>
        <w:spacing w:line="360" w:lineRule="auto"/>
      </w:pPr>
      <w:r>
        <w:t>Sistemos naudojimosi paprastumas.</w:t>
      </w:r>
    </w:p>
    <w:p w14:paraId="75D7B96F" w14:textId="77777777" w:rsidR="00DF71E7" w:rsidRDefault="00DF71E7" w:rsidP="00DF71E7">
      <w:pPr>
        <w:pStyle w:val="Heading3"/>
      </w:pPr>
      <w:r>
        <w:t xml:space="preserve"> </w:t>
      </w:r>
      <w:bookmarkStart w:id="48" w:name="_Toc533189343"/>
      <w:bookmarkStart w:id="49" w:name="_Toc29952527"/>
      <w:r>
        <w:t>Tolesnės plėtros galimybės</w:t>
      </w:r>
      <w:bookmarkEnd w:id="48"/>
      <w:bookmarkEnd w:id="49"/>
    </w:p>
    <w:p w14:paraId="6FF1D7C0" w14:textId="77777777" w:rsidR="00DF71E7" w:rsidRDefault="00DF71E7" w:rsidP="00DF71E7">
      <w:r>
        <w:t>Kaip minėta santraukos skyriuje, įvykdžius pradinį sistemos veikimą, sistemą planuojama tobulinti algoritmais ir funkcionalumais, kurie leis sistemai pačiai mokintis tolimesnių analizių darymui.</w:t>
      </w:r>
    </w:p>
    <w:p w14:paraId="2BEEC77A" w14:textId="77777777" w:rsidR="00DF71E7" w:rsidRDefault="00DF71E7" w:rsidP="00DF71E7">
      <w:pPr>
        <w:pStyle w:val="Heading3"/>
      </w:pPr>
      <w:bookmarkStart w:id="50" w:name="_Toc533189344"/>
      <w:bookmarkStart w:id="51" w:name="_Toc29952528"/>
      <w:r>
        <w:t>Projektą įgyvendinantis personalas</w:t>
      </w:r>
      <w:bookmarkEnd w:id="50"/>
      <w:bookmarkEnd w:id="51"/>
    </w:p>
    <w:p w14:paraId="02676E5D" w14:textId="77777777" w:rsidR="00DF71E7" w:rsidRDefault="00DF71E7" w:rsidP="00ED3A2C">
      <w:pPr>
        <w:numPr>
          <w:ilvl w:val="0"/>
          <w:numId w:val="15"/>
        </w:numPr>
        <w:spacing w:line="360" w:lineRule="auto"/>
      </w:pPr>
      <w:r>
        <w:t>Dr. Rytis Maskeliūnas – Projekto vadovas. Atsakingas už projekto koordinavimą.</w:t>
      </w:r>
    </w:p>
    <w:p w14:paraId="55018D7F" w14:textId="77777777" w:rsidR="00DF71E7" w:rsidRDefault="00DF71E7" w:rsidP="00ED3A2C">
      <w:pPr>
        <w:numPr>
          <w:ilvl w:val="0"/>
          <w:numId w:val="15"/>
        </w:numPr>
        <w:spacing w:line="360" w:lineRule="auto"/>
      </w:pPr>
      <w:r>
        <w:lastRenderedPageBreak/>
        <w:t>Marius Ambrazevičius – Projekto vykdytojas. Atsakingas už programavimą, projektavimą, analitinius sprendimus, testavimo sprendimus ir analizės atlikimą.</w:t>
      </w:r>
    </w:p>
    <w:p w14:paraId="379E2552" w14:textId="77777777" w:rsidR="00DF71E7" w:rsidRDefault="00DF71E7" w:rsidP="00DF71E7">
      <w:pPr>
        <w:pStyle w:val="Heading3"/>
      </w:pPr>
      <w:bookmarkStart w:id="52" w:name="_Toc533189345"/>
      <w:bookmarkStart w:id="53" w:name="_Toc29952529"/>
      <w:r>
        <w:t>Projekto įgyvendinimo fazės</w:t>
      </w:r>
      <w:bookmarkEnd w:id="52"/>
      <w:bookmarkEnd w:id="53"/>
    </w:p>
    <w:p w14:paraId="490A7FA6" w14:textId="71DE4896" w:rsidR="00DF71E7" w:rsidRDefault="00DF71E7" w:rsidP="00DF71E7">
      <w:pPr>
        <w:pStyle w:val="Caption"/>
        <w:keepNext/>
      </w:pPr>
      <w:bookmarkStart w:id="54" w:name="_Toc29952802"/>
      <w:r>
        <w:t xml:space="preserve">lentelė </w:t>
      </w:r>
      <w:r>
        <w:fldChar w:fldCharType="begin"/>
      </w:r>
      <w:r>
        <w:instrText xml:space="preserve"> SEQ lentelė \* ARABIC </w:instrText>
      </w:r>
      <w:r>
        <w:fldChar w:fldCharType="separate"/>
      </w:r>
      <w:r w:rsidR="00CD325D">
        <w:rPr>
          <w:noProof/>
        </w:rPr>
        <w:t>1</w:t>
      </w:r>
      <w:r>
        <w:fldChar w:fldCharType="end"/>
      </w:r>
      <w:r>
        <w:t xml:space="preserve"> Projekto fazės</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4230"/>
        <w:gridCol w:w="4138"/>
      </w:tblGrid>
      <w:tr w:rsidR="00DF71E7" w14:paraId="4078DDD2" w14:textId="77777777" w:rsidTr="009B5E52">
        <w:tc>
          <w:tcPr>
            <w:tcW w:w="918" w:type="dxa"/>
            <w:shd w:val="clear" w:color="auto" w:fill="auto"/>
          </w:tcPr>
          <w:p w14:paraId="32CFDA5F" w14:textId="77777777" w:rsidR="00DF71E7" w:rsidRDefault="00DF71E7" w:rsidP="009B5E52">
            <w:r>
              <w:t>Nr.</w:t>
            </w:r>
          </w:p>
        </w:tc>
        <w:tc>
          <w:tcPr>
            <w:tcW w:w="4230" w:type="dxa"/>
            <w:shd w:val="clear" w:color="auto" w:fill="auto"/>
          </w:tcPr>
          <w:p w14:paraId="6AF94AE5" w14:textId="77777777" w:rsidR="00DF71E7" w:rsidRDefault="00DF71E7" w:rsidP="009B5E52">
            <w:r>
              <w:t>Užduotis</w:t>
            </w:r>
          </w:p>
        </w:tc>
        <w:tc>
          <w:tcPr>
            <w:tcW w:w="4138" w:type="dxa"/>
            <w:shd w:val="clear" w:color="auto" w:fill="auto"/>
          </w:tcPr>
          <w:p w14:paraId="78BB31F8" w14:textId="77777777" w:rsidR="00DF71E7" w:rsidRDefault="00DF71E7" w:rsidP="009B5E52">
            <w:r>
              <w:t>Terminas</w:t>
            </w:r>
          </w:p>
        </w:tc>
      </w:tr>
      <w:tr w:rsidR="00DF71E7" w14:paraId="53C9CE3B" w14:textId="77777777" w:rsidTr="009B5E52">
        <w:tc>
          <w:tcPr>
            <w:tcW w:w="918" w:type="dxa"/>
            <w:shd w:val="clear" w:color="auto" w:fill="auto"/>
          </w:tcPr>
          <w:p w14:paraId="77E29C53" w14:textId="77777777" w:rsidR="00DF71E7" w:rsidRDefault="00DF71E7" w:rsidP="009B5E52">
            <w:r>
              <w:t>1</w:t>
            </w:r>
          </w:p>
        </w:tc>
        <w:tc>
          <w:tcPr>
            <w:tcW w:w="4230" w:type="dxa"/>
            <w:shd w:val="clear" w:color="auto" w:fill="auto"/>
          </w:tcPr>
          <w:p w14:paraId="4B941097" w14:textId="77777777" w:rsidR="00DF71E7" w:rsidRDefault="00DF71E7" w:rsidP="009B5E52">
            <w:r>
              <w:t>Rinkos analizė</w:t>
            </w:r>
          </w:p>
        </w:tc>
        <w:tc>
          <w:tcPr>
            <w:tcW w:w="4138" w:type="dxa"/>
            <w:shd w:val="clear" w:color="auto" w:fill="auto"/>
          </w:tcPr>
          <w:p w14:paraId="0A4D5530" w14:textId="77777777" w:rsidR="00DF71E7" w:rsidRDefault="00DF71E7" w:rsidP="009B5E52">
            <w:r>
              <w:t>2018-12-01</w:t>
            </w:r>
          </w:p>
        </w:tc>
      </w:tr>
      <w:tr w:rsidR="00DF71E7" w14:paraId="38AD6AB2" w14:textId="77777777" w:rsidTr="009B5E52">
        <w:tc>
          <w:tcPr>
            <w:tcW w:w="918" w:type="dxa"/>
            <w:shd w:val="clear" w:color="auto" w:fill="auto"/>
          </w:tcPr>
          <w:p w14:paraId="7FF98552" w14:textId="77777777" w:rsidR="00DF71E7" w:rsidRDefault="00DF71E7" w:rsidP="009B5E52">
            <w:r>
              <w:t>2</w:t>
            </w:r>
          </w:p>
        </w:tc>
        <w:tc>
          <w:tcPr>
            <w:tcW w:w="4230" w:type="dxa"/>
            <w:shd w:val="clear" w:color="auto" w:fill="auto"/>
          </w:tcPr>
          <w:p w14:paraId="227C9D77" w14:textId="77777777" w:rsidR="00DF71E7" w:rsidRDefault="00DF71E7" w:rsidP="009B5E52">
            <w:r>
              <w:t>Reikalavimų specifikavimas</w:t>
            </w:r>
          </w:p>
        </w:tc>
        <w:tc>
          <w:tcPr>
            <w:tcW w:w="4138" w:type="dxa"/>
            <w:shd w:val="clear" w:color="auto" w:fill="auto"/>
          </w:tcPr>
          <w:p w14:paraId="21B1AFAE" w14:textId="77777777" w:rsidR="00DF71E7" w:rsidRDefault="00DF71E7" w:rsidP="009B5E52">
            <w:r>
              <w:t>2019-03-01</w:t>
            </w:r>
          </w:p>
        </w:tc>
      </w:tr>
      <w:tr w:rsidR="00DF71E7" w14:paraId="138F503A" w14:textId="77777777" w:rsidTr="009B5E52">
        <w:tc>
          <w:tcPr>
            <w:tcW w:w="918" w:type="dxa"/>
            <w:shd w:val="clear" w:color="auto" w:fill="auto"/>
          </w:tcPr>
          <w:p w14:paraId="6FE30940" w14:textId="77777777" w:rsidR="00DF71E7" w:rsidRDefault="00DF71E7" w:rsidP="009B5E52">
            <w:r>
              <w:t>3</w:t>
            </w:r>
          </w:p>
        </w:tc>
        <w:tc>
          <w:tcPr>
            <w:tcW w:w="4230" w:type="dxa"/>
            <w:shd w:val="clear" w:color="auto" w:fill="auto"/>
          </w:tcPr>
          <w:p w14:paraId="73E6CD3D" w14:textId="77777777" w:rsidR="00DF71E7" w:rsidRDefault="00DF71E7" w:rsidP="009B5E52">
            <w:r>
              <w:t>Sistemos projektavimas</w:t>
            </w:r>
          </w:p>
        </w:tc>
        <w:tc>
          <w:tcPr>
            <w:tcW w:w="4138" w:type="dxa"/>
            <w:shd w:val="clear" w:color="auto" w:fill="auto"/>
          </w:tcPr>
          <w:p w14:paraId="785C9A10" w14:textId="77777777" w:rsidR="00DF71E7" w:rsidRDefault="00DF71E7" w:rsidP="009B5E52">
            <w:r>
              <w:t>2019-04-01</w:t>
            </w:r>
          </w:p>
        </w:tc>
      </w:tr>
      <w:tr w:rsidR="00DF71E7" w14:paraId="793F579B" w14:textId="77777777" w:rsidTr="009B5E52">
        <w:tc>
          <w:tcPr>
            <w:tcW w:w="918" w:type="dxa"/>
            <w:shd w:val="clear" w:color="auto" w:fill="auto"/>
          </w:tcPr>
          <w:p w14:paraId="7C0570A5" w14:textId="77777777" w:rsidR="00DF71E7" w:rsidRDefault="00DF71E7" w:rsidP="009B5E52">
            <w:r>
              <w:t>4</w:t>
            </w:r>
          </w:p>
        </w:tc>
        <w:tc>
          <w:tcPr>
            <w:tcW w:w="4230" w:type="dxa"/>
            <w:shd w:val="clear" w:color="auto" w:fill="auto"/>
          </w:tcPr>
          <w:p w14:paraId="77BF7741" w14:textId="77777777" w:rsidR="00DF71E7" w:rsidRDefault="00DF71E7" w:rsidP="009B5E52">
            <w:r>
              <w:t>Sistemos kūrimas</w:t>
            </w:r>
          </w:p>
        </w:tc>
        <w:tc>
          <w:tcPr>
            <w:tcW w:w="4138" w:type="dxa"/>
            <w:shd w:val="clear" w:color="auto" w:fill="auto"/>
          </w:tcPr>
          <w:p w14:paraId="074EE8A3" w14:textId="77777777" w:rsidR="00DF71E7" w:rsidRDefault="00DF71E7" w:rsidP="009B5E52">
            <w:r>
              <w:t>2019-11-01</w:t>
            </w:r>
          </w:p>
        </w:tc>
      </w:tr>
      <w:tr w:rsidR="00DF71E7" w14:paraId="1C2501DB" w14:textId="77777777" w:rsidTr="009B5E52">
        <w:tc>
          <w:tcPr>
            <w:tcW w:w="918" w:type="dxa"/>
            <w:shd w:val="clear" w:color="auto" w:fill="auto"/>
          </w:tcPr>
          <w:p w14:paraId="0E10BD76" w14:textId="77777777" w:rsidR="00DF71E7" w:rsidRDefault="00DF71E7" w:rsidP="009B5E52">
            <w:r>
              <w:t>5</w:t>
            </w:r>
          </w:p>
        </w:tc>
        <w:tc>
          <w:tcPr>
            <w:tcW w:w="4230" w:type="dxa"/>
            <w:shd w:val="clear" w:color="auto" w:fill="auto"/>
          </w:tcPr>
          <w:p w14:paraId="33411DED" w14:textId="77777777" w:rsidR="00DF71E7" w:rsidRDefault="00DF71E7" w:rsidP="009B5E52">
            <w:r>
              <w:t>Sistemos testavimas</w:t>
            </w:r>
          </w:p>
        </w:tc>
        <w:tc>
          <w:tcPr>
            <w:tcW w:w="4138" w:type="dxa"/>
            <w:shd w:val="clear" w:color="auto" w:fill="auto"/>
          </w:tcPr>
          <w:p w14:paraId="6425E091" w14:textId="77777777" w:rsidR="00DF71E7" w:rsidRDefault="00DF71E7" w:rsidP="009B5E52">
            <w:r>
              <w:t>2019-12-01</w:t>
            </w:r>
          </w:p>
        </w:tc>
      </w:tr>
      <w:tr w:rsidR="00DF71E7" w14:paraId="4736CA25" w14:textId="77777777" w:rsidTr="009B5E52">
        <w:tc>
          <w:tcPr>
            <w:tcW w:w="918" w:type="dxa"/>
            <w:shd w:val="clear" w:color="auto" w:fill="auto"/>
          </w:tcPr>
          <w:p w14:paraId="52C4E69B" w14:textId="77777777" w:rsidR="00DF71E7" w:rsidRDefault="00DF71E7" w:rsidP="009B5E52">
            <w:r>
              <w:t>6</w:t>
            </w:r>
          </w:p>
        </w:tc>
        <w:tc>
          <w:tcPr>
            <w:tcW w:w="4230" w:type="dxa"/>
            <w:shd w:val="clear" w:color="auto" w:fill="auto"/>
          </w:tcPr>
          <w:p w14:paraId="66CF9D0D" w14:textId="77777777" w:rsidR="00DF71E7" w:rsidRDefault="00DF71E7" w:rsidP="009B5E52">
            <w:r>
              <w:t>Programinės įrangos diegimas</w:t>
            </w:r>
          </w:p>
        </w:tc>
        <w:tc>
          <w:tcPr>
            <w:tcW w:w="4138" w:type="dxa"/>
            <w:shd w:val="clear" w:color="auto" w:fill="auto"/>
          </w:tcPr>
          <w:p w14:paraId="45C8E645" w14:textId="77777777" w:rsidR="00DF71E7" w:rsidRDefault="00DF71E7" w:rsidP="009B5E52">
            <w:r>
              <w:t>2019-12-18</w:t>
            </w:r>
          </w:p>
        </w:tc>
      </w:tr>
    </w:tbl>
    <w:p w14:paraId="1BF5C88F" w14:textId="77777777" w:rsidR="00DF71E7" w:rsidRDefault="00DF71E7" w:rsidP="00DF71E7">
      <w:pPr>
        <w:pStyle w:val="Heading3"/>
      </w:pPr>
      <w:bookmarkStart w:id="55" w:name="_Toc533189346"/>
      <w:bookmarkStart w:id="56" w:name="_Toc29952530"/>
      <w:r>
        <w:t>Reikalavimų inžinerijos metodika, projektavimų metodika</w:t>
      </w:r>
      <w:bookmarkEnd w:id="55"/>
      <w:bookmarkEnd w:id="56"/>
    </w:p>
    <w:p w14:paraId="3F1BC4A1" w14:textId="77777777" w:rsidR="00DF71E7" w:rsidRDefault="00DF71E7" w:rsidP="00DF71E7">
      <w:r>
        <w:t xml:space="preserve">Reikalavimų specifikavimui bus pasitelkiama naujausia </w:t>
      </w:r>
      <w:proofErr w:type="spellStart"/>
      <w:r w:rsidRPr="00DA125B">
        <w:rPr>
          <w:i/>
        </w:rPr>
        <w:t>Volere</w:t>
      </w:r>
      <w:proofErr w:type="spellEnd"/>
      <w:r>
        <w:t xml:space="preserve"> šablono versija.</w:t>
      </w:r>
    </w:p>
    <w:p w14:paraId="2753348C" w14:textId="77777777" w:rsidR="00DF71E7" w:rsidRDefault="00DF71E7" w:rsidP="00DF71E7">
      <w:r>
        <w:t xml:space="preserve">Projektavimui bus naudojama </w:t>
      </w:r>
      <w:proofErr w:type="spellStart"/>
      <w:r w:rsidRPr="00DA125B">
        <w:rPr>
          <w:i/>
        </w:rPr>
        <w:t>Unified</w:t>
      </w:r>
      <w:proofErr w:type="spellEnd"/>
      <w:r w:rsidRPr="00DA125B">
        <w:rPr>
          <w:i/>
        </w:rPr>
        <w:t xml:space="preserve"> </w:t>
      </w:r>
      <w:proofErr w:type="spellStart"/>
      <w:r w:rsidRPr="00DA125B">
        <w:rPr>
          <w:i/>
        </w:rPr>
        <w:t>Modeling</w:t>
      </w:r>
      <w:proofErr w:type="spellEnd"/>
      <w:r w:rsidRPr="00DA125B">
        <w:rPr>
          <w:i/>
        </w:rPr>
        <w:t xml:space="preserve"> </w:t>
      </w:r>
      <w:proofErr w:type="spellStart"/>
      <w:r w:rsidRPr="00DA125B">
        <w:rPr>
          <w:i/>
        </w:rPr>
        <w:t>Language</w:t>
      </w:r>
      <w:proofErr w:type="spellEnd"/>
      <w:r>
        <w:t xml:space="preserve"> (UML). UML brėžiniai ir diagramos bus atliekami naudojant </w:t>
      </w:r>
      <w:proofErr w:type="spellStart"/>
      <w:r w:rsidRPr="00DA125B">
        <w:rPr>
          <w:i/>
        </w:rPr>
        <w:t>MagicDraw</w:t>
      </w:r>
      <w:proofErr w:type="spellEnd"/>
      <w:r>
        <w:t xml:space="preserve"> įrankį. </w:t>
      </w:r>
    </w:p>
    <w:p w14:paraId="3E13B374" w14:textId="77777777" w:rsidR="00DF71E7" w:rsidRDefault="00DF71E7" w:rsidP="00DF71E7">
      <w:pPr>
        <w:pStyle w:val="Heading3"/>
      </w:pPr>
      <w:bookmarkStart w:id="57" w:name="_Toc533189347"/>
      <w:bookmarkStart w:id="58" w:name="_Toc29952531"/>
      <w:r>
        <w:t>Išlaidos</w:t>
      </w:r>
      <w:bookmarkEnd w:id="57"/>
      <w:bookmarkEnd w:id="58"/>
    </w:p>
    <w:p w14:paraId="14D845C1" w14:textId="77777777" w:rsidR="00DF71E7" w:rsidRPr="00F80E63" w:rsidRDefault="00DF71E7" w:rsidP="00DF71E7">
      <w:r>
        <w:t xml:space="preserve">Darbuotojų išlaidos yra pateikiamos yra paruoštos CV-Online kompanijos </w:t>
      </w:r>
      <w:r>
        <w:rPr>
          <w:noProof/>
        </w:rPr>
        <w:t xml:space="preserve"> (manoalga.lt, 2018)</w:t>
      </w:r>
    </w:p>
    <w:p w14:paraId="47F8C412" w14:textId="739DFD29" w:rsidR="00DF71E7" w:rsidRDefault="00DF71E7" w:rsidP="00DF71E7">
      <w:pPr>
        <w:pStyle w:val="Caption"/>
        <w:keepNext/>
      </w:pPr>
      <w:bookmarkStart w:id="59" w:name="_Toc29952803"/>
      <w:r>
        <w:t xml:space="preserve">lentelė </w:t>
      </w:r>
      <w:r>
        <w:fldChar w:fldCharType="begin"/>
      </w:r>
      <w:r>
        <w:instrText xml:space="preserve"> SEQ lentelė \* ARABIC </w:instrText>
      </w:r>
      <w:r>
        <w:fldChar w:fldCharType="separate"/>
      </w:r>
      <w:r w:rsidR="00CD325D">
        <w:rPr>
          <w:noProof/>
        </w:rPr>
        <w:t>2</w:t>
      </w:r>
      <w:r>
        <w:fldChar w:fldCharType="end"/>
      </w:r>
      <w:r>
        <w:t xml:space="preserve"> Darbuotojų išlaidų lentelė</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857"/>
        <w:gridCol w:w="1857"/>
        <w:gridCol w:w="1857"/>
        <w:gridCol w:w="1858"/>
      </w:tblGrid>
      <w:tr w:rsidR="00DF71E7" w:rsidRPr="005D333F" w14:paraId="561D3627" w14:textId="77777777" w:rsidTr="009B5E52">
        <w:tc>
          <w:tcPr>
            <w:tcW w:w="1857" w:type="dxa"/>
            <w:shd w:val="clear" w:color="auto" w:fill="auto"/>
          </w:tcPr>
          <w:p w14:paraId="2D86C0E7" w14:textId="77777777" w:rsidR="00DF71E7" w:rsidRPr="005D333F" w:rsidRDefault="00DF71E7" w:rsidP="009B5E52">
            <w:pPr>
              <w:rPr>
                <w:b/>
                <w:sz w:val="20"/>
                <w:szCs w:val="20"/>
              </w:rPr>
            </w:pPr>
            <w:r w:rsidRPr="005D333F">
              <w:rPr>
                <w:b/>
                <w:sz w:val="20"/>
                <w:szCs w:val="20"/>
              </w:rPr>
              <w:t>Išlaidos</w:t>
            </w:r>
          </w:p>
        </w:tc>
        <w:tc>
          <w:tcPr>
            <w:tcW w:w="1857" w:type="dxa"/>
            <w:shd w:val="clear" w:color="auto" w:fill="auto"/>
          </w:tcPr>
          <w:p w14:paraId="25A33A02" w14:textId="77777777" w:rsidR="00DF71E7" w:rsidRPr="005D333F" w:rsidRDefault="00DF71E7" w:rsidP="009B5E52">
            <w:pPr>
              <w:rPr>
                <w:b/>
                <w:sz w:val="20"/>
                <w:szCs w:val="20"/>
              </w:rPr>
            </w:pPr>
            <w:r w:rsidRPr="005D333F">
              <w:rPr>
                <w:b/>
                <w:sz w:val="20"/>
                <w:szCs w:val="20"/>
              </w:rPr>
              <w:t>Mėnesinis atlyginimas</w:t>
            </w:r>
          </w:p>
        </w:tc>
        <w:tc>
          <w:tcPr>
            <w:tcW w:w="1857" w:type="dxa"/>
            <w:shd w:val="clear" w:color="auto" w:fill="auto"/>
          </w:tcPr>
          <w:p w14:paraId="01F51B46" w14:textId="77777777" w:rsidR="00DF71E7" w:rsidRPr="005D333F" w:rsidRDefault="00DF71E7" w:rsidP="009B5E52">
            <w:pPr>
              <w:rPr>
                <w:b/>
                <w:sz w:val="20"/>
                <w:szCs w:val="20"/>
              </w:rPr>
            </w:pPr>
            <w:r w:rsidRPr="005D333F">
              <w:rPr>
                <w:b/>
                <w:sz w:val="20"/>
                <w:szCs w:val="20"/>
              </w:rPr>
              <w:t>Mėnesinė darbo vietos kaina</w:t>
            </w:r>
          </w:p>
        </w:tc>
        <w:tc>
          <w:tcPr>
            <w:tcW w:w="1857" w:type="dxa"/>
            <w:shd w:val="clear" w:color="auto" w:fill="auto"/>
          </w:tcPr>
          <w:p w14:paraId="3323F6EA" w14:textId="77777777" w:rsidR="00DF71E7" w:rsidRPr="005D333F" w:rsidRDefault="00DF71E7" w:rsidP="009B5E52">
            <w:pPr>
              <w:rPr>
                <w:b/>
                <w:sz w:val="20"/>
                <w:szCs w:val="20"/>
              </w:rPr>
            </w:pPr>
            <w:r w:rsidRPr="005D333F">
              <w:rPr>
                <w:b/>
                <w:sz w:val="20"/>
                <w:szCs w:val="20"/>
              </w:rPr>
              <w:t>Laikotarpis</w:t>
            </w:r>
          </w:p>
        </w:tc>
        <w:tc>
          <w:tcPr>
            <w:tcW w:w="1858" w:type="dxa"/>
            <w:shd w:val="clear" w:color="auto" w:fill="auto"/>
          </w:tcPr>
          <w:p w14:paraId="05C4487A" w14:textId="77777777" w:rsidR="00DF71E7" w:rsidRPr="005D333F" w:rsidRDefault="00DF71E7" w:rsidP="009B5E52">
            <w:pPr>
              <w:rPr>
                <w:b/>
                <w:sz w:val="20"/>
                <w:szCs w:val="20"/>
              </w:rPr>
            </w:pPr>
            <w:r w:rsidRPr="005D333F">
              <w:rPr>
                <w:b/>
                <w:sz w:val="20"/>
                <w:szCs w:val="20"/>
              </w:rPr>
              <w:t>Iš viso</w:t>
            </w:r>
          </w:p>
        </w:tc>
      </w:tr>
      <w:tr w:rsidR="00DF71E7" w:rsidRPr="005D333F" w14:paraId="35994403" w14:textId="77777777" w:rsidTr="009B5E52">
        <w:tc>
          <w:tcPr>
            <w:tcW w:w="1857" w:type="dxa"/>
            <w:shd w:val="clear" w:color="auto" w:fill="auto"/>
          </w:tcPr>
          <w:p w14:paraId="39B35B19" w14:textId="77777777" w:rsidR="00DF71E7" w:rsidRPr="005D333F" w:rsidRDefault="00DF71E7" w:rsidP="009B5E52">
            <w:pPr>
              <w:rPr>
                <w:sz w:val="20"/>
                <w:szCs w:val="20"/>
              </w:rPr>
            </w:pPr>
            <w:r w:rsidRPr="005D333F">
              <w:rPr>
                <w:sz w:val="20"/>
                <w:szCs w:val="20"/>
              </w:rPr>
              <w:t>Projekto vadovas</w:t>
            </w:r>
          </w:p>
        </w:tc>
        <w:tc>
          <w:tcPr>
            <w:tcW w:w="1857" w:type="dxa"/>
            <w:shd w:val="clear" w:color="auto" w:fill="auto"/>
          </w:tcPr>
          <w:p w14:paraId="30BA9B42" w14:textId="77777777" w:rsidR="00DF71E7" w:rsidRPr="005D333F" w:rsidRDefault="00DF71E7" w:rsidP="009B5E52">
            <w:pPr>
              <w:rPr>
                <w:sz w:val="20"/>
                <w:szCs w:val="20"/>
              </w:rPr>
            </w:pPr>
            <w:r w:rsidRPr="005D333F">
              <w:rPr>
                <w:sz w:val="20"/>
                <w:szCs w:val="20"/>
              </w:rPr>
              <w:t>1448</w:t>
            </w:r>
          </w:p>
        </w:tc>
        <w:tc>
          <w:tcPr>
            <w:tcW w:w="1857" w:type="dxa"/>
            <w:shd w:val="clear" w:color="auto" w:fill="auto"/>
          </w:tcPr>
          <w:p w14:paraId="01E31044" w14:textId="77777777" w:rsidR="00DF71E7" w:rsidRPr="005D333F" w:rsidRDefault="00DF71E7" w:rsidP="009B5E52">
            <w:pPr>
              <w:rPr>
                <w:sz w:val="20"/>
                <w:szCs w:val="20"/>
              </w:rPr>
            </w:pPr>
            <w:r w:rsidRPr="005D333F">
              <w:rPr>
                <w:sz w:val="20"/>
                <w:szCs w:val="20"/>
              </w:rPr>
              <w:t>2499</w:t>
            </w:r>
          </w:p>
        </w:tc>
        <w:tc>
          <w:tcPr>
            <w:tcW w:w="1857" w:type="dxa"/>
            <w:shd w:val="clear" w:color="auto" w:fill="auto"/>
          </w:tcPr>
          <w:p w14:paraId="7EF3B9A5" w14:textId="77777777" w:rsidR="00DF71E7" w:rsidRPr="005D333F" w:rsidRDefault="00DF71E7" w:rsidP="009B5E52">
            <w:pPr>
              <w:rPr>
                <w:sz w:val="20"/>
                <w:szCs w:val="20"/>
              </w:rPr>
            </w:pPr>
            <w:r w:rsidRPr="005D333F">
              <w:rPr>
                <w:sz w:val="20"/>
                <w:szCs w:val="20"/>
              </w:rPr>
              <w:t xml:space="preserve">15 </w:t>
            </w:r>
            <w:proofErr w:type="spellStart"/>
            <w:r w:rsidRPr="005D333F">
              <w:rPr>
                <w:sz w:val="20"/>
                <w:szCs w:val="20"/>
              </w:rPr>
              <w:t>mėn</w:t>
            </w:r>
            <w:proofErr w:type="spellEnd"/>
          </w:p>
        </w:tc>
        <w:tc>
          <w:tcPr>
            <w:tcW w:w="1858" w:type="dxa"/>
            <w:shd w:val="clear" w:color="auto" w:fill="auto"/>
          </w:tcPr>
          <w:p w14:paraId="6725F0F1" w14:textId="77777777" w:rsidR="00DF71E7" w:rsidRPr="005D333F" w:rsidRDefault="00DF71E7" w:rsidP="009B5E52">
            <w:pPr>
              <w:rPr>
                <w:sz w:val="20"/>
                <w:szCs w:val="20"/>
              </w:rPr>
            </w:pPr>
            <w:r w:rsidRPr="005D333F">
              <w:rPr>
                <w:sz w:val="20"/>
                <w:szCs w:val="20"/>
              </w:rPr>
              <w:t>37485</w:t>
            </w:r>
          </w:p>
        </w:tc>
      </w:tr>
      <w:tr w:rsidR="00DF71E7" w:rsidRPr="005D333F" w14:paraId="27B3DC04" w14:textId="77777777" w:rsidTr="009B5E52">
        <w:tc>
          <w:tcPr>
            <w:tcW w:w="1857" w:type="dxa"/>
            <w:shd w:val="clear" w:color="auto" w:fill="auto"/>
          </w:tcPr>
          <w:p w14:paraId="53D30799" w14:textId="77777777" w:rsidR="00DF71E7" w:rsidRPr="005D333F" w:rsidRDefault="00DF71E7" w:rsidP="009B5E52">
            <w:pPr>
              <w:rPr>
                <w:sz w:val="20"/>
                <w:szCs w:val="20"/>
              </w:rPr>
            </w:pPr>
            <w:r w:rsidRPr="005D333F">
              <w:rPr>
                <w:sz w:val="20"/>
                <w:szCs w:val="20"/>
              </w:rPr>
              <w:t>Analitikas</w:t>
            </w:r>
          </w:p>
        </w:tc>
        <w:tc>
          <w:tcPr>
            <w:tcW w:w="1857" w:type="dxa"/>
            <w:shd w:val="clear" w:color="auto" w:fill="auto"/>
          </w:tcPr>
          <w:p w14:paraId="61D7509F" w14:textId="77777777" w:rsidR="00DF71E7" w:rsidRPr="005D333F" w:rsidRDefault="00DF71E7" w:rsidP="009B5E52">
            <w:pPr>
              <w:rPr>
                <w:sz w:val="20"/>
                <w:szCs w:val="20"/>
              </w:rPr>
            </w:pPr>
            <w:r w:rsidRPr="005D333F">
              <w:rPr>
                <w:sz w:val="20"/>
                <w:szCs w:val="20"/>
              </w:rPr>
              <w:t>1183</w:t>
            </w:r>
          </w:p>
        </w:tc>
        <w:tc>
          <w:tcPr>
            <w:tcW w:w="1857" w:type="dxa"/>
            <w:shd w:val="clear" w:color="auto" w:fill="auto"/>
          </w:tcPr>
          <w:p w14:paraId="1C3CCE03" w14:textId="77777777" w:rsidR="00DF71E7" w:rsidRPr="005D333F" w:rsidRDefault="00DF71E7" w:rsidP="009B5E52">
            <w:pPr>
              <w:rPr>
                <w:sz w:val="20"/>
                <w:szCs w:val="20"/>
              </w:rPr>
            </w:pPr>
            <w:r w:rsidRPr="005D333F">
              <w:rPr>
                <w:sz w:val="20"/>
                <w:szCs w:val="20"/>
              </w:rPr>
              <w:t>2041</w:t>
            </w:r>
          </w:p>
        </w:tc>
        <w:tc>
          <w:tcPr>
            <w:tcW w:w="1857" w:type="dxa"/>
            <w:shd w:val="clear" w:color="auto" w:fill="auto"/>
          </w:tcPr>
          <w:p w14:paraId="63B8124B" w14:textId="77777777" w:rsidR="00DF71E7" w:rsidRPr="005D333F" w:rsidRDefault="00DF71E7" w:rsidP="009B5E52">
            <w:pPr>
              <w:rPr>
                <w:sz w:val="20"/>
                <w:szCs w:val="20"/>
              </w:rPr>
            </w:pPr>
            <w:r w:rsidRPr="005D333F">
              <w:rPr>
                <w:sz w:val="20"/>
                <w:szCs w:val="20"/>
              </w:rPr>
              <w:t>5</w:t>
            </w:r>
          </w:p>
        </w:tc>
        <w:tc>
          <w:tcPr>
            <w:tcW w:w="1858" w:type="dxa"/>
            <w:shd w:val="clear" w:color="auto" w:fill="auto"/>
          </w:tcPr>
          <w:p w14:paraId="27A2B2D8" w14:textId="77777777" w:rsidR="00DF71E7" w:rsidRPr="005D333F" w:rsidRDefault="00DF71E7" w:rsidP="009B5E52">
            <w:pPr>
              <w:rPr>
                <w:sz w:val="20"/>
                <w:szCs w:val="20"/>
              </w:rPr>
            </w:pPr>
            <w:r w:rsidRPr="005D333F">
              <w:rPr>
                <w:sz w:val="20"/>
                <w:szCs w:val="20"/>
              </w:rPr>
              <w:t>10205</w:t>
            </w:r>
          </w:p>
        </w:tc>
      </w:tr>
      <w:tr w:rsidR="00DF71E7" w:rsidRPr="005D333F" w14:paraId="588044FC" w14:textId="77777777" w:rsidTr="009B5E52">
        <w:tc>
          <w:tcPr>
            <w:tcW w:w="1857" w:type="dxa"/>
            <w:shd w:val="clear" w:color="auto" w:fill="auto"/>
          </w:tcPr>
          <w:p w14:paraId="3A0C4D3C" w14:textId="77777777" w:rsidR="00DF71E7" w:rsidRPr="005D333F" w:rsidRDefault="00DF71E7" w:rsidP="009B5E52">
            <w:pPr>
              <w:rPr>
                <w:sz w:val="20"/>
                <w:szCs w:val="20"/>
              </w:rPr>
            </w:pPr>
            <w:r w:rsidRPr="005D333F">
              <w:rPr>
                <w:sz w:val="20"/>
                <w:szCs w:val="20"/>
              </w:rPr>
              <w:t>Projektuotojas</w:t>
            </w:r>
          </w:p>
        </w:tc>
        <w:tc>
          <w:tcPr>
            <w:tcW w:w="1857" w:type="dxa"/>
            <w:shd w:val="clear" w:color="auto" w:fill="auto"/>
          </w:tcPr>
          <w:p w14:paraId="04FBD117" w14:textId="77777777" w:rsidR="00DF71E7" w:rsidRPr="005D333F" w:rsidRDefault="00DF71E7" w:rsidP="009B5E52">
            <w:pPr>
              <w:rPr>
                <w:sz w:val="20"/>
                <w:szCs w:val="20"/>
              </w:rPr>
            </w:pPr>
            <w:r w:rsidRPr="005D333F">
              <w:rPr>
                <w:sz w:val="20"/>
                <w:szCs w:val="20"/>
              </w:rPr>
              <w:t>2299</w:t>
            </w:r>
          </w:p>
        </w:tc>
        <w:tc>
          <w:tcPr>
            <w:tcW w:w="1857" w:type="dxa"/>
            <w:shd w:val="clear" w:color="auto" w:fill="auto"/>
          </w:tcPr>
          <w:p w14:paraId="4B910E1C" w14:textId="77777777" w:rsidR="00DF71E7" w:rsidRPr="005D333F" w:rsidRDefault="00DF71E7" w:rsidP="009B5E52">
            <w:pPr>
              <w:rPr>
                <w:sz w:val="20"/>
                <w:szCs w:val="20"/>
              </w:rPr>
            </w:pPr>
            <w:r w:rsidRPr="005D333F">
              <w:rPr>
                <w:sz w:val="20"/>
                <w:szCs w:val="20"/>
              </w:rPr>
              <w:t>3968</w:t>
            </w:r>
          </w:p>
        </w:tc>
        <w:tc>
          <w:tcPr>
            <w:tcW w:w="1857" w:type="dxa"/>
            <w:shd w:val="clear" w:color="auto" w:fill="auto"/>
          </w:tcPr>
          <w:p w14:paraId="16D72F33" w14:textId="77777777" w:rsidR="00DF71E7" w:rsidRPr="005D333F" w:rsidRDefault="00DF71E7" w:rsidP="009B5E52">
            <w:pPr>
              <w:rPr>
                <w:sz w:val="20"/>
                <w:szCs w:val="20"/>
              </w:rPr>
            </w:pPr>
            <w:r w:rsidRPr="005D333F">
              <w:rPr>
                <w:sz w:val="20"/>
                <w:szCs w:val="20"/>
              </w:rPr>
              <w:t>1</w:t>
            </w:r>
          </w:p>
        </w:tc>
        <w:tc>
          <w:tcPr>
            <w:tcW w:w="1858" w:type="dxa"/>
            <w:shd w:val="clear" w:color="auto" w:fill="auto"/>
          </w:tcPr>
          <w:p w14:paraId="583A8800" w14:textId="77777777" w:rsidR="00DF71E7" w:rsidRPr="005D333F" w:rsidRDefault="00DF71E7" w:rsidP="009B5E52">
            <w:pPr>
              <w:rPr>
                <w:sz w:val="20"/>
                <w:szCs w:val="20"/>
              </w:rPr>
            </w:pPr>
            <w:r w:rsidRPr="005D333F">
              <w:rPr>
                <w:sz w:val="20"/>
                <w:szCs w:val="20"/>
              </w:rPr>
              <w:t>3968</w:t>
            </w:r>
          </w:p>
        </w:tc>
      </w:tr>
      <w:tr w:rsidR="00DF71E7" w:rsidRPr="005D333F" w14:paraId="1C7F8083" w14:textId="77777777" w:rsidTr="009B5E52">
        <w:tc>
          <w:tcPr>
            <w:tcW w:w="1857" w:type="dxa"/>
            <w:shd w:val="clear" w:color="auto" w:fill="auto"/>
          </w:tcPr>
          <w:p w14:paraId="4BE36158" w14:textId="77777777" w:rsidR="00DF71E7" w:rsidRPr="005D333F" w:rsidRDefault="00DF71E7" w:rsidP="009B5E52">
            <w:pPr>
              <w:rPr>
                <w:sz w:val="20"/>
                <w:szCs w:val="20"/>
              </w:rPr>
            </w:pPr>
            <w:r w:rsidRPr="005D333F">
              <w:rPr>
                <w:sz w:val="20"/>
                <w:szCs w:val="20"/>
              </w:rPr>
              <w:t>Programuotojas</w:t>
            </w:r>
          </w:p>
        </w:tc>
        <w:tc>
          <w:tcPr>
            <w:tcW w:w="1857" w:type="dxa"/>
            <w:shd w:val="clear" w:color="auto" w:fill="auto"/>
          </w:tcPr>
          <w:p w14:paraId="6D1A5916" w14:textId="77777777" w:rsidR="00DF71E7" w:rsidRPr="005D333F" w:rsidRDefault="00DF71E7" w:rsidP="009B5E52">
            <w:pPr>
              <w:rPr>
                <w:sz w:val="20"/>
                <w:szCs w:val="20"/>
              </w:rPr>
            </w:pPr>
            <w:r w:rsidRPr="005D333F">
              <w:rPr>
                <w:sz w:val="20"/>
                <w:szCs w:val="20"/>
              </w:rPr>
              <w:t>1305</w:t>
            </w:r>
          </w:p>
        </w:tc>
        <w:tc>
          <w:tcPr>
            <w:tcW w:w="1857" w:type="dxa"/>
            <w:shd w:val="clear" w:color="auto" w:fill="auto"/>
          </w:tcPr>
          <w:p w14:paraId="26D8A551" w14:textId="77777777" w:rsidR="00DF71E7" w:rsidRPr="005D333F" w:rsidRDefault="00DF71E7" w:rsidP="009B5E52">
            <w:pPr>
              <w:rPr>
                <w:sz w:val="20"/>
                <w:szCs w:val="20"/>
              </w:rPr>
            </w:pPr>
            <w:r w:rsidRPr="005D333F">
              <w:rPr>
                <w:sz w:val="20"/>
                <w:szCs w:val="20"/>
              </w:rPr>
              <w:t>2252</w:t>
            </w:r>
          </w:p>
        </w:tc>
        <w:tc>
          <w:tcPr>
            <w:tcW w:w="1857" w:type="dxa"/>
            <w:shd w:val="clear" w:color="auto" w:fill="auto"/>
          </w:tcPr>
          <w:p w14:paraId="604AE5DF" w14:textId="77777777" w:rsidR="00DF71E7" w:rsidRPr="005D333F" w:rsidRDefault="00DF71E7" w:rsidP="009B5E52">
            <w:pPr>
              <w:rPr>
                <w:sz w:val="20"/>
                <w:szCs w:val="20"/>
              </w:rPr>
            </w:pPr>
            <w:r w:rsidRPr="005D333F">
              <w:rPr>
                <w:sz w:val="20"/>
                <w:szCs w:val="20"/>
              </w:rPr>
              <w:t>7</w:t>
            </w:r>
          </w:p>
        </w:tc>
        <w:tc>
          <w:tcPr>
            <w:tcW w:w="1858" w:type="dxa"/>
            <w:shd w:val="clear" w:color="auto" w:fill="auto"/>
          </w:tcPr>
          <w:p w14:paraId="346186DC" w14:textId="77777777" w:rsidR="00DF71E7" w:rsidRPr="005D333F" w:rsidRDefault="00DF71E7" w:rsidP="009B5E52">
            <w:pPr>
              <w:rPr>
                <w:sz w:val="20"/>
                <w:szCs w:val="20"/>
              </w:rPr>
            </w:pPr>
            <w:r w:rsidRPr="005D333F">
              <w:rPr>
                <w:sz w:val="20"/>
                <w:szCs w:val="20"/>
              </w:rPr>
              <w:t>15764</w:t>
            </w:r>
          </w:p>
        </w:tc>
      </w:tr>
      <w:tr w:rsidR="00DF71E7" w:rsidRPr="005D333F" w14:paraId="1F3373D6" w14:textId="77777777" w:rsidTr="009B5E52">
        <w:tc>
          <w:tcPr>
            <w:tcW w:w="1857" w:type="dxa"/>
            <w:shd w:val="clear" w:color="auto" w:fill="auto"/>
          </w:tcPr>
          <w:p w14:paraId="6271EC37" w14:textId="77777777" w:rsidR="00DF71E7" w:rsidRPr="005D333F" w:rsidRDefault="00DF71E7" w:rsidP="009B5E52">
            <w:pPr>
              <w:rPr>
                <w:sz w:val="20"/>
                <w:szCs w:val="20"/>
              </w:rPr>
            </w:pPr>
            <w:r w:rsidRPr="005D333F">
              <w:rPr>
                <w:sz w:val="20"/>
                <w:szCs w:val="20"/>
              </w:rPr>
              <w:t>Testuotojas</w:t>
            </w:r>
          </w:p>
        </w:tc>
        <w:tc>
          <w:tcPr>
            <w:tcW w:w="1857" w:type="dxa"/>
            <w:shd w:val="clear" w:color="auto" w:fill="auto"/>
          </w:tcPr>
          <w:p w14:paraId="477FF6E3" w14:textId="77777777" w:rsidR="00DF71E7" w:rsidRPr="005D333F" w:rsidRDefault="00DF71E7" w:rsidP="009B5E52">
            <w:pPr>
              <w:rPr>
                <w:sz w:val="20"/>
                <w:szCs w:val="20"/>
              </w:rPr>
            </w:pPr>
            <w:r w:rsidRPr="005D333F">
              <w:rPr>
                <w:sz w:val="20"/>
                <w:szCs w:val="20"/>
              </w:rPr>
              <w:t>1078</w:t>
            </w:r>
          </w:p>
        </w:tc>
        <w:tc>
          <w:tcPr>
            <w:tcW w:w="1857" w:type="dxa"/>
            <w:shd w:val="clear" w:color="auto" w:fill="auto"/>
          </w:tcPr>
          <w:p w14:paraId="132F3471" w14:textId="77777777" w:rsidR="00DF71E7" w:rsidRPr="005D333F" w:rsidRDefault="00DF71E7" w:rsidP="009B5E52">
            <w:pPr>
              <w:rPr>
                <w:sz w:val="20"/>
                <w:szCs w:val="20"/>
              </w:rPr>
            </w:pPr>
            <w:r w:rsidRPr="005D333F">
              <w:rPr>
                <w:sz w:val="20"/>
                <w:szCs w:val="20"/>
              </w:rPr>
              <w:t>1860</w:t>
            </w:r>
          </w:p>
        </w:tc>
        <w:tc>
          <w:tcPr>
            <w:tcW w:w="1857" w:type="dxa"/>
            <w:shd w:val="clear" w:color="auto" w:fill="auto"/>
          </w:tcPr>
          <w:p w14:paraId="14FB7B97" w14:textId="77777777" w:rsidR="00DF71E7" w:rsidRPr="005D333F" w:rsidRDefault="00DF71E7" w:rsidP="009B5E52">
            <w:pPr>
              <w:rPr>
                <w:sz w:val="20"/>
                <w:szCs w:val="20"/>
              </w:rPr>
            </w:pPr>
            <w:r w:rsidRPr="005D333F">
              <w:rPr>
                <w:sz w:val="20"/>
                <w:szCs w:val="20"/>
              </w:rPr>
              <w:t>1</w:t>
            </w:r>
          </w:p>
        </w:tc>
        <w:tc>
          <w:tcPr>
            <w:tcW w:w="1858" w:type="dxa"/>
            <w:shd w:val="clear" w:color="auto" w:fill="auto"/>
          </w:tcPr>
          <w:p w14:paraId="0EC10D9A" w14:textId="77777777" w:rsidR="00DF71E7" w:rsidRPr="005D333F" w:rsidRDefault="00DF71E7" w:rsidP="009B5E52">
            <w:pPr>
              <w:rPr>
                <w:sz w:val="20"/>
                <w:szCs w:val="20"/>
              </w:rPr>
            </w:pPr>
            <w:r w:rsidRPr="005D333F">
              <w:rPr>
                <w:sz w:val="20"/>
                <w:szCs w:val="20"/>
              </w:rPr>
              <w:t>1860</w:t>
            </w:r>
          </w:p>
        </w:tc>
      </w:tr>
      <w:tr w:rsidR="00DF71E7" w:rsidRPr="005D333F" w14:paraId="6D727BA4" w14:textId="77777777" w:rsidTr="009B5E52">
        <w:tc>
          <w:tcPr>
            <w:tcW w:w="7428" w:type="dxa"/>
            <w:gridSpan w:val="4"/>
            <w:shd w:val="clear" w:color="auto" w:fill="auto"/>
          </w:tcPr>
          <w:p w14:paraId="13EF96A3" w14:textId="77777777" w:rsidR="00DF71E7" w:rsidRPr="005D333F" w:rsidRDefault="00DF71E7" w:rsidP="009B5E52">
            <w:pPr>
              <w:rPr>
                <w:b/>
                <w:sz w:val="20"/>
                <w:szCs w:val="20"/>
              </w:rPr>
            </w:pPr>
            <w:r w:rsidRPr="005D333F">
              <w:rPr>
                <w:b/>
                <w:sz w:val="20"/>
                <w:szCs w:val="20"/>
              </w:rPr>
              <w:t>Iš viso:</w:t>
            </w:r>
          </w:p>
        </w:tc>
        <w:tc>
          <w:tcPr>
            <w:tcW w:w="1858" w:type="dxa"/>
            <w:shd w:val="clear" w:color="auto" w:fill="auto"/>
          </w:tcPr>
          <w:p w14:paraId="6972A009" w14:textId="77777777" w:rsidR="00DF71E7" w:rsidRPr="005D333F" w:rsidRDefault="00DF71E7" w:rsidP="009B5E52">
            <w:pPr>
              <w:rPr>
                <w:sz w:val="20"/>
                <w:szCs w:val="20"/>
              </w:rPr>
            </w:pPr>
            <w:r w:rsidRPr="005D333F">
              <w:rPr>
                <w:b/>
                <w:sz w:val="20"/>
                <w:szCs w:val="20"/>
              </w:rPr>
              <w:t>69282</w:t>
            </w:r>
            <w:r w:rsidRPr="005D333F">
              <w:rPr>
                <w:sz w:val="20"/>
                <w:szCs w:val="20"/>
              </w:rPr>
              <w:t xml:space="preserve"> </w:t>
            </w:r>
            <w:r w:rsidRPr="005D333F">
              <w:rPr>
                <w:b/>
                <w:sz w:val="20"/>
                <w:szCs w:val="20"/>
              </w:rPr>
              <w:t>Eurų</w:t>
            </w:r>
          </w:p>
        </w:tc>
      </w:tr>
    </w:tbl>
    <w:p w14:paraId="5BFE44E1" w14:textId="5CD9C4D2" w:rsidR="00DF71E7" w:rsidRDefault="00DF71E7" w:rsidP="00DF71E7">
      <w:pPr>
        <w:pStyle w:val="Caption"/>
        <w:keepNext/>
      </w:pPr>
      <w:bookmarkStart w:id="60" w:name="_Toc29952804"/>
      <w:r>
        <w:t xml:space="preserve">lentelė </w:t>
      </w:r>
      <w:r>
        <w:fldChar w:fldCharType="begin"/>
      </w:r>
      <w:r>
        <w:instrText xml:space="preserve"> SEQ lentelė \* ARABIC </w:instrText>
      </w:r>
      <w:r>
        <w:fldChar w:fldCharType="separate"/>
      </w:r>
      <w:r w:rsidR="00CD325D">
        <w:rPr>
          <w:noProof/>
        </w:rPr>
        <w:t>3</w:t>
      </w:r>
      <w:r>
        <w:fldChar w:fldCharType="end"/>
      </w:r>
      <w:r>
        <w:t xml:space="preserve"> Techninės įrangos ir biuro išlaikymo išlaidos</w:t>
      </w:r>
      <w:bookmarkEnd w:id="60"/>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1800"/>
        <w:gridCol w:w="1890"/>
        <w:gridCol w:w="1890"/>
      </w:tblGrid>
      <w:tr w:rsidR="00DF71E7" w:rsidRPr="005D333F" w14:paraId="5E8AD0E9" w14:textId="77777777" w:rsidTr="009B5E52">
        <w:tc>
          <w:tcPr>
            <w:tcW w:w="3708" w:type="dxa"/>
            <w:shd w:val="clear" w:color="auto" w:fill="auto"/>
          </w:tcPr>
          <w:p w14:paraId="44A540C8" w14:textId="77777777" w:rsidR="00DF71E7" w:rsidRPr="005D333F" w:rsidRDefault="00DF71E7" w:rsidP="009B5E52">
            <w:pPr>
              <w:rPr>
                <w:b/>
                <w:sz w:val="20"/>
                <w:szCs w:val="20"/>
              </w:rPr>
            </w:pPr>
            <w:r w:rsidRPr="005D333F">
              <w:rPr>
                <w:b/>
                <w:sz w:val="20"/>
                <w:szCs w:val="20"/>
              </w:rPr>
              <w:t>Išlaidos</w:t>
            </w:r>
          </w:p>
        </w:tc>
        <w:tc>
          <w:tcPr>
            <w:tcW w:w="1800" w:type="dxa"/>
            <w:shd w:val="clear" w:color="auto" w:fill="auto"/>
          </w:tcPr>
          <w:p w14:paraId="12B318B8" w14:textId="77777777" w:rsidR="00DF71E7" w:rsidRPr="005D333F" w:rsidRDefault="00DF71E7" w:rsidP="009B5E52">
            <w:pPr>
              <w:rPr>
                <w:b/>
                <w:sz w:val="20"/>
                <w:szCs w:val="20"/>
              </w:rPr>
            </w:pPr>
            <w:r w:rsidRPr="005D333F">
              <w:rPr>
                <w:b/>
                <w:sz w:val="20"/>
                <w:szCs w:val="20"/>
              </w:rPr>
              <w:t>Vienetų skaičius</w:t>
            </w:r>
          </w:p>
        </w:tc>
        <w:tc>
          <w:tcPr>
            <w:tcW w:w="1890" w:type="dxa"/>
            <w:shd w:val="clear" w:color="auto" w:fill="auto"/>
          </w:tcPr>
          <w:p w14:paraId="7BC7F912" w14:textId="77777777" w:rsidR="00DF71E7" w:rsidRPr="005D333F" w:rsidRDefault="00DF71E7" w:rsidP="009B5E52">
            <w:pPr>
              <w:rPr>
                <w:b/>
                <w:sz w:val="20"/>
                <w:szCs w:val="20"/>
              </w:rPr>
            </w:pPr>
            <w:r w:rsidRPr="005D333F">
              <w:rPr>
                <w:b/>
                <w:sz w:val="20"/>
                <w:szCs w:val="20"/>
              </w:rPr>
              <w:t>Vieneto kaina</w:t>
            </w:r>
          </w:p>
        </w:tc>
        <w:tc>
          <w:tcPr>
            <w:tcW w:w="1890" w:type="dxa"/>
            <w:shd w:val="clear" w:color="auto" w:fill="auto"/>
          </w:tcPr>
          <w:p w14:paraId="41AB2A84" w14:textId="77777777" w:rsidR="00DF71E7" w:rsidRPr="005D333F" w:rsidRDefault="00DF71E7" w:rsidP="009B5E52">
            <w:pPr>
              <w:rPr>
                <w:b/>
                <w:sz w:val="20"/>
                <w:szCs w:val="20"/>
              </w:rPr>
            </w:pPr>
            <w:r w:rsidRPr="005D333F">
              <w:rPr>
                <w:b/>
                <w:sz w:val="20"/>
                <w:szCs w:val="20"/>
              </w:rPr>
              <w:t>Viso</w:t>
            </w:r>
          </w:p>
        </w:tc>
      </w:tr>
      <w:tr w:rsidR="00DF71E7" w:rsidRPr="005D333F" w14:paraId="7D8A0F83" w14:textId="77777777" w:rsidTr="009B5E52">
        <w:tc>
          <w:tcPr>
            <w:tcW w:w="3708" w:type="dxa"/>
            <w:shd w:val="clear" w:color="auto" w:fill="auto"/>
          </w:tcPr>
          <w:p w14:paraId="0E7D5503" w14:textId="77777777" w:rsidR="00DF71E7" w:rsidRPr="005D333F" w:rsidRDefault="00DF71E7" w:rsidP="009B5E52">
            <w:pPr>
              <w:rPr>
                <w:sz w:val="20"/>
                <w:szCs w:val="20"/>
              </w:rPr>
            </w:pPr>
            <w:r w:rsidRPr="005D333F">
              <w:rPr>
                <w:sz w:val="20"/>
                <w:szCs w:val="20"/>
              </w:rPr>
              <w:t>Kompiuteris</w:t>
            </w:r>
          </w:p>
        </w:tc>
        <w:tc>
          <w:tcPr>
            <w:tcW w:w="1800" w:type="dxa"/>
            <w:shd w:val="clear" w:color="auto" w:fill="auto"/>
          </w:tcPr>
          <w:p w14:paraId="793309CF" w14:textId="77777777" w:rsidR="00DF71E7" w:rsidRPr="005D333F" w:rsidRDefault="00DF71E7" w:rsidP="009B5E52">
            <w:pPr>
              <w:rPr>
                <w:sz w:val="20"/>
                <w:szCs w:val="20"/>
              </w:rPr>
            </w:pPr>
            <w:r w:rsidRPr="005D333F">
              <w:rPr>
                <w:sz w:val="20"/>
                <w:szCs w:val="20"/>
              </w:rPr>
              <w:t>2</w:t>
            </w:r>
          </w:p>
        </w:tc>
        <w:tc>
          <w:tcPr>
            <w:tcW w:w="1890" w:type="dxa"/>
            <w:shd w:val="clear" w:color="auto" w:fill="auto"/>
          </w:tcPr>
          <w:p w14:paraId="360C5378" w14:textId="77777777" w:rsidR="00DF71E7" w:rsidRPr="005D333F" w:rsidRDefault="00DF71E7" w:rsidP="009B5E52">
            <w:pPr>
              <w:rPr>
                <w:sz w:val="20"/>
                <w:szCs w:val="20"/>
              </w:rPr>
            </w:pPr>
            <w:r w:rsidRPr="005D333F">
              <w:rPr>
                <w:sz w:val="20"/>
                <w:szCs w:val="20"/>
              </w:rPr>
              <w:t>1500</w:t>
            </w:r>
          </w:p>
        </w:tc>
        <w:tc>
          <w:tcPr>
            <w:tcW w:w="1890" w:type="dxa"/>
            <w:shd w:val="clear" w:color="auto" w:fill="auto"/>
          </w:tcPr>
          <w:p w14:paraId="11EAF372" w14:textId="77777777" w:rsidR="00DF71E7" w:rsidRPr="005D333F" w:rsidRDefault="00DF71E7" w:rsidP="009B5E52">
            <w:pPr>
              <w:rPr>
                <w:sz w:val="20"/>
                <w:szCs w:val="20"/>
              </w:rPr>
            </w:pPr>
            <w:r w:rsidRPr="005D333F">
              <w:rPr>
                <w:sz w:val="20"/>
                <w:szCs w:val="20"/>
              </w:rPr>
              <w:t>3000</w:t>
            </w:r>
          </w:p>
        </w:tc>
      </w:tr>
      <w:tr w:rsidR="00DF71E7" w:rsidRPr="005D333F" w14:paraId="441D1CC1" w14:textId="77777777" w:rsidTr="009B5E52">
        <w:tc>
          <w:tcPr>
            <w:tcW w:w="3708" w:type="dxa"/>
            <w:shd w:val="clear" w:color="auto" w:fill="auto"/>
          </w:tcPr>
          <w:p w14:paraId="34821026" w14:textId="77777777" w:rsidR="00DF71E7" w:rsidRPr="005D333F" w:rsidRDefault="00DF71E7" w:rsidP="009B5E52">
            <w:pPr>
              <w:rPr>
                <w:sz w:val="20"/>
                <w:szCs w:val="20"/>
              </w:rPr>
            </w:pPr>
            <w:r w:rsidRPr="005D333F">
              <w:rPr>
                <w:sz w:val="20"/>
                <w:szCs w:val="20"/>
              </w:rPr>
              <w:t>Kompiuterio pelė</w:t>
            </w:r>
          </w:p>
        </w:tc>
        <w:tc>
          <w:tcPr>
            <w:tcW w:w="1800" w:type="dxa"/>
            <w:shd w:val="clear" w:color="auto" w:fill="auto"/>
          </w:tcPr>
          <w:p w14:paraId="7CB24982" w14:textId="77777777" w:rsidR="00DF71E7" w:rsidRPr="005D333F" w:rsidRDefault="00DF71E7" w:rsidP="009B5E52">
            <w:pPr>
              <w:rPr>
                <w:sz w:val="20"/>
                <w:szCs w:val="20"/>
              </w:rPr>
            </w:pPr>
            <w:r w:rsidRPr="005D333F">
              <w:rPr>
                <w:sz w:val="20"/>
                <w:szCs w:val="20"/>
              </w:rPr>
              <w:t>2</w:t>
            </w:r>
          </w:p>
        </w:tc>
        <w:tc>
          <w:tcPr>
            <w:tcW w:w="1890" w:type="dxa"/>
            <w:shd w:val="clear" w:color="auto" w:fill="auto"/>
          </w:tcPr>
          <w:p w14:paraId="5EBAF9E9" w14:textId="77777777" w:rsidR="00DF71E7" w:rsidRPr="005D333F" w:rsidRDefault="00DF71E7" w:rsidP="009B5E52">
            <w:pPr>
              <w:rPr>
                <w:sz w:val="20"/>
                <w:szCs w:val="20"/>
              </w:rPr>
            </w:pPr>
            <w:r w:rsidRPr="005D333F">
              <w:rPr>
                <w:sz w:val="20"/>
                <w:szCs w:val="20"/>
              </w:rPr>
              <w:t>20</w:t>
            </w:r>
          </w:p>
        </w:tc>
        <w:tc>
          <w:tcPr>
            <w:tcW w:w="1890" w:type="dxa"/>
            <w:shd w:val="clear" w:color="auto" w:fill="auto"/>
          </w:tcPr>
          <w:p w14:paraId="461238E2" w14:textId="77777777" w:rsidR="00DF71E7" w:rsidRPr="005D333F" w:rsidRDefault="00DF71E7" w:rsidP="009B5E52">
            <w:pPr>
              <w:rPr>
                <w:sz w:val="20"/>
                <w:szCs w:val="20"/>
              </w:rPr>
            </w:pPr>
            <w:r w:rsidRPr="005D333F">
              <w:rPr>
                <w:sz w:val="20"/>
                <w:szCs w:val="20"/>
              </w:rPr>
              <w:t>40</w:t>
            </w:r>
          </w:p>
        </w:tc>
      </w:tr>
      <w:tr w:rsidR="00DF71E7" w:rsidRPr="005D333F" w14:paraId="27156420" w14:textId="77777777" w:rsidTr="009B5E52">
        <w:tc>
          <w:tcPr>
            <w:tcW w:w="3708" w:type="dxa"/>
            <w:shd w:val="clear" w:color="auto" w:fill="auto"/>
          </w:tcPr>
          <w:p w14:paraId="2BE4EC1C" w14:textId="77777777" w:rsidR="00DF71E7" w:rsidRPr="005D333F" w:rsidRDefault="00DF71E7" w:rsidP="009B5E52">
            <w:pPr>
              <w:rPr>
                <w:sz w:val="20"/>
                <w:szCs w:val="20"/>
              </w:rPr>
            </w:pPr>
            <w:r w:rsidRPr="005D333F">
              <w:rPr>
                <w:sz w:val="20"/>
                <w:szCs w:val="20"/>
              </w:rPr>
              <w:t>Kompiuterio klaviatūra</w:t>
            </w:r>
          </w:p>
        </w:tc>
        <w:tc>
          <w:tcPr>
            <w:tcW w:w="1800" w:type="dxa"/>
            <w:shd w:val="clear" w:color="auto" w:fill="auto"/>
          </w:tcPr>
          <w:p w14:paraId="0842B967" w14:textId="77777777" w:rsidR="00DF71E7" w:rsidRPr="005D333F" w:rsidRDefault="00DF71E7" w:rsidP="009B5E52">
            <w:pPr>
              <w:rPr>
                <w:sz w:val="20"/>
                <w:szCs w:val="20"/>
              </w:rPr>
            </w:pPr>
            <w:r w:rsidRPr="005D333F">
              <w:rPr>
                <w:sz w:val="20"/>
                <w:szCs w:val="20"/>
              </w:rPr>
              <w:t>2</w:t>
            </w:r>
          </w:p>
        </w:tc>
        <w:tc>
          <w:tcPr>
            <w:tcW w:w="1890" w:type="dxa"/>
            <w:shd w:val="clear" w:color="auto" w:fill="auto"/>
          </w:tcPr>
          <w:p w14:paraId="02CF65FC" w14:textId="77777777" w:rsidR="00DF71E7" w:rsidRPr="005D333F" w:rsidRDefault="00DF71E7" w:rsidP="009B5E52">
            <w:pPr>
              <w:rPr>
                <w:sz w:val="20"/>
                <w:szCs w:val="20"/>
              </w:rPr>
            </w:pPr>
            <w:r w:rsidRPr="005D333F">
              <w:rPr>
                <w:sz w:val="20"/>
                <w:szCs w:val="20"/>
              </w:rPr>
              <w:t>20</w:t>
            </w:r>
          </w:p>
        </w:tc>
        <w:tc>
          <w:tcPr>
            <w:tcW w:w="1890" w:type="dxa"/>
            <w:shd w:val="clear" w:color="auto" w:fill="auto"/>
          </w:tcPr>
          <w:p w14:paraId="6988258C" w14:textId="77777777" w:rsidR="00DF71E7" w:rsidRPr="005D333F" w:rsidRDefault="00DF71E7" w:rsidP="009B5E52">
            <w:pPr>
              <w:rPr>
                <w:sz w:val="20"/>
                <w:szCs w:val="20"/>
              </w:rPr>
            </w:pPr>
            <w:r w:rsidRPr="005D333F">
              <w:rPr>
                <w:sz w:val="20"/>
                <w:szCs w:val="20"/>
              </w:rPr>
              <w:t>40</w:t>
            </w:r>
          </w:p>
        </w:tc>
      </w:tr>
      <w:tr w:rsidR="00DF71E7" w:rsidRPr="005D333F" w14:paraId="1F8425CD" w14:textId="77777777" w:rsidTr="009B5E52">
        <w:tc>
          <w:tcPr>
            <w:tcW w:w="3708" w:type="dxa"/>
            <w:shd w:val="clear" w:color="auto" w:fill="auto"/>
          </w:tcPr>
          <w:p w14:paraId="7AAED831" w14:textId="77777777" w:rsidR="00DF71E7" w:rsidRPr="005D333F" w:rsidRDefault="00DF71E7" w:rsidP="009B5E52">
            <w:pPr>
              <w:rPr>
                <w:sz w:val="20"/>
                <w:szCs w:val="20"/>
              </w:rPr>
            </w:pPr>
            <w:r w:rsidRPr="005D333F">
              <w:rPr>
                <w:sz w:val="20"/>
                <w:szCs w:val="20"/>
              </w:rPr>
              <w:t>Biuro nuoma</w:t>
            </w:r>
          </w:p>
        </w:tc>
        <w:tc>
          <w:tcPr>
            <w:tcW w:w="1800" w:type="dxa"/>
            <w:shd w:val="clear" w:color="auto" w:fill="auto"/>
          </w:tcPr>
          <w:p w14:paraId="20A8D553" w14:textId="77777777" w:rsidR="00DF71E7" w:rsidRPr="005D333F" w:rsidRDefault="00DF71E7" w:rsidP="009B5E52">
            <w:pPr>
              <w:rPr>
                <w:sz w:val="20"/>
                <w:szCs w:val="20"/>
              </w:rPr>
            </w:pPr>
            <w:r w:rsidRPr="005D333F">
              <w:rPr>
                <w:sz w:val="20"/>
                <w:szCs w:val="20"/>
              </w:rPr>
              <w:t>15</w:t>
            </w:r>
          </w:p>
        </w:tc>
        <w:tc>
          <w:tcPr>
            <w:tcW w:w="1890" w:type="dxa"/>
            <w:shd w:val="clear" w:color="auto" w:fill="auto"/>
          </w:tcPr>
          <w:p w14:paraId="080C9F02" w14:textId="77777777" w:rsidR="00DF71E7" w:rsidRPr="005D333F" w:rsidRDefault="00DF71E7" w:rsidP="009B5E52">
            <w:pPr>
              <w:rPr>
                <w:sz w:val="20"/>
                <w:szCs w:val="20"/>
              </w:rPr>
            </w:pPr>
            <w:r w:rsidRPr="005D333F">
              <w:rPr>
                <w:sz w:val="20"/>
                <w:szCs w:val="20"/>
              </w:rPr>
              <w:t>150</w:t>
            </w:r>
          </w:p>
        </w:tc>
        <w:tc>
          <w:tcPr>
            <w:tcW w:w="1890" w:type="dxa"/>
            <w:shd w:val="clear" w:color="auto" w:fill="auto"/>
          </w:tcPr>
          <w:p w14:paraId="673CB8A3" w14:textId="77777777" w:rsidR="00DF71E7" w:rsidRPr="005D333F" w:rsidRDefault="00DF71E7" w:rsidP="009B5E52">
            <w:pPr>
              <w:rPr>
                <w:sz w:val="20"/>
                <w:szCs w:val="20"/>
              </w:rPr>
            </w:pPr>
            <w:r w:rsidRPr="005D333F">
              <w:rPr>
                <w:sz w:val="20"/>
                <w:szCs w:val="20"/>
              </w:rPr>
              <w:t>2250</w:t>
            </w:r>
          </w:p>
        </w:tc>
      </w:tr>
      <w:tr w:rsidR="00DF71E7" w:rsidRPr="005D333F" w14:paraId="1562F920" w14:textId="77777777" w:rsidTr="009B5E52">
        <w:tc>
          <w:tcPr>
            <w:tcW w:w="7398" w:type="dxa"/>
            <w:gridSpan w:val="3"/>
            <w:shd w:val="clear" w:color="auto" w:fill="auto"/>
          </w:tcPr>
          <w:p w14:paraId="2BAAE21F" w14:textId="77777777" w:rsidR="00DF71E7" w:rsidRPr="005D333F" w:rsidRDefault="00DF71E7" w:rsidP="009B5E52">
            <w:pPr>
              <w:rPr>
                <w:b/>
                <w:sz w:val="20"/>
                <w:szCs w:val="20"/>
              </w:rPr>
            </w:pPr>
            <w:r w:rsidRPr="005D333F">
              <w:rPr>
                <w:b/>
                <w:sz w:val="20"/>
                <w:szCs w:val="20"/>
              </w:rPr>
              <w:t>Iš viso:</w:t>
            </w:r>
          </w:p>
        </w:tc>
        <w:tc>
          <w:tcPr>
            <w:tcW w:w="1890" w:type="dxa"/>
            <w:shd w:val="clear" w:color="auto" w:fill="auto"/>
          </w:tcPr>
          <w:p w14:paraId="55B17F06" w14:textId="77777777" w:rsidR="00DF71E7" w:rsidRPr="005D333F" w:rsidRDefault="00DF71E7" w:rsidP="009B5E52">
            <w:pPr>
              <w:rPr>
                <w:b/>
                <w:sz w:val="20"/>
                <w:szCs w:val="20"/>
              </w:rPr>
            </w:pPr>
            <w:r w:rsidRPr="005D333F">
              <w:rPr>
                <w:b/>
                <w:sz w:val="20"/>
                <w:szCs w:val="20"/>
              </w:rPr>
              <w:t>5330 Eurų</w:t>
            </w:r>
          </w:p>
        </w:tc>
      </w:tr>
    </w:tbl>
    <w:p w14:paraId="10FC0257" w14:textId="77777777" w:rsidR="00DF71E7" w:rsidRDefault="00DF71E7" w:rsidP="00DF71E7"/>
    <w:p w14:paraId="2EF2828C" w14:textId="77777777" w:rsidR="00DF71E7" w:rsidRDefault="00DF71E7" w:rsidP="00DF71E7">
      <w:r>
        <w:t xml:space="preserve">Iš viso numatoma: </w:t>
      </w:r>
      <w:r w:rsidRPr="004E6F7C">
        <w:rPr>
          <w:b/>
        </w:rPr>
        <w:t>74612 Eur</w:t>
      </w:r>
      <w:r>
        <w:t xml:space="preserve"> išlaidų</w:t>
      </w:r>
    </w:p>
    <w:p w14:paraId="2886FE84" w14:textId="77777777" w:rsidR="00DF71E7" w:rsidRPr="007A2161" w:rsidRDefault="00DF71E7" w:rsidP="00DF71E7"/>
    <w:p w14:paraId="5DDED6A2" w14:textId="77777777" w:rsidR="00DF71E7" w:rsidRDefault="00DF71E7" w:rsidP="00DF71E7">
      <w:pPr>
        <w:pStyle w:val="Heading2"/>
      </w:pPr>
      <w:bookmarkStart w:id="61" w:name="_Toc533189348"/>
      <w:bookmarkStart w:id="62" w:name="_Toc29952532"/>
      <w:r w:rsidRPr="007A21C6">
        <w:t>Išvados</w:t>
      </w:r>
      <w:bookmarkEnd w:id="61"/>
      <w:bookmarkEnd w:id="62"/>
    </w:p>
    <w:p w14:paraId="48DCE609" w14:textId="77777777" w:rsidR="00DF71E7" w:rsidRDefault="00DF71E7" w:rsidP="00ED3A2C">
      <w:pPr>
        <w:numPr>
          <w:ilvl w:val="0"/>
          <w:numId w:val="16"/>
        </w:numPr>
        <w:spacing w:line="360" w:lineRule="auto"/>
        <w:ind w:left="0" w:firstLine="900"/>
      </w:pPr>
      <w:r>
        <w:t>Platėjant dirbtinio intelekto aktualumui ir perspektyvumui, numatytą kurti projektą gebanti naudoti šias technologijas.</w:t>
      </w:r>
    </w:p>
    <w:p w14:paraId="5D71B14C" w14:textId="77777777" w:rsidR="00DF71E7" w:rsidRDefault="00DF71E7" w:rsidP="00ED3A2C">
      <w:pPr>
        <w:numPr>
          <w:ilvl w:val="0"/>
          <w:numId w:val="16"/>
        </w:numPr>
        <w:spacing w:line="360" w:lineRule="auto"/>
        <w:ind w:left="0" w:firstLine="900"/>
      </w:pPr>
      <w:r>
        <w:lastRenderedPageBreak/>
        <w:t>Kuriamas projektas tikimasi palengvins asmenų, kuriančių bei palaikančių IT  sistemas, darbą.</w:t>
      </w:r>
    </w:p>
    <w:p w14:paraId="6DAB9C21" w14:textId="77777777" w:rsidR="00DF71E7" w:rsidRDefault="00DF71E7" w:rsidP="00ED3A2C">
      <w:pPr>
        <w:numPr>
          <w:ilvl w:val="0"/>
          <w:numId w:val="16"/>
        </w:numPr>
        <w:spacing w:line="360" w:lineRule="auto"/>
        <w:ind w:left="0" w:firstLine="900"/>
      </w:pPr>
      <w:r>
        <w:t>Konkrečių analogų pasaulio ir Lietuvos rinkose nepavyko rasti, todėl tikimasi iš to susilaukti didesnio susidomėjimo projekto eigoje.</w:t>
      </w:r>
    </w:p>
    <w:p w14:paraId="6B9190ED" w14:textId="77777777" w:rsidR="00DF71E7" w:rsidRDefault="00DF71E7" w:rsidP="00ED3A2C">
      <w:pPr>
        <w:numPr>
          <w:ilvl w:val="0"/>
          <w:numId w:val="16"/>
        </w:numPr>
        <w:spacing w:line="360" w:lineRule="auto"/>
        <w:ind w:left="0" w:firstLine="900"/>
      </w:pPr>
      <w:r>
        <w:t>Ištyrus egzistuojančius neuroninių tinklų sprendimus, nuspręstą juos pritaikyti sprendžiamai sistemai.</w:t>
      </w:r>
    </w:p>
    <w:p w14:paraId="4A71C683" w14:textId="77777777" w:rsidR="00DF71E7" w:rsidRPr="00314E8D" w:rsidRDefault="00DF71E7" w:rsidP="00ED3A2C">
      <w:pPr>
        <w:numPr>
          <w:ilvl w:val="0"/>
          <w:numId w:val="16"/>
        </w:numPr>
        <w:spacing w:line="360" w:lineRule="auto"/>
        <w:ind w:left="0" w:firstLine="900"/>
      </w:pPr>
      <w:r>
        <w:t>Ir galiausiai atlikus kaštų analizę apskaičiuotos numanomos išlaidos projekto metu.</w:t>
      </w:r>
    </w:p>
    <w:p w14:paraId="4DA80743" w14:textId="41DDB389" w:rsidR="00DF71E7" w:rsidRDefault="00DF71E7" w:rsidP="006F43F2">
      <w:pPr>
        <w:pStyle w:val="Heading1"/>
      </w:pPr>
      <w:bookmarkStart w:id="63" w:name="_Toc29952533"/>
      <w:r>
        <w:t>Projektavimo metodologijos ir technologijų analizė</w:t>
      </w:r>
      <w:bookmarkEnd w:id="63"/>
    </w:p>
    <w:p w14:paraId="62D7F8E4" w14:textId="77777777" w:rsidR="009B5E52" w:rsidRPr="000035E0" w:rsidRDefault="009B5E52" w:rsidP="009B5E52">
      <w:pPr>
        <w:pStyle w:val="Heading2"/>
      </w:pPr>
      <w:bookmarkStart w:id="64" w:name="_Toc531606365"/>
      <w:bookmarkStart w:id="65" w:name="_Toc29952534"/>
      <w:r w:rsidRPr="000035E0">
        <w:t>Įvadas</w:t>
      </w:r>
      <w:bookmarkEnd w:id="64"/>
      <w:bookmarkEnd w:id="65"/>
    </w:p>
    <w:p w14:paraId="12743FE3" w14:textId="77777777" w:rsidR="009B5E52" w:rsidRPr="000035E0" w:rsidRDefault="009B5E52" w:rsidP="009B5E52">
      <w:r w:rsidRPr="000035E0">
        <w:t>Dokumentas yra  Programų sistemų inžinerijos magistrantūros disciplinos „Tiriamasis projektas 1“ („Vartotojo patirties ir grafinės sąsajos analizės sistema”) ataskaita. Dokumento tikslas apibūdinti tyrimo tikslus, apibendrinti atliktą literatūros analizę,   pasirengti projekto reikalavimų specifikavimui,  projektavimui, susipažinti su  užsakymo taikymo sritimi, pasauliniais pasiekimais taikomojoje  srityje.</w:t>
      </w:r>
    </w:p>
    <w:p w14:paraId="10C3A103" w14:textId="77777777" w:rsidR="009B5E52" w:rsidRPr="000035E0" w:rsidRDefault="009B5E52" w:rsidP="009B5E52">
      <w:r w:rsidRPr="000035E0">
        <w:t>Palyginus su 1995 kai internetą turėjo vos 1% žmonių populiacijos, 2018 internete pasiekia 40% vartotojų, yra begalės svetainių, su vis daugiau atsirandant kiekvieną dieną, šiais laikais jeigu užsiimi bet kokiu verslu privalai turėti interneto svetainę. Keliaujant toliau, šie skaičiai tik augs, internetas pasiekiamas ir naudojamas vis daugiau žmonių, taip pat, jisai  keičiasi atsirandant vis naujoms tendencijoms kiekvieną dieną. Atitikti šias tendencijas ir tikti didesnei daliai potencialių vartotojų yra nemažas darbas ir šios sistemos tikslas yra kažkiek to darbo automatizuoti.</w:t>
      </w:r>
    </w:p>
    <w:p w14:paraId="3C04B6BF" w14:textId="77777777" w:rsidR="009B5E52" w:rsidRPr="000035E0" w:rsidRDefault="009B5E52" w:rsidP="009B5E52">
      <w:pPr>
        <w:pStyle w:val="Style1"/>
      </w:pPr>
      <w:r w:rsidRPr="000035E0">
        <w:t>Raktiniai žodžiai: Neuroniniai tinklai, Vartotojo patirtis, Grafinė sąsaja</w:t>
      </w:r>
    </w:p>
    <w:p w14:paraId="1BE3A23E" w14:textId="77777777" w:rsidR="009B5E52" w:rsidRPr="000035E0" w:rsidRDefault="009B5E52" w:rsidP="009B5E52">
      <w:pPr>
        <w:pStyle w:val="Style1"/>
      </w:pPr>
      <w:proofErr w:type="spellStart"/>
      <w:r w:rsidRPr="000035E0">
        <w:t>Keywords</w:t>
      </w:r>
      <w:proofErr w:type="spellEnd"/>
      <w:r w:rsidRPr="000035E0">
        <w:t xml:space="preserve">: </w:t>
      </w:r>
      <w:proofErr w:type="spellStart"/>
      <w:r w:rsidRPr="000035E0">
        <w:t>Neural</w:t>
      </w:r>
      <w:proofErr w:type="spellEnd"/>
      <w:r w:rsidRPr="000035E0">
        <w:t xml:space="preserve"> </w:t>
      </w:r>
      <w:proofErr w:type="spellStart"/>
      <w:r w:rsidRPr="000035E0">
        <w:t>networks</w:t>
      </w:r>
      <w:proofErr w:type="spellEnd"/>
      <w:r w:rsidRPr="000035E0">
        <w:t xml:space="preserve">, </w:t>
      </w:r>
      <w:proofErr w:type="spellStart"/>
      <w:r w:rsidRPr="000035E0">
        <w:t>User</w:t>
      </w:r>
      <w:proofErr w:type="spellEnd"/>
      <w:r w:rsidRPr="000035E0">
        <w:t xml:space="preserve"> </w:t>
      </w:r>
      <w:proofErr w:type="spellStart"/>
      <w:r w:rsidRPr="000035E0">
        <w:t>experience</w:t>
      </w:r>
      <w:proofErr w:type="spellEnd"/>
      <w:r w:rsidRPr="000035E0">
        <w:t xml:space="preserve">, </w:t>
      </w:r>
      <w:proofErr w:type="spellStart"/>
      <w:r w:rsidRPr="000035E0">
        <w:t>User</w:t>
      </w:r>
      <w:proofErr w:type="spellEnd"/>
      <w:r w:rsidRPr="000035E0">
        <w:t xml:space="preserve"> </w:t>
      </w:r>
      <w:proofErr w:type="spellStart"/>
      <w:r w:rsidRPr="000035E0">
        <w:t>interface</w:t>
      </w:r>
      <w:proofErr w:type="spellEnd"/>
    </w:p>
    <w:p w14:paraId="06D3EABC" w14:textId="77777777" w:rsidR="009B5E52" w:rsidRPr="000035E0" w:rsidRDefault="009B5E52" w:rsidP="009B5E52">
      <w:pPr>
        <w:pStyle w:val="Heading2"/>
      </w:pPr>
      <w:bookmarkStart w:id="66" w:name="_Toc531606366"/>
      <w:bookmarkStart w:id="67" w:name="_Toc29952535"/>
      <w:r w:rsidRPr="000035E0">
        <w:t>Tikslas</w:t>
      </w:r>
      <w:bookmarkEnd w:id="66"/>
      <w:bookmarkEnd w:id="67"/>
    </w:p>
    <w:p w14:paraId="0AE0E958" w14:textId="77777777" w:rsidR="009B5E52" w:rsidRPr="000035E0" w:rsidRDefault="009B5E52" w:rsidP="00ED3A2C">
      <w:pPr>
        <w:pStyle w:val="Style1"/>
        <w:numPr>
          <w:ilvl w:val="0"/>
          <w:numId w:val="18"/>
        </w:numPr>
      </w:pPr>
      <w:r w:rsidRPr="000035E0">
        <w:t>Pagal apmokymus atpažinti dažnai naudojamus grafinės vartotojo sąsajos elementus (prisijungimo langai, centriniai teksto langai, menių juostos, pagrindiniai paveiksliukai (</w:t>
      </w:r>
      <w:proofErr w:type="spellStart"/>
      <w:r w:rsidRPr="000035E0">
        <w:rPr>
          <w:i/>
        </w:rPr>
        <w:t>Hero</w:t>
      </w:r>
      <w:proofErr w:type="spellEnd"/>
      <w:r w:rsidRPr="000035E0">
        <w:rPr>
          <w:i/>
        </w:rPr>
        <w:t xml:space="preserve"> </w:t>
      </w:r>
      <w:proofErr w:type="spellStart"/>
      <w:r w:rsidRPr="000035E0">
        <w:rPr>
          <w:i/>
        </w:rPr>
        <w:t>images</w:t>
      </w:r>
      <w:proofErr w:type="spellEnd"/>
      <w:r w:rsidRPr="000035E0">
        <w:t>) ir kiti),</w:t>
      </w:r>
    </w:p>
    <w:p w14:paraId="71648D89" w14:textId="77777777" w:rsidR="009B5E52" w:rsidRPr="000035E0" w:rsidRDefault="009B5E52" w:rsidP="00ED3A2C">
      <w:pPr>
        <w:pStyle w:val="Style1"/>
        <w:numPr>
          <w:ilvl w:val="0"/>
          <w:numId w:val="18"/>
        </w:numPr>
      </w:pPr>
      <w:r w:rsidRPr="000035E0">
        <w:t>Klasifikuoti šių elementų išdėstymo modelius,</w:t>
      </w:r>
    </w:p>
    <w:p w14:paraId="3996C64B" w14:textId="77777777" w:rsidR="009B5E52" w:rsidRPr="000035E0" w:rsidRDefault="009B5E52" w:rsidP="00ED3A2C">
      <w:pPr>
        <w:pStyle w:val="Style1"/>
        <w:numPr>
          <w:ilvl w:val="0"/>
          <w:numId w:val="18"/>
        </w:numPr>
      </w:pPr>
      <w:r w:rsidRPr="000035E0">
        <w:t>Analizuoti tiriamo vaizdo nuokrypius nuo įvairių klasifikuotų modelių.</w:t>
      </w:r>
    </w:p>
    <w:p w14:paraId="6841F918" w14:textId="77777777" w:rsidR="009B5E52" w:rsidRPr="000035E0" w:rsidRDefault="009B5E52" w:rsidP="009B5E52">
      <w:pPr>
        <w:pStyle w:val="Style1"/>
      </w:pPr>
      <w:r w:rsidRPr="000035E0">
        <w:t>Projekto metu įgyvendinus šiuos tikslus ir atlikus atitinkamus neuroninio tinklo apmokymus, turėsime sistemą gebančią priimti iš vartotojo grafinės sąsajos nuotraukas, atpažinti joje matomus elementus, klasifikuoti jų išdėstymo modelį ir palyginti jį su kitais užsaugotais modeliais.</w:t>
      </w:r>
    </w:p>
    <w:p w14:paraId="45FE035B" w14:textId="77777777" w:rsidR="009B5E52" w:rsidRPr="000035E0" w:rsidRDefault="009B5E52" w:rsidP="009B5E52">
      <w:pPr>
        <w:pStyle w:val="Heading2"/>
      </w:pPr>
      <w:bookmarkStart w:id="68" w:name="_Toc531606367"/>
      <w:bookmarkStart w:id="69" w:name="_Toc29952536"/>
      <w:r w:rsidRPr="000035E0">
        <w:t>Egzistuojantys sprendimai</w:t>
      </w:r>
      <w:bookmarkEnd w:id="68"/>
      <w:bookmarkEnd w:id="69"/>
    </w:p>
    <w:p w14:paraId="3CD39AA4" w14:textId="77777777" w:rsidR="009B5E52" w:rsidRPr="000035E0" w:rsidRDefault="009B5E52" w:rsidP="009B5E52">
      <w:pPr>
        <w:pStyle w:val="Style1"/>
      </w:pPr>
      <w:r w:rsidRPr="000035E0">
        <w:lastRenderedPageBreak/>
        <w:t>Neuroniniai tinklai yra sena sritis neseniai įgijusi pagreitį, nors visos algoritmų technologijų pažangos įvyko jau 1980 ir 1990 metais, kas nuo tada pasikeitė tai, kad „kompiuterių mokslininkai pagaliau gali naudotis skaičiavimo galia ir milžiniškais kiekiais lengvai pasiekiamų duomenų“</w:t>
      </w:r>
      <w:r w:rsidRPr="000035E0">
        <w:rPr>
          <w:noProof/>
        </w:rPr>
        <w:t xml:space="preserve"> (Parloff, 2016). </w:t>
      </w:r>
      <w:r w:rsidRPr="000035E0">
        <w:t>Rinka sparčiai auga „</w:t>
      </w:r>
      <w:r w:rsidRPr="000035E0">
        <w:rPr>
          <w:i/>
        </w:rPr>
        <w:t xml:space="preserve">Google </w:t>
      </w:r>
      <w:r w:rsidRPr="000035E0">
        <w:t xml:space="preserve">2012 metais turėjo 2 gilaus mokymosi projektus, šiai dienai jų turi daugiau nei 1000, pagal </w:t>
      </w:r>
      <w:r w:rsidRPr="000035E0">
        <w:rPr>
          <w:i/>
        </w:rPr>
        <w:t>Google</w:t>
      </w:r>
      <w:r w:rsidRPr="000035E0">
        <w:t xml:space="preserve"> spaudos atstovą“ </w:t>
      </w:r>
      <w:r w:rsidRPr="000035E0">
        <w:rPr>
          <w:noProof/>
        </w:rPr>
        <w:t xml:space="preserve"> (Parloff, 2016)</w:t>
      </w:r>
      <w:r w:rsidRPr="000035E0">
        <w:t>, tačiau nors jau didelės kompanijos rengia daug projektu, šiuo metu nėra labai daug rinkoje esančių ir paprastam vartotojui pasiekiamų produktų. Žemiau pateikiami su tema susiję darbai.</w:t>
      </w:r>
    </w:p>
    <w:p w14:paraId="1CE06497" w14:textId="77777777" w:rsidR="009B5E52" w:rsidRPr="000035E0" w:rsidRDefault="009B5E52" w:rsidP="009B5E52">
      <w:pPr>
        <w:pStyle w:val="Heading3"/>
      </w:pPr>
      <w:bookmarkStart w:id="70" w:name="_Toc531448584"/>
      <w:bookmarkStart w:id="71" w:name="_Toc531606368"/>
      <w:bookmarkStart w:id="72" w:name="_Toc29952537"/>
      <w:r w:rsidRPr="000035E0">
        <w:t>“</w:t>
      </w:r>
      <w:proofErr w:type="spellStart"/>
      <w:r w:rsidRPr="009B5E52">
        <w:t>Neural</w:t>
      </w:r>
      <w:proofErr w:type="spellEnd"/>
      <w:r w:rsidRPr="000035E0">
        <w:t xml:space="preserve"> </w:t>
      </w:r>
      <w:proofErr w:type="spellStart"/>
      <w:r w:rsidRPr="000035E0">
        <w:t>network-based</w:t>
      </w:r>
      <w:proofErr w:type="spellEnd"/>
      <w:r w:rsidRPr="000035E0">
        <w:t xml:space="preserve"> </w:t>
      </w:r>
      <w:proofErr w:type="spellStart"/>
      <w:r w:rsidRPr="000035E0">
        <w:t>approach</w:t>
      </w:r>
      <w:proofErr w:type="spellEnd"/>
      <w:r w:rsidRPr="000035E0">
        <w:t xml:space="preserve"> </w:t>
      </w:r>
      <w:proofErr w:type="spellStart"/>
      <w:r w:rsidRPr="000035E0">
        <w:t>for</w:t>
      </w:r>
      <w:proofErr w:type="spellEnd"/>
      <w:r w:rsidRPr="000035E0">
        <w:t xml:space="preserve"> </w:t>
      </w:r>
      <w:proofErr w:type="spellStart"/>
      <w:r w:rsidRPr="000035E0">
        <w:t>user</w:t>
      </w:r>
      <w:proofErr w:type="spellEnd"/>
      <w:r w:rsidRPr="000035E0">
        <w:t xml:space="preserve"> </w:t>
      </w:r>
      <w:proofErr w:type="spellStart"/>
      <w:r w:rsidRPr="000035E0">
        <w:t>experience</w:t>
      </w:r>
      <w:proofErr w:type="spellEnd"/>
      <w:r w:rsidRPr="000035E0">
        <w:t xml:space="preserve"> </w:t>
      </w:r>
      <w:proofErr w:type="spellStart"/>
      <w:r w:rsidRPr="000035E0">
        <w:t>assessment</w:t>
      </w:r>
      <w:proofErr w:type="spellEnd"/>
      <w:r w:rsidRPr="000035E0">
        <w:t>”</w:t>
      </w:r>
      <w:bookmarkEnd w:id="70"/>
      <w:bookmarkEnd w:id="71"/>
      <w:bookmarkEnd w:id="72"/>
    </w:p>
    <w:p w14:paraId="677FB49E" w14:textId="77777777" w:rsidR="009B5E52" w:rsidRDefault="009B5E52" w:rsidP="009B5E52">
      <w:pPr>
        <w:pStyle w:val="Style1"/>
        <w:rPr>
          <w:noProof/>
        </w:rPr>
      </w:pPr>
      <w:r w:rsidRPr="000035E0">
        <w:t xml:space="preserve">2012 metais grupė studentų pasinaudojo neuroninių tinklų technologijomis išanalizuoti vartotojo patirtį. Ši grupė atliko detalų tyrimą prieš tai siūlytų vartotojo patirties analizės metodų, kurie siūlo įvairius ekonometrinius būdus ištirti vartotojo patyrimo priklausomybę nuo vartojo grafines sąsajos elementų atributų. Šie studentai nusprendė: „Tačiau, šie metodai reikalauja didelių rėžių ribojančių sprendimų, spėjimų ir vertinimų, kurios turi didelį poveikį analizės rezultatams.“ </w:t>
      </w:r>
      <w:r w:rsidRPr="000035E0">
        <w:rPr>
          <w:noProof/>
        </w:rPr>
        <w:t xml:space="preserve"> (A neural network-based approach for user experience assessment, 2015). Taigi vietoje deterministinių funkcijų nuspręstą atliktų tyrimų rezultatus apdoroti neuroniniu tinklu. Tyrimo metu naudoti du neuroniniai tinklai, kurie naudojo skirtingus kiekių segmentų ir buvo apmokomi skirtingais paruoštais duomenimis. Atlikto projekto metu pastebėta, kad neuroniniai tinklai gražina gerus rezultatus ir tai galima susieti su tuo, jog neuroninių tinklų siūlomi metodai gali labai gerai tvarkytis su užduotimis, turinčiomis didelį kiekį netiesiškumo duomenyse.</w:t>
      </w:r>
    </w:p>
    <w:p w14:paraId="29410158" w14:textId="77777777" w:rsidR="009B5E52" w:rsidRPr="000035E0" w:rsidRDefault="009B5E52" w:rsidP="009B5E52">
      <w:pPr>
        <w:pStyle w:val="Heading3"/>
      </w:pPr>
      <w:bookmarkStart w:id="73" w:name="_Toc531606369"/>
      <w:bookmarkStart w:id="74" w:name="_Toc29952538"/>
      <w:r>
        <w:t>„</w:t>
      </w:r>
      <w:proofErr w:type="spellStart"/>
      <w:r>
        <w:t>Neocognitron</w:t>
      </w:r>
      <w:proofErr w:type="spellEnd"/>
      <w:r>
        <w:t>“</w:t>
      </w:r>
      <w:bookmarkEnd w:id="73"/>
      <w:bookmarkEnd w:id="74"/>
    </w:p>
    <w:p w14:paraId="3DDD4EAE" w14:textId="77777777" w:rsidR="009B5E52" w:rsidRDefault="009B5E52" w:rsidP="009B5E52">
      <w:pPr>
        <w:pStyle w:val="Style1"/>
        <w:rPr>
          <w:noProof/>
        </w:rPr>
      </w:pPr>
      <w:proofErr w:type="spellStart"/>
      <w:r>
        <w:t>Kunihiko</w:t>
      </w:r>
      <w:proofErr w:type="spellEnd"/>
      <w:r>
        <w:t xml:space="preserve"> </w:t>
      </w:r>
      <w:proofErr w:type="spellStart"/>
      <w:r>
        <w:t>Fukushima</w:t>
      </w:r>
      <w:proofErr w:type="spellEnd"/>
      <w:r>
        <w:t xml:space="preserve"> – pasiūlytas išplėtimas jo pačio darbo </w:t>
      </w:r>
      <w:r>
        <w:rPr>
          <w:noProof/>
        </w:rPr>
        <w:t xml:space="preserve"> (Cognitron: a self-organizing multilayered neural network, 1975), paremtas informacija atrasta Hubel ir Wiesel darbe  (Receptive fields, binocular interaction and functional architecture in the cat's visual cortex, 1962). „Neocognitron“ – tikslas panaikinti senesnių modelių problemą: jie visi nesugeba susitvarkyti su poslinkiais ir distorcijomis – atpažintas objektas skirtingose vietose nuotraukos nėra klasifikuojamas kaip tas pats objektas.</w:t>
      </w:r>
    </w:p>
    <w:p w14:paraId="6E204E83" w14:textId="2B026509" w:rsidR="009B5E52" w:rsidRDefault="009B5E52" w:rsidP="009B5E52">
      <w:pPr>
        <w:pStyle w:val="Style1"/>
        <w:keepNext/>
      </w:pPr>
      <w:r w:rsidRPr="00080306">
        <w:rPr>
          <w:noProof/>
        </w:rPr>
        <w:lastRenderedPageBreak/>
        <w:drawing>
          <wp:inline distT="0" distB="0" distL="0" distR="0" wp14:anchorId="598D153E" wp14:editId="5D01D983">
            <wp:extent cx="4772025" cy="2962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2025" cy="2962275"/>
                    </a:xfrm>
                    <a:prstGeom prst="rect">
                      <a:avLst/>
                    </a:prstGeom>
                    <a:noFill/>
                    <a:ln>
                      <a:noFill/>
                    </a:ln>
                  </pic:spPr>
                </pic:pic>
              </a:graphicData>
            </a:graphic>
          </wp:inline>
        </w:drawing>
      </w:r>
    </w:p>
    <w:p w14:paraId="6870E79B" w14:textId="2B996244" w:rsidR="009B5E52" w:rsidRDefault="009B5E52" w:rsidP="009B5E52">
      <w:pPr>
        <w:pStyle w:val="Caption"/>
      </w:pPr>
      <w:bookmarkStart w:id="75" w:name="_Toc29952730"/>
      <w:r>
        <w:t xml:space="preserve">pav. </w:t>
      </w:r>
      <w:r>
        <w:fldChar w:fldCharType="begin"/>
      </w:r>
      <w:r>
        <w:instrText xml:space="preserve"> SEQ pav. \* ARABIC </w:instrText>
      </w:r>
      <w:r>
        <w:fldChar w:fldCharType="separate"/>
      </w:r>
      <w:r w:rsidR="00CD325D">
        <w:rPr>
          <w:noProof/>
        </w:rPr>
        <w:t>4</w:t>
      </w:r>
      <w:r>
        <w:fldChar w:fldCharType="end"/>
      </w:r>
      <w:r>
        <w:t xml:space="preserve"> </w:t>
      </w:r>
      <w:proofErr w:type="spellStart"/>
      <w:r>
        <w:t>Neocognitron</w:t>
      </w:r>
      <w:proofErr w:type="spellEnd"/>
      <w:r>
        <w:t xml:space="preserve"> tinklo architektūra</w:t>
      </w:r>
      <w:bookmarkEnd w:id="75"/>
    </w:p>
    <w:p w14:paraId="4E72146D" w14:textId="77777777" w:rsidR="009B5E52" w:rsidRDefault="009B5E52" w:rsidP="009B5E52">
      <w:pPr>
        <w:pStyle w:val="Style1"/>
      </w:pPr>
      <w:r>
        <w:t xml:space="preserve">Tinklas sudarytas iš sluoksniu laikančių </w:t>
      </w:r>
      <w:r>
        <w:rPr>
          <w:i/>
        </w:rPr>
        <w:t xml:space="preserve">S elementus – </w:t>
      </w:r>
      <w:r>
        <w:t xml:space="preserve">kurie rodo paprastų ląstelių charakteristikas ir </w:t>
      </w:r>
      <w:r>
        <w:rPr>
          <w:i/>
        </w:rPr>
        <w:t>C elementus</w:t>
      </w:r>
      <w:r>
        <w:t xml:space="preserve"> – kurie rodo sudėtingesnių ląstelių charakteristikas. Įvedimai įeinantys į </w:t>
      </w:r>
      <w:r>
        <w:rPr>
          <w:i/>
        </w:rPr>
        <w:t xml:space="preserve">S elementus </w:t>
      </w:r>
      <w:r>
        <w:t xml:space="preserve">yra modifikuojami ir suteikia tinklui gebėjimą mokintis. Tinklas geba pats mokintis ir nuolatos jam teikiant susijusių stimulų modelius išmokina paskutinio sluoksnio </w:t>
      </w:r>
      <w:r>
        <w:rPr>
          <w:i/>
        </w:rPr>
        <w:t xml:space="preserve">C elementus </w:t>
      </w:r>
      <w:r>
        <w:t>reaguoti tik į panašaus modelio įvestis.</w:t>
      </w:r>
    </w:p>
    <w:p w14:paraId="098681C0" w14:textId="3EC720F3" w:rsidR="009B5E52" w:rsidRDefault="009B5E52" w:rsidP="009B5E52">
      <w:pPr>
        <w:pStyle w:val="Style1"/>
        <w:keepNext/>
      </w:pPr>
      <w:r w:rsidRPr="00080306">
        <w:rPr>
          <w:noProof/>
        </w:rPr>
        <w:lastRenderedPageBreak/>
        <w:drawing>
          <wp:inline distT="0" distB="0" distL="0" distR="0" wp14:anchorId="1474D241" wp14:editId="7C96C316">
            <wp:extent cx="2705100" cy="3400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3400425"/>
                    </a:xfrm>
                    <a:prstGeom prst="rect">
                      <a:avLst/>
                    </a:prstGeom>
                    <a:noFill/>
                    <a:ln>
                      <a:noFill/>
                    </a:ln>
                  </pic:spPr>
                </pic:pic>
              </a:graphicData>
            </a:graphic>
          </wp:inline>
        </w:drawing>
      </w:r>
    </w:p>
    <w:p w14:paraId="082C68A9" w14:textId="0B95BA0B" w:rsidR="009B5E52" w:rsidRDefault="009B5E52" w:rsidP="009B5E52">
      <w:pPr>
        <w:pStyle w:val="Caption"/>
      </w:pPr>
      <w:bookmarkStart w:id="76" w:name="_Toc29952731"/>
      <w:r>
        <w:t xml:space="preserve">pav. </w:t>
      </w:r>
      <w:r>
        <w:fldChar w:fldCharType="begin"/>
      </w:r>
      <w:r>
        <w:instrText xml:space="preserve"> SEQ pav. \* ARABIC </w:instrText>
      </w:r>
      <w:r>
        <w:fldChar w:fldCharType="separate"/>
      </w:r>
      <w:r w:rsidR="00CD325D">
        <w:rPr>
          <w:noProof/>
        </w:rPr>
        <w:t>5</w:t>
      </w:r>
      <w:r>
        <w:fldChar w:fldCharType="end"/>
      </w:r>
      <w:r>
        <w:t xml:space="preserve"> </w:t>
      </w:r>
      <w:proofErr w:type="spellStart"/>
      <w:r>
        <w:t>Neocognitron</w:t>
      </w:r>
      <w:proofErr w:type="spellEnd"/>
      <w:r>
        <w:t xml:space="preserve"> tinklo veikimo pavyzdys</w:t>
      </w:r>
      <w:bookmarkEnd w:id="76"/>
    </w:p>
    <w:p w14:paraId="2AB7E0EE" w14:textId="77777777" w:rsidR="009B5E52" w:rsidRPr="00806DC9" w:rsidRDefault="009B5E52" w:rsidP="009B5E52">
      <w:pPr>
        <w:pStyle w:val="Style1"/>
      </w:pPr>
      <w:r>
        <w:rPr>
          <w:i/>
        </w:rPr>
        <w:t xml:space="preserve">S elementų </w:t>
      </w:r>
      <w:r>
        <w:t xml:space="preserve">sluoksnis Us1 laiko masyvą ištraukianti ypatybes atspindinčias „A“ pavidalą, kadangi „A“ pavidalas viršūnėje geriausiai reprezentuoja aptinkama modelį, tai ta plokštuma gražiną didelį kiekį taškų. Tolimesnis </w:t>
      </w:r>
      <w:r>
        <w:rPr>
          <w:i/>
        </w:rPr>
        <w:t xml:space="preserve">C elementų </w:t>
      </w:r>
      <w:r>
        <w:t xml:space="preserve">sluoksnis yra susietas su prieš tai einančiu </w:t>
      </w:r>
      <w:r>
        <w:rPr>
          <w:i/>
        </w:rPr>
        <w:t xml:space="preserve">S elementų </w:t>
      </w:r>
      <w:r>
        <w:t xml:space="preserve">sluoksniu apskritimo zonoje ir jis aktyvuojasi jeigu bent vienas </w:t>
      </w:r>
      <w:r>
        <w:rPr>
          <w:i/>
        </w:rPr>
        <w:t>S elementas</w:t>
      </w:r>
      <w:r>
        <w:t xml:space="preserve"> gražina didelį kiekį taškų ir dėl to </w:t>
      </w:r>
      <w:r>
        <w:rPr>
          <w:i/>
        </w:rPr>
        <w:t>C elementas</w:t>
      </w:r>
      <w:r>
        <w:t xml:space="preserve"> aktyvuojasi kai „A“ pavidalo forma yra aptinkama bet kokioje jo vietoje </w:t>
      </w:r>
      <w:r>
        <w:rPr>
          <w:noProof/>
        </w:rPr>
        <w:t xml:space="preserve"> (Neocognitron: A Self-Organizing Neural Network Model for a Mechanism of Visual Pattern Recognition, 1982)</w:t>
      </w:r>
      <w:r>
        <w:t xml:space="preserve">.  </w:t>
      </w:r>
    </w:p>
    <w:p w14:paraId="6B3CD384" w14:textId="77777777" w:rsidR="009B5E52" w:rsidRDefault="009B5E52" w:rsidP="009B5E52">
      <w:pPr>
        <w:pStyle w:val="Heading3"/>
      </w:pPr>
      <w:bookmarkStart w:id="77" w:name="_Toc531606370"/>
      <w:bookmarkStart w:id="78" w:name="_Toc29952539"/>
      <w:r>
        <w:t>“</w:t>
      </w:r>
      <w:proofErr w:type="spellStart"/>
      <w:r>
        <w:t>Convolutional</w:t>
      </w:r>
      <w:proofErr w:type="spellEnd"/>
      <w:r>
        <w:t xml:space="preserve"> </w:t>
      </w:r>
      <w:proofErr w:type="spellStart"/>
      <w:r>
        <w:t>neural</w:t>
      </w:r>
      <w:proofErr w:type="spellEnd"/>
      <w:r>
        <w:t xml:space="preserve"> </w:t>
      </w:r>
      <w:proofErr w:type="spellStart"/>
      <w:r>
        <w:t>network</w:t>
      </w:r>
      <w:proofErr w:type="spellEnd"/>
      <w:r>
        <w:t>”</w:t>
      </w:r>
      <w:bookmarkEnd w:id="77"/>
      <w:bookmarkEnd w:id="78"/>
    </w:p>
    <w:p w14:paraId="178B4C9E" w14:textId="77777777" w:rsidR="009B5E52" w:rsidRPr="000035E0" w:rsidRDefault="009B5E52" w:rsidP="009B5E52">
      <w:pPr>
        <w:pStyle w:val="Style1"/>
      </w:pPr>
      <w:r w:rsidRPr="000035E0">
        <w:t xml:space="preserve">Objektų atpažinimui </w:t>
      </w:r>
      <w:r>
        <w:t>dažniausiai</w:t>
      </w:r>
      <w:r w:rsidRPr="000035E0">
        <w:t xml:space="preserve"> naudojamas neuroninių tinklų šablonas yra </w:t>
      </w:r>
      <w:proofErr w:type="spellStart"/>
      <w:r w:rsidRPr="009F341E">
        <w:rPr>
          <w:b/>
          <w:i/>
        </w:rPr>
        <w:t>Konvoliucinis</w:t>
      </w:r>
      <w:proofErr w:type="spellEnd"/>
      <w:r w:rsidRPr="009F341E">
        <w:rPr>
          <w:b/>
          <w:i/>
        </w:rPr>
        <w:t xml:space="preserve"> tinklas</w:t>
      </w:r>
      <w:r w:rsidRPr="000035E0">
        <w:t xml:space="preserve"> – tinklas </w:t>
      </w:r>
      <w:r w:rsidRPr="000035E0">
        <w:rPr>
          <w:noProof/>
        </w:rPr>
        <w:t>sujungiantis</w:t>
      </w:r>
      <w:r w:rsidRPr="000035E0">
        <w:t xml:space="preserve"> tris architektūrines idėjas užtikrinti poslinkio, mastelio ir iškraipymo nesikeitimui: lokalūs imlus laukai, svorių dalijimasis (arba jų replikavimas) ir erdvinis „</w:t>
      </w:r>
      <w:proofErr w:type="spellStart"/>
      <w:r w:rsidRPr="009F341E">
        <w:rPr>
          <w:b/>
          <w:i/>
        </w:rPr>
        <w:t>subsamplinimas</w:t>
      </w:r>
      <w:proofErr w:type="spellEnd"/>
      <w:r w:rsidRPr="000035E0">
        <w:t xml:space="preserve">“ (nuotraukos dydžio mažinimas naikinant informacija) </w:t>
      </w:r>
      <w:r w:rsidRPr="000035E0">
        <w:rPr>
          <w:noProof/>
        </w:rPr>
        <w:t xml:space="preserve"> ( Object Recognition with Gradient-Based Learning, 1999)</w:t>
      </w:r>
      <w:r w:rsidRPr="000035E0">
        <w:t xml:space="preserve">. </w:t>
      </w:r>
    </w:p>
    <w:p w14:paraId="5606FEF9" w14:textId="0A22DEC3" w:rsidR="009B5E52" w:rsidRPr="000035E0" w:rsidRDefault="009B5E52" w:rsidP="009B5E52">
      <w:pPr>
        <w:pStyle w:val="Style1"/>
        <w:keepNext/>
        <w:ind w:left="360" w:firstLine="0"/>
      </w:pPr>
      <w:r w:rsidRPr="000035E0">
        <w:rPr>
          <w:noProof/>
        </w:rPr>
        <w:lastRenderedPageBreak/>
        <w:drawing>
          <wp:inline distT="0" distB="0" distL="0" distR="0" wp14:anchorId="60B2BC36" wp14:editId="340DA294">
            <wp:extent cx="484822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8225" cy="1409700"/>
                    </a:xfrm>
                    <a:prstGeom prst="rect">
                      <a:avLst/>
                    </a:prstGeom>
                    <a:noFill/>
                    <a:ln>
                      <a:noFill/>
                    </a:ln>
                  </pic:spPr>
                </pic:pic>
              </a:graphicData>
            </a:graphic>
          </wp:inline>
        </w:drawing>
      </w:r>
    </w:p>
    <w:p w14:paraId="65706B6C" w14:textId="2D527130" w:rsidR="009B5E52" w:rsidRPr="009F341E" w:rsidRDefault="009B5E52" w:rsidP="009B5E52">
      <w:pPr>
        <w:pStyle w:val="Caption"/>
        <w:ind w:left="360"/>
        <w:rPr>
          <w:i w:val="0"/>
        </w:rPr>
      </w:pPr>
      <w:bookmarkStart w:id="79" w:name="_Toc29952732"/>
      <w:r w:rsidRPr="000035E0">
        <w:t xml:space="preserve">pav. </w:t>
      </w:r>
      <w:r w:rsidRPr="000035E0">
        <w:fldChar w:fldCharType="begin"/>
      </w:r>
      <w:r w:rsidRPr="000035E0">
        <w:instrText xml:space="preserve"> SEQ pav. \* ARABIC </w:instrText>
      </w:r>
      <w:r w:rsidRPr="000035E0">
        <w:fldChar w:fldCharType="separate"/>
      </w:r>
      <w:r w:rsidR="00CD325D">
        <w:rPr>
          <w:noProof/>
        </w:rPr>
        <w:t>6</w:t>
      </w:r>
      <w:r w:rsidRPr="000035E0">
        <w:fldChar w:fldCharType="end"/>
      </w:r>
      <w:r w:rsidRPr="000035E0">
        <w:t xml:space="preserve"> </w:t>
      </w:r>
      <w:r>
        <w:rPr>
          <w:i w:val="0"/>
        </w:rPr>
        <w:t xml:space="preserve">LeNet-5 </w:t>
      </w:r>
      <w:proofErr w:type="spellStart"/>
      <w:r>
        <w:t>k</w:t>
      </w:r>
      <w:r w:rsidRPr="000035E0">
        <w:t>onvoliucinio</w:t>
      </w:r>
      <w:proofErr w:type="spellEnd"/>
      <w:r w:rsidRPr="000035E0">
        <w:t xml:space="preserve"> tinkl</w:t>
      </w:r>
      <w:r>
        <w:t>o</w:t>
      </w:r>
      <w:r w:rsidRPr="000035E0">
        <w:t xml:space="preserve"> architektūr</w:t>
      </w:r>
      <w:r>
        <w:t>a</w:t>
      </w:r>
      <w:bookmarkEnd w:id="79"/>
    </w:p>
    <w:p w14:paraId="24D60DB0" w14:textId="77777777" w:rsidR="009B5E52" w:rsidRDefault="009B5E52" w:rsidP="009B5E52">
      <w:pPr>
        <w:pStyle w:val="Style1"/>
      </w:pPr>
      <w:r>
        <w:t xml:space="preserve">Įvesties plokštuma priima normalizuota ir centruotą nuotrauką. Tolimesni sluoksniai priima įvestį iš prieš jį buvusio sluoksnio aibės mazgų. Su lokaliais imliais laukais, neuronai išmoksta pažinti raktinius vaizdines ypatybes. Tolimesni sluoksniai jungia praeituose sluoksniuose atpažintas ypatybes į vis didesnį vaizdą. Papildomai, kadangi ypatybių  atpažinimas toje pačioje plokštumoje, ant to pačio paveikslėlio yra tikėtinas būti toksai pat efektyvus, </w:t>
      </w:r>
      <w:r>
        <w:rPr>
          <w:noProof/>
        </w:rPr>
        <w:t>plokštumos</w:t>
      </w:r>
      <w:r>
        <w:t xml:space="preserve"> gali turėti identiškus svorius. Rinkinys išvesčių iš mazgų esančių konkrečioje plokštumoje vadinamas </w:t>
      </w:r>
      <w:r w:rsidRPr="009F341E">
        <w:rPr>
          <w:b/>
          <w:i/>
        </w:rPr>
        <w:t>ypatybių žemėlapiu</w:t>
      </w:r>
      <w:r>
        <w:t xml:space="preserve"> (angl. </w:t>
      </w:r>
      <w:proofErr w:type="spellStart"/>
      <w:r>
        <w:t>feature</w:t>
      </w:r>
      <w:proofErr w:type="spellEnd"/>
      <w:r>
        <w:t xml:space="preserve"> </w:t>
      </w:r>
      <w:proofErr w:type="spellStart"/>
      <w:r>
        <w:t>map</w:t>
      </w:r>
      <w:proofErr w:type="spellEnd"/>
      <w:r>
        <w:t xml:space="preserve">). Mazgai viename </w:t>
      </w:r>
      <w:r>
        <w:rPr>
          <w:b/>
          <w:i/>
        </w:rPr>
        <w:t xml:space="preserve">ypatybių žemėlapyje </w:t>
      </w:r>
      <w:r>
        <w:t xml:space="preserve">atlieka tas pačias operacijas skirtingose nuotraukos vietose. Pilnas sluoksnis susideda iš keleto </w:t>
      </w:r>
      <w:r>
        <w:rPr>
          <w:b/>
          <w:i/>
        </w:rPr>
        <w:t xml:space="preserve">ypatybių žemėlapiu, </w:t>
      </w:r>
      <w:r>
        <w:t>kurie naudoja skirtingus svorius. Tolimesni sluoksniai priima prieš tai buvusio sluoksnio plokštumos lauko mazgų išvestis (</w:t>
      </w:r>
      <w:r w:rsidRPr="00F6661A">
        <w:rPr>
          <w:b/>
          <w:i/>
        </w:rPr>
        <w:t>lokalų imlų lauką</w:t>
      </w:r>
      <w:r>
        <w:t xml:space="preserve">) ir jas aproksimuoja pagal savo koeficientus, ši operacija yra ekvivalentinė </w:t>
      </w:r>
      <w:proofErr w:type="spellStart"/>
      <w:r>
        <w:t>konvoliucijai</w:t>
      </w:r>
      <w:proofErr w:type="spellEnd"/>
      <w:r>
        <w:t xml:space="preserve"> </w:t>
      </w:r>
      <w:r>
        <w:rPr>
          <w:noProof/>
        </w:rPr>
        <w:t xml:space="preserve"> ( Object Recognition with Gradient-Based Learning, 1999)</w:t>
      </w:r>
      <w:r>
        <w:t>.</w:t>
      </w:r>
    </w:p>
    <w:p w14:paraId="42D7F1A7" w14:textId="77777777" w:rsidR="009B5E52" w:rsidRDefault="009B5E52" w:rsidP="009B5E52">
      <w:pPr>
        <w:pStyle w:val="Heading3"/>
      </w:pPr>
      <w:bookmarkStart w:id="80" w:name="_Toc531606371"/>
      <w:bookmarkStart w:id="81" w:name="_Toc29952540"/>
      <w:r>
        <w:t>“</w:t>
      </w:r>
      <w:proofErr w:type="spellStart"/>
      <w:r>
        <w:t>Fully</w:t>
      </w:r>
      <w:proofErr w:type="spellEnd"/>
      <w:r>
        <w:t xml:space="preserve"> </w:t>
      </w:r>
      <w:proofErr w:type="spellStart"/>
      <w:r>
        <w:t>Convolutional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Semantic</w:t>
      </w:r>
      <w:proofErr w:type="spellEnd"/>
      <w:r>
        <w:t xml:space="preserve"> </w:t>
      </w:r>
      <w:proofErr w:type="spellStart"/>
      <w:r>
        <w:t>Segmentation</w:t>
      </w:r>
      <w:proofErr w:type="spellEnd"/>
      <w:r>
        <w:t>”</w:t>
      </w:r>
      <w:bookmarkEnd w:id="80"/>
      <w:bookmarkEnd w:id="81"/>
    </w:p>
    <w:p w14:paraId="715E6FE7" w14:textId="6CB55270" w:rsidR="009B5E52" w:rsidRDefault="009B5E52" w:rsidP="009B5E52">
      <w:pPr>
        <w:pStyle w:val="Style1"/>
        <w:keepNext/>
      </w:pPr>
      <w:proofErr w:type="spellStart"/>
      <w:r>
        <w:t>Berkeley</w:t>
      </w:r>
      <w:proofErr w:type="spellEnd"/>
      <w:r>
        <w:t xml:space="preserve"> universiteto studentai siūlo išplėsti CNN tinklą – jo paskutinius, plokščius, </w:t>
      </w:r>
      <w:r>
        <w:rPr>
          <w:i/>
        </w:rPr>
        <w:t xml:space="preserve">pilnai sujungtus sluoksnius (angl. </w:t>
      </w:r>
      <w:proofErr w:type="spellStart"/>
      <w:r>
        <w:rPr>
          <w:i/>
        </w:rPr>
        <w:t>fully</w:t>
      </w:r>
      <w:proofErr w:type="spellEnd"/>
      <w:r>
        <w:rPr>
          <w:i/>
        </w:rPr>
        <w:t xml:space="preserve"> </w:t>
      </w:r>
      <w:proofErr w:type="spellStart"/>
      <w:r>
        <w:rPr>
          <w:i/>
        </w:rPr>
        <w:t>connected</w:t>
      </w:r>
      <w:proofErr w:type="spellEnd"/>
      <w:r>
        <w:rPr>
          <w:i/>
        </w:rPr>
        <w:t xml:space="preserve"> </w:t>
      </w:r>
      <w:proofErr w:type="spellStart"/>
      <w:r>
        <w:rPr>
          <w:i/>
        </w:rPr>
        <w:t>layers</w:t>
      </w:r>
      <w:proofErr w:type="spellEnd"/>
      <w:r>
        <w:rPr>
          <w:i/>
        </w:rPr>
        <w:t>)</w:t>
      </w:r>
      <w:r>
        <w:t xml:space="preserve">, kurie atsakingi už rezultatų </w:t>
      </w:r>
      <w:r>
        <w:lastRenderedPageBreak/>
        <w:t xml:space="preserve">klasifikavimą vektorine išvestimi, paversti į trijų dimensijų sluoksnius. </w:t>
      </w:r>
      <w:r w:rsidRPr="00080306">
        <w:rPr>
          <w:noProof/>
        </w:rPr>
        <w:drawing>
          <wp:inline distT="0" distB="0" distL="0" distR="0" wp14:anchorId="43EB5116" wp14:editId="4D024F9F">
            <wp:extent cx="5943600" cy="32327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noFill/>
                    <a:ln>
                      <a:noFill/>
                    </a:ln>
                  </pic:spPr>
                </pic:pic>
              </a:graphicData>
            </a:graphic>
          </wp:inline>
        </w:drawing>
      </w:r>
    </w:p>
    <w:p w14:paraId="4EF7E1C2" w14:textId="39F04ADE" w:rsidR="009B5E52" w:rsidRDefault="009B5E52" w:rsidP="009B5E52">
      <w:pPr>
        <w:pStyle w:val="Caption"/>
      </w:pPr>
      <w:bookmarkStart w:id="82" w:name="_Toc29952733"/>
      <w:r>
        <w:t xml:space="preserve">pav. </w:t>
      </w:r>
      <w:r>
        <w:fldChar w:fldCharType="begin"/>
      </w:r>
      <w:r>
        <w:instrText xml:space="preserve"> SEQ pav. \* ARABIC </w:instrText>
      </w:r>
      <w:r>
        <w:fldChar w:fldCharType="separate"/>
      </w:r>
      <w:r w:rsidR="00CD325D">
        <w:rPr>
          <w:noProof/>
        </w:rPr>
        <w:t>7</w:t>
      </w:r>
      <w:r>
        <w:fldChar w:fldCharType="end"/>
      </w:r>
      <w:r>
        <w:t xml:space="preserve"> CNN pavertimas į FCN</w:t>
      </w:r>
      <w:bookmarkEnd w:id="82"/>
    </w:p>
    <w:p w14:paraId="169CBE99" w14:textId="77777777" w:rsidR="009B5E52" w:rsidRDefault="009B5E52" w:rsidP="009B5E52">
      <w:pPr>
        <w:pStyle w:val="Style1"/>
        <w:keepNext/>
      </w:pPr>
      <w:r>
        <w:t xml:space="preserve">Kaip matome šituo išplėtimu vietoje išvesties laikančios vektorių su klasifikacijų vertėmis, gaunama </w:t>
      </w:r>
      <w:r>
        <w:rPr>
          <w:i/>
        </w:rPr>
        <w:t xml:space="preserve">šilumos schema (angl. </w:t>
      </w:r>
      <w:proofErr w:type="spellStart"/>
      <w:r>
        <w:rPr>
          <w:i/>
        </w:rPr>
        <w:t>heatmap</w:t>
      </w:r>
      <w:proofErr w:type="spellEnd"/>
      <w:r>
        <w:rPr>
          <w:i/>
        </w:rPr>
        <w:t>),</w:t>
      </w:r>
      <w:r>
        <w:t xml:space="preserve"> rodanti kuris segmentas atvaizduoja kurią klasifikaciją. Galimi šio neuroninio tinklo </w:t>
      </w:r>
      <w:proofErr w:type="spellStart"/>
      <w:r>
        <w:t>implementacijos</w:t>
      </w:r>
      <w:proofErr w:type="spellEnd"/>
      <w:r>
        <w:t xml:space="preserve"> rezultatai: </w:t>
      </w:r>
    </w:p>
    <w:p w14:paraId="1648B55F" w14:textId="0ADBF398" w:rsidR="009B5E52" w:rsidRDefault="009B5E52" w:rsidP="009B5E52">
      <w:pPr>
        <w:pStyle w:val="Style1"/>
        <w:keepNext/>
      </w:pPr>
      <w:r>
        <w:fldChar w:fldCharType="begin"/>
      </w:r>
      <w:r>
        <w:instrText xml:space="preserve"> INCLUDEPICTURE "https://leonardoaraujosantos.gitbooks.io/artificial-inteligence/content/image_folder_3/ImageSegmentation.PNG" \* MERGEFORMATINET </w:instrText>
      </w:r>
      <w:r>
        <w:fldChar w:fldCharType="separate"/>
      </w:r>
      <w:r w:rsidR="001474C7">
        <w:pict w14:anchorId="03A41531">
          <v:shape id="_x0000_i1054" type="#_x0000_t75" style="width:424.5pt;height:159.75pt">
            <v:imagedata r:id="rId10" r:href="rId14"/>
          </v:shape>
        </w:pict>
      </w:r>
      <w:r>
        <w:fldChar w:fldCharType="end"/>
      </w:r>
    </w:p>
    <w:p w14:paraId="7E62C36B" w14:textId="5DF4825F" w:rsidR="009B5E52" w:rsidRDefault="009B5E52" w:rsidP="009B5E52">
      <w:pPr>
        <w:pStyle w:val="Caption"/>
      </w:pPr>
      <w:bookmarkStart w:id="83" w:name="_Toc29952734"/>
      <w:r>
        <w:t xml:space="preserve">pav. </w:t>
      </w:r>
      <w:r>
        <w:fldChar w:fldCharType="begin"/>
      </w:r>
      <w:r>
        <w:instrText xml:space="preserve"> SEQ pav. \* ARABIC </w:instrText>
      </w:r>
      <w:r>
        <w:fldChar w:fldCharType="separate"/>
      </w:r>
      <w:r w:rsidR="00CD325D">
        <w:rPr>
          <w:noProof/>
        </w:rPr>
        <w:t>8</w:t>
      </w:r>
      <w:r>
        <w:fldChar w:fldCharType="end"/>
      </w:r>
      <w:r>
        <w:t xml:space="preserve"> FCN tinklo rezultatų pavyzdys</w:t>
      </w:r>
      <w:bookmarkEnd w:id="83"/>
    </w:p>
    <w:p w14:paraId="2DEFCBC5" w14:textId="77777777" w:rsidR="009B5E52" w:rsidRPr="005A631F" w:rsidRDefault="009B5E52" w:rsidP="009B5E52">
      <w:r>
        <w:rPr>
          <w:noProof/>
        </w:rPr>
        <w:t xml:space="preserve"> (Fully Convolutional Networks for Semantic Segmentation, 2015)</w:t>
      </w:r>
    </w:p>
    <w:p w14:paraId="63690D9F" w14:textId="77777777" w:rsidR="009B5E52" w:rsidRPr="000035E0" w:rsidRDefault="009B5E52" w:rsidP="009B5E52">
      <w:pPr>
        <w:pStyle w:val="Heading2"/>
      </w:pPr>
      <w:bookmarkStart w:id="84" w:name="_Toc531606372"/>
      <w:bookmarkStart w:id="85" w:name="_Toc29952541"/>
      <w:r w:rsidRPr="000035E0">
        <w:t>Įgyvendinimo problemos</w:t>
      </w:r>
      <w:bookmarkEnd w:id="84"/>
      <w:bookmarkEnd w:id="85"/>
    </w:p>
    <w:p w14:paraId="503C6A6C" w14:textId="77777777" w:rsidR="009B5E52" w:rsidRPr="000035E0" w:rsidRDefault="009B5E52" w:rsidP="009B5E52">
      <w:pPr>
        <w:pStyle w:val="Style1"/>
      </w:pPr>
      <w:r w:rsidRPr="000035E0">
        <w:t xml:space="preserve">Realizuoti bet kokią sistemą naudojančia neuroninių tinklų technologiją yra problematiška, jeigu nuspręsta technologijos funkciją realizuoti ne </w:t>
      </w:r>
      <w:proofErr w:type="spellStart"/>
      <w:r w:rsidRPr="000035E0">
        <w:t>deterministiniais</w:t>
      </w:r>
      <w:proofErr w:type="spellEnd"/>
      <w:r w:rsidRPr="000035E0">
        <w:t xml:space="preserve"> sprendimais. Sistemos realizacija susiduria su keletu pagrindiniu įgyvendinimo problemų – kaip atpažinti </w:t>
      </w:r>
      <w:r w:rsidRPr="000035E0">
        <w:lastRenderedPageBreak/>
        <w:t>elementus, kaip atpažinti elementų išdėstymą, norint jį klasifikuoti kaip atskirą išdėstymo modelį.</w:t>
      </w:r>
    </w:p>
    <w:p w14:paraId="38CB8D06" w14:textId="77777777" w:rsidR="009B5E52" w:rsidRPr="000035E0" w:rsidRDefault="009B5E52" w:rsidP="009B5E52">
      <w:pPr>
        <w:pStyle w:val="Heading2"/>
      </w:pPr>
      <w:bookmarkStart w:id="86" w:name="_Toc531448585"/>
      <w:bookmarkStart w:id="87" w:name="_Toc531606373"/>
      <w:bookmarkStart w:id="88" w:name="_Toc29952542"/>
      <w:r w:rsidRPr="000035E0">
        <w:t>Elementų atpažinimas</w:t>
      </w:r>
      <w:bookmarkEnd w:id="86"/>
      <w:bookmarkEnd w:id="87"/>
      <w:bookmarkEnd w:id="88"/>
    </w:p>
    <w:p w14:paraId="73EDE635" w14:textId="77777777" w:rsidR="009B5E52" w:rsidRDefault="009B5E52" w:rsidP="009B5E52">
      <w:pPr>
        <w:pStyle w:val="Style1"/>
      </w:pPr>
      <w:r w:rsidRPr="000035E0">
        <w:t>Elementų atpažinimas susideda iš kelių mažesnių problemų: reikia surasti visus elementus nuotraukoje ir tada juos klasifikuoti kaip specifinius elementus. „Kompiuterių matymas“ yra aktuali ir plačiai išstudijuota problema neuroninių tinklų srityje.</w:t>
      </w:r>
      <w:r>
        <w:t xml:space="preserve"> Pagrindinis šios problemos modelis yra sudarytas iš 3 komponentų: </w:t>
      </w:r>
    </w:p>
    <w:p w14:paraId="08A586F4" w14:textId="77777777" w:rsidR="009B5E52" w:rsidRPr="00357B9D" w:rsidRDefault="009B5E52" w:rsidP="00ED3A2C">
      <w:pPr>
        <w:pStyle w:val="Style1"/>
        <w:numPr>
          <w:ilvl w:val="0"/>
          <w:numId w:val="19"/>
        </w:numPr>
        <w:rPr>
          <w:i/>
        </w:rPr>
      </w:pPr>
      <w:r>
        <w:rPr>
          <w:i/>
        </w:rPr>
        <w:t xml:space="preserve">skirstytojo (angl. </w:t>
      </w:r>
      <w:proofErr w:type="spellStart"/>
      <w:r>
        <w:rPr>
          <w:i/>
        </w:rPr>
        <w:t>segmenter</w:t>
      </w:r>
      <w:proofErr w:type="spellEnd"/>
      <w:r>
        <w:rPr>
          <w:i/>
        </w:rPr>
        <w:t xml:space="preserve">) – </w:t>
      </w:r>
      <w:r>
        <w:t>jo rolė surasti visas vietas turinčias ypatybes,</w:t>
      </w:r>
    </w:p>
    <w:p w14:paraId="5136F051" w14:textId="77777777" w:rsidR="009B5E52" w:rsidRPr="00357B9D" w:rsidRDefault="009B5E52" w:rsidP="00ED3A2C">
      <w:pPr>
        <w:pStyle w:val="Style1"/>
        <w:numPr>
          <w:ilvl w:val="0"/>
          <w:numId w:val="19"/>
        </w:numPr>
        <w:rPr>
          <w:i/>
        </w:rPr>
      </w:pPr>
      <w:r>
        <w:rPr>
          <w:i/>
        </w:rPr>
        <w:t xml:space="preserve">ypatybių ekstraktorius (angl. </w:t>
      </w:r>
      <w:proofErr w:type="spellStart"/>
      <w:r>
        <w:rPr>
          <w:i/>
        </w:rPr>
        <w:t>feature</w:t>
      </w:r>
      <w:proofErr w:type="spellEnd"/>
      <w:r>
        <w:rPr>
          <w:i/>
        </w:rPr>
        <w:t xml:space="preserve"> </w:t>
      </w:r>
      <w:proofErr w:type="spellStart"/>
      <w:r>
        <w:rPr>
          <w:i/>
        </w:rPr>
        <w:t>extractor</w:t>
      </w:r>
      <w:proofErr w:type="spellEnd"/>
      <w:r>
        <w:rPr>
          <w:i/>
        </w:rPr>
        <w:t>)</w:t>
      </w:r>
      <w:r>
        <w:t xml:space="preserve"> – jo rolė surinkti svarbia informacija ir pašalinti nereikalingas detales,</w:t>
      </w:r>
    </w:p>
    <w:p w14:paraId="43AE3DAD" w14:textId="77777777" w:rsidR="009B5E52" w:rsidRPr="00357B9D" w:rsidRDefault="009B5E52" w:rsidP="00ED3A2C">
      <w:pPr>
        <w:pStyle w:val="Style1"/>
        <w:numPr>
          <w:ilvl w:val="0"/>
          <w:numId w:val="19"/>
        </w:numPr>
        <w:rPr>
          <w:i/>
        </w:rPr>
      </w:pPr>
      <w:r>
        <w:rPr>
          <w:i/>
        </w:rPr>
        <w:t xml:space="preserve">klasifikatoriaus (angl. </w:t>
      </w:r>
      <w:proofErr w:type="spellStart"/>
      <w:r>
        <w:rPr>
          <w:i/>
        </w:rPr>
        <w:t>classifyer</w:t>
      </w:r>
      <w:proofErr w:type="spellEnd"/>
      <w:r>
        <w:rPr>
          <w:i/>
        </w:rPr>
        <w:t xml:space="preserve">) – </w:t>
      </w:r>
      <w:r>
        <w:t xml:space="preserve"> jo rolė klasifikuoti ypatybių reprezentacijas į kategorijas.</w:t>
      </w:r>
    </w:p>
    <w:p w14:paraId="0E80DF0E" w14:textId="77777777" w:rsidR="009B5E52" w:rsidRDefault="009B5E52" w:rsidP="009B5E52">
      <w:pPr>
        <w:pStyle w:val="Style1"/>
      </w:pPr>
      <w:r>
        <w:t>Yra 3 metodai pagrindiniai klasifikavimui:</w:t>
      </w:r>
    </w:p>
    <w:p w14:paraId="00F9E153" w14:textId="77777777" w:rsidR="009B5E52" w:rsidRPr="00FB567B" w:rsidRDefault="009B5E52" w:rsidP="00ED3A2C">
      <w:pPr>
        <w:pStyle w:val="Style1"/>
        <w:numPr>
          <w:ilvl w:val="1"/>
          <w:numId w:val="20"/>
        </w:numPr>
        <w:rPr>
          <w:i/>
        </w:rPr>
      </w:pPr>
      <w:r w:rsidRPr="00FB567B">
        <w:rPr>
          <w:i/>
        </w:rPr>
        <w:t>šablonų lyginimas</w:t>
      </w:r>
      <w:r>
        <w:rPr>
          <w:i/>
        </w:rPr>
        <w:t xml:space="preserve"> (angl. </w:t>
      </w:r>
      <w:proofErr w:type="spellStart"/>
      <w:r>
        <w:rPr>
          <w:i/>
        </w:rPr>
        <w:t>template</w:t>
      </w:r>
      <w:proofErr w:type="spellEnd"/>
      <w:r>
        <w:rPr>
          <w:i/>
        </w:rPr>
        <w:t xml:space="preserve"> </w:t>
      </w:r>
      <w:proofErr w:type="spellStart"/>
      <w:r>
        <w:rPr>
          <w:i/>
        </w:rPr>
        <w:t>matching</w:t>
      </w:r>
      <w:proofErr w:type="spellEnd"/>
      <w:r>
        <w:rPr>
          <w:i/>
        </w:rPr>
        <w:t>) –</w:t>
      </w:r>
      <w:r>
        <w:t xml:space="preserve"> lygina ypatybes su klasių šablonų reprezentacijomis,</w:t>
      </w:r>
    </w:p>
    <w:p w14:paraId="0D45DA56" w14:textId="77777777" w:rsidR="009B5E52" w:rsidRPr="00BB4489" w:rsidRDefault="009B5E52" w:rsidP="00ED3A2C">
      <w:pPr>
        <w:pStyle w:val="Style1"/>
        <w:numPr>
          <w:ilvl w:val="1"/>
          <w:numId w:val="20"/>
        </w:numPr>
        <w:rPr>
          <w:i/>
        </w:rPr>
      </w:pPr>
      <w:proofErr w:type="spellStart"/>
      <w:r>
        <w:rPr>
          <w:i/>
        </w:rPr>
        <w:t>generatyviniai</w:t>
      </w:r>
      <w:proofErr w:type="spellEnd"/>
      <w:r>
        <w:rPr>
          <w:i/>
        </w:rPr>
        <w:t xml:space="preserve"> metodai (angl. </w:t>
      </w:r>
      <w:proofErr w:type="spellStart"/>
      <w:r>
        <w:rPr>
          <w:i/>
        </w:rPr>
        <w:t>generative</w:t>
      </w:r>
      <w:proofErr w:type="spellEnd"/>
      <w:r>
        <w:rPr>
          <w:i/>
        </w:rPr>
        <w:t xml:space="preserve"> </w:t>
      </w:r>
      <w:proofErr w:type="spellStart"/>
      <w:r>
        <w:rPr>
          <w:i/>
        </w:rPr>
        <w:t>methods</w:t>
      </w:r>
      <w:proofErr w:type="spellEnd"/>
      <w:r>
        <w:rPr>
          <w:i/>
        </w:rPr>
        <w:t xml:space="preserve">) – </w:t>
      </w:r>
      <w:r>
        <w:t>naudoja tikimybių tankumo modelį kiekvienai klasei ir parenka klasę su didžiausia tikimybę sugeneruoti tikrinamos ypatybės reprezentacija,</w:t>
      </w:r>
    </w:p>
    <w:p w14:paraId="4BD5DD06" w14:textId="77777777" w:rsidR="009B5E52" w:rsidRPr="00BB4489" w:rsidRDefault="009B5E52" w:rsidP="00ED3A2C">
      <w:pPr>
        <w:pStyle w:val="Style1"/>
        <w:numPr>
          <w:ilvl w:val="1"/>
          <w:numId w:val="20"/>
        </w:numPr>
        <w:rPr>
          <w:i/>
        </w:rPr>
      </w:pPr>
      <w:r>
        <w:rPr>
          <w:i/>
        </w:rPr>
        <w:t>diskriminuojantys modeliai (</w:t>
      </w:r>
      <w:proofErr w:type="spellStart"/>
      <w:r>
        <w:rPr>
          <w:i/>
        </w:rPr>
        <w:t>anlg</w:t>
      </w:r>
      <w:proofErr w:type="spellEnd"/>
      <w:r>
        <w:rPr>
          <w:i/>
        </w:rPr>
        <w:t xml:space="preserve">. </w:t>
      </w:r>
      <w:proofErr w:type="spellStart"/>
      <w:r>
        <w:rPr>
          <w:i/>
        </w:rPr>
        <w:t>discriminative</w:t>
      </w:r>
      <w:proofErr w:type="spellEnd"/>
      <w:r>
        <w:rPr>
          <w:i/>
        </w:rPr>
        <w:t xml:space="preserve"> </w:t>
      </w:r>
      <w:proofErr w:type="spellStart"/>
      <w:r>
        <w:rPr>
          <w:i/>
        </w:rPr>
        <w:t>models</w:t>
      </w:r>
      <w:proofErr w:type="spellEnd"/>
      <w:r>
        <w:rPr>
          <w:i/>
        </w:rPr>
        <w:t xml:space="preserve">) – </w:t>
      </w:r>
      <w:r>
        <w:t>suskaičiuojama diskriminuojanti funkcija, tiesiogiai pateikianti vertinimą kiekvienai klasei.</w:t>
      </w:r>
    </w:p>
    <w:p w14:paraId="668D14F8" w14:textId="77777777" w:rsidR="009B5E52" w:rsidRDefault="009B5E52" w:rsidP="009B5E52">
      <w:pPr>
        <w:pStyle w:val="Style1"/>
      </w:pPr>
      <w:r>
        <w:t xml:space="preserve">Šie klasifikavimo metodai naudojasi primityvia informacija ir vietoje tvarkymosi su daugeliu kintamųjų, pasikliauja paprastomis prielaidomis apie ateinančia informacija. Todėl daugeliui jų idealiausiu atveju yra priimti neapdorota informaciją – visą paveikslėlį ir tada paruošti duomenų apmokymui, sumažinti </w:t>
      </w:r>
      <w:r w:rsidRPr="00BB4489">
        <w:rPr>
          <w:i/>
        </w:rPr>
        <w:t>praradimo funkcij</w:t>
      </w:r>
      <w:r>
        <w:rPr>
          <w:i/>
        </w:rPr>
        <w:t>ą</w:t>
      </w:r>
      <w:r>
        <w:t xml:space="preserve"> (</w:t>
      </w:r>
      <w:proofErr w:type="spellStart"/>
      <w:r>
        <w:t>anlg</w:t>
      </w:r>
      <w:proofErr w:type="spellEnd"/>
      <w:r>
        <w:t xml:space="preserve">. </w:t>
      </w:r>
      <w:proofErr w:type="spellStart"/>
      <w:r w:rsidRPr="00BB4489">
        <w:rPr>
          <w:i/>
        </w:rPr>
        <w:t>loss</w:t>
      </w:r>
      <w:proofErr w:type="spellEnd"/>
      <w:r w:rsidRPr="00BB4489">
        <w:rPr>
          <w:i/>
        </w:rPr>
        <w:t xml:space="preserve"> </w:t>
      </w:r>
      <w:proofErr w:type="spellStart"/>
      <w:r w:rsidRPr="00BB4489">
        <w:rPr>
          <w:i/>
        </w:rPr>
        <w:t>function</w:t>
      </w:r>
      <w:proofErr w:type="spellEnd"/>
      <w:r>
        <w:t>). Tačiau tai sukelia sudėtingumu paruošiant apmokinimo architektūra, nes nuotraukos pateikiamos su dideliu kiekių pikselių ir įvesties proporcingumas nėra linijinis lyginant su išvestimi. Dėl šių priežasčių yra kuriamos įvairūs neuroninių tinklų architektūriniai modeliai.</w:t>
      </w:r>
    </w:p>
    <w:p w14:paraId="4D6A51E6" w14:textId="77777777" w:rsidR="009B5E52" w:rsidRDefault="009B5E52" w:rsidP="009B5E52">
      <w:pPr>
        <w:pStyle w:val="Style1"/>
      </w:pPr>
      <w:r>
        <w:t xml:space="preserve">Svarbu aptarti, kokie elementai yra aktualūs sistemai, paprastumui pasirenkama aptikti dažniausiai matomus interneto puslapių elementus: </w:t>
      </w:r>
    </w:p>
    <w:p w14:paraId="02D4BC4D" w14:textId="77777777" w:rsidR="009B5E52" w:rsidRDefault="009B5E52" w:rsidP="00ED3A2C">
      <w:pPr>
        <w:pStyle w:val="Style1"/>
        <w:numPr>
          <w:ilvl w:val="0"/>
          <w:numId w:val="21"/>
        </w:numPr>
      </w:pPr>
      <w:r>
        <w:t xml:space="preserve">prisijungimo mygtukas (angl. </w:t>
      </w:r>
      <w:proofErr w:type="spellStart"/>
      <w:r>
        <w:rPr>
          <w:i/>
        </w:rPr>
        <w:t>login</w:t>
      </w:r>
      <w:proofErr w:type="spellEnd"/>
      <w:r>
        <w:t>),</w:t>
      </w:r>
    </w:p>
    <w:p w14:paraId="36487DFC" w14:textId="77777777" w:rsidR="009B5E52" w:rsidRDefault="009B5E52" w:rsidP="00ED3A2C">
      <w:pPr>
        <w:pStyle w:val="Style1"/>
        <w:numPr>
          <w:ilvl w:val="0"/>
          <w:numId w:val="21"/>
        </w:numPr>
      </w:pPr>
      <w:r>
        <w:t xml:space="preserve">pagrindinio teksto blokas (angl. </w:t>
      </w:r>
      <w:proofErr w:type="spellStart"/>
      <w:r>
        <w:t>c</w:t>
      </w:r>
      <w:r>
        <w:rPr>
          <w:i/>
        </w:rPr>
        <w:t>ontent</w:t>
      </w:r>
      <w:proofErr w:type="spellEnd"/>
      <w:r>
        <w:t>),</w:t>
      </w:r>
    </w:p>
    <w:p w14:paraId="1616063E" w14:textId="77777777" w:rsidR="009B5E52" w:rsidRDefault="009B5E52" w:rsidP="00ED3A2C">
      <w:pPr>
        <w:pStyle w:val="Style1"/>
        <w:numPr>
          <w:ilvl w:val="0"/>
          <w:numId w:val="21"/>
        </w:numPr>
      </w:pPr>
      <w:r>
        <w:lastRenderedPageBreak/>
        <w:t xml:space="preserve">menių juosta (angl. </w:t>
      </w:r>
      <w:r>
        <w:rPr>
          <w:i/>
        </w:rPr>
        <w:t>menu bar</w:t>
      </w:r>
      <w:r>
        <w:t>),</w:t>
      </w:r>
    </w:p>
    <w:p w14:paraId="65FA2CE5" w14:textId="77777777" w:rsidR="009B5E52" w:rsidRDefault="009B5E52" w:rsidP="00ED3A2C">
      <w:pPr>
        <w:pStyle w:val="Style1"/>
        <w:numPr>
          <w:ilvl w:val="0"/>
          <w:numId w:val="21"/>
        </w:numPr>
      </w:pPr>
      <w:r>
        <w:t xml:space="preserve">menių mygtukas (angl. </w:t>
      </w:r>
      <w:r>
        <w:rPr>
          <w:i/>
        </w:rPr>
        <w:t xml:space="preserve">menu </w:t>
      </w:r>
      <w:proofErr w:type="spellStart"/>
      <w:r>
        <w:rPr>
          <w:i/>
        </w:rPr>
        <w:t>button</w:t>
      </w:r>
      <w:proofErr w:type="spellEnd"/>
      <w:r>
        <w:t>),</w:t>
      </w:r>
    </w:p>
    <w:p w14:paraId="49994C1F" w14:textId="77777777" w:rsidR="009B5E52" w:rsidRDefault="009B5E52" w:rsidP="00ED3A2C">
      <w:pPr>
        <w:pStyle w:val="Style1"/>
        <w:numPr>
          <w:ilvl w:val="0"/>
          <w:numId w:val="21"/>
        </w:numPr>
      </w:pPr>
      <w:r>
        <w:t xml:space="preserve">poraštė (angl. </w:t>
      </w:r>
      <w:proofErr w:type="spellStart"/>
      <w:r>
        <w:rPr>
          <w:i/>
        </w:rPr>
        <w:t>footer</w:t>
      </w:r>
      <w:proofErr w:type="spellEnd"/>
      <w:r>
        <w:t>).</w:t>
      </w:r>
    </w:p>
    <w:p w14:paraId="190A0F91" w14:textId="77777777" w:rsidR="009B5E52" w:rsidRDefault="009B5E52" w:rsidP="009B5E52">
      <w:pPr>
        <w:pStyle w:val="Style1"/>
      </w:pPr>
      <w:r>
        <w:t xml:space="preserve">Pasiėmus KTU </w:t>
      </w:r>
      <w:proofErr w:type="spellStart"/>
      <w:r>
        <w:t>moodle</w:t>
      </w:r>
      <w:proofErr w:type="spellEnd"/>
      <w:r>
        <w:t xml:space="preserve"> puslapį galima apipavidalinti konkretesnį norimo veikimo pavyzdį:</w:t>
      </w:r>
    </w:p>
    <w:p w14:paraId="3203DA09" w14:textId="585AD289" w:rsidR="009B5E52" w:rsidRDefault="009B5E52" w:rsidP="009B5E52">
      <w:pPr>
        <w:pStyle w:val="Style1"/>
        <w:keepNext/>
        <w:ind w:firstLine="0"/>
      </w:pPr>
      <w:r w:rsidRPr="00080306">
        <w:rPr>
          <w:noProof/>
        </w:rPr>
        <w:drawing>
          <wp:inline distT="0" distB="0" distL="0" distR="0" wp14:anchorId="55428E17" wp14:editId="2D881358">
            <wp:extent cx="5772150" cy="3057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2150" cy="3057525"/>
                    </a:xfrm>
                    <a:prstGeom prst="rect">
                      <a:avLst/>
                    </a:prstGeom>
                    <a:noFill/>
                    <a:ln>
                      <a:noFill/>
                    </a:ln>
                  </pic:spPr>
                </pic:pic>
              </a:graphicData>
            </a:graphic>
          </wp:inline>
        </w:drawing>
      </w:r>
    </w:p>
    <w:p w14:paraId="58D05320" w14:textId="0E8B9553" w:rsidR="009B5E52" w:rsidRDefault="009B5E52" w:rsidP="009B5E52">
      <w:pPr>
        <w:pStyle w:val="Caption"/>
      </w:pPr>
      <w:bookmarkStart w:id="89" w:name="_Toc29952735"/>
      <w:r>
        <w:t xml:space="preserve">pav. </w:t>
      </w:r>
      <w:r>
        <w:fldChar w:fldCharType="begin"/>
      </w:r>
      <w:r>
        <w:instrText xml:space="preserve"> SEQ pav. \* ARABIC </w:instrText>
      </w:r>
      <w:r>
        <w:fldChar w:fldCharType="separate"/>
      </w:r>
      <w:r w:rsidR="00CD325D">
        <w:rPr>
          <w:noProof/>
        </w:rPr>
        <w:t>9</w:t>
      </w:r>
      <w:r>
        <w:fldChar w:fldCharType="end"/>
      </w:r>
      <w:r>
        <w:t xml:space="preserve"> KTU </w:t>
      </w:r>
      <w:proofErr w:type="spellStart"/>
      <w:r>
        <w:t>moodle</w:t>
      </w:r>
      <w:proofErr w:type="spellEnd"/>
      <w:r>
        <w:t xml:space="preserve"> svetainė</w:t>
      </w:r>
      <w:bookmarkEnd w:id="89"/>
    </w:p>
    <w:p w14:paraId="4B11D3E2" w14:textId="77777777" w:rsidR="009B5E52" w:rsidRDefault="009B5E52" w:rsidP="009B5E52">
      <w:pPr>
        <w:pStyle w:val="Style1"/>
        <w:keepNext/>
      </w:pPr>
      <w:r>
        <w:lastRenderedPageBreak/>
        <w:t>Išskirsčius vaizdą į esminius elementus gaunamas toksai elementų išdėstymas:</w:t>
      </w:r>
    </w:p>
    <w:p w14:paraId="05FA561A" w14:textId="0920ED5B" w:rsidR="009B5E52" w:rsidRDefault="009B5E52" w:rsidP="009B5E52">
      <w:pPr>
        <w:pStyle w:val="Style1"/>
        <w:keepNext/>
        <w:ind w:firstLine="0"/>
      </w:pPr>
      <w:r>
        <w:rPr>
          <w:noProof/>
        </w:rPr>
        <w:drawing>
          <wp:inline distT="0" distB="0" distL="0" distR="0" wp14:anchorId="7551EC02" wp14:editId="599375F4">
            <wp:extent cx="57531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6FC5E47B" w14:textId="096AF992" w:rsidR="009B5E52" w:rsidRPr="000B532F" w:rsidRDefault="009B5E52" w:rsidP="009B5E52">
      <w:pPr>
        <w:pStyle w:val="Caption"/>
      </w:pPr>
      <w:bookmarkStart w:id="90" w:name="_Toc29952736"/>
      <w:r>
        <w:t xml:space="preserve">pav. </w:t>
      </w:r>
      <w:r>
        <w:fldChar w:fldCharType="begin"/>
      </w:r>
      <w:r>
        <w:instrText xml:space="preserve"> SEQ pav. \* ARABIC </w:instrText>
      </w:r>
      <w:r>
        <w:fldChar w:fldCharType="separate"/>
      </w:r>
      <w:r w:rsidR="00CD325D">
        <w:rPr>
          <w:noProof/>
        </w:rPr>
        <w:t>10</w:t>
      </w:r>
      <w:r>
        <w:fldChar w:fldCharType="end"/>
      </w:r>
      <w:r>
        <w:t xml:space="preserve"> Supaprastintas KTU </w:t>
      </w:r>
      <w:proofErr w:type="spellStart"/>
      <w:r>
        <w:t>moodle</w:t>
      </w:r>
      <w:proofErr w:type="spellEnd"/>
      <w:r>
        <w:t xml:space="preserve"> svetainės vaizdas</w:t>
      </w:r>
      <w:bookmarkEnd w:id="90"/>
    </w:p>
    <w:p w14:paraId="15DB3600" w14:textId="77777777" w:rsidR="009B5E52" w:rsidRDefault="009B5E52" w:rsidP="009B5E52">
      <w:pPr>
        <w:pStyle w:val="Style1"/>
      </w:pPr>
      <w:r>
        <w:t xml:space="preserve">Yra keli realizavimo būdai norint gauti supaprastintą vaizdą. Populiarus būdas yra naudoti papildomą, modifikuotą CNN aptikti rėžius dominančių objektų (Pvz.: </w:t>
      </w:r>
      <w:proofErr w:type="spellStart"/>
      <w:r>
        <w:t>Faster</w:t>
      </w:r>
      <w:proofErr w:type="spellEnd"/>
      <w:r>
        <w:t xml:space="preserve"> RCNN </w:t>
      </w:r>
      <w:r>
        <w:rPr>
          <w:noProof/>
        </w:rPr>
        <w:t xml:space="preserve"> (Santos)</w:t>
      </w:r>
      <w:r>
        <w:t>) ir tada individualius dominančius objektus pateikti CNN kurie atliks jų individualią klasifikaciją. Taip pat būtų galima pasinaudoti esamų sprendimų skyriuje aptartu FCN modeliu, kuris tuo pačiu metu atlieka ir klasifikaciją ir objektų segmentavimą. Šiuo metu nuspręsta naudotis nauju FCN modeliu, nes jo veikimas labiau atitinką problemą.</w:t>
      </w:r>
    </w:p>
    <w:p w14:paraId="15B36675" w14:textId="77777777" w:rsidR="009B5E52" w:rsidRDefault="009B5E52" w:rsidP="009B5E52">
      <w:pPr>
        <w:pStyle w:val="Heading3"/>
      </w:pPr>
      <w:bookmarkStart w:id="91" w:name="_Toc531606374"/>
      <w:bookmarkStart w:id="92" w:name="_Toc29952543"/>
      <w:r w:rsidRPr="009B5E52">
        <w:t>Elementų</w:t>
      </w:r>
      <w:r>
        <w:t xml:space="preserve"> išdėstymo modelių klasifikavimas</w:t>
      </w:r>
      <w:bookmarkEnd w:id="91"/>
      <w:bookmarkEnd w:id="92"/>
    </w:p>
    <w:p w14:paraId="1E6E62C9" w14:textId="77777777" w:rsidR="009B5E52" w:rsidRDefault="009B5E52" w:rsidP="009B5E52">
      <w:pPr>
        <w:pStyle w:val="Style1"/>
      </w:pPr>
      <w:r>
        <w:t xml:space="preserve">Pagrindinė siūlomos sistemos paskirtis yra analizuoti grafines sąsajas tai atliekant jas klasifikuojant į tipus. Tipų gali būti be galo daug ir daugelis jų atstovautų vientisai savo kategorijai, todėl nuspręsta projekto metu paprastumui išskirti 2 pagrindinius grafinių sąsajų išdėstymo modelius: vertikalus (skirtas mobiliesiems įrenginiams – kurie laikomi vertikalioje orientacijoje) ir horizontalus (skirtas kompiuteriams ar mobiliesiems įrenginiams laikomiems horizontalioje pozicijoje). </w:t>
      </w:r>
    </w:p>
    <w:p w14:paraId="0BD0690D" w14:textId="77777777" w:rsidR="009B5E52" w:rsidRPr="004A7FD6" w:rsidRDefault="009B5E52" w:rsidP="009B5E52">
      <w:pPr>
        <w:pStyle w:val="Style1"/>
      </w:pPr>
      <w:r>
        <w:t>Už šią klasifikacija bus atsakingas papildomas CNN, kuris priims prieš tai buvusio FCN rezultatus.</w:t>
      </w:r>
    </w:p>
    <w:p w14:paraId="555ADBC2" w14:textId="77777777" w:rsidR="009B5E52" w:rsidRDefault="009B5E52" w:rsidP="009B5E52">
      <w:pPr>
        <w:pStyle w:val="Heading2"/>
      </w:pPr>
      <w:bookmarkStart w:id="93" w:name="_Toc531606375"/>
      <w:bookmarkStart w:id="94" w:name="_Toc42794657"/>
      <w:bookmarkStart w:id="95" w:name="_Toc29952544"/>
      <w:r>
        <w:t>Išvados</w:t>
      </w:r>
      <w:bookmarkEnd w:id="93"/>
      <w:bookmarkEnd w:id="95"/>
    </w:p>
    <w:p w14:paraId="19AD789F" w14:textId="77777777" w:rsidR="009B5E52" w:rsidRDefault="009B5E52" w:rsidP="00ED3A2C">
      <w:pPr>
        <w:pStyle w:val="Style1"/>
        <w:numPr>
          <w:ilvl w:val="1"/>
          <w:numId w:val="17"/>
        </w:numPr>
      </w:pPr>
      <w:r>
        <w:lastRenderedPageBreak/>
        <w:t>Pirmiausia darbo metu buvo išskirstyti projekto tikslai ir apibūdintas galutinis projekto rezultatas.</w:t>
      </w:r>
    </w:p>
    <w:p w14:paraId="2EF928C1" w14:textId="77777777" w:rsidR="009B5E52" w:rsidRDefault="009B5E52" w:rsidP="00ED3A2C">
      <w:pPr>
        <w:pStyle w:val="Style1"/>
        <w:numPr>
          <w:ilvl w:val="1"/>
          <w:numId w:val="17"/>
        </w:numPr>
      </w:pPr>
      <w:r>
        <w:t xml:space="preserve">Atlikta esamų sprendimų analizė, kurioje išanalizuoti visi panašiomis temomis sprendimai: </w:t>
      </w:r>
    </w:p>
    <w:p w14:paraId="279D4869" w14:textId="77777777" w:rsidR="009B5E52" w:rsidRDefault="009B5E52" w:rsidP="00ED3A2C">
      <w:pPr>
        <w:pStyle w:val="Style1"/>
        <w:numPr>
          <w:ilvl w:val="4"/>
          <w:numId w:val="17"/>
        </w:numPr>
      </w:pPr>
      <w:r>
        <w:t>Vartotojų patirties analizė naudojantis neuroniniais tinklais – pastebėta, kad sprendimas nepilnai susijęs su projektuojama sistema, tačiau pastebėta technologijų nauda, jas naudojant analizuoti statistinius duomenis.</w:t>
      </w:r>
    </w:p>
    <w:p w14:paraId="57EFA4E2" w14:textId="77777777" w:rsidR="009B5E52" w:rsidRDefault="009B5E52" w:rsidP="00ED3A2C">
      <w:pPr>
        <w:pStyle w:val="Style1"/>
        <w:numPr>
          <w:ilvl w:val="4"/>
          <w:numId w:val="17"/>
        </w:numPr>
      </w:pPr>
      <w:r>
        <w:t>Toliau išanalizuoti esami sprendimai nuotraukų klasifikavime, kas yra pagrindinė problema susijusi su šiuo projektu. Pastebėta jų nauda, skirtumai ir galimybę pritaikyti juos kuriamame projekte.</w:t>
      </w:r>
    </w:p>
    <w:p w14:paraId="1F95498C" w14:textId="77777777" w:rsidR="009B5E52" w:rsidRPr="00C40963" w:rsidRDefault="009B5E52" w:rsidP="00ED3A2C">
      <w:pPr>
        <w:pStyle w:val="Style1"/>
        <w:numPr>
          <w:ilvl w:val="1"/>
          <w:numId w:val="17"/>
        </w:numPr>
      </w:pPr>
      <w:r>
        <w:t>Atlikta problemų analizę ir išskaidymas į mažesnes dalis, nuspręsta kokiomis technologijomis naudotis iš esamų sprendimų.</w:t>
      </w:r>
    </w:p>
    <w:p w14:paraId="3D33325D" w14:textId="77777777" w:rsidR="009B5E52" w:rsidRDefault="009B5E52" w:rsidP="009B5E52">
      <w:pPr>
        <w:pStyle w:val="Heading2"/>
      </w:pPr>
      <w:r>
        <w:br w:type="page"/>
      </w:r>
      <w:bookmarkStart w:id="96" w:name="_Toc531606376"/>
      <w:bookmarkStart w:id="97" w:name="_Toc29952545"/>
      <w:r w:rsidRPr="000035E0">
        <w:lastRenderedPageBreak/>
        <w:t>Terminų ir santraukų žodynas</w:t>
      </w:r>
      <w:bookmarkEnd w:id="94"/>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82"/>
      </w:tblGrid>
      <w:tr w:rsidR="009B5E52" w:rsidRPr="006D1A31" w14:paraId="354A59A5" w14:textId="77777777" w:rsidTr="009B5E52">
        <w:tc>
          <w:tcPr>
            <w:tcW w:w="4810" w:type="dxa"/>
            <w:shd w:val="clear" w:color="auto" w:fill="auto"/>
          </w:tcPr>
          <w:p w14:paraId="701FDD98" w14:textId="77777777" w:rsidR="009B5E52" w:rsidRPr="006D1A31" w:rsidRDefault="009B5E52" w:rsidP="009B5E52">
            <w:pPr>
              <w:jc w:val="center"/>
            </w:pPr>
            <w:r w:rsidRPr="006D1A31">
              <w:t>Terminas ar santrumpa</w:t>
            </w:r>
          </w:p>
        </w:tc>
        <w:tc>
          <w:tcPr>
            <w:tcW w:w="4810" w:type="dxa"/>
            <w:shd w:val="clear" w:color="auto" w:fill="auto"/>
          </w:tcPr>
          <w:p w14:paraId="1184F8D2" w14:textId="77777777" w:rsidR="009B5E52" w:rsidRPr="006D1A31" w:rsidRDefault="009B5E52" w:rsidP="009B5E52">
            <w:pPr>
              <w:jc w:val="center"/>
            </w:pPr>
            <w:r w:rsidRPr="006D1A31">
              <w:t>Reikšme</w:t>
            </w:r>
          </w:p>
        </w:tc>
      </w:tr>
      <w:tr w:rsidR="009B5E52" w:rsidRPr="006D1A31" w14:paraId="332929A3" w14:textId="77777777" w:rsidTr="009B5E52">
        <w:tc>
          <w:tcPr>
            <w:tcW w:w="4810" w:type="dxa"/>
            <w:shd w:val="clear" w:color="auto" w:fill="auto"/>
          </w:tcPr>
          <w:p w14:paraId="005DE21E" w14:textId="77777777" w:rsidR="009B5E52" w:rsidRPr="006D1A31" w:rsidRDefault="009B5E52" w:rsidP="009B5E52">
            <w:r w:rsidRPr="006D1A31">
              <w:t>CNN</w:t>
            </w:r>
          </w:p>
        </w:tc>
        <w:tc>
          <w:tcPr>
            <w:tcW w:w="4810" w:type="dxa"/>
            <w:shd w:val="clear" w:color="auto" w:fill="auto"/>
          </w:tcPr>
          <w:p w14:paraId="2CB83DD7" w14:textId="77777777" w:rsidR="009B5E52" w:rsidRPr="006D1A31" w:rsidRDefault="009B5E52" w:rsidP="009B5E52">
            <w:proofErr w:type="spellStart"/>
            <w:r w:rsidRPr="006D1A31">
              <w:t>Konvoliucinis</w:t>
            </w:r>
            <w:proofErr w:type="spellEnd"/>
            <w:r w:rsidRPr="006D1A31">
              <w:t xml:space="preserve"> neuroninis tinklas (angl. </w:t>
            </w:r>
            <w:proofErr w:type="spellStart"/>
            <w:r w:rsidRPr="006D1A31">
              <w:t>Convolutional</w:t>
            </w:r>
            <w:proofErr w:type="spellEnd"/>
            <w:r w:rsidRPr="006D1A31">
              <w:t xml:space="preserve"> </w:t>
            </w:r>
            <w:proofErr w:type="spellStart"/>
            <w:r w:rsidRPr="006D1A31">
              <w:t>neural</w:t>
            </w:r>
            <w:proofErr w:type="spellEnd"/>
            <w:r w:rsidRPr="006D1A31">
              <w:t xml:space="preserve"> </w:t>
            </w:r>
            <w:proofErr w:type="spellStart"/>
            <w:r w:rsidRPr="006D1A31">
              <w:t>network</w:t>
            </w:r>
            <w:proofErr w:type="spellEnd"/>
            <w:r w:rsidRPr="006D1A31">
              <w:t>)</w:t>
            </w:r>
          </w:p>
        </w:tc>
      </w:tr>
      <w:tr w:rsidR="009B5E52" w:rsidRPr="006D1A31" w14:paraId="34717E7F" w14:textId="77777777" w:rsidTr="009B5E52">
        <w:tc>
          <w:tcPr>
            <w:tcW w:w="4810" w:type="dxa"/>
            <w:shd w:val="clear" w:color="auto" w:fill="auto"/>
          </w:tcPr>
          <w:p w14:paraId="4D2F33D9" w14:textId="77777777" w:rsidR="009B5E52" w:rsidRPr="006D1A31" w:rsidRDefault="009B5E52" w:rsidP="009B5E52">
            <w:r w:rsidRPr="006D1A31">
              <w:t>FCN</w:t>
            </w:r>
          </w:p>
        </w:tc>
        <w:tc>
          <w:tcPr>
            <w:tcW w:w="4810" w:type="dxa"/>
            <w:shd w:val="clear" w:color="auto" w:fill="auto"/>
          </w:tcPr>
          <w:p w14:paraId="26E4D94F" w14:textId="77777777" w:rsidR="009B5E52" w:rsidRPr="006D1A31" w:rsidRDefault="009B5E52" w:rsidP="009B5E52">
            <w:r w:rsidRPr="006D1A31">
              <w:t xml:space="preserve">Pilnai </w:t>
            </w:r>
            <w:proofErr w:type="spellStart"/>
            <w:r w:rsidRPr="006D1A31">
              <w:t>konvoliucinis</w:t>
            </w:r>
            <w:proofErr w:type="spellEnd"/>
            <w:r w:rsidRPr="006D1A31">
              <w:t xml:space="preserve"> neuroninis tinklas (angl. </w:t>
            </w:r>
            <w:proofErr w:type="spellStart"/>
            <w:r w:rsidRPr="006D1A31">
              <w:t>Fully</w:t>
            </w:r>
            <w:proofErr w:type="spellEnd"/>
            <w:r w:rsidRPr="006D1A31">
              <w:t xml:space="preserve"> </w:t>
            </w:r>
            <w:proofErr w:type="spellStart"/>
            <w:r w:rsidRPr="006D1A31">
              <w:t>Convolutional</w:t>
            </w:r>
            <w:proofErr w:type="spellEnd"/>
            <w:r w:rsidRPr="006D1A31">
              <w:t xml:space="preserve"> </w:t>
            </w:r>
            <w:proofErr w:type="spellStart"/>
            <w:r w:rsidRPr="006D1A31">
              <w:t>Neural</w:t>
            </w:r>
            <w:proofErr w:type="spellEnd"/>
            <w:r w:rsidRPr="006D1A31">
              <w:t xml:space="preserve"> Network)</w:t>
            </w:r>
          </w:p>
        </w:tc>
      </w:tr>
      <w:tr w:rsidR="009B5E52" w:rsidRPr="006D1A31" w14:paraId="5F71343C" w14:textId="77777777" w:rsidTr="009B5E52">
        <w:tc>
          <w:tcPr>
            <w:tcW w:w="4810" w:type="dxa"/>
            <w:shd w:val="clear" w:color="auto" w:fill="auto"/>
          </w:tcPr>
          <w:p w14:paraId="010E9CF7" w14:textId="77777777" w:rsidR="009B5E52" w:rsidRPr="006D1A31" w:rsidRDefault="009B5E52" w:rsidP="009B5E52">
            <w:r w:rsidRPr="006D1A31">
              <w:t>RCNN</w:t>
            </w:r>
          </w:p>
        </w:tc>
        <w:tc>
          <w:tcPr>
            <w:tcW w:w="4810" w:type="dxa"/>
            <w:shd w:val="clear" w:color="auto" w:fill="auto"/>
          </w:tcPr>
          <w:p w14:paraId="28A86681" w14:textId="77777777" w:rsidR="009B5E52" w:rsidRPr="006D1A31" w:rsidRDefault="009B5E52" w:rsidP="009B5E52">
            <w:r w:rsidRPr="006D1A31">
              <w:t>Regionai + CNN – metodas kuris pasikliauna išorine regionų pasiūlymų sistema</w:t>
            </w:r>
          </w:p>
        </w:tc>
      </w:tr>
    </w:tbl>
    <w:p w14:paraId="14EDD12E" w14:textId="77777777" w:rsidR="009B5E52" w:rsidRPr="006D1A31" w:rsidRDefault="009B5E52" w:rsidP="009B5E52"/>
    <w:p w14:paraId="2F709CEA" w14:textId="2746BEBC" w:rsidR="00DF71E7" w:rsidRDefault="00DF71E7" w:rsidP="00DF71E7">
      <w:pPr>
        <w:pStyle w:val="Heading1"/>
      </w:pPr>
      <w:bookmarkStart w:id="98" w:name="_Toc29952546"/>
      <w:r>
        <w:t>Projekto planas</w:t>
      </w:r>
      <w:bookmarkEnd w:id="98"/>
    </w:p>
    <w:p w14:paraId="5732262A" w14:textId="77777777" w:rsidR="009B5E52" w:rsidRDefault="009B5E52" w:rsidP="009B5E52">
      <w:pPr>
        <w:keepNext/>
      </w:pPr>
      <w:r w:rsidRPr="009B5E52">
        <w:rPr>
          <w:noProof/>
        </w:rPr>
        <w:drawing>
          <wp:inline distT="0" distB="0" distL="0" distR="0" wp14:anchorId="4EBC3FC8" wp14:editId="16C95E5B">
            <wp:extent cx="5943600" cy="4843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3145"/>
                    </a:xfrm>
                    <a:prstGeom prst="rect">
                      <a:avLst/>
                    </a:prstGeom>
                  </pic:spPr>
                </pic:pic>
              </a:graphicData>
            </a:graphic>
          </wp:inline>
        </w:drawing>
      </w:r>
    </w:p>
    <w:p w14:paraId="600FF282" w14:textId="384E29ED" w:rsidR="009B5E52" w:rsidRPr="009B5E52" w:rsidRDefault="009B5E52" w:rsidP="009B5E52">
      <w:pPr>
        <w:pStyle w:val="Caption"/>
      </w:pPr>
      <w:bookmarkStart w:id="99" w:name="_Toc29952737"/>
      <w:r>
        <w:t xml:space="preserve">pav. </w:t>
      </w:r>
      <w:r>
        <w:fldChar w:fldCharType="begin"/>
      </w:r>
      <w:r>
        <w:instrText xml:space="preserve"> SEQ pav. \* ARABIC </w:instrText>
      </w:r>
      <w:r>
        <w:fldChar w:fldCharType="separate"/>
      </w:r>
      <w:r w:rsidR="00CD325D">
        <w:rPr>
          <w:noProof/>
        </w:rPr>
        <w:t>11</w:t>
      </w:r>
      <w:r>
        <w:fldChar w:fldCharType="end"/>
      </w:r>
      <w:r>
        <w:t xml:space="preserve"> Projekto planas</w:t>
      </w:r>
      <w:bookmarkEnd w:id="99"/>
    </w:p>
    <w:p w14:paraId="596A7E65" w14:textId="3B65967F" w:rsidR="00DF71E7" w:rsidRDefault="00DF71E7" w:rsidP="00DF71E7">
      <w:pPr>
        <w:pStyle w:val="Heading1"/>
      </w:pPr>
      <w:bookmarkStart w:id="100" w:name="_Toc29952547"/>
      <w:r>
        <w:t>Reikalavimų specifikavimas</w:t>
      </w:r>
      <w:bookmarkEnd w:id="100"/>
    </w:p>
    <w:p w14:paraId="4AF16AA7" w14:textId="77777777" w:rsidR="009B5E52" w:rsidRPr="00B513FE" w:rsidRDefault="009B5E52" w:rsidP="009B5E52">
      <w:pPr>
        <w:pStyle w:val="Heading2"/>
      </w:pPr>
      <w:bookmarkStart w:id="101" w:name="_Toc9702416"/>
      <w:bookmarkStart w:id="102" w:name="_Toc29952548"/>
      <w:r w:rsidRPr="00B513FE">
        <w:t>Sistemos paskirtis</w:t>
      </w:r>
      <w:bookmarkEnd w:id="101"/>
      <w:bookmarkEnd w:id="102"/>
    </w:p>
    <w:p w14:paraId="2A956C2D" w14:textId="77777777" w:rsidR="009B5E52" w:rsidRPr="00B513FE" w:rsidRDefault="009B5E52" w:rsidP="009B5E52">
      <w:pPr>
        <w:pStyle w:val="Heading3"/>
      </w:pPr>
      <w:bookmarkStart w:id="103" w:name="_Toc9702417"/>
      <w:bookmarkStart w:id="104" w:name="_Toc29952549"/>
      <w:r w:rsidRPr="00B513FE">
        <w:t>Analizuojama veikla ir/ar projekto priežastys</w:t>
      </w:r>
      <w:bookmarkEnd w:id="103"/>
      <w:bookmarkEnd w:id="104"/>
    </w:p>
    <w:p w14:paraId="4163B637" w14:textId="77777777" w:rsidR="009B5E52" w:rsidRPr="00B513FE" w:rsidRDefault="009B5E52" w:rsidP="009B5E52">
      <w:pPr>
        <w:ind w:firstLine="562"/>
      </w:pPr>
      <w:r w:rsidRPr="00B513FE">
        <w:lastRenderedPageBreak/>
        <w:t>Palyginus su 1995 kai internetą turėjo vos 1% žmonių populiacijos, 2018 internete pasiekia 40% vartotojų, yra begalės svetainių, su vis daugiau atsirandant kiekvieną dieną, šiais laikais jeigu užsiimi bet kokiu verslu - privalai turėti interneto svetainę. Keliaujant toliau, šie skaičiai tik augs, internetas pasiekiamas ir naudojamas vis daugiau žmonių, taip pat, jisai  keičiasi atsirandant vis naujoms tendencijoms kiekvieną dieną. Atitikti šias tendencijas ir tikti didesnei daliai potencialių vartotojų yra nemažas darbas ir šios sistemos tikslas yra kažkiek to darbo automatizuoti.</w:t>
      </w:r>
    </w:p>
    <w:p w14:paraId="29523AD7" w14:textId="77777777" w:rsidR="009B5E52" w:rsidRPr="00B513FE" w:rsidRDefault="009B5E52" w:rsidP="009B5E52">
      <w:r w:rsidRPr="00B513FE">
        <w:t>Kuriama sistema siekia analizuoti kuo daugiau vartotojo patirties ir grafinės sąsajos elementų, pažymėti sunkiai pasiekiamus ar pastebimus elementus, pažymėti per daug išryškintus elementus ir toliau analizuoti pagal kitus kriterijus pateiktoms grafinės sąsajos nuotraukoms.</w:t>
      </w:r>
    </w:p>
    <w:p w14:paraId="52A8224C" w14:textId="77777777" w:rsidR="009B5E52" w:rsidRPr="00B513FE" w:rsidRDefault="009B5E52" w:rsidP="009B5E52">
      <w:pPr>
        <w:pStyle w:val="Heading3"/>
      </w:pPr>
      <w:bookmarkStart w:id="105" w:name="_jktn25c35r8e" w:colFirst="0" w:colLast="0"/>
      <w:bookmarkStart w:id="106" w:name="_Toc9702418"/>
      <w:bookmarkStart w:id="107" w:name="_Toc29952550"/>
      <w:bookmarkEnd w:id="105"/>
      <w:r w:rsidRPr="00B513FE">
        <w:t>Tikslai</w:t>
      </w:r>
      <w:bookmarkEnd w:id="106"/>
      <w:bookmarkEnd w:id="107"/>
    </w:p>
    <w:p w14:paraId="17388F6F" w14:textId="77777777" w:rsidR="009B5E52" w:rsidRPr="00B513FE" w:rsidRDefault="009B5E52" w:rsidP="00ED3A2C">
      <w:pPr>
        <w:pStyle w:val="ListParagraph"/>
        <w:numPr>
          <w:ilvl w:val="0"/>
          <w:numId w:val="22"/>
        </w:numPr>
      </w:pPr>
      <w:r w:rsidRPr="00B513FE">
        <w:t>Sukurti sistemą gebančią su kategorizuoti minimaliai 2 išdėstymo būdus - mobilų (vertikalų) ir kompiuterinį (horizontalų).</w:t>
      </w:r>
    </w:p>
    <w:p w14:paraId="6FE35649" w14:textId="77777777" w:rsidR="009B5E52" w:rsidRPr="00B513FE" w:rsidRDefault="009B5E52" w:rsidP="00ED3A2C">
      <w:pPr>
        <w:pStyle w:val="ListParagraph"/>
        <w:numPr>
          <w:ilvl w:val="0"/>
          <w:numId w:val="22"/>
        </w:numPr>
      </w:pPr>
      <w:r w:rsidRPr="00B513FE">
        <w:t>Sukurti infrastruktūrą kurioje būtų galima lengvai plėsti galimų išdėstymo kategorijų kiekį.</w:t>
      </w:r>
    </w:p>
    <w:p w14:paraId="7F721ADD" w14:textId="77777777" w:rsidR="009B5E52" w:rsidRPr="00B513FE" w:rsidRDefault="009B5E52" w:rsidP="00ED3A2C">
      <w:pPr>
        <w:pStyle w:val="ListParagraph"/>
        <w:numPr>
          <w:ilvl w:val="0"/>
          <w:numId w:val="22"/>
        </w:numPr>
      </w:pPr>
      <w:r w:rsidRPr="00B513FE">
        <w:t>Sistemos sąsają padaryti prieinamą dideliam kiekiui vartotojų.</w:t>
      </w:r>
    </w:p>
    <w:p w14:paraId="577D834D" w14:textId="77777777" w:rsidR="009B5E52" w:rsidRPr="00B513FE" w:rsidRDefault="009B5E52" w:rsidP="009B5E52">
      <w:pPr>
        <w:pStyle w:val="Heading2"/>
      </w:pPr>
      <w:bookmarkStart w:id="108" w:name="_jamudhjy8vne" w:colFirst="0" w:colLast="0"/>
      <w:bookmarkStart w:id="109" w:name="_Toc9702419"/>
      <w:bookmarkStart w:id="110" w:name="_Toc29952551"/>
      <w:bookmarkEnd w:id="108"/>
      <w:r w:rsidRPr="00B513FE">
        <w:t>Suinteresuoti asmenys</w:t>
      </w:r>
      <w:bookmarkEnd w:id="109"/>
      <w:bookmarkEnd w:id="110"/>
    </w:p>
    <w:p w14:paraId="0522F3EC" w14:textId="77777777" w:rsidR="009B5E52" w:rsidRPr="00B513FE" w:rsidRDefault="009B5E52" w:rsidP="009B5E52">
      <w:pPr>
        <w:pStyle w:val="Heading3"/>
      </w:pPr>
      <w:bookmarkStart w:id="111" w:name="_Toc9702420"/>
      <w:bookmarkStart w:id="112" w:name="_Toc29952552"/>
      <w:r w:rsidRPr="00B513FE">
        <w:t>Užsakovas</w:t>
      </w:r>
      <w:bookmarkEnd w:id="111"/>
      <w:bookmarkEnd w:id="112"/>
    </w:p>
    <w:p w14:paraId="28F45B22" w14:textId="4EEEE9D8" w:rsidR="009B5E52" w:rsidRPr="00B513FE" w:rsidRDefault="009B5E52" w:rsidP="009B5E52">
      <w:pPr>
        <w:pStyle w:val="Caption"/>
      </w:pPr>
      <w:bookmarkStart w:id="113" w:name="_Ref9522656"/>
      <w:bookmarkStart w:id="114" w:name="_Ref9522649"/>
      <w:bookmarkStart w:id="115" w:name="_Toc9702519"/>
      <w:bookmarkStart w:id="116" w:name="_Toc29952805"/>
      <w:r>
        <w:t>L</w:t>
      </w:r>
      <w:r w:rsidRPr="00B513FE">
        <w:t xml:space="preserve">entelė </w:t>
      </w:r>
      <w:r>
        <w:fldChar w:fldCharType="begin"/>
      </w:r>
      <w:r>
        <w:instrText xml:space="preserve"> SEQ lentelė \* ARABIC </w:instrText>
      </w:r>
      <w:r>
        <w:fldChar w:fldCharType="separate"/>
      </w:r>
      <w:r w:rsidR="00CD325D">
        <w:rPr>
          <w:noProof/>
        </w:rPr>
        <w:t>4</w:t>
      </w:r>
      <w:r>
        <w:rPr>
          <w:noProof/>
        </w:rPr>
        <w:fldChar w:fldCharType="end"/>
      </w:r>
      <w:bookmarkEnd w:id="113"/>
      <w:r w:rsidRPr="00B513FE">
        <w:t xml:space="preserve"> Užsakovo duomenys</w:t>
      </w:r>
      <w:bookmarkEnd w:id="114"/>
      <w:bookmarkEnd w:id="115"/>
      <w:bookmarkEnd w:id="11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0"/>
        <w:gridCol w:w="6310"/>
      </w:tblGrid>
      <w:tr w:rsidR="009B5E52" w:rsidRPr="00B513FE" w14:paraId="44FF5C90" w14:textId="77777777" w:rsidTr="009B5E52">
        <w:tc>
          <w:tcPr>
            <w:tcW w:w="3050" w:type="dxa"/>
            <w:shd w:val="clear" w:color="auto" w:fill="auto"/>
            <w:tcMar>
              <w:top w:w="100" w:type="dxa"/>
              <w:left w:w="100" w:type="dxa"/>
              <w:bottom w:w="100" w:type="dxa"/>
              <w:right w:w="100" w:type="dxa"/>
            </w:tcMar>
          </w:tcPr>
          <w:p w14:paraId="4158FC3F" w14:textId="77777777" w:rsidR="009B5E52" w:rsidRPr="005E0A76" w:rsidRDefault="009B5E52" w:rsidP="009B5E52">
            <w:pPr>
              <w:rPr>
                <w:b/>
              </w:rPr>
            </w:pPr>
            <w:r w:rsidRPr="005E0A76">
              <w:rPr>
                <w:b/>
              </w:rPr>
              <w:t>Įmonės pavadinimas</w:t>
            </w:r>
          </w:p>
        </w:tc>
        <w:tc>
          <w:tcPr>
            <w:tcW w:w="6310" w:type="dxa"/>
            <w:shd w:val="clear" w:color="auto" w:fill="auto"/>
            <w:tcMar>
              <w:top w:w="100" w:type="dxa"/>
              <w:left w:w="100" w:type="dxa"/>
              <w:bottom w:w="100" w:type="dxa"/>
              <w:right w:w="100" w:type="dxa"/>
            </w:tcMar>
          </w:tcPr>
          <w:p w14:paraId="0DD1CF03" w14:textId="77777777" w:rsidR="009B5E52" w:rsidRPr="00B513FE" w:rsidRDefault="009B5E52" w:rsidP="009B5E52">
            <w:r w:rsidRPr="00B513FE">
              <w:t>Kauno technologijos universitetas</w:t>
            </w:r>
          </w:p>
        </w:tc>
      </w:tr>
      <w:tr w:rsidR="009B5E52" w:rsidRPr="00B513FE" w14:paraId="4F92CB8B" w14:textId="77777777" w:rsidTr="009B5E52">
        <w:tc>
          <w:tcPr>
            <w:tcW w:w="3050" w:type="dxa"/>
            <w:shd w:val="clear" w:color="auto" w:fill="auto"/>
            <w:tcMar>
              <w:top w:w="100" w:type="dxa"/>
              <w:left w:w="100" w:type="dxa"/>
              <w:bottom w:w="100" w:type="dxa"/>
              <w:right w:w="100" w:type="dxa"/>
            </w:tcMar>
          </w:tcPr>
          <w:p w14:paraId="138EDC2D" w14:textId="77777777" w:rsidR="009B5E52" w:rsidRPr="005E0A76" w:rsidRDefault="009B5E52" w:rsidP="009B5E52">
            <w:pPr>
              <w:rPr>
                <w:b/>
              </w:rPr>
            </w:pPr>
            <w:r w:rsidRPr="005E0A76">
              <w:rPr>
                <w:b/>
              </w:rPr>
              <w:t>VAT</w:t>
            </w:r>
          </w:p>
        </w:tc>
        <w:tc>
          <w:tcPr>
            <w:tcW w:w="6310" w:type="dxa"/>
            <w:shd w:val="clear" w:color="auto" w:fill="auto"/>
            <w:tcMar>
              <w:top w:w="100" w:type="dxa"/>
              <w:left w:w="100" w:type="dxa"/>
              <w:bottom w:w="100" w:type="dxa"/>
              <w:right w:w="100" w:type="dxa"/>
            </w:tcMar>
          </w:tcPr>
          <w:p w14:paraId="6AA17859" w14:textId="77777777" w:rsidR="009B5E52" w:rsidRPr="00B513FE" w:rsidRDefault="009B5E52" w:rsidP="009B5E52">
            <w:r w:rsidRPr="00B513FE">
              <w:t>LT119505811</w:t>
            </w:r>
          </w:p>
        </w:tc>
      </w:tr>
      <w:tr w:rsidR="009B5E52" w:rsidRPr="00B513FE" w14:paraId="311B9D96" w14:textId="77777777" w:rsidTr="009B5E52">
        <w:tc>
          <w:tcPr>
            <w:tcW w:w="3050" w:type="dxa"/>
            <w:shd w:val="clear" w:color="auto" w:fill="auto"/>
            <w:tcMar>
              <w:top w:w="100" w:type="dxa"/>
              <w:left w:w="100" w:type="dxa"/>
              <w:bottom w:w="100" w:type="dxa"/>
              <w:right w:w="100" w:type="dxa"/>
            </w:tcMar>
          </w:tcPr>
          <w:p w14:paraId="4D976BD6" w14:textId="77777777" w:rsidR="009B5E52" w:rsidRPr="005E0A76" w:rsidRDefault="009B5E52" w:rsidP="009B5E52">
            <w:pPr>
              <w:rPr>
                <w:b/>
              </w:rPr>
            </w:pPr>
            <w:r w:rsidRPr="005E0A76">
              <w:rPr>
                <w:b/>
              </w:rPr>
              <w:t>Kontaktinis asmuo</w:t>
            </w:r>
          </w:p>
        </w:tc>
        <w:tc>
          <w:tcPr>
            <w:tcW w:w="6310" w:type="dxa"/>
            <w:shd w:val="clear" w:color="auto" w:fill="auto"/>
            <w:tcMar>
              <w:top w:w="100" w:type="dxa"/>
              <w:left w:w="100" w:type="dxa"/>
              <w:bottom w:w="100" w:type="dxa"/>
              <w:right w:w="100" w:type="dxa"/>
            </w:tcMar>
          </w:tcPr>
          <w:p w14:paraId="4510D080" w14:textId="77777777" w:rsidR="009B5E52" w:rsidRPr="00B513FE" w:rsidRDefault="009B5E52" w:rsidP="009B5E52">
            <w:r w:rsidRPr="00B513FE">
              <w:rPr>
                <w:highlight w:val="white"/>
              </w:rPr>
              <w:t>Rytis Maskeliūnas</w:t>
            </w:r>
          </w:p>
        </w:tc>
      </w:tr>
      <w:tr w:rsidR="009B5E52" w:rsidRPr="00B513FE" w14:paraId="654E1B7E" w14:textId="77777777" w:rsidTr="009B5E52">
        <w:tc>
          <w:tcPr>
            <w:tcW w:w="3050" w:type="dxa"/>
            <w:shd w:val="clear" w:color="auto" w:fill="auto"/>
            <w:tcMar>
              <w:top w:w="100" w:type="dxa"/>
              <w:left w:w="100" w:type="dxa"/>
              <w:bottom w:w="100" w:type="dxa"/>
              <w:right w:w="100" w:type="dxa"/>
            </w:tcMar>
          </w:tcPr>
          <w:p w14:paraId="0B794A3A" w14:textId="77777777" w:rsidR="009B5E52" w:rsidRPr="005E0A76" w:rsidRDefault="009B5E52" w:rsidP="009B5E52">
            <w:pPr>
              <w:rPr>
                <w:b/>
              </w:rPr>
            </w:pPr>
            <w:r w:rsidRPr="005E0A76">
              <w:rPr>
                <w:b/>
              </w:rPr>
              <w:t>Adresas</w:t>
            </w:r>
          </w:p>
        </w:tc>
        <w:tc>
          <w:tcPr>
            <w:tcW w:w="6310" w:type="dxa"/>
            <w:shd w:val="clear" w:color="auto" w:fill="auto"/>
            <w:tcMar>
              <w:top w:w="100" w:type="dxa"/>
              <w:left w:w="100" w:type="dxa"/>
              <w:bottom w:w="100" w:type="dxa"/>
              <w:right w:w="100" w:type="dxa"/>
            </w:tcMar>
          </w:tcPr>
          <w:p w14:paraId="47215887" w14:textId="77777777" w:rsidR="009B5E52" w:rsidRPr="00B513FE" w:rsidRDefault="009B5E52" w:rsidP="009B5E52">
            <w:pPr>
              <w:rPr>
                <w:highlight w:val="white"/>
              </w:rPr>
            </w:pPr>
            <w:r w:rsidRPr="00B513FE">
              <w:rPr>
                <w:highlight w:val="white"/>
              </w:rPr>
              <w:t>K. Donelaičio g. 73, LT-44029 Kaunas</w:t>
            </w:r>
          </w:p>
        </w:tc>
      </w:tr>
      <w:tr w:rsidR="009B5E52" w:rsidRPr="00B513FE" w14:paraId="042B238F" w14:textId="77777777" w:rsidTr="009B5E52">
        <w:tc>
          <w:tcPr>
            <w:tcW w:w="3050" w:type="dxa"/>
            <w:shd w:val="clear" w:color="auto" w:fill="auto"/>
            <w:tcMar>
              <w:top w:w="100" w:type="dxa"/>
              <w:left w:w="100" w:type="dxa"/>
              <w:bottom w:w="100" w:type="dxa"/>
              <w:right w:w="100" w:type="dxa"/>
            </w:tcMar>
          </w:tcPr>
          <w:p w14:paraId="0081928F" w14:textId="77777777" w:rsidR="009B5E52" w:rsidRPr="005E0A76" w:rsidRDefault="009B5E52" w:rsidP="009B5E52">
            <w:pPr>
              <w:rPr>
                <w:b/>
              </w:rPr>
            </w:pPr>
            <w:r w:rsidRPr="005E0A76">
              <w:rPr>
                <w:b/>
              </w:rPr>
              <w:t>Mobilus numeris</w:t>
            </w:r>
          </w:p>
        </w:tc>
        <w:tc>
          <w:tcPr>
            <w:tcW w:w="6310" w:type="dxa"/>
            <w:shd w:val="clear" w:color="auto" w:fill="auto"/>
            <w:tcMar>
              <w:top w:w="100" w:type="dxa"/>
              <w:left w:w="100" w:type="dxa"/>
              <w:bottom w:w="100" w:type="dxa"/>
              <w:right w:w="100" w:type="dxa"/>
            </w:tcMar>
          </w:tcPr>
          <w:p w14:paraId="05E02D01" w14:textId="77777777" w:rsidR="009B5E52" w:rsidRPr="00B513FE" w:rsidRDefault="009B5E52" w:rsidP="009B5E52">
            <w:pPr>
              <w:rPr>
                <w:highlight w:val="white"/>
              </w:rPr>
            </w:pPr>
            <w:r w:rsidRPr="00B513FE">
              <w:rPr>
                <w:highlight w:val="white"/>
              </w:rPr>
              <w:t>+370 37 300000</w:t>
            </w:r>
          </w:p>
        </w:tc>
      </w:tr>
      <w:tr w:rsidR="009B5E52" w:rsidRPr="00B513FE" w14:paraId="1D766009" w14:textId="77777777" w:rsidTr="009B5E52">
        <w:tc>
          <w:tcPr>
            <w:tcW w:w="3050" w:type="dxa"/>
            <w:shd w:val="clear" w:color="auto" w:fill="auto"/>
            <w:tcMar>
              <w:top w:w="100" w:type="dxa"/>
              <w:left w:w="100" w:type="dxa"/>
              <w:bottom w:w="100" w:type="dxa"/>
              <w:right w:w="100" w:type="dxa"/>
            </w:tcMar>
          </w:tcPr>
          <w:p w14:paraId="05FFD9A9" w14:textId="77777777" w:rsidR="009B5E52" w:rsidRPr="005E0A76" w:rsidRDefault="009B5E52" w:rsidP="009B5E52">
            <w:pPr>
              <w:rPr>
                <w:b/>
              </w:rPr>
            </w:pPr>
            <w:r w:rsidRPr="005E0A76">
              <w:rPr>
                <w:b/>
              </w:rPr>
              <w:t>Svetainės adresas</w:t>
            </w:r>
          </w:p>
        </w:tc>
        <w:tc>
          <w:tcPr>
            <w:tcW w:w="6310" w:type="dxa"/>
            <w:shd w:val="clear" w:color="auto" w:fill="auto"/>
            <w:tcMar>
              <w:top w:w="100" w:type="dxa"/>
              <w:left w:w="100" w:type="dxa"/>
              <w:bottom w:w="100" w:type="dxa"/>
              <w:right w:w="100" w:type="dxa"/>
            </w:tcMar>
          </w:tcPr>
          <w:p w14:paraId="434DDF25" w14:textId="77777777" w:rsidR="009B5E52" w:rsidRPr="00B513FE" w:rsidRDefault="009B5E52" w:rsidP="009B5E52">
            <w:pPr>
              <w:rPr>
                <w:highlight w:val="white"/>
              </w:rPr>
            </w:pPr>
            <w:r w:rsidRPr="00B513FE">
              <w:rPr>
                <w:highlight w:val="white"/>
              </w:rPr>
              <w:t>http://ktu.edu</w:t>
            </w:r>
          </w:p>
        </w:tc>
      </w:tr>
    </w:tbl>
    <w:p w14:paraId="614F040C" w14:textId="77777777" w:rsidR="009B5E52" w:rsidRPr="00B513FE" w:rsidRDefault="009B5E52" w:rsidP="009B5E52"/>
    <w:p w14:paraId="2F5B24D7" w14:textId="3E9ABDB6" w:rsidR="009B5E52" w:rsidRPr="00B513FE" w:rsidRDefault="009B5E52" w:rsidP="009B5E52">
      <w:r w:rsidRPr="00B513FE">
        <w:fldChar w:fldCharType="begin"/>
      </w:r>
      <w:r w:rsidRPr="00B513FE">
        <w:instrText xml:space="preserve"> REF _Ref9522656 \h </w:instrText>
      </w:r>
      <w:r w:rsidRPr="00B513FE">
        <w:fldChar w:fldCharType="separate"/>
      </w:r>
      <w:r w:rsidR="00CD325D">
        <w:t>L</w:t>
      </w:r>
      <w:r w:rsidR="00CD325D" w:rsidRPr="00B513FE">
        <w:t xml:space="preserve">entelė </w:t>
      </w:r>
      <w:r w:rsidR="00CD325D">
        <w:rPr>
          <w:noProof/>
        </w:rPr>
        <w:t>4</w:t>
      </w:r>
      <w:r w:rsidRPr="00B513FE">
        <w:fldChar w:fldCharType="end"/>
      </w:r>
      <w:r w:rsidRPr="00B513FE">
        <w:t xml:space="preserve"> Atvaizduoja užsakovo įmonės informacija </w:t>
      </w:r>
      <w:sdt>
        <w:sdtPr>
          <w:id w:val="137310749"/>
          <w:citation/>
        </w:sdtPr>
        <w:sdtContent>
          <w:r w:rsidRPr="00B513FE">
            <w:fldChar w:fldCharType="begin"/>
          </w:r>
          <w:r w:rsidRPr="00B513FE">
            <w:instrText xml:space="preserve">CITATION KTU \l 1063 </w:instrText>
          </w:r>
          <w:r w:rsidRPr="00B513FE">
            <w:fldChar w:fldCharType="separate"/>
          </w:r>
          <w:r w:rsidR="001474C7">
            <w:rPr>
              <w:noProof/>
            </w:rPr>
            <w:t>(KTU rekvizitai, 2019)</w:t>
          </w:r>
          <w:r w:rsidRPr="00B513FE">
            <w:fldChar w:fldCharType="end"/>
          </w:r>
        </w:sdtContent>
      </w:sdt>
    </w:p>
    <w:p w14:paraId="56A115D5" w14:textId="77777777" w:rsidR="009B5E52" w:rsidRPr="00B513FE" w:rsidRDefault="009B5E52" w:rsidP="009B5E52">
      <w:pPr>
        <w:pStyle w:val="Heading3"/>
      </w:pPr>
      <w:bookmarkStart w:id="117" w:name="_Toc9702421"/>
      <w:bookmarkStart w:id="118" w:name="_Toc29952553"/>
      <w:r w:rsidRPr="00B513FE">
        <w:t>Pirkėjas</w:t>
      </w:r>
      <w:bookmarkEnd w:id="117"/>
      <w:bookmarkEnd w:id="118"/>
    </w:p>
    <w:p w14:paraId="7CCF8263" w14:textId="77777777" w:rsidR="009B5E52" w:rsidRPr="00B513FE" w:rsidRDefault="009B5E52" w:rsidP="009B5E52">
      <w:pPr>
        <w:ind w:firstLine="562"/>
      </w:pPr>
      <w:r w:rsidRPr="00B513FE">
        <w:t>Pirkėjas yra ta pati įmonė kaip ir užsakovas.</w:t>
      </w:r>
    </w:p>
    <w:p w14:paraId="3FCA1364" w14:textId="77777777" w:rsidR="009B5E52" w:rsidRPr="00B513FE" w:rsidRDefault="009B5E52" w:rsidP="009B5E52">
      <w:pPr>
        <w:pStyle w:val="Heading3"/>
      </w:pPr>
      <w:bookmarkStart w:id="119" w:name="_Toc9702422"/>
      <w:bookmarkStart w:id="120" w:name="_Toc29952554"/>
      <w:r w:rsidRPr="00B513FE">
        <w:t>Kiti suinteresuoti asmenys</w:t>
      </w:r>
      <w:bookmarkEnd w:id="119"/>
      <w:bookmarkEnd w:id="120"/>
    </w:p>
    <w:p w14:paraId="4656ADE2" w14:textId="77777777" w:rsidR="009B5E52" w:rsidRPr="00B513FE" w:rsidRDefault="009B5E52" w:rsidP="009B5E52">
      <w:pPr>
        <w:ind w:firstLine="562"/>
      </w:pPr>
      <w:r w:rsidRPr="00B513FE">
        <w:t>Programinės įrangos kūrimo komandą sudaro 2 asmenys:</w:t>
      </w:r>
    </w:p>
    <w:p w14:paraId="065986AE" w14:textId="77777777" w:rsidR="009B5E52" w:rsidRPr="00B513FE" w:rsidRDefault="009B5E52" w:rsidP="00ED3A2C">
      <w:pPr>
        <w:pStyle w:val="ListParagraph"/>
        <w:numPr>
          <w:ilvl w:val="0"/>
          <w:numId w:val="23"/>
        </w:numPr>
      </w:pPr>
      <w:r w:rsidRPr="00B513FE">
        <w:rPr>
          <w:color w:val="24292E"/>
          <w:highlight w:val="white"/>
        </w:rPr>
        <w:t xml:space="preserve">Rytis Maskeliūnas, </w:t>
      </w:r>
      <w:r w:rsidRPr="00B513FE">
        <w:t>vadovas - asmuo turintis daug patirties srityje. Atsakingas už:</w:t>
      </w:r>
    </w:p>
    <w:p w14:paraId="339070F1" w14:textId="77777777" w:rsidR="009B5E52" w:rsidRPr="00B513FE" w:rsidRDefault="009B5E52" w:rsidP="00ED3A2C">
      <w:pPr>
        <w:pStyle w:val="ListParagraph"/>
        <w:numPr>
          <w:ilvl w:val="1"/>
          <w:numId w:val="23"/>
        </w:numPr>
      </w:pPr>
      <w:r w:rsidRPr="00B513FE">
        <w:t>Dokumentų patvirtinimą,</w:t>
      </w:r>
    </w:p>
    <w:p w14:paraId="47499C13" w14:textId="77777777" w:rsidR="009B5E52" w:rsidRPr="00B513FE" w:rsidRDefault="009B5E52" w:rsidP="00ED3A2C">
      <w:pPr>
        <w:pStyle w:val="ListParagraph"/>
        <w:numPr>
          <w:ilvl w:val="1"/>
          <w:numId w:val="23"/>
        </w:numPr>
      </w:pPr>
      <w:r w:rsidRPr="00B513FE">
        <w:t>Reikalingų konsultacijų suteikimą.</w:t>
      </w:r>
    </w:p>
    <w:p w14:paraId="6DF56C87" w14:textId="77777777" w:rsidR="009B5E52" w:rsidRPr="00B513FE" w:rsidRDefault="009B5E52" w:rsidP="00ED3A2C">
      <w:pPr>
        <w:pStyle w:val="ListParagraph"/>
        <w:numPr>
          <w:ilvl w:val="0"/>
          <w:numId w:val="23"/>
        </w:numPr>
      </w:pPr>
      <w:r w:rsidRPr="00B513FE">
        <w:t>Marius Ambrazevičius, vykdytojas - asmuo kuris atlieka programavimą. Atsakingas už:</w:t>
      </w:r>
    </w:p>
    <w:p w14:paraId="7B5158E5" w14:textId="77777777" w:rsidR="009B5E52" w:rsidRPr="00B513FE" w:rsidRDefault="009B5E52" w:rsidP="00ED3A2C">
      <w:pPr>
        <w:pStyle w:val="ListParagraph"/>
        <w:numPr>
          <w:ilvl w:val="1"/>
          <w:numId w:val="23"/>
        </w:numPr>
      </w:pPr>
      <w:r w:rsidRPr="00B513FE">
        <w:t>Reikalavimų specifikacijos dokumento sukūrimą,</w:t>
      </w:r>
    </w:p>
    <w:p w14:paraId="7ACC5215" w14:textId="77777777" w:rsidR="009B5E52" w:rsidRPr="00B513FE" w:rsidRDefault="009B5E52" w:rsidP="00ED3A2C">
      <w:pPr>
        <w:pStyle w:val="ListParagraph"/>
        <w:numPr>
          <w:ilvl w:val="1"/>
          <w:numId w:val="23"/>
        </w:numPr>
      </w:pPr>
      <w:r w:rsidRPr="00B513FE">
        <w:t>Architektūrinės specifikacijos dokumento sukūrimą,</w:t>
      </w:r>
    </w:p>
    <w:p w14:paraId="0B75EA71" w14:textId="77777777" w:rsidR="009B5E52" w:rsidRPr="00B513FE" w:rsidRDefault="009B5E52" w:rsidP="00ED3A2C">
      <w:pPr>
        <w:pStyle w:val="ListParagraph"/>
        <w:numPr>
          <w:ilvl w:val="1"/>
          <w:numId w:val="23"/>
        </w:numPr>
      </w:pPr>
      <w:r w:rsidRPr="00B513FE">
        <w:t>Prototipo parengimą,</w:t>
      </w:r>
    </w:p>
    <w:p w14:paraId="45AF9970" w14:textId="77777777" w:rsidR="009B5E52" w:rsidRPr="00B513FE" w:rsidRDefault="009B5E52" w:rsidP="00ED3A2C">
      <w:pPr>
        <w:pStyle w:val="ListParagraph"/>
        <w:numPr>
          <w:ilvl w:val="1"/>
          <w:numId w:val="23"/>
        </w:numPr>
      </w:pPr>
      <w:r w:rsidRPr="00B513FE">
        <w:lastRenderedPageBreak/>
        <w:t>Testavimo plano sukūrimą,</w:t>
      </w:r>
    </w:p>
    <w:p w14:paraId="7C9E33DA" w14:textId="77777777" w:rsidR="009B5E52" w:rsidRPr="00B513FE" w:rsidRDefault="009B5E52" w:rsidP="00ED3A2C">
      <w:pPr>
        <w:pStyle w:val="ListParagraph"/>
        <w:numPr>
          <w:ilvl w:val="1"/>
          <w:numId w:val="23"/>
        </w:numPr>
      </w:pPr>
      <w:r w:rsidRPr="00B513FE">
        <w:t>Testavimo plano įgyvendinimą,</w:t>
      </w:r>
    </w:p>
    <w:p w14:paraId="5C382E0D" w14:textId="77777777" w:rsidR="009B5E52" w:rsidRPr="00B513FE" w:rsidRDefault="009B5E52" w:rsidP="00ED3A2C">
      <w:pPr>
        <w:pStyle w:val="ListParagraph"/>
        <w:numPr>
          <w:ilvl w:val="1"/>
          <w:numId w:val="23"/>
        </w:numPr>
      </w:pPr>
      <w:r w:rsidRPr="00B513FE">
        <w:t>Galutinio varianto parengimą.</w:t>
      </w:r>
    </w:p>
    <w:p w14:paraId="724B8C4D" w14:textId="77777777" w:rsidR="009B5E52" w:rsidRPr="00B513FE" w:rsidRDefault="009B5E52" w:rsidP="009B5E52">
      <w:pPr>
        <w:pStyle w:val="Heading3"/>
      </w:pPr>
      <w:bookmarkStart w:id="121" w:name="_Toc9702423"/>
      <w:bookmarkStart w:id="122" w:name="_Toc29952555"/>
      <w:r w:rsidRPr="00B513FE">
        <w:t>Potencialūs produkto naudotojai</w:t>
      </w:r>
      <w:bookmarkEnd w:id="121"/>
      <w:bookmarkEnd w:id="122"/>
    </w:p>
    <w:p w14:paraId="57524F2C" w14:textId="77777777" w:rsidR="009B5E52" w:rsidRPr="00B513FE" w:rsidRDefault="009B5E52" w:rsidP="00ED3A2C">
      <w:pPr>
        <w:pStyle w:val="ListParagraph"/>
        <w:numPr>
          <w:ilvl w:val="0"/>
          <w:numId w:val="25"/>
        </w:numPr>
      </w:pPr>
      <w:r w:rsidRPr="00B513FE">
        <w:t>Paprasti vartotojai:</w:t>
      </w:r>
    </w:p>
    <w:p w14:paraId="0BB425BA" w14:textId="77777777" w:rsidR="009B5E52" w:rsidRPr="00B513FE" w:rsidRDefault="009B5E52" w:rsidP="00ED3A2C">
      <w:pPr>
        <w:pStyle w:val="ListParagraph"/>
        <w:numPr>
          <w:ilvl w:val="1"/>
          <w:numId w:val="25"/>
        </w:numPr>
      </w:pPr>
      <w:r w:rsidRPr="00B513FE">
        <w:t>Rolė - Vartotojai norintys naudotis sistemos analizės funkcionalumu.</w:t>
      </w:r>
    </w:p>
    <w:p w14:paraId="191802C6" w14:textId="77777777" w:rsidR="009B5E52" w:rsidRPr="00B513FE" w:rsidRDefault="009B5E52" w:rsidP="00ED3A2C">
      <w:pPr>
        <w:pStyle w:val="ListParagraph"/>
        <w:numPr>
          <w:ilvl w:val="1"/>
          <w:numId w:val="25"/>
        </w:numPr>
      </w:pPr>
      <w:r w:rsidRPr="00B513FE">
        <w:t>Reikalinga patirtis:</w:t>
      </w:r>
    </w:p>
    <w:p w14:paraId="492F343B" w14:textId="77777777" w:rsidR="009B5E52" w:rsidRPr="00B513FE" w:rsidRDefault="009B5E52" w:rsidP="00ED3A2C">
      <w:pPr>
        <w:pStyle w:val="ListParagraph"/>
        <w:numPr>
          <w:ilvl w:val="2"/>
          <w:numId w:val="25"/>
        </w:numPr>
      </w:pPr>
      <w:r w:rsidRPr="00B513FE">
        <w:t>Reikalinga techninės ekspertizės patirtis:</w:t>
      </w:r>
    </w:p>
    <w:p w14:paraId="32F38E28" w14:textId="77777777" w:rsidR="009B5E52" w:rsidRPr="00B513FE" w:rsidRDefault="009B5E52" w:rsidP="00ED3A2C">
      <w:pPr>
        <w:pStyle w:val="ListParagraph"/>
        <w:numPr>
          <w:ilvl w:val="3"/>
          <w:numId w:val="25"/>
        </w:numPr>
      </w:pPr>
      <w:r w:rsidRPr="00B513FE">
        <w:t>turi gebėti daryti grafinės vartotojo sąsajos nuotraukas.</w:t>
      </w:r>
    </w:p>
    <w:p w14:paraId="44A15C63" w14:textId="77777777" w:rsidR="009B5E52" w:rsidRPr="00B513FE" w:rsidRDefault="009B5E52" w:rsidP="00ED3A2C">
      <w:pPr>
        <w:pStyle w:val="ListParagraph"/>
        <w:numPr>
          <w:ilvl w:val="2"/>
          <w:numId w:val="25"/>
        </w:numPr>
      </w:pPr>
      <w:r w:rsidRPr="00B513FE">
        <w:t>Reikalinga srities patirtis:</w:t>
      </w:r>
    </w:p>
    <w:p w14:paraId="7D622338" w14:textId="77777777" w:rsidR="009B5E52" w:rsidRPr="00B513FE" w:rsidRDefault="009B5E52" w:rsidP="00ED3A2C">
      <w:pPr>
        <w:pStyle w:val="ListParagraph"/>
        <w:numPr>
          <w:ilvl w:val="3"/>
          <w:numId w:val="25"/>
        </w:numPr>
      </w:pPr>
      <w:r w:rsidRPr="00B513FE">
        <w:t>turi gebėti suprasti analizės rezultatus.</w:t>
      </w:r>
    </w:p>
    <w:p w14:paraId="38EE12B5" w14:textId="77777777" w:rsidR="009B5E52" w:rsidRPr="00B513FE" w:rsidRDefault="009B5E52" w:rsidP="00ED3A2C">
      <w:pPr>
        <w:pStyle w:val="ListParagraph"/>
        <w:numPr>
          <w:ilvl w:val="0"/>
          <w:numId w:val="25"/>
        </w:numPr>
      </w:pPr>
      <w:r w:rsidRPr="00B513FE">
        <w:t>Administratoriai vartotojai</w:t>
      </w:r>
    </w:p>
    <w:p w14:paraId="20506ADE" w14:textId="77777777" w:rsidR="009B5E52" w:rsidRPr="00B513FE" w:rsidRDefault="009B5E52" w:rsidP="00ED3A2C">
      <w:pPr>
        <w:pStyle w:val="ListParagraph"/>
        <w:numPr>
          <w:ilvl w:val="1"/>
          <w:numId w:val="25"/>
        </w:numPr>
      </w:pPr>
      <w:r w:rsidRPr="00B513FE">
        <w:t>Rolė - Vartotojai atsakingi už neuroninių modulių permokinimą.</w:t>
      </w:r>
    </w:p>
    <w:p w14:paraId="48209A91" w14:textId="77777777" w:rsidR="009B5E52" w:rsidRPr="00B513FE" w:rsidRDefault="009B5E52" w:rsidP="00ED3A2C">
      <w:pPr>
        <w:pStyle w:val="ListParagraph"/>
        <w:numPr>
          <w:ilvl w:val="1"/>
          <w:numId w:val="25"/>
        </w:numPr>
      </w:pPr>
      <w:r w:rsidRPr="00B513FE">
        <w:t>Reikalinga patirtis:</w:t>
      </w:r>
    </w:p>
    <w:p w14:paraId="25D6974D" w14:textId="77777777" w:rsidR="009B5E52" w:rsidRPr="00B513FE" w:rsidRDefault="009B5E52" w:rsidP="00ED3A2C">
      <w:pPr>
        <w:pStyle w:val="ListParagraph"/>
        <w:numPr>
          <w:ilvl w:val="2"/>
          <w:numId w:val="25"/>
        </w:numPr>
      </w:pPr>
      <w:r w:rsidRPr="00B513FE">
        <w:t>Reikalinga techninės ekspertizės patirtis:</w:t>
      </w:r>
    </w:p>
    <w:p w14:paraId="34772AA8" w14:textId="77777777" w:rsidR="009B5E52" w:rsidRPr="00B513FE" w:rsidRDefault="009B5E52" w:rsidP="00ED3A2C">
      <w:pPr>
        <w:pStyle w:val="ListParagraph"/>
        <w:numPr>
          <w:ilvl w:val="3"/>
          <w:numId w:val="25"/>
        </w:numPr>
      </w:pPr>
      <w:r w:rsidRPr="00B513FE">
        <w:t>turi gebėti paruošti apmokymų duomenis.</w:t>
      </w:r>
    </w:p>
    <w:p w14:paraId="5AAC4606" w14:textId="77777777" w:rsidR="009B5E52" w:rsidRPr="00B513FE" w:rsidRDefault="009B5E52" w:rsidP="00ED3A2C">
      <w:pPr>
        <w:pStyle w:val="ListParagraph"/>
        <w:numPr>
          <w:ilvl w:val="2"/>
          <w:numId w:val="25"/>
        </w:numPr>
      </w:pPr>
      <w:r w:rsidRPr="00B513FE">
        <w:t>Reikalinga srities patirtis:</w:t>
      </w:r>
    </w:p>
    <w:p w14:paraId="1E07299A" w14:textId="77777777" w:rsidR="009B5E52" w:rsidRPr="00B513FE" w:rsidRDefault="009B5E52" w:rsidP="00ED3A2C">
      <w:pPr>
        <w:pStyle w:val="ListParagraph"/>
        <w:numPr>
          <w:ilvl w:val="3"/>
          <w:numId w:val="25"/>
        </w:numPr>
      </w:pPr>
      <w:r w:rsidRPr="00B513FE">
        <w:t>turi gebėti atskirti kurie apmokymų duomenys gali neigiamai paveikti modelį.</w:t>
      </w:r>
    </w:p>
    <w:p w14:paraId="13D3AF1F" w14:textId="77777777" w:rsidR="009B5E52" w:rsidRPr="00B513FE" w:rsidRDefault="009B5E52" w:rsidP="00ED3A2C">
      <w:pPr>
        <w:pStyle w:val="ListParagraph"/>
        <w:numPr>
          <w:ilvl w:val="0"/>
          <w:numId w:val="25"/>
        </w:numPr>
      </w:pPr>
      <w:r w:rsidRPr="00B513FE">
        <w:t>Neregistruoti vartotojai:</w:t>
      </w:r>
    </w:p>
    <w:p w14:paraId="3AF1F840" w14:textId="77777777" w:rsidR="009B5E52" w:rsidRPr="00B513FE" w:rsidRDefault="009B5E52" w:rsidP="00ED3A2C">
      <w:pPr>
        <w:pStyle w:val="ListParagraph"/>
        <w:numPr>
          <w:ilvl w:val="1"/>
          <w:numId w:val="25"/>
        </w:numPr>
      </w:pPr>
      <w:r w:rsidRPr="00B513FE">
        <w:t>Rolė - Vartotojai norintys tapti “Paprastais vartotojais”</w:t>
      </w:r>
    </w:p>
    <w:p w14:paraId="6FCD8DBB" w14:textId="77777777" w:rsidR="009B5E52" w:rsidRPr="00B513FE" w:rsidRDefault="009B5E52" w:rsidP="00ED3A2C">
      <w:pPr>
        <w:pStyle w:val="ListParagraph"/>
        <w:numPr>
          <w:ilvl w:val="1"/>
          <w:numId w:val="25"/>
        </w:numPr>
      </w:pPr>
      <w:r w:rsidRPr="00B513FE">
        <w:t>Reikalinga patirtis:</w:t>
      </w:r>
    </w:p>
    <w:p w14:paraId="3BC34102" w14:textId="77777777" w:rsidR="009B5E52" w:rsidRPr="00B513FE" w:rsidRDefault="009B5E52" w:rsidP="00ED3A2C">
      <w:pPr>
        <w:pStyle w:val="ListParagraph"/>
        <w:numPr>
          <w:ilvl w:val="2"/>
          <w:numId w:val="25"/>
        </w:numPr>
      </w:pPr>
      <w:r w:rsidRPr="00B513FE">
        <w:t>Reikalinga techninės ekspertizės patirtis:</w:t>
      </w:r>
    </w:p>
    <w:p w14:paraId="4CA1D027" w14:textId="77777777" w:rsidR="009B5E52" w:rsidRPr="00B513FE" w:rsidRDefault="009B5E52" w:rsidP="00ED3A2C">
      <w:pPr>
        <w:pStyle w:val="ListParagraph"/>
        <w:numPr>
          <w:ilvl w:val="3"/>
          <w:numId w:val="25"/>
        </w:numPr>
      </w:pPr>
      <w:r w:rsidRPr="00B513FE">
        <w:t>turi gebėti naudotis internetinėmis formomis.</w:t>
      </w:r>
    </w:p>
    <w:p w14:paraId="76BB4D9E" w14:textId="77777777" w:rsidR="009B5E52" w:rsidRPr="00B513FE" w:rsidRDefault="009B5E52" w:rsidP="009B5E52">
      <w:pPr>
        <w:pStyle w:val="Heading3"/>
      </w:pPr>
      <w:bookmarkStart w:id="123" w:name="_Toc9702424"/>
      <w:bookmarkStart w:id="124" w:name="_Toc29952556"/>
      <w:r w:rsidRPr="00B513FE">
        <w:t>Personažai</w:t>
      </w:r>
      <w:bookmarkEnd w:id="123"/>
      <w:bookmarkEnd w:id="124"/>
    </w:p>
    <w:p w14:paraId="0A9DA45B" w14:textId="77777777" w:rsidR="009B5E52" w:rsidRPr="00B513FE" w:rsidRDefault="009B5E52" w:rsidP="00ED3A2C">
      <w:pPr>
        <w:pStyle w:val="ListParagraph"/>
        <w:numPr>
          <w:ilvl w:val="0"/>
          <w:numId w:val="24"/>
        </w:numPr>
      </w:pPr>
      <w:r w:rsidRPr="00B513FE">
        <w:rPr>
          <w:b/>
        </w:rPr>
        <w:t>Tomas</w:t>
      </w:r>
      <w:r w:rsidRPr="00B513FE">
        <w:t>: 27 metų grafinės sąsajos programuotojas. Jam buvo paskirta užduotis paversti platiems ekranams skirta programą į mobiliąją aplikaciją. Norėdamas atitikti didesnei vartotojų bazei, jis nori paruošti patrauklią ir šiuolaikišką grafinę sąsają. Paruošęs bazinį variantą, pradeda gilintis į grafinių sąsajų dizaino principus, tačiau anksti pamato, kad tai nėra jo ekspertizė. Tomas pasinaudoja kuriama sistema, kuri jam padeda su dizainu.</w:t>
      </w:r>
    </w:p>
    <w:p w14:paraId="5CB6F792" w14:textId="77777777" w:rsidR="009B5E52" w:rsidRPr="00B513FE" w:rsidRDefault="009B5E52" w:rsidP="009B5E52">
      <w:pPr>
        <w:pStyle w:val="Heading3"/>
      </w:pPr>
      <w:bookmarkStart w:id="125" w:name="_Toc9702425"/>
      <w:bookmarkStart w:id="126" w:name="_Toc29952557"/>
      <w:r w:rsidRPr="00B513FE">
        <w:t>Naudotojams priskirti prioritetai</w:t>
      </w:r>
      <w:bookmarkEnd w:id="125"/>
      <w:bookmarkEnd w:id="126"/>
    </w:p>
    <w:p w14:paraId="724484F0" w14:textId="77777777" w:rsidR="009B5E52" w:rsidRPr="00B513FE" w:rsidRDefault="009B5E52" w:rsidP="009B5E52"/>
    <w:p w14:paraId="49ACD06A" w14:textId="14F7D1F4" w:rsidR="009B5E52" w:rsidRPr="00B513FE" w:rsidRDefault="009B5E52" w:rsidP="009B5E52">
      <w:pPr>
        <w:pStyle w:val="Caption"/>
      </w:pPr>
      <w:bookmarkStart w:id="127" w:name="_Toc9702520"/>
      <w:bookmarkStart w:id="128" w:name="_Toc29952806"/>
      <w:r>
        <w:t>L</w:t>
      </w:r>
      <w:r w:rsidRPr="00B513FE">
        <w:t xml:space="preserve">entelė </w:t>
      </w:r>
      <w:r>
        <w:fldChar w:fldCharType="begin"/>
      </w:r>
      <w:r>
        <w:instrText xml:space="preserve"> SEQ lentelė \* ARABIC </w:instrText>
      </w:r>
      <w:r>
        <w:fldChar w:fldCharType="separate"/>
      </w:r>
      <w:r w:rsidR="00CD325D">
        <w:rPr>
          <w:noProof/>
        </w:rPr>
        <w:t>5</w:t>
      </w:r>
      <w:r>
        <w:rPr>
          <w:noProof/>
        </w:rPr>
        <w:fldChar w:fldCharType="end"/>
      </w:r>
      <w:r w:rsidRPr="00B513FE">
        <w:t xml:space="preserve"> Vartotojams skirti prioritetai</w:t>
      </w:r>
      <w:bookmarkEnd w:id="127"/>
      <w:bookmarkEnd w:id="12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0"/>
        <w:gridCol w:w="5050"/>
      </w:tblGrid>
      <w:tr w:rsidR="009B5E52" w:rsidRPr="00B513FE" w14:paraId="5CD59572" w14:textId="77777777" w:rsidTr="009B5E52">
        <w:tc>
          <w:tcPr>
            <w:tcW w:w="4310" w:type="dxa"/>
            <w:shd w:val="clear" w:color="auto" w:fill="auto"/>
            <w:tcMar>
              <w:top w:w="100" w:type="dxa"/>
              <w:left w:w="100" w:type="dxa"/>
              <w:bottom w:w="100" w:type="dxa"/>
              <w:right w:w="100" w:type="dxa"/>
            </w:tcMar>
          </w:tcPr>
          <w:p w14:paraId="05C45BA3" w14:textId="77777777" w:rsidR="009B5E52" w:rsidRPr="00B513FE" w:rsidRDefault="009B5E52" w:rsidP="009B5E52">
            <w:r w:rsidRPr="00B513FE">
              <w:t>Paprasti vartotojai</w:t>
            </w:r>
          </w:p>
        </w:tc>
        <w:tc>
          <w:tcPr>
            <w:tcW w:w="5050" w:type="dxa"/>
            <w:shd w:val="clear" w:color="auto" w:fill="auto"/>
            <w:tcMar>
              <w:top w:w="100" w:type="dxa"/>
              <w:left w:w="100" w:type="dxa"/>
              <w:bottom w:w="100" w:type="dxa"/>
              <w:right w:w="100" w:type="dxa"/>
            </w:tcMar>
          </w:tcPr>
          <w:p w14:paraId="58FC299F" w14:textId="77777777" w:rsidR="009B5E52" w:rsidRPr="00B513FE" w:rsidRDefault="009B5E52" w:rsidP="009B5E52">
            <w:r w:rsidRPr="00B513FE">
              <w:t>Aukštas</w:t>
            </w:r>
          </w:p>
        </w:tc>
      </w:tr>
      <w:tr w:rsidR="009B5E52" w:rsidRPr="00B513FE" w14:paraId="0B235051" w14:textId="77777777" w:rsidTr="009B5E52">
        <w:tc>
          <w:tcPr>
            <w:tcW w:w="4310" w:type="dxa"/>
            <w:shd w:val="clear" w:color="auto" w:fill="auto"/>
            <w:tcMar>
              <w:top w:w="100" w:type="dxa"/>
              <w:left w:w="100" w:type="dxa"/>
              <w:bottom w:w="100" w:type="dxa"/>
              <w:right w:w="100" w:type="dxa"/>
            </w:tcMar>
          </w:tcPr>
          <w:p w14:paraId="08D32AB5" w14:textId="77777777" w:rsidR="009B5E52" w:rsidRPr="00B513FE" w:rsidRDefault="009B5E52" w:rsidP="009B5E52">
            <w:r w:rsidRPr="00B513FE">
              <w:t>Administratoriai vartotojai</w:t>
            </w:r>
          </w:p>
        </w:tc>
        <w:tc>
          <w:tcPr>
            <w:tcW w:w="5050" w:type="dxa"/>
            <w:shd w:val="clear" w:color="auto" w:fill="auto"/>
            <w:tcMar>
              <w:top w:w="100" w:type="dxa"/>
              <w:left w:w="100" w:type="dxa"/>
              <w:bottom w:w="100" w:type="dxa"/>
              <w:right w:w="100" w:type="dxa"/>
            </w:tcMar>
          </w:tcPr>
          <w:p w14:paraId="281A11A3" w14:textId="77777777" w:rsidR="009B5E52" w:rsidRPr="00B513FE" w:rsidRDefault="009B5E52" w:rsidP="009B5E52">
            <w:r w:rsidRPr="00B513FE">
              <w:t>Aukštas</w:t>
            </w:r>
          </w:p>
        </w:tc>
      </w:tr>
      <w:tr w:rsidR="009B5E52" w:rsidRPr="00B513FE" w14:paraId="6AE1FF27" w14:textId="77777777" w:rsidTr="009B5E52">
        <w:tc>
          <w:tcPr>
            <w:tcW w:w="4310" w:type="dxa"/>
            <w:shd w:val="clear" w:color="auto" w:fill="auto"/>
            <w:tcMar>
              <w:top w:w="100" w:type="dxa"/>
              <w:left w:w="100" w:type="dxa"/>
              <w:bottom w:w="100" w:type="dxa"/>
              <w:right w:w="100" w:type="dxa"/>
            </w:tcMar>
          </w:tcPr>
          <w:p w14:paraId="64CCEC72" w14:textId="77777777" w:rsidR="009B5E52" w:rsidRPr="00B513FE" w:rsidRDefault="009B5E52" w:rsidP="009B5E52">
            <w:r w:rsidRPr="00B513FE">
              <w:t>Neregistruoti vartotojai</w:t>
            </w:r>
          </w:p>
        </w:tc>
        <w:tc>
          <w:tcPr>
            <w:tcW w:w="5050" w:type="dxa"/>
            <w:shd w:val="clear" w:color="auto" w:fill="auto"/>
            <w:tcMar>
              <w:top w:w="100" w:type="dxa"/>
              <w:left w:w="100" w:type="dxa"/>
              <w:bottom w:w="100" w:type="dxa"/>
              <w:right w:w="100" w:type="dxa"/>
            </w:tcMar>
          </w:tcPr>
          <w:p w14:paraId="2497B406" w14:textId="77777777" w:rsidR="009B5E52" w:rsidRPr="00B513FE" w:rsidRDefault="009B5E52" w:rsidP="009B5E52">
            <w:r w:rsidRPr="00B513FE">
              <w:t>Žemas</w:t>
            </w:r>
          </w:p>
        </w:tc>
      </w:tr>
    </w:tbl>
    <w:p w14:paraId="7B06651D" w14:textId="77777777" w:rsidR="009B5E52" w:rsidRPr="00B513FE" w:rsidRDefault="009B5E52" w:rsidP="009B5E52"/>
    <w:p w14:paraId="3F6203BE" w14:textId="77777777" w:rsidR="009B5E52" w:rsidRPr="00B513FE" w:rsidRDefault="009B5E52" w:rsidP="009B5E52">
      <w:pPr>
        <w:pStyle w:val="Heading3"/>
      </w:pPr>
      <w:bookmarkStart w:id="129" w:name="_Toc9702426"/>
      <w:bookmarkStart w:id="130" w:name="_Toc29952558"/>
      <w:r w:rsidRPr="00B513FE">
        <w:t>Naudotojų dalyvavimas projekte</w:t>
      </w:r>
      <w:bookmarkEnd w:id="129"/>
      <w:bookmarkEnd w:id="130"/>
    </w:p>
    <w:p w14:paraId="2E3673C1" w14:textId="77777777" w:rsidR="009B5E52" w:rsidRPr="00B513FE" w:rsidRDefault="009B5E52" w:rsidP="009B5E52">
      <w:pPr>
        <w:ind w:firstLine="562"/>
      </w:pPr>
      <w:r w:rsidRPr="00B513FE">
        <w:t>Vartotojų dalyvavimas projekte nėra privalomas.</w:t>
      </w:r>
    </w:p>
    <w:p w14:paraId="7A0383E2" w14:textId="77777777" w:rsidR="009B5E52" w:rsidRPr="00B513FE" w:rsidRDefault="009B5E52" w:rsidP="009B5E52">
      <w:pPr>
        <w:pStyle w:val="Heading3"/>
      </w:pPr>
      <w:bookmarkStart w:id="131" w:name="_u07p5inxvepw" w:colFirst="0" w:colLast="0"/>
      <w:bookmarkStart w:id="132" w:name="_Toc9702427"/>
      <w:bookmarkStart w:id="133" w:name="_Toc29952559"/>
      <w:bookmarkEnd w:id="131"/>
      <w:r w:rsidRPr="00B513FE">
        <w:lastRenderedPageBreak/>
        <w:t>Sistemos aptarnaujantis personalas</w:t>
      </w:r>
      <w:bookmarkEnd w:id="132"/>
      <w:bookmarkEnd w:id="133"/>
    </w:p>
    <w:p w14:paraId="73E76DF5" w14:textId="77777777" w:rsidR="009B5E52" w:rsidRPr="00B513FE" w:rsidRDefault="009B5E52" w:rsidP="009B5E52">
      <w:pPr>
        <w:ind w:firstLine="562"/>
      </w:pPr>
      <w:r w:rsidRPr="00B513FE">
        <w:t>Be administratorių, daugiau aptarnaujančių vartotojų nenumatoma.</w:t>
      </w:r>
    </w:p>
    <w:p w14:paraId="10724FC3" w14:textId="77777777" w:rsidR="009B5E52" w:rsidRPr="00B513FE" w:rsidRDefault="009B5E52" w:rsidP="009B5E52">
      <w:pPr>
        <w:pStyle w:val="Heading2"/>
      </w:pPr>
      <w:bookmarkStart w:id="134" w:name="_kou4vtu8d2x8" w:colFirst="0" w:colLast="0"/>
      <w:bookmarkStart w:id="135" w:name="_Toc9702428"/>
      <w:bookmarkStart w:id="136" w:name="_Toc29952560"/>
      <w:bookmarkEnd w:id="134"/>
      <w:r w:rsidRPr="00B513FE">
        <w:t>Apribojimai</w:t>
      </w:r>
      <w:bookmarkEnd w:id="135"/>
      <w:bookmarkEnd w:id="136"/>
    </w:p>
    <w:p w14:paraId="0C6A93C8" w14:textId="77777777" w:rsidR="009B5E52" w:rsidRPr="00B513FE" w:rsidRDefault="009B5E52" w:rsidP="009B5E52">
      <w:pPr>
        <w:pStyle w:val="Heading3"/>
      </w:pPr>
      <w:bookmarkStart w:id="137" w:name="_Toc9702429"/>
      <w:bookmarkStart w:id="138" w:name="_Toc29952561"/>
      <w:r w:rsidRPr="00B513FE">
        <w:t>Apribojimai sprendimui</w:t>
      </w:r>
      <w:bookmarkEnd w:id="137"/>
      <w:bookmarkEnd w:id="138"/>
    </w:p>
    <w:p w14:paraId="6FB40C03" w14:textId="77777777" w:rsidR="009B5E52" w:rsidRPr="00B513FE" w:rsidRDefault="009B5E52" w:rsidP="009B5E52"/>
    <w:p w14:paraId="693DBD4F" w14:textId="2C5AAC1E" w:rsidR="009B5E52" w:rsidRPr="00B513FE" w:rsidRDefault="009B5E52" w:rsidP="009B5E52">
      <w:pPr>
        <w:pStyle w:val="Caption"/>
      </w:pPr>
      <w:bookmarkStart w:id="139" w:name="_Toc9702521"/>
      <w:bookmarkStart w:id="140" w:name="_Toc29952807"/>
      <w:r>
        <w:t>L</w:t>
      </w:r>
      <w:r w:rsidRPr="00B513FE">
        <w:t xml:space="preserve">entelė </w:t>
      </w:r>
      <w:r>
        <w:fldChar w:fldCharType="begin"/>
      </w:r>
      <w:r>
        <w:instrText xml:space="preserve"> SEQ lentelė \* ARABIC </w:instrText>
      </w:r>
      <w:r>
        <w:fldChar w:fldCharType="separate"/>
      </w:r>
      <w:r w:rsidR="00CD325D">
        <w:rPr>
          <w:noProof/>
        </w:rPr>
        <w:t>6</w:t>
      </w:r>
      <w:r>
        <w:rPr>
          <w:noProof/>
        </w:rPr>
        <w:fldChar w:fldCharType="end"/>
      </w:r>
      <w:r w:rsidRPr="00B513FE">
        <w:t xml:space="preserve"> Narš</w:t>
      </w:r>
      <w:r>
        <w:t>y</w:t>
      </w:r>
      <w:r w:rsidRPr="00B513FE">
        <w:t>klės apribojimas</w:t>
      </w:r>
      <w:bookmarkEnd w:id="139"/>
      <w:bookmarkEnd w:id="14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975"/>
      </w:tblGrid>
      <w:tr w:rsidR="009B5E52" w:rsidRPr="00B513FE" w14:paraId="63E1194A" w14:textId="77777777" w:rsidTr="009B5E52">
        <w:tc>
          <w:tcPr>
            <w:tcW w:w="2385" w:type="dxa"/>
            <w:shd w:val="clear" w:color="auto" w:fill="auto"/>
            <w:tcMar>
              <w:top w:w="100" w:type="dxa"/>
              <w:left w:w="100" w:type="dxa"/>
              <w:bottom w:w="100" w:type="dxa"/>
              <w:right w:w="100" w:type="dxa"/>
            </w:tcMar>
          </w:tcPr>
          <w:p w14:paraId="00946109" w14:textId="77777777" w:rsidR="009B5E52" w:rsidRPr="00B513FE" w:rsidRDefault="009B5E52" w:rsidP="009B5E52">
            <w:r w:rsidRPr="00B513FE">
              <w:t>Pavadinimas</w:t>
            </w:r>
          </w:p>
        </w:tc>
        <w:tc>
          <w:tcPr>
            <w:tcW w:w="6975" w:type="dxa"/>
            <w:shd w:val="clear" w:color="auto" w:fill="auto"/>
            <w:tcMar>
              <w:top w:w="100" w:type="dxa"/>
              <w:left w:w="100" w:type="dxa"/>
              <w:bottom w:w="100" w:type="dxa"/>
              <w:right w:w="100" w:type="dxa"/>
            </w:tcMar>
          </w:tcPr>
          <w:p w14:paraId="575B47DF" w14:textId="77777777" w:rsidR="009B5E52" w:rsidRPr="00B513FE" w:rsidRDefault="009B5E52" w:rsidP="009B5E52">
            <w:r w:rsidRPr="00B513FE">
              <w:t>Naršyklė</w:t>
            </w:r>
          </w:p>
        </w:tc>
      </w:tr>
      <w:tr w:rsidR="009B5E52" w:rsidRPr="00B513FE" w14:paraId="6E479DAD" w14:textId="77777777" w:rsidTr="009B5E52">
        <w:tc>
          <w:tcPr>
            <w:tcW w:w="2385" w:type="dxa"/>
            <w:shd w:val="clear" w:color="auto" w:fill="auto"/>
            <w:tcMar>
              <w:top w:w="100" w:type="dxa"/>
              <w:left w:w="100" w:type="dxa"/>
              <w:bottom w:w="100" w:type="dxa"/>
              <w:right w:w="100" w:type="dxa"/>
            </w:tcMar>
          </w:tcPr>
          <w:p w14:paraId="4D942B09" w14:textId="77777777" w:rsidR="009B5E52" w:rsidRPr="00B513FE" w:rsidRDefault="009B5E52" w:rsidP="009B5E52">
            <w:r w:rsidRPr="00B513FE">
              <w:t>Aprašymas</w:t>
            </w:r>
          </w:p>
        </w:tc>
        <w:tc>
          <w:tcPr>
            <w:tcW w:w="6975" w:type="dxa"/>
            <w:shd w:val="clear" w:color="auto" w:fill="auto"/>
            <w:tcMar>
              <w:top w:w="100" w:type="dxa"/>
              <w:left w:w="100" w:type="dxa"/>
              <w:bottom w:w="100" w:type="dxa"/>
              <w:right w:w="100" w:type="dxa"/>
            </w:tcMar>
          </w:tcPr>
          <w:p w14:paraId="4843DB79" w14:textId="77777777" w:rsidR="009B5E52" w:rsidRPr="00B513FE" w:rsidRDefault="009B5E52" w:rsidP="009B5E52">
            <w:r w:rsidRPr="00B513FE">
              <w:t>Sistema turi veikti naršyklėje.</w:t>
            </w:r>
          </w:p>
        </w:tc>
      </w:tr>
      <w:tr w:rsidR="009B5E52" w:rsidRPr="00B513FE" w14:paraId="174B046D" w14:textId="77777777" w:rsidTr="009B5E52">
        <w:tc>
          <w:tcPr>
            <w:tcW w:w="2385" w:type="dxa"/>
            <w:shd w:val="clear" w:color="auto" w:fill="auto"/>
            <w:tcMar>
              <w:top w:w="100" w:type="dxa"/>
              <w:left w:w="100" w:type="dxa"/>
              <w:bottom w:w="100" w:type="dxa"/>
              <w:right w:w="100" w:type="dxa"/>
            </w:tcMar>
          </w:tcPr>
          <w:p w14:paraId="4C78E531" w14:textId="77777777" w:rsidR="009B5E52" w:rsidRPr="00B513FE" w:rsidRDefault="009B5E52" w:rsidP="009B5E52">
            <w:r w:rsidRPr="00B513FE">
              <w:t>Pagrindimas</w:t>
            </w:r>
          </w:p>
        </w:tc>
        <w:tc>
          <w:tcPr>
            <w:tcW w:w="6975" w:type="dxa"/>
            <w:shd w:val="clear" w:color="auto" w:fill="auto"/>
            <w:tcMar>
              <w:top w:w="100" w:type="dxa"/>
              <w:left w:w="100" w:type="dxa"/>
              <w:bottom w:w="100" w:type="dxa"/>
              <w:right w:w="100" w:type="dxa"/>
            </w:tcMar>
          </w:tcPr>
          <w:p w14:paraId="54FD5FA4" w14:textId="77777777" w:rsidR="009B5E52" w:rsidRPr="00B513FE" w:rsidRDefault="009B5E52" w:rsidP="009B5E52">
            <w:r w:rsidRPr="00B513FE">
              <w:t>Sistema skirta greitai analizei dėl to patogiau ją padaryti prieinamą per naršyklę, kad išvengti įvairių instaliacijų ir palikti skaičiavimus serveryje.</w:t>
            </w:r>
          </w:p>
        </w:tc>
      </w:tr>
      <w:tr w:rsidR="009B5E52" w:rsidRPr="00B513FE" w14:paraId="73402BD3" w14:textId="77777777" w:rsidTr="009B5E52">
        <w:tc>
          <w:tcPr>
            <w:tcW w:w="2385" w:type="dxa"/>
            <w:shd w:val="clear" w:color="auto" w:fill="auto"/>
            <w:tcMar>
              <w:top w:w="100" w:type="dxa"/>
              <w:left w:w="100" w:type="dxa"/>
              <w:bottom w:w="100" w:type="dxa"/>
              <w:right w:w="100" w:type="dxa"/>
            </w:tcMar>
          </w:tcPr>
          <w:p w14:paraId="33F58804" w14:textId="77777777" w:rsidR="009B5E52" w:rsidRPr="00B513FE" w:rsidRDefault="009B5E52" w:rsidP="009B5E52">
            <w:r w:rsidRPr="00B513FE">
              <w:t>Tenkinimo sąlyga</w:t>
            </w:r>
          </w:p>
        </w:tc>
        <w:tc>
          <w:tcPr>
            <w:tcW w:w="6975" w:type="dxa"/>
            <w:shd w:val="clear" w:color="auto" w:fill="auto"/>
            <w:tcMar>
              <w:top w:w="100" w:type="dxa"/>
              <w:left w:w="100" w:type="dxa"/>
              <w:bottom w:w="100" w:type="dxa"/>
              <w:right w:w="100" w:type="dxa"/>
            </w:tcMar>
          </w:tcPr>
          <w:p w14:paraId="6D6FC0B1" w14:textId="77777777" w:rsidR="009B5E52" w:rsidRPr="00B513FE" w:rsidRDefault="009B5E52" w:rsidP="009B5E52">
            <w:r w:rsidRPr="00B513FE">
              <w:t>Sistema veikia su visomis naujomis naršyklėmis.</w:t>
            </w:r>
          </w:p>
        </w:tc>
      </w:tr>
    </w:tbl>
    <w:p w14:paraId="7FDE42A6" w14:textId="77777777" w:rsidR="009B5E52" w:rsidRPr="00B513FE" w:rsidRDefault="009B5E52" w:rsidP="009B5E52"/>
    <w:p w14:paraId="0CAFC408" w14:textId="43980663" w:rsidR="009B5E52" w:rsidRPr="00B513FE" w:rsidRDefault="009B5E52" w:rsidP="009B5E52">
      <w:pPr>
        <w:pStyle w:val="Caption"/>
      </w:pPr>
      <w:bookmarkStart w:id="141" w:name="_Toc9702522"/>
      <w:bookmarkStart w:id="142" w:name="_Toc29952808"/>
      <w:r>
        <w:t>L</w:t>
      </w:r>
      <w:r w:rsidRPr="00B513FE">
        <w:t xml:space="preserve">entelė </w:t>
      </w:r>
      <w:r>
        <w:fldChar w:fldCharType="begin"/>
      </w:r>
      <w:r>
        <w:instrText xml:space="preserve"> SEQ lentelė \* ARABIC </w:instrText>
      </w:r>
      <w:r>
        <w:fldChar w:fldCharType="separate"/>
      </w:r>
      <w:r w:rsidR="00CD325D">
        <w:rPr>
          <w:noProof/>
        </w:rPr>
        <w:t>7</w:t>
      </w:r>
      <w:r>
        <w:rPr>
          <w:noProof/>
        </w:rPr>
        <w:fldChar w:fldCharType="end"/>
      </w:r>
      <w:r w:rsidRPr="00B513FE">
        <w:t xml:space="preserve"> Neuroninių tinklų apribojimas</w:t>
      </w:r>
      <w:bookmarkEnd w:id="141"/>
      <w:bookmarkEnd w:id="14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975"/>
      </w:tblGrid>
      <w:tr w:rsidR="009B5E52" w:rsidRPr="00B513FE" w14:paraId="3A507D33" w14:textId="77777777" w:rsidTr="009B5E52">
        <w:tc>
          <w:tcPr>
            <w:tcW w:w="2385" w:type="dxa"/>
            <w:shd w:val="clear" w:color="auto" w:fill="auto"/>
            <w:tcMar>
              <w:top w:w="100" w:type="dxa"/>
              <w:left w:w="100" w:type="dxa"/>
              <w:bottom w:w="100" w:type="dxa"/>
              <w:right w:w="100" w:type="dxa"/>
            </w:tcMar>
          </w:tcPr>
          <w:p w14:paraId="4E0025C5" w14:textId="77777777" w:rsidR="009B5E52" w:rsidRPr="00B513FE" w:rsidRDefault="009B5E52" w:rsidP="009B5E52">
            <w:r w:rsidRPr="00B513FE">
              <w:t>Pavadinimas</w:t>
            </w:r>
          </w:p>
        </w:tc>
        <w:tc>
          <w:tcPr>
            <w:tcW w:w="6975" w:type="dxa"/>
            <w:shd w:val="clear" w:color="auto" w:fill="auto"/>
            <w:tcMar>
              <w:top w:w="100" w:type="dxa"/>
              <w:left w:w="100" w:type="dxa"/>
              <w:bottom w:w="100" w:type="dxa"/>
              <w:right w:w="100" w:type="dxa"/>
            </w:tcMar>
          </w:tcPr>
          <w:p w14:paraId="76B5DF9D" w14:textId="77777777" w:rsidR="009B5E52" w:rsidRPr="00B513FE" w:rsidRDefault="009B5E52" w:rsidP="009B5E52">
            <w:r w:rsidRPr="00B513FE">
              <w:t>Neuroniniai tinklai</w:t>
            </w:r>
          </w:p>
        </w:tc>
      </w:tr>
      <w:tr w:rsidR="009B5E52" w:rsidRPr="00B513FE" w14:paraId="626E7D66" w14:textId="77777777" w:rsidTr="009B5E52">
        <w:tc>
          <w:tcPr>
            <w:tcW w:w="2385" w:type="dxa"/>
            <w:shd w:val="clear" w:color="auto" w:fill="auto"/>
            <w:tcMar>
              <w:top w:w="100" w:type="dxa"/>
              <w:left w:w="100" w:type="dxa"/>
              <w:bottom w:w="100" w:type="dxa"/>
              <w:right w:w="100" w:type="dxa"/>
            </w:tcMar>
          </w:tcPr>
          <w:p w14:paraId="3CDFEE69" w14:textId="77777777" w:rsidR="009B5E52" w:rsidRPr="00B513FE" w:rsidRDefault="009B5E52" w:rsidP="009B5E52">
            <w:r w:rsidRPr="00B513FE">
              <w:t>Aprašymas</w:t>
            </w:r>
          </w:p>
        </w:tc>
        <w:tc>
          <w:tcPr>
            <w:tcW w:w="6975" w:type="dxa"/>
            <w:shd w:val="clear" w:color="auto" w:fill="auto"/>
            <w:tcMar>
              <w:top w:w="100" w:type="dxa"/>
              <w:left w:w="100" w:type="dxa"/>
              <w:bottom w:w="100" w:type="dxa"/>
              <w:right w:w="100" w:type="dxa"/>
            </w:tcMar>
          </w:tcPr>
          <w:p w14:paraId="75CA06A9" w14:textId="77777777" w:rsidR="009B5E52" w:rsidRPr="00B513FE" w:rsidRDefault="009B5E52" w:rsidP="009B5E52">
            <w:r w:rsidRPr="00B513FE">
              <w:t>Sistema turi naudoti neuroninius tinklus.</w:t>
            </w:r>
          </w:p>
        </w:tc>
      </w:tr>
      <w:tr w:rsidR="009B5E52" w:rsidRPr="00B513FE" w14:paraId="4A452A20" w14:textId="77777777" w:rsidTr="009B5E52">
        <w:tc>
          <w:tcPr>
            <w:tcW w:w="2385" w:type="dxa"/>
            <w:shd w:val="clear" w:color="auto" w:fill="auto"/>
            <w:tcMar>
              <w:top w:w="100" w:type="dxa"/>
              <w:left w:w="100" w:type="dxa"/>
              <w:bottom w:w="100" w:type="dxa"/>
              <w:right w:w="100" w:type="dxa"/>
            </w:tcMar>
          </w:tcPr>
          <w:p w14:paraId="43CDA392" w14:textId="77777777" w:rsidR="009B5E52" w:rsidRPr="00B513FE" w:rsidRDefault="009B5E52" w:rsidP="009B5E52">
            <w:r w:rsidRPr="00B513FE">
              <w:t>Pagrindimas</w:t>
            </w:r>
          </w:p>
        </w:tc>
        <w:tc>
          <w:tcPr>
            <w:tcW w:w="6975" w:type="dxa"/>
            <w:shd w:val="clear" w:color="auto" w:fill="auto"/>
            <w:tcMar>
              <w:top w:w="100" w:type="dxa"/>
              <w:left w:w="100" w:type="dxa"/>
              <w:bottom w:w="100" w:type="dxa"/>
              <w:right w:w="100" w:type="dxa"/>
            </w:tcMar>
          </w:tcPr>
          <w:p w14:paraId="4308F8FF" w14:textId="77777777" w:rsidR="009B5E52" w:rsidRPr="00B513FE" w:rsidRDefault="009B5E52" w:rsidP="009B5E52">
            <w:r w:rsidRPr="00B513FE">
              <w:t>Sistema planuojama ateityje plėsti ir nors dabartiniams tikslams yra kitokių sprendimo alternatyvų, į tai atsižvelgiant logiką geriau realizuoti neuroninių tinklų pagalbą.</w:t>
            </w:r>
          </w:p>
        </w:tc>
      </w:tr>
      <w:tr w:rsidR="009B5E52" w:rsidRPr="00B513FE" w14:paraId="2E433A72" w14:textId="77777777" w:rsidTr="009B5E52">
        <w:tc>
          <w:tcPr>
            <w:tcW w:w="2385" w:type="dxa"/>
            <w:shd w:val="clear" w:color="auto" w:fill="auto"/>
            <w:tcMar>
              <w:top w:w="100" w:type="dxa"/>
              <w:left w:w="100" w:type="dxa"/>
              <w:bottom w:w="100" w:type="dxa"/>
              <w:right w:w="100" w:type="dxa"/>
            </w:tcMar>
          </w:tcPr>
          <w:p w14:paraId="5A6DDF25" w14:textId="77777777" w:rsidR="009B5E52" w:rsidRPr="00B513FE" w:rsidRDefault="009B5E52" w:rsidP="009B5E52">
            <w:r w:rsidRPr="00B513FE">
              <w:t>Tenkinimo sąlyga</w:t>
            </w:r>
          </w:p>
        </w:tc>
        <w:tc>
          <w:tcPr>
            <w:tcW w:w="6975" w:type="dxa"/>
            <w:shd w:val="clear" w:color="auto" w:fill="auto"/>
            <w:tcMar>
              <w:top w:w="100" w:type="dxa"/>
              <w:left w:w="100" w:type="dxa"/>
              <w:bottom w:w="100" w:type="dxa"/>
              <w:right w:w="100" w:type="dxa"/>
            </w:tcMar>
          </w:tcPr>
          <w:p w14:paraId="44168042" w14:textId="77777777" w:rsidR="009B5E52" w:rsidRPr="00B513FE" w:rsidRDefault="009B5E52" w:rsidP="009B5E52">
            <w:r w:rsidRPr="00B513FE">
              <w:t>Sistema veikia su visomis naujomis naršyklėmis.</w:t>
            </w:r>
          </w:p>
        </w:tc>
      </w:tr>
    </w:tbl>
    <w:p w14:paraId="6425F26A" w14:textId="77777777" w:rsidR="009B5E52" w:rsidRPr="00B513FE" w:rsidRDefault="009B5E52" w:rsidP="009B5E52"/>
    <w:p w14:paraId="1ED1C5E5" w14:textId="77777777" w:rsidR="009B5E52" w:rsidRPr="00B513FE" w:rsidRDefault="009B5E52" w:rsidP="009B5E52">
      <w:pPr>
        <w:pStyle w:val="Heading3"/>
      </w:pPr>
      <w:bookmarkStart w:id="143" w:name="_Toc9702430"/>
      <w:bookmarkStart w:id="144" w:name="_Toc29952562"/>
      <w:r w:rsidRPr="00B513FE">
        <w:t>Diegimo aplinka</w:t>
      </w:r>
      <w:bookmarkEnd w:id="143"/>
      <w:bookmarkEnd w:id="144"/>
    </w:p>
    <w:p w14:paraId="70A19F8E" w14:textId="77777777" w:rsidR="009B5E52" w:rsidRPr="00B513FE" w:rsidRDefault="009B5E52" w:rsidP="009B5E52">
      <w:r w:rsidRPr="00B513FE">
        <w:rPr>
          <w:noProof/>
        </w:rPr>
        <w:lastRenderedPageBreak/>
        <w:drawing>
          <wp:inline distT="114300" distB="114300" distL="114300" distR="114300" wp14:anchorId="710B1594" wp14:editId="5147B199">
            <wp:extent cx="5372100" cy="35814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688" t="3545" r="71568" b="69248"/>
                    <a:stretch>
                      <a:fillRect/>
                    </a:stretch>
                  </pic:blipFill>
                  <pic:spPr>
                    <a:xfrm>
                      <a:off x="0" y="0"/>
                      <a:ext cx="5372100" cy="3581400"/>
                    </a:xfrm>
                    <a:prstGeom prst="rect">
                      <a:avLst/>
                    </a:prstGeom>
                    <a:ln/>
                  </pic:spPr>
                </pic:pic>
              </a:graphicData>
            </a:graphic>
          </wp:inline>
        </w:drawing>
      </w:r>
    </w:p>
    <w:p w14:paraId="037301BA" w14:textId="654003E7" w:rsidR="009B5E52" w:rsidRPr="00B513FE" w:rsidRDefault="009B5E52" w:rsidP="009B5E52">
      <w:pPr>
        <w:pStyle w:val="Caption"/>
      </w:pPr>
      <w:bookmarkStart w:id="145" w:name="_Ref9523538"/>
      <w:bookmarkStart w:id="146" w:name="_Toc9702584"/>
      <w:bookmarkStart w:id="147" w:name="_Toc29952738"/>
      <w:r>
        <w:t>Pav</w:t>
      </w:r>
      <w:r w:rsidRPr="00B513FE">
        <w:t xml:space="preserve">. </w:t>
      </w:r>
      <w:r>
        <w:fldChar w:fldCharType="begin"/>
      </w:r>
      <w:r>
        <w:instrText xml:space="preserve"> SEQ pav. \* ARABIC </w:instrText>
      </w:r>
      <w:r>
        <w:fldChar w:fldCharType="separate"/>
      </w:r>
      <w:r w:rsidR="00CD325D">
        <w:rPr>
          <w:noProof/>
        </w:rPr>
        <w:t>12</w:t>
      </w:r>
      <w:r>
        <w:rPr>
          <w:noProof/>
        </w:rPr>
        <w:fldChar w:fldCharType="end"/>
      </w:r>
      <w:bookmarkEnd w:id="145"/>
      <w:r w:rsidRPr="00B513FE">
        <w:t xml:space="preserve"> Diegimo aplinkos diagrama</w:t>
      </w:r>
      <w:bookmarkEnd w:id="146"/>
      <w:bookmarkEnd w:id="147"/>
    </w:p>
    <w:p w14:paraId="6E15E8DA" w14:textId="77777777" w:rsidR="009B5E52" w:rsidRPr="00B513FE" w:rsidRDefault="009B5E52" w:rsidP="009B5E52"/>
    <w:p w14:paraId="5992DA72" w14:textId="17D6ACBA" w:rsidR="009B5E52" w:rsidRPr="00B513FE" w:rsidRDefault="009B5E52" w:rsidP="009B5E52">
      <w:pPr>
        <w:ind w:firstLine="562"/>
        <w:rPr>
          <w:b/>
        </w:rPr>
      </w:pPr>
      <w:r w:rsidRPr="00B513FE">
        <w:fldChar w:fldCharType="begin"/>
      </w:r>
      <w:r w:rsidRPr="00B513FE">
        <w:instrText xml:space="preserve"> REF _Ref9523538 \h </w:instrText>
      </w:r>
      <w:r w:rsidRPr="00B513FE">
        <w:fldChar w:fldCharType="separate"/>
      </w:r>
      <w:r w:rsidR="00CD325D">
        <w:t>Pav</w:t>
      </w:r>
      <w:r w:rsidR="00CD325D" w:rsidRPr="00B513FE">
        <w:t xml:space="preserve">. </w:t>
      </w:r>
      <w:r w:rsidR="00CD325D">
        <w:rPr>
          <w:noProof/>
        </w:rPr>
        <w:t>12</w:t>
      </w:r>
      <w:r w:rsidRPr="00B513FE">
        <w:fldChar w:fldCharType="end"/>
      </w:r>
      <w:r w:rsidRPr="00B513FE">
        <w:t xml:space="preserve"> pavaizduota supaprastinta diegimo aplinkos diagrama. Svarbiausios dalys yra du pagrindiniai servisai </w:t>
      </w:r>
      <w:proofErr w:type="spellStart"/>
      <w:r w:rsidRPr="00B513FE">
        <w:rPr>
          <w:b/>
        </w:rPr>
        <w:t>Symfony</w:t>
      </w:r>
      <w:proofErr w:type="spellEnd"/>
      <w:r w:rsidRPr="00B513FE">
        <w:rPr>
          <w:b/>
        </w:rPr>
        <w:t xml:space="preserve"> </w:t>
      </w:r>
      <w:proofErr w:type="spellStart"/>
      <w:r w:rsidRPr="00B513FE">
        <w:rPr>
          <w:b/>
        </w:rPr>
        <w:t>service</w:t>
      </w:r>
      <w:proofErr w:type="spellEnd"/>
      <w:r w:rsidRPr="00B513FE">
        <w:t xml:space="preserve"> ir </w:t>
      </w:r>
      <w:proofErr w:type="spellStart"/>
      <w:r w:rsidRPr="00B513FE">
        <w:rPr>
          <w:b/>
        </w:rPr>
        <w:t>Python</w:t>
      </w:r>
      <w:proofErr w:type="spellEnd"/>
      <w:r w:rsidRPr="00B513FE">
        <w:rPr>
          <w:b/>
        </w:rPr>
        <w:t xml:space="preserve"> </w:t>
      </w:r>
      <w:proofErr w:type="spellStart"/>
      <w:r w:rsidRPr="00B513FE">
        <w:rPr>
          <w:b/>
        </w:rPr>
        <w:t>service</w:t>
      </w:r>
      <w:proofErr w:type="spellEnd"/>
      <w:r w:rsidRPr="00B513FE">
        <w:rPr>
          <w:b/>
        </w:rPr>
        <w:t>,</w:t>
      </w:r>
      <w:r w:rsidRPr="00B513FE">
        <w:t xml:space="preserve"> </w:t>
      </w:r>
      <w:proofErr w:type="spellStart"/>
      <w:r w:rsidRPr="00B513FE">
        <w:rPr>
          <w:b/>
        </w:rPr>
        <w:t>Symfony</w:t>
      </w:r>
      <w:proofErr w:type="spellEnd"/>
      <w:r w:rsidRPr="00B513FE">
        <w:rPr>
          <w:b/>
        </w:rPr>
        <w:t xml:space="preserve"> </w:t>
      </w:r>
      <w:r w:rsidRPr="00B513FE">
        <w:t xml:space="preserve">servisas atsakingas už informacinę sistemą, vartotojų sąskaitų valdymus ir komunikavimą su kliento naršykle. </w:t>
      </w:r>
      <w:proofErr w:type="spellStart"/>
      <w:r w:rsidRPr="00B513FE">
        <w:rPr>
          <w:b/>
        </w:rPr>
        <w:t>Python</w:t>
      </w:r>
      <w:proofErr w:type="spellEnd"/>
      <w:r w:rsidRPr="00B513FE">
        <w:t xml:space="preserve"> servisas - kuriame bus atliekami skaičiavimai.</w:t>
      </w:r>
    </w:p>
    <w:p w14:paraId="71D32CF0" w14:textId="77777777" w:rsidR="009B5E52" w:rsidRPr="00B513FE" w:rsidRDefault="009B5E52" w:rsidP="009B5E52">
      <w:pPr>
        <w:pStyle w:val="Heading3"/>
      </w:pPr>
      <w:bookmarkStart w:id="148" w:name="_Toc9702431"/>
      <w:bookmarkStart w:id="149" w:name="_Toc29952563"/>
      <w:r w:rsidRPr="00B513FE">
        <w:t>Komunikuojančios sistemos</w:t>
      </w:r>
      <w:bookmarkEnd w:id="148"/>
      <w:bookmarkEnd w:id="149"/>
    </w:p>
    <w:p w14:paraId="4D6FF81C" w14:textId="77777777" w:rsidR="009B5E52" w:rsidRPr="00B513FE" w:rsidRDefault="009B5E52" w:rsidP="009B5E52">
      <w:pPr>
        <w:ind w:firstLine="562"/>
      </w:pPr>
      <w:r w:rsidRPr="00B513FE">
        <w:t>Šiuo metu komunikacijos su svetimomis aplikacijomis nenumatomos.</w:t>
      </w:r>
    </w:p>
    <w:p w14:paraId="5B8E2D00" w14:textId="77777777" w:rsidR="009B5E52" w:rsidRPr="00B513FE" w:rsidRDefault="009B5E52" w:rsidP="009B5E52">
      <w:pPr>
        <w:pStyle w:val="Heading3"/>
      </w:pPr>
      <w:bookmarkStart w:id="150" w:name="_Toc9702432"/>
      <w:bookmarkStart w:id="151" w:name="_Toc29952564"/>
      <w:r w:rsidRPr="00B513FE">
        <w:t>Prieinama specializuota programinė įranga</w:t>
      </w:r>
      <w:bookmarkEnd w:id="150"/>
      <w:bookmarkEnd w:id="151"/>
    </w:p>
    <w:p w14:paraId="7861493D" w14:textId="4DF0584F" w:rsidR="009B5E52" w:rsidRPr="00B513FE" w:rsidRDefault="009B5E52" w:rsidP="009B5E52">
      <w:pPr>
        <w:pStyle w:val="Caption"/>
      </w:pPr>
      <w:bookmarkStart w:id="152" w:name="_Toc9702523"/>
      <w:bookmarkStart w:id="153" w:name="_Toc29952809"/>
      <w:r>
        <w:t>L</w:t>
      </w:r>
      <w:r w:rsidRPr="00B513FE">
        <w:t xml:space="preserve">entelė </w:t>
      </w:r>
      <w:r>
        <w:fldChar w:fldCharType="begin"/>
      </w:r>
      <w:r>
        <w:instrText xml:space="preserve"> SEQ lentelė \* ARABIC </w:instrText>
      </w:r>
      <w:r>
        <w:fldChar w:fldCharType="separate"/>
      </w:r>
      <w:r w:rsidR="00CD325D">
        <w:rPr>
          <w:noProof/>
        </w:rPr>
        <w:t>8</w:t>
      </w:r>
      <w:r>
        <w:rPr>
          <w:noProof/>
        </w:rPr>
        <w:fldChar w:fldCharType="end"/>
      </w:r>
      <w:r w:rsidRPr="00B513FE">
        <w:t xml:space="preserve"> </w:t>
      </w:r>
      <w:proofErr w:type="spellStart"/>
      <w:r w:rsidRPr="00B513FE">
        <w:t>Symfony</w:t>
      </w:r>
      <w:proofErr w:type="spellEnd"/>
      <w:r w:rsidRPr="00B513FE">
        <w:t xml:space="preserve"> </w:t>
      </w:r>
      <w:proofErr w:type="spellStart"/>
      <w:r w:rsidRPr="00B513FE">
        <w:t>framework</w:t>
      </w:r>
      <w:proofErr w:type="spellEnd"/>
      <w:r w:rsidRPr="00B513FE">
        <w:t xml:space="preserve"> apribojimas</w:t>
      </w:r>
      <w:bookmarkEnd w:id="152"/>
      <w:bookmarkEnd w:id="153"/>
    </w:p>
    <w:tbl>
      <w:tblPr>
        <w:tblStyle w:val="TableGrid"/>
        <w:tblW w:w="0" w:type="auto"/>
        <w:tblLook w:val="04A0" w:firstRow="1" w:lastRow="0" w:firstColumn="1" w:lastColumn="0" w:noHBand="0" w:noVBand="1"/>
      </w:tblPr>
      <w:tblGrid>
        <w:gridCol w:w="1885"/>
        <w:gridCol w:w="7465"/>
      </w:tblGrid>
      <w:tr w:rsidR="009B5E52" w:rsidRPr="00B513FE" w14:paraId="7524BE4B" w14:textId="77777777" w:rsidTr="009B5E52">
        <w:tc>
          <w:tcPr>
            <w:tcW w:w="1885" w:type="dxa"/>
          </w:tcPr>
          <w:p w14:paraId="4743AD1C" w14:textId="77777777" w:rsidR="009B5E52" w:rsidRPr="00B513FE" w:rsidRDefault="009B5E52" w:rsidP="009B5E52">
            <w:r w:rsidRPr="00B513FE">
              <w:t>Pavadinimas</w:t>
            </w:r>
          </w:p>
        </w:tc>
        <w:tc>
          <w:tcPr>
            <w:tcW w:w="7465" w:type="dxa"/>
          </w:tcPr>
          <w:p w14:paraId="0A54E012" w14:textId="77777777" w:rsidR="009B5E52" w:rsidRPr="00B513FE" w:rsidRDefault="009B5E52" w:rsidP="009B5E52">
            <w:proofErr w:type="spellStart"/>
            <w:r w:rsidRPr="00B513FE">
              <w:t>Symfony</w:t>
            </w:r>
            <w:proofErr w:type="spellEnd"/>
            <w:r w:rsidRPr="00B513FE">
              <w:t xml:space="preserve"> </w:t>
            </w:r>
            <w:proofErr w:type="spellStart"/>
            <w:r w:rsidRPr="00B513FE">
              <w:t>framework</w:t>
            </w:r>
            <w:proofErr w:type="spellEnd"/>
          </w:p>
        </w:tc>
      </w:tr>
      <w:tr w:rsidR="009B5E52" w:rsidRPr="00B513FE" w14:paraId="6C32D4A9" w14:textId="77777777" w:rsidTr="009B5E52">
        <w:tc>
          <w:tcPr>
            <w:tcW w:w="1885" w:type="dxa"/>
          </w:tcPr>
          <w:p w14:paraId="1DA54673" w14:textId="77777777" w:rsidR="009B5E52" w:rsidRPr="00B513FE" w:rsidRDefault="009B5E52" w:rsidP="009B5E52">
            <w:r w:rsidRPr="00B513FE">
              <w:t>Aprašas</w:t>
            </w:r>
          </w:p>
        </w:tc>
        <w:tc>
          <w:tcPr>
            <w:tcW w:w="7465" w:type="dxa"/>
          </w:tcPr>
          <w:p w14:paraId="688C5F59" w14:textId="77777777" w:rsidR="009B5E52" w:rsidRPr="00B513FE" w:rsidRDefault="009B5E52" w:rsidP="009B5E52">
            <w:r w:rsidRPr="00B513FE">
              <w:t xml:space="preserve">Tai </w:t>
            </w:r>
            <w:proofErr w:type="spellStart"/>
            <w:r w:rsidRPr="00B513FE">
              <w:t>php</w:t>
            </w:r>
            <w:proofErr w:type="spellEnd"/>
            <w:r w:rsidRPr="00B513FE">
              <w:t xml:space="preserve"> karkasas skirtas kurti interneto aplikacijas.</w:t>
            </w:r>
          </w:p>
        </w:tc>
      </w:tr>
      <w:tr w:rsidR="009B5E52" w:rsidRPr="00B513FE" w14:paraId="0EAC060C" w14:textId="77777777" w:rsidTr="009B5E52">
        <w:tc>
          <w:tcPr>
            <w:tcW w:w="1885" w:type="dxa"/>
          </w:tcPr>
          <w:p w14:paraId="751556D8" w14:textId="77777777" w:rsidR="009B5E52" w:rsidRPr="00B513FE" w:rsidRDefault="009B5E52" w:rsidP="009B5E52">
            <w:r w:rsidRPr="00B513FE">
              <w:t>Naudojimo Pagrindimas</w:t>
            </w:r>
          </w:p>
        </w:tc>
        <w:tc>
          <w:tcPr>
            <w:tcW w:w="7465" w:type="dxa"/>
          </w:tcPr>
          <w:p w14:paraId="4EB19B9F" w14:textId="77777777" w:rsidR="009B5E52" w:rsidRPr="00B513FE" w:rsidRDefault="009B5E52" w:rsidP="009B5E52">
            <w:r w:rsidRPr="00B513FE">
              <w:t>Sistemai reikia padaryti serverį, kurio paskirtis valdyti vartotojų sąskaitas, užslėpti privačias sąsajas nuo nepatikimų vartotojų ir pateikti sąsają veikimui su skaičiavimais.</w:t>
            </w:r>
          </w:p>
        </w:tc>
      </w:tr>
      <w:tr w:rsidR="009B5E52" w:rsidRPr="00B513FE" w14:paraId="075EF43C" w14:textId="77777777" w:rsidTr="009B5E52">
        <w:tc>
          <w:tcPr>
            <w:tcW w:w="1885" w:type="dxa"/>
          </w:tcPr>
          <w:p w14:paraId="7870A152" w14:textId="77777777" w:rsidR="009B5E52" w:rsidRPr="00B513FE" w:rsidRDefault="009B5E52" w:rsidP="009B5E52">
            <w:r w:rsidRPr="00B513FE">
              <w:t>Tenkinimo sąlyga</w:t>
            </w:r>
          </w:p>
        </w:tc>
        <w:tc>
          <w:tcPr>
            <w:tcW w:w="7465" w:type="dxa"/>
          </w:tcPr>
          <w:p w14:paraId="13E9B204" w14:textId="77777777" w:rsidR="009B5E52" w:rsidRPr="00B513FE" w:rsidRDefault="009B5E52" w:rsidP="009B5E52">
            <w:r w:rsidRPr="00B513FE">
              <w:t xml:space="preserve">Sistemoje veiks bent jau </w:t>
            </w:r>
            <w:proofErr w:type="spellStart"/>
            <w:r w:rsidRPr="00B513FE">
              <w:t>Symfony</w:t>
            </w:r>
            <w:proofErr w:type="spellEnd"/>
            <w:r w:rsidRPr="00B513FE">
              <w:t xml:space="preserve"> 4.2 versija</w:t>
            </w:r>
          </w:p>
        </w:tc>
      </w:tr>
    </w:tbl>
    <w:p w14:paraId="60CC5EC9" w14:textId="77777777" w:rsidR="009B5E52" w:rsidRPr="00B513FE" w:rsidRDefault="009B5E52" w:rsidP="009B5E52"/>
    <w:p w14:paraId="1B5D3FAE" w14:textId="01B7EEA2" w:rsidR="009B5E52" w:rsidRPr="00B513FE" w:rsidRDefault="009B5E52" w:rsidP="009B5E52">
      <w:pPr>
        <w:pStyle w:val="Caption"/>
      </w:pPr>
      <w:bookmarkStart w:id="154" w:name="_Toc9702524"/>
      <w:bookmarkStart w:id="155" w:name="_Toc29952810"/>
      <w:r>
        <w:t>L</w:t>
      </w:r>
      <w:r w:rsidRPr="00B513FE">
        <w:t xml:space="preserve">entelė </w:t>
      </w:r>
      <w:r>
        <w:fldChar w:fldCharType="begin"/>
      </w:r>
      <w:r>
        <w:instrText xml:space="preserve"> SEQ lentelė \* ARABIC </w:instrText>
      </w:r>
      <w:r>
        <w:fldChar w:fldCharType="separate"/>
      </w:r>
      <w:r w:rsidR="00CD325D">
        <w:rPr>
          <w:noProof/>
        </w:rPr>
        <w:t>9</w:t>
      </w:r>
      <w:r>
        <w:rPr>
          <w:noProof/>
        </w:rPr>
        <w:fldChar w:fldCharType="end"/>
      </w:r>
      <w:r w:rsidRPr="00B513FE">
        <w:t xml:space="preserve"> </w:t>
      </w:r>
      <w:proofErr w:type="spellStart"/>
      <w:r w:rsidRPr="00B513FE">
        <w:t>Tensorflow</w:t>
      </w:r>
      <w:proofErr w:type="spellEnd"/>
      <w:r w:rsidRPr="00B513FE">
        <w:t xml:space="preserve"> apribojimas</w:t>
      </w:r>
      <w:bookmarkEnd w:id="154"/>
      <w:bookmarkEnd w:id="155"/>
    </w:p>
    <w:tbl>
      <w:tblPr>
        <w:tblStyle w:val="TableGrid"/>
        <w:tblW w:w="0" w:type="auto"/>
        <w:tblLook w:val="04A0" w:firstRow="1" w:lastRow="0" w:firstColumn="1" w:lastColumn="0" w:noHBand="0" w:noVBand="1"/>
      </w:tblPr>
      <w:tblGrid>
        <w:gridCol w:w="1885"/>
        <w:gridCol w:w="7465"/>
      </w:tblGrid>
      <w:tr w:rsidR="009B5E52" w:rsidRPr="00B513FE" w14:paraId="02FFEEB6" w14:textId="77777777" w:rsidTr="009B5E52">
        <w:tc>
          <w:tcPr>
            <w:tcW w:w="1885" w:type="dxa"/>
          </w:tcPr>
          <w:p w14:paraId="6360B6F2" w14:textId="77777777" w:rsidR="009B5E52" w:rsidRPr="00B513FE" w:rsidRDefault="009B5E52" w:rsidP="009B5E52">
            <w:r w:rsidRPr="00B513FE">
              <w:t>Pavadinimas</w:t>
            </w:r>
          </w:p>
        </w:tc>
        <w:tc>
          <w:tcPr>
            <w:tcW w:w="7465" w:type="dxa"/>
          </w:tcPr>
          <w:p w14:paraId="10575FB9" w14:textId="77777777" w:rsidR="009B5E52" w:rsidRPr="00B513FE" w:rsidRDefault="009B5E52" w:rsidP="009B5E52">
            <w:proofErr w:type="spellStart"/>
            <w:r w:rsidRPr="00B513FE">
              <w:t>Tensorflow</w:t>
            </w:r>
            <w:proofErr w:type="spellEnd"/>
          </w:p>
        </w:tc>
      </w:tr>
      <w:tr w:rsidR="009B5E52" w:rsidRPr="00B513FE" w14:paraId="6ECAA662" w14:textId="77777777" w:rsidTr="009B5E52">
        <w:tc>
          <w:tcPr>
            <w:tcW w:w="1885" w:type="dxa"/>
          </w:tcPr>
          <w:p w14:paraId="2F757FEE" w14:textId="77777777" w:rsidR="009B5E52" w:rsidRPr="00B513FE" w:rsidRDefault="009B5E52" w:rsidP="009B5E52">
            <w:r w:rsidRPr="00B513FE">
              <w:t>Aprašas</w:t>
            </w:r>
          </w:p>
        </w:tc>
        <w:tc>
          <w:tcPr>
            <w:tcW w:w="7465" w:type="dxa"/>
          </w:tcPr>
          <w:p w14:paraId="49B98FB3" w14:textId="77777777" w:rsidR="009B5E52" w:rsidRPr="00B513FE" w:rsidRDefault="009B5E52" w:rsidP="009B5E52">
            <w:r w:rsidRPr="00B513FE">
              <w:t xml:space="preserve">Tai </w:t>
            </w:r>
            <w:proofErr w:type="spellStart"/>
            <w:r w:rsidRPr="00B513FE">
              <w:t>python</w:t>
            </w:r>
            <w:proofErr w:type="spellEnd"/>
            <w:r w:rsidRPr="00B513FE">
              <w:t xml:space="preserve"> atvirojo kodo principo mašininio mokymo platforma.</w:t>
            </w:r>
          </w:p>
        </w:tc>
      </w:tr>
      <w:tr w:rsidR="009B5E52" w:rsidRPr="00B513FE" w14:paraId="17F3EC86" w14:textId="77777777" w:rsidTr="009B5E52">
        <w:tc>
          <w:tcPr>
            <w:tcW w:w="1885" w:type="dxa"/>
          </w:tcPr>
          <w:p w14:paraId="6F5DEE11" w14:textId="77777777" w:rsidR="009B5E52" w:rsidRPr="00B513FE" w:rsidRDefault="009B5E52" w:rsidP="009B5E52">
            <w:r w:rsidRPr="00B513FE">
              <w:lastRenderedPageBreak/>
              <w:t>Naudojimo Pagrindimas</w:t>
            </w:r>
          </w:p>
        </w:tc>
        <w:tc>
          <w:tcPr>
            <w:tcW w:w="7465" w:type="dxa"/>
          </w:tcPr>
          <w:p w14:paraId="0182F4BF" w14:textId="77777777" w:rsidR="009B5E52" w:rsidRPr="00B513FE" w:rsidRDefault="009B5E52" w:rsidP="009B5E52">
            <w:r w:rsidRPr="00B513FE">
              <w:t>Sistemos skaičiavimus atliks neuroniniai tinklai. Ši biblioteka yra labiausiai paplitusi, tai ją nuspręsta naudoti šiam projektui.</w:t>
            </w:r>
          </w:p>
        </w:tc>
      </w:tr>
      <w:tr w:rsidR="009B5E52" w:rsidRPr="00B513FE" w14:paraId="758AB615" w14:textId="77777777" w:rsidTr="009B5E52">
        <w:tc>
          <w:tcPr>
            <w:tcW w:w="1885" w:type="dxa"/>
          </w:tcPr>
          <w:p w14:paraId="03C59FCF" w14:textId="77777777" w:rsidR="009B5E52" w:rsidRPr="00B513FE" w:rsidRDefault="009B5E52" w:rsidP="009B5E52">
            <w:r w:rsidRPr="00B513FE">
              <w:t>Tenkinimo sąlyga</w:t>
            </w:r>
          </w:p>
        </w:tc>
        <w:tc>
          <w:tcPr>
            <w:tcW w:w="7465" w:type="dxa"/>
          </w:tcPr>
          <w:p w14:paraId="4F907FFC" w14:textId="77777777" w:rsidR="009B5E52" w:rsidRPr="00B513FE" w:rsidRDefault="009B5E52" w:rsidP="009B5E52">
            <w:r w:rsidRPr="00B513FE">
              <w:t xml:space="preserve">Sistemoje veiks bent jau </w:t>
            </w:r>
            <w:proofErr w:type="spellStart"/>
            <w:r w:rsidRPr="00B513FE">
              <w:t>Tensorflow</w:t>
            </w:r>
            <w:proofErr w:type="spellEnd"/>
            <w:r w:rsidRPr="00B513FE">
              <w:t xml:space="preserve"> 1.12 versija </w:t>
            </w:r>
          </w:p>
        </w:tc>
      </w:tr>
    </w:tbl>
    <w:p w14:paraId="65782961" w14:textId="77777777" w:rsidR="009B5E52" w:rsidRPr="00B513FE" w:rsidRDefault="009B5E52" w:rsidP="009B5E52"/>
    <w:p w14:paraId="4DD861DA" w14:textId="29A3C1D3" w:rsidR="009B5E52" w:rsidRPr="00B513FE" w:rsidRDefault="009B5E52" w:rsidP="009B5E52">
      <w:pPr>
        <w:pStyle w:val="Caption"/>
      </w:pPr>
      <w:bookmarkStart w:id="156" w:name="_Toc9702525"/>
      <w:bookmarkStart w:id="157" w:name="_Toc29952811"/>
      <w:r>
        <w:t>L</w:t>
      </w:r>
      <w:r w:rsidRPr="00B513FE">
        <w:t xml:space="preserve">entelė </w:t>
      </w:r>
      <w:r>
        <w:fldChar w:fldCharType="begin"/>
      </w:r>
      <w:r>
        <w:instrText xml:space="preserve"> SEQ lentelė \* ARABIC </w:instrText>
      </w:r>
      <w:r>
        <w:fldChar w:fldCharType="separate"/>
      </w:r>
      <w:r w:rsidR="00CD325D">
        <w:rPr>
          <w:noProof/>
        </w:rPr>
        <w:t>10</w:t>
      </w:r>
      <w:r>
        <w:rPr>
          <w:noProof/>
        </w:rPr>
        <w:fldChar w:fldCharType="end"/>
      </w:r>
      <w:r w:rsidRPr="00B513FE">
        <w:t xml:space="preserve"> </w:t>
      </w:r>
      <w:proofErr w:type="spellStart"/>
      <w:r w:rsidRPr="00B513FE">
        <w:t>DeepLab</w:t>
      </w:r>
      <w:proofErr w:type="spellEnd"/>
      <w:r w:rsidRPr="00B513FE">
        <w:t xml:space="preserve"> apribojimas</w:t>
      </w:r>
      <w:bookmarkEnd w:id="156"/>
      <w:bookmarkEnd w:id="157"/>
    </w:p>
    <w:tbl>
      <w:tblPr>
        <w:tblStyle w:val="TableGrid"/>
        <w:tblW w:w="0" w:type="auto"/>
        <w:tblLook w:val="04A0" w:firstRow="1" w:lastRow="0" w:firstColumn="1" w:lastColumn="0" w:noHBand="0" w:noVBand="1"/>
      </w:tblPr>
      <w:tblGrid>
        <w:gridCol w:w="1885"/>
        <w:gridCol w:w="7465"/>
      </w:tblGrid>
      <w:tr w:rsidR="009B5E52" w:rsidRPr="00B513FE" w14:paraId="1ABE09BF" w14:textId="77777777" w:rsidTr="009B5E52">
        <w:tc>
          <w:tcPr>
            <w:tcW w:w="1885" w:type="dxa"/>
          </w:tcPr>
          <w:p w14:paraId="012ECC74" w14:textId="77777777" w:rsidR="009B5E52" w:rsidRPr="00B513FE" w:rsidRDefault="009B5E52" w:rsidP="009B5E52">
            <w:r w:rsidRPr="00B513FE">
              <w:t>Pavadinimas</w:t>
            </w:r>
          </w:p>
        </w:tc>
        <w:tc>
          <w:tcPr>
            <w:tcW w:w="7465" w:type="dxa"/>
          </w:tcPr>
          <w:p w14:paraId="7B6632F6" w14:textId="77777777" w:rsidR="009B5E52" w:rsidRPr="00B513FE" w:rsidRDefault="009B5E52" w:rsidP="009B5E52">
            <w:proofErr w:type="spellStart"/>
            <w:r w:rsidRPr="00B513FE">
              <w:t>DeepLab</w:t>
            </w:r>
            <w:proofErr w:type="spellEnd"/>
          </w:p>
        </w:tc>
      </w:tr>
      <w:tr w:rsidR="009B5E52" w:rsidRPr="00B513FE" w14:paraId="1D243A7F" w14:textId="77777777" w:rsidTr="009B5E52">
        <w:tc>
          <w:tcPr>
            <w:tcW w:w="1885" w:type="dxa"/>
          </w:tcPr>
          <w:p w14:paraId="0788A581" w14:textId="77777777" w:rsidR="009B5E52" w:rsidRPr="00B513FE" w:rsidRDefault="009B5E52" w:rsidP="009B5E52">
            <w:r w:rsidRPr="00B513FE">
              <w:t>Aprašas</w:t>
            </w:r>
          </w:p>
        </w:tc>
        <w:tc>
          <w:tcPr>
            <w:tcW w:w="7465" w:type="dxa"/>
          </w:tcPr>
          <w:p w14:paraId="2041F36C" w14:textId="77777777" w:rsidR="009B5E52" w:rsidRPr="00B513FE" w:rsidRDefault="009B5E52" w:rsidP="009B5E52">
            <w:r w:rsidRPr="00B513FE">
              <w:t xml:space="preserve">Tai </w:t>
            </w:r>
            <w:proofErr w:type="spellStart"/>
            <w:r w:rsidRPr="00B513FE">
              <w:t>tensorflow</w:t>
            </w:r>
            <w:proofErr w:type="spellEnd"/>
            <w:r w:rsidRPr="00B513FE">
              <w:t xml:space="preserve"> padarytas nuotraukų segmentavimo neuroninių tinklų modelis.</w:t>
            </w:r>
          </w:p>
        </w:tc>
      </w:tr>
      <w:tr w:rsidR="009B5E52" w:rsidRPr="00B513FE" w14:paraId="74406992" w14:textId="77777777" w:rsidTr="009B5E52">
        <w:trPr>
          <w:trHeight w:val="638"/>
        </w:trPr>
        <w:tc>
          <w:tcPr>
            <w:tcW w:w="1885" w:type="dxa"/>
          </w:tcPr>
          <w:p w14:paraId="11E4DFD3" w14:textId="77777777" w:rsidR="009B5E52" w:rsidRPr="00B513FE" w:rsidRDefault="009B5E52" w:rsidP="009B5E52">
            <w:r w:rsidRPr="00B513FE">
              <w:t>Naudojimo Pagrindimas</w:t>
            </w:r>
          </w:p>
        </w:tc>
        <w:tc>
          <w:tcPr>
            <w:tcW w:w="7465" w:type="dxa"/>
          </w:tcPr>
          <w:p w14:paraId="146B5249" w14:textId="77777777" w:rsidR="009B5E52" w:rsidRPr="00B513FE" w:rsidRDefault="009B5E52" w:rsidP="009B5E52">
            <w:r w:rsidRPr="00B513FE">
              <w:t>Sistemos skaičiavimuose pagrindinė dalis bus atlikti segmentacijos operacijas.</w:t>
            </w:r>
          </w:p>
        </w:tc>
      </w:tr>
      <w:tr w:rsidR="009B5E52" w:rsidRPr="00B513FE" w14:paraId="4BF7FD7D" w14:textId="77777777" w:rsidTr="009B5E52">
        <w:trPr>
          <w:trHeight w:val="638"/>
        </w:trPr>
        <w:tc>
          <w:tcPr>
            <w:tcW w:w="1885" w:type="dxa"/>
          </w:tcPr>
          <w:p w14:paraId="661F08F0" w14:textId="77777777" w:rsidR="009B5E52" w:rsidRPr="00B513FE" w:rsidRDefault="009B5E52" w:rsidP="009B5E52">
            <w:r w:rsidRPr="00B513FE">
              <w:t>Tenkinimo sąlyga</w:t>
            </w:r>
          </w:p>
        </w:tc>
        <w:tc>
          <w:tcPr>
            <w:tcW w:w="7465" w:type="dxa"/>
          </w:tcPr>
          <w:p w14:paraId="4FA6C59D" w14:textId="77777777" w:rsidR="009B5E52" w:rsidRPr="00B513FE" w:rsidRDefault="009B5E52" w:rsidP="009B5E52">
            <w:r w:rsidRPr="00B513FE">
              <w:t xml:space="preserve">Sistemoje veiks bent jau </w:t>
            </w:r>
            <w:proofErr w:type="spellStart"/>
            <w:r w:rsidRPr="00B513FE">
              <w:t>DeepLab</w:t>
            </w:r>
            <w:proofErr w:type="spellEnd"/>
            <w:r w:rsidRPr="00B513FE">
              <w:t xml:space="preserve"> 2 versija</w:t>
            </w:r>
          </w:p>
        </w:tc>
      </w:tr>
    </w:tbl>
    <w:p w14:paraId="03C47C01" w14:textId="77777777" w:rsidR="009B5E52" w:rsidRPr="00B513FE" w:rsidRDefault="009B5E52" w:rsidP="009B5E52"/>
    <w:p w14:paraId="23D5F2CE" w14:textId="77777777" w:rsidR="009B5E52" w:rsidRPr="00B513FE" w:rsidRDefault="009B5E52" w:rsidP="009B5E52">
      <w:pPr>
        <w:pStyle w:val="Heading3"/>
      </w:pPr>
      <w:bookmarkStart w:id="158" w:name="_Toc9702433"/>
      <w:bookmarkStart w:id="159" w:name="_Toc29952565"/>
      <w:r w:rsidRPr="00B513FE">
        <w:t>Numatoma darbo vietos aplinka</w:t>
      </w:r>
      <w:bookmarkEnd w:id="158"/>
      <w:bookmarkEnd w:id="159"/>
    </w:p>
    <w:p w14:paraId="61D08467" w14:textId="77777777" w:rsidR="009B5E52" w:rsidRPr="00B513FE" w:rsidRDefault="009B5E52" w:rsidP="009B5E52">
      <w:pPr>
        <w:ind w:firstLine="562"/>
      </w:pPr>
      <w:r w:rsidRPr="00B513FE">
        <w:t>Sistemos veikimui nenumatomi darbo vietos aplinkos kuriami faktoriai. Vienintelis reikalavimas vartotojų darbo aplinkai yra internetas ir įrenginys gebantis pasiekti internetinę aplikaciją.</w:t>
      </w:r>
    </w:p>
    <w:p w14:paraId="17744CC5" w14:textId="77777777" w:rsidR="009B5E52" w:rsidRPr="00B513FE" w:rsidRDefault="009B5E52" w:rsidP="009B5E52">
      <w:pPr>
        <w:pStyle w:val="Heading3"/>
      </w:pPr>
      <w:bookmarkStart w:id="160" w:name="_Toc9702434"/>
      <w:bookmarkStart w:id="161" w:name="_Toc29952566"/>
      <w:r w:rsidRPr="00B513FE">
        <w:t>Sistemos kūrimo terminas(-ai)</w:t>
      </w:r>
      <w:bookmarkEnd w:id="160"/>
      <w:bookmarkEnd w:id="161"/>
    </w:p>
    <w:p w14:paraId="63B1E3E0" w14:textId="6F785219" w:rsidR="009B5E52" w:rsidRPr="00B513FE" w:rsidRDefault="009B5E52" w:rsidP="009B5E52">
      <w:pPr>
        <w:pStyle w:val="Caption"/>
      </w:pPr>
      <w:bookmarkStart w:id="162" w:name="_Toc9702526"/>
      <w:bookmarkStart w:id="163" w:name="_Toc29952812"/>
      <w:r>
        <w:t>L</w:t>
      </w:r>
      <w:r w:rsidRPr="00B513FE">
        <w:t xml:space="preserve">entelė </w:t>
      </w:r>
      <w:r>
        <w:fldChar w:fldCharType="begin"/>
      </w:r>
      <w:r>
        <w:instrText xml:space="preserve"> SEQ lentelė \* ARABIC </w:instrText>
      </w:r>
      <w:r>
        <w:fldChar w:fldCharType="separate"/>
      </w:r>
      <w:r w:rsidR="00CD325D">
        <w:rPr>
          <w:noProof/>
        </w:rPr>
        <w:t>11</w:t>
      </w:r>
      <w:r>
        <w:rPr>
          <w:noProof/>
        </w:rPr>
        <w:fldChar w:fldCharType="end"/>
      </w:r>
      <w:r w:rsidRPr="00B513FE">
        <w:t xml:space="preserve"> Prototipo terminas</w:t>
      </w:r>
      <w:bookmarkEnd w:id="162"/>
      <w:bookmarkEnd w:id="163"/>
    </w:p>
    <w:tbl>
      <w:tblPr>
        <w:tblStyle w:val="TableGrid"/>
        <w:tblW w:w="0" w:type="auto"/>
        <w:tblLook w:val="04A0" w:firstRow="1" w:lastRow="0" w:firstColumn="1" w:lastColumn="0" w:noHBand="0" w:noVBand="1"/>
      </w:tblPr>
      <w:tblGrid>
        <w:gridCol w:w="1885"/>
        <w:gridCol w:w="7465"/>
      </w:tblGrid>
      <w:tr w:rsidR="009B5E52" w:rsidRPr="00B513FE" w14:paraId="602E04F6" w14:textId="77777777" w:rsidTr="009B5E52">
        <w:tc>
          <w:tcPr>
            <w:tcW w:w="1885" w:type="dxa"/>
          </w:tcPr>
          <w:p w14:paraId="3A7FFF10" w14:textId="77777777" w:rsidR="009B5E52" w:rsidRPr="00B513FE" w:rsidRDefault="009B5E52" w:rsidP="009B5E52">
            <w:r w:rsidRPr="00B513FE">
              <w:t>Pavadinimas</w:t>
            </w:r>
          </w:p>
        </w:tc>
        <w:tc>
          <w:tcPr>
            <w:tcW w:w="7465" w:type="dxa"/>
          </w:tcPr>
          <w:p w14:paraId="5B68D7DC" w14:textId="77777777" w:rsidR="009B5E52" w:rsidRPr="00B513FE" w:rsidRDefault="009B5E52" w:rsidP="009B5E52">
            <w:r w:rsidRPr="00B513FE">
              <w:t>Prototipas</w:t>
            </w:r>
          </w:p>
        </w:tc>
      </w:tr>
      <w:tr w:rsidR="009B5E52" w:rsidRPr="00B513FE" w14:paraId="0A0D64E8" w14:textId="77777777" w:rsidTr="009B5E52">
        <w:tc>
          <w:tcPr>
            <w:tcW w:w="1885" w:type="dxa"/>
          </w:tcPr>
          <w:p w14:paraId="60813CBD" w14:textId="77777777" w:rsidR="009B5E52" w:rsidRPr="00B513FE" w:rsidRDefault="009B5E52" w:rsidP="009B5E52">
            <w:r w:rsidRPr="00B513FE">
              <w:t>Terminas</w:t>
            </w:r>
          </w:p>
        </w:tc>
        <w:tc>
          <w:tcPr>
            <w:tcW w:w="7465" w:type="dxa"/>
          </w:tcPr>
          <w:p w14:paraId="590403AA" w14:textId="77777777" w:rsidR="009B5E52" w:rsidRPr="00B513FE" w:rsidRDefault="009B5E52" w:rsidP="009B5E52">
            <w:r w:rsidRPr="00B513FE">
              <w:t>2019 Gegužės 30</w:t>
            </w:r>
          </w:p>
        </w:tc>
      </w:tr>
      <w:tr w:rsidR="009B5E52" w:rsidRPr="00B513FE" w14:paraId="112B092E" w14:textId="77777777" w:rsidTr="009B5E52">
        <w:tc>
          <w:tcPr>
            <w:tcW w:w="1885" w:type="dxa"/>
          </w:tcPr>
          <w:p w14:paraId="3EE4CB15" w14:textId="77777777" w:rsidR="009B5E52" w:rsidRPr="00B513FE" w:rsidRDefault="009B5E52" w:rsidP="009B5E52">
            <w:r w:rsidRPr="00B513FE">
              <w:t>Termino praleidimo pasekmės</w:t>
            </w:r>
          </w:p>
        </w:tc>
        <w:tc>
          <w:tcPr>
            <w:tcW w:w="7465" w:type="dxa"/>
          </w:tcPr>
          <w:p w14:paraId="6A4FC44F" w14:textId="77777777" w:rsidR="009B5E52" w:rsidRPr="00B513FE" w:rsidRDefault="009B5E52" w:rsidP="009B5E52">
            <w:r w:rsidRPr="00B513FE">
              <w:t>Prastas užsakovų įvertinimas.</w:t>
            </w:r>
          </w:p>
        </w:tc>
      </w:tr>
    </w:tbl>
    <w:p w14:paraId="3B0BF491" w14:textId="77777777" w:rsidR="009B5E52" w:rsidRPr="00B513FE" w:rsidRDefault="009B5E52" w:rsidP="009B5E52"/>
    <w:p w14:paraId="54B223C2" w14:textId="53F42BE8" w:rsidR="009B5E52" w:rsidRPr="00B513FE" w:rsidRDefault="009B5E52" w:rsidP="009B5E52">
      <w:pPr>
        <w:pStyle w:val="Caption"/>
      </w:pPr>
      <w:bookmarkStart w:id="164" w:name="_Toc9702527"/>
      <w:bookmarkStart w:id="165" w:name="_Toc29952813"/>
      <w:r>
        <w:t>L</w:t>
      </w:r>
      <w:r w:rsidRPr="00B513FE">
        <w:t xml:space="preserve">entelė </w:t>
      </w:r>
      <w:r>
        <w:fldChar w:fldCharType="begin"/>
      </w:r>
      <w:r>
        <w:instrText xml:space="preserve"> SEQ lentelė \* ARABIC </w:instrText>
      </w:r>
      <w:r>
        <w:fldChar w:fldCharType="separate"/>
      </w:r>
      <w:r w:rsidR="00CD325D">
        <w:rPr>
          <w:noProof/>
        </w:rPr>
        <w:t>12</w:t>
      </w:r>
      <w:r>
        <w:rPr>
          <w:noProof/>
        </w:rPr>
        <w:fldChar w:fldCharType="end"/>
      </w:r>
      <w:r w:rsidRPr="00B513FE">
        <w:t xml:space="preserve"> Galutinio varianto terminas</w:t>
      </w:r>
      <w:bookmarkEnd w:id="164"/>
      <w:bookmarkEnd w:id="165"/>
    </w:p>
    <w:tbl>
      <w:tblPr>
        <w:tblStyle w:val="TableGrid"/>
        <w:tblW w:w="0" w:type="auto"/>
        <w:tblLook w:val="04A0" w:firstRow="1" w:lastRow="0" w:firstColumn="1" w:lastColumn="0" w:noHBand="0" w:noVBand="1"/>
      </w:tblPr>
      <w:tblGrid>
        <w:gridCol w:w="1885"/>
        <w:gridCol w:w="7465"/>
      </w:tblGrid>
      <w:tr w:rsidR="009B5E52" w:rsidRPr="00B513FE" w14:paraId="6D08AE02" w14:textId="77777777" w:rsidTr="009B5E52">
        <w:tc>
          <w:tcPr>
            <w:tcW w:w="1885" w:type="dxa"/>
          </w:tcPr>
          <w:p w14:paraId="5112B573" w14:textId="77777777" w:rsidR="009B5E52" w:rsidRPr="00B513FE" w:rsidRDefault="009B5E52" w:rsidP="009B5E52">
            <w:r w:rsidRPr="00B513FE">
              <w:t>Pavadinimas</w:t>
            </w:r>
          </w:p>
        </w:tc>
        <w:tc>
          <w:tcPr>
            <w:tcW w:w="7465" w:type="dxa"/>
          </w:tcPr>
          <w:p w14:paraId="55C7CCCD" w14:textId="77777777" w:rsidR="009B5E52" w:rsidRPr="00B513FE" w:rsidRDefault="009B5E52" w:rsidP="009B5E52">
            <w:r w:rsidRPr="00B513FE">
              <w:t>Galutinis variantas</w:t>
            </w:r>
          </w:p>
        </w:tc>
      </w:tr>
      <w:tr w:rsidR="009B5E52" w:rsidRPr="00B513FE" w14:paraId="1E4BA219" w14:textId="77777777" w:rsidTr="009B5E52">
        <w:tc>
          <w:tcPr>
            <w:tcW w:w="1885" w:type="dxa"/>
          </w:tcPr>
          <w:p w14:paraId="01088541" w14:textId="77777777" w:rsidR="009B5E52" w:rsidRPr="00B513FE" w:rsidRDefault="009B5E52" w:rsidP="009B5E52">
            <w:r w:rsidRPr="00B513FE">
              <w:t>Terminas</w:t>
            </w:r>
          </w:p>
        </w:tc>
        <w:tc>
          <w:tcPr>
            <w:tcW w:w="7465" w:type="dxa"/>
          </w:tcPr>
          <w:p w14:paraId="3EECD246" w14:textId="77777777" w:rsidR="009B5E52" w:rsidRPr="00B513FE" w:rsidRDefault="009B5E52" w:rsidP="009B5E52">
            <w:r w:rsidRPr="00B513FE">
              <w:t>2020 Birželis</w:t>
            </w:r>
          </w:p>
        </w:tc>
      </w:tr>
      <w:tr w:rsidR="009B5E52" w:rsidRPr="00B513FE" w14:paraId="37E10573" w14:textId="77777777" w:rsidTr="009B5E52">
        <w:tc>
          <w:tcPr>
            <w:tcW w:w="1885" w:type="dxa"/>
          </w:tcPr>
          <w:p w14:paraId="56964FC7" w14:textId="77777777" w:rsidR="009B5E52" w:rsidRPr="00B513FE" w:rsidRDefault="009B5E52" w:rsidP="009B5E52">
            <w:r w:rsidRPr="00B513FE">
              <w:t>Termino praleidimo pasekmės</w:t>
            </w:r>
          </w:p>
        </w:tc>
        <w:tc>
          <w:tcPr>
            <w:tcW w:w="7465" w:type="dxa"/>
          </w:tcPr>
          <w:p w14:paraId="5F7F760F" w14:textId="77777777" w:rsidR="009B5E52" w:rsidRPr="00B513FE" w:rsidRDefault="009B5E52" w:rsidP="009B5E52">
            <w:r w:rsidRPr="00B513FE">
              <w:t>Prastas užsakovų įvertinimas.</w:t>
            </w:r>
          </w:p>
        </w:tc>
      </w:tr>
    </w:tbl>
    <w:p w14:paraId="4E9AEB1D" w14:textId="77777777" w:rsidR="009B5E52" w:rsidRPr="00B513FE" w:rsidRDefault="009B5E52" w:rsidP="009B5E52"/>
    <w:p w14:paraId="283A8550" w14:textId="77777777" w:rsidR="009B5E52" w:rsidRPr="00B513FE" w:rsidRDefault="009B5E52" w:rsidP="009B5E52">
      <w:pPr>
        <w:pStyle w:val="Heading3"/>
      </w:pPr>
      <w:bookmarkStart w:id="166" w:name="_Toc9702435"/>
      <w:bookmarkStart w:id="167" w:name="_Toc29952567"/>
      <w:r w:rsidRPr="00B513FE">
        <w:t>Sistemos kūrimo biudžeto apribojimai</w:t>
      </w:r>
      <w:bookmarkEnd w:id="166"/>
      <w:bookmarkEnd w:id="167"/>
    </w:p>
    <w:p w14:paraId="6819165E" w14:textId="77777777" w:rsidR="009B5E52" w:rsidRPr="00B513FE" w:rsidRDefault="009B5E52" w:rsidP="009B5E52">
      <w:pPr>
        <w:ind w:firstLine="562"/>
      </w:pPr>
      <w:r w:rsidRPr="00B513FE">
        <w:t>Sistema kuriama kaip mokslinis darbas, vieninteliai naudojami resursai yra laikas.</w:t>
      </w:r>
    </w:p>
    <w:p w14:paraId="257BF8DB" w14:textId="77777777" w:rsidR="009B5E52" w:rsidRPr="00B513FE" w:rsidRDefault="009B5E52" w:rsidP="009B5E52">
      <w:pPr>
        <w:pStyle w:val="Heading3"/>
      </w:pPr>
      <w:bookmarkStart w:id="168" w:name="_17js7qtpjqjl" w:colFirst="0" w:colLast="0"/>
      <w:bookmarkStart w:id="169" w:name="_Toc9702436"/>
      <w:bookmarkStart w:id="170" w:name="_Toc29952568"/>
      <w:bookmarkEnd w:id="168"/>
      <w:r w:rsidRPr="00B513FE">
        <w:t>Organizacijos/politiniai apribojimai</w:t>
      </w:r>
      <w:bookmarkEnd w:id="169"/>
      <w:bookmarkEnd w:id="170"/>
    </w:p>
    <w:p w14:paraId="2006A1D5" w14:textId="77777777" w:rsidR="009B5E52" w:rsidRPr="00B513FE" w:rsidRDefault="009B5E52" w:rsidP="009B5E52">
      <w:pPr>
        <w:ind w:firstLine="562"/>
      </w:pPr>
      <w:r w:rsidRPr="00B513FE">
        <w:t>Sistemai nenumatomi nei organizaciniai nei politiniai apribojimai.</w:t>
      </w:r>
    </w:p>
    <w:p w14:paraId="397B2BAA" w14:textId="77777777" w:rsidR="009B5E52" w:rsidRPr="00B513FE" w:rsidRDefault="009B5E52" w:rsidP="009B5E52">
      <w:pPr>
        <w:pStyle w:val="Heading2"/>
      </w:pPr>
      <w:bookmarkStart w:id="171" w:name="_Toc9702437"/>
      <w:bookmarkStart w:id="172" w:name="_Toc29952569"/>
      <w:r w:rsidRPr="00B513FE">
        <w:t>Sąvokos ir santrumpos</w:t>
      </w:r>
      <w:bookmarkEnd w:id="171"/>
      <w:bookmarkEnd w:id="172"/>
    </w:p>
    <w:p w14:paraId="4546F6F1" w14:textId="65067B1A" w:rsidR="009B5E52" w:rsidRPr="00B513FE" w:rsidRDefault="009B5E52" w:rsidP="009B5E52">
      <w:pPr>
        <w:pStyle w:val="Caption"/>
      </w:pPr>
      <w:bookmarkStart w:id="173" w:name="_Toc9702528"/>
      <w:bookmarkStart w:id="174" w:name="_Toc29952814"/>
      <w:r>
        <w:t>L</w:t>
      </w:r>
      <w:r w:rsidRPr="00B513FE">
        <w:t xml:space="preserve">entelė </w:t>
      </w:r>
      <w:r>
        <w:fldChar w:fldCharType="begin"/>
      </w:r>
      <w:r>
        <w:instrText xml:space="preserve"> SEQ lentelė \* ARABIC </w:instrText>
      </w:r>
      <w:r>
        <w:fldChar w:fldCharType="separate"/>
      </w:r>
      <w:r w:rsidR="00CD325D">
        <w:rPr>
          <w:noProof/>
        </w:rPr>
        <w:t>13</w:t>
      </w:r>
      <w:r>
        <w:rPr>
          <w:noProof/>
        </w:rPr>
        <w:fldChar w:fldCharType="end"/>
      </w:r>
      <w:r w:rsidRPr="00B513FE">
        <w:t xml:space="preserve"> Sąvokos</w:t>
      </w:r>
      <w:bookmarkEnd w:id="173"/>
      <w:bookmarkEnd w:id="174"/>
    </w:p>
    <w:tbl>
      <w:tblPr>
        <w:tblStyle w:val="TableGrid"/>
        <w:tblW w:w="0" w:type="auto"/>
        <w:tblLook w:val="04A0" w:firstRow="1" w:lastRow="0" w:firstColumn="1" w:lastColumn="0" w:noHBand="0" w:noVBand="1"/>
      </w:tblPr>
      <w:tblGrid>
        <w:gridCol w:w="2875"/>
        <w:gridCol w:w="6475"/>
      </w:tblGrid>
      <w:tr w:rsidR="009B5E52" w:rsidRPr="00B513FE" w14:paraId="7D7CAC58" w14:textId="77777777" w:rsidTr="009B5E52">
        <w:tc>
          <w:tcPr>
            <w:tcW w:w="2875" w:type="dxa"/>
          </w:tcPr>
          <w:p w14:paraId="4E7C61C1" w14:textId="77777777" w:rsidR="009B5E52" w:rsidRPr="00B513FE" w:rsidRDefault="009B5E52" w:rsidP="009B5E52">
            <w:r w:rsidRPr="00B513FE">
              <w:lastRenderedPageBreak/>
              <w:t>Sąvokos pavadinimas</w:t>
            </w:r>
          </w:p>
        </w:tc>
        <w:tc>
          <w:tcPr>
            <w:tcW w:w="6475" w:type="dxa"/>
          </w:tcPr>
          <w:p w14:paraId="14BEF9AA" w14:textId="77777777" w:rsidR="009B5E52" w:rsidRPr="00B513FE" w:rsidRDefault="009B5E52" w:rsidP="009B5E52">
            <w:r w:rsidRPr="00B513FE">
              <w:t>Sąvokos aprašymas</w:t>
            </w:r>
          </w:p>
        </w:tc>
      </w:tr>
      <w:tr w:rsidR="009B5E52" w:rsidRPr="00B513FE" w14:paraId="6D107204" w14:textId="77777777" w:rsidTr="009B5E52">
        <w:tc>
          <w:tcPr>
            <w:tcW w:w="2875" w:type="dxa"/>
          </w:tcPr>
          <w:p w14:paraId="32ECB803" w14:textId="77777777" w:rsidR="009B5E52" w:rsidRPr="00B513FE" w:rsidRDefault="009B5E52" w:rsidP="009B5E52">
            <w:r w:rsidRPr="00B513FE">
              <w:t>Neuroninis tinklas</w:t>
            </w:r>
          </w:p>
        </w:tc>
        <w:tc>
          <w:tcPr>
            <w:tcW w:w="6475" w:type="dxa"/>
          </w:tcPr>
          <w:p w14:paraId="3E5C114C" w14:textId="77777777" w:rsidR="009B5E52" w:rsidRPr="00B513FE" w:rsidRDefault="009B5E52" w:rsidP="009B5E52">
            <w:r w:rsidRPr="00B513FE">
              <w:t>Tai užduočių sprendimo sistema, naudojanti mašininį apmokinimą tiksliau išspręsti užduotis.</w:t>
            </w:r>
          </w:p>
        </w:tc>
      </w:tr>
      <w:tr w:rsidR="009B5E52" w:rsidRPr="00B513FE" w14:paraId="3890AC32" w14:textId="77777777" w:rsidTr="009B5E52">
        <w:tc>
          <w:tcPr>
            <w:tcW w:w="2875" w:type="dxa"/>
          </w:tcPr>
          <w:p w14:paraId="2AF2E264" w14:textId="77777777" w:rsidR="009B5E52" w:rsidRPr="00B513FE" w:rsidRDefault="009B5E52" w:rsidP="009B5E52">
            <w:proofErr w:type="spellStart"/>
            <w:r w:rsidRPr="00B513FE">
              <w:t>Symfony</w:t>
            </w:r>
            <w:proofErr w:type="spellEnd"/>
          </w:p>
        </w:tc>
        <w:tc>
          <w:tcPr>
            <w:tcW w:w="6475" w:type="dxa"/>
          </w:tcPr>
          <w:p w14:paraId="42E3CF33" w14:textId="45766678" w:rsidR="009B5E52" w:rsidRPr="00B513FE" w:rsidRDefault="009B5E52" w:rsidP="009B5E52">
            <w:r w:rsidRPr="00B513FE">
              <w:t xml:space="preserve">Tai </w:t>
            </w:r>
            <w:proofErr w:type="spellStart"/>
            <w:r w:rsidRPr="00B513FE">
              <w:t>php</w:t>
            </w:r>
            <w:proofErr w:type="spellEnd"/>
            <w:r w:rsidRPr="00B513FE">
              <w:t xml:space="preserve"> serverio karkasas, skirtas palengvinti internetinių aplikacijų kūrimą. </w:t>
            </w:r>
            <w:sdt>
              <w:sdtPr>
                <w:id w:val="2007158608"/>
                <w:citation/>
              </w:sdtPr>
              <w:sdtContent>
                <w:r w:rsidRPr="00B513FE">
                  <w:fldChar w:fldCharType="begin"/>
                </w:r>
                <w:r w:rsidRPr="00B513FE">
                  <w:instrText xml:space="preserve"> CITATION Sym19 \l 1063 </w:instrText>
                </w:r>
                <w:r w:rsidRPr="00B513FE">
                  <w:fldChar w:fldCharType="separate"/>
                </w:r>
                <w:r w:rsidR="001474C7">
                  <w:rPr>
                    <w:noProof/>
                  </w:rPr>
                  <w:t>(Symfony karkasas, 2019)</w:t>
                </w:r>
                <w:r w:rsidRPr="00B513FE">
                  <w:fldChar w:fldCharType="end"/>
                </w:r>
              </w:sdtContent>
            </w:sdt>
          </w:p>
        </w:tc>
      </w:tr>
      <w:tr w:rsidR="009B5E52" w:rsidRPr="00B513FE" w14:paraId="307A8472" w14:textId="77777777" w:rsidTr="009B5E52">
        <w:tc>
          <w:tcPr>
            <w:tcW w:w="2875" w:type="dxa"/>
          </w:tcPr>
          <w:p w14:paraId="212ADDBF" w14:textId="77777777" w:rsidR="009B5E52" w:rsidRPr="00B513FE" w:rsidRDefault="009B5E52" w:rsidP="009B5E52">
            <w:r w:rsidRPr="00B513FE">
              <w:t>Modelis</w:t>
            </w:r>
          </w:p>
        </w:tc>
        <w:tc>
          <w:tcPr>
            <w:tcW w:w="6475" w:type="dxa"/>
          </w:tcPr>
          <w:p w14:paraId="0489AB3A" w14:textId="77777777" w:rsidR="009B5E52" w:rsidRPr="00B513FE" w:rsidRDefault="009B5E52" w:rsidP="009B5E52">
            <w:r w:rsidRPr="00B513FE">
              <w:t>Neuroninių tinklų modelis.</w:t>
            </w:r>
          </w:p>
        </w:tc>
      </w:tr>
      <w:tr w:rsidR="009B5E52" w:rsidRPr="00B513FE" w14:paraId="234EEFC5" w14:textId="77777777" w:rsidTr="009B5E52">
        <w:tc>
          <w:tcPr>
            <w:tcW w:w="2875" w:type="dxa"/>
          </w:tcPr>
          <w:p w14:paraId="6737E1FA" w14:textId="77777777" w:rsidR="009B5E52" w:rsidRPr="00B513FE" w:rsidRDefault="009B5E52" w:rsidP="009B5E52">
            <w:proofErr w:type="spellStart"/>
            <w:r w:rsidRPr="00B513FE">
              <w:t>DeepLab</w:t>
            </w:r>
            <w:proofErr w:type="spellEnd"/>
          </w:p>
        </w:tc>
        <w:tc>
          <w:tcPr>
            <w:tcW w:w="6475" w:type="dxa"/>
          </w:tcPr>
          <w:p w14:paraId="65E5287B" w14:textId="6B2BC931" w:rsidR="009B5E52" w:rsidRPr="00B513FE" w:rsidRDefault="009B5E52" w:rsidP="009B5E52">
            <w:r w:rsidRPr="00B513FE">
              <w:t xml:space="preserve">Neuroninių tinklų modelis skirtas paveikslėlių segmentacijai. </w:t>
            </w:r>
            <w:sdt>
              <w:sdtPr>
                <w:id w:val="727582424"/>
                <w:citation/>
              </w:sdtPr>
              <w:sdtContent>
                <w:r w:rsidRPr="00B513FE">
                  <w:fldChar w:fldCharType="begin"/>
                </w:r>
                <w:r w:rsidRPr="00B513FE">
                  <w:instrText xml:space="preserve"> CITATION Dee19 \l 1063 </w:instrText>
                </w:r>
                <w:r w:rsidRPr="00B513FE">
                  <w:fldChar w:fldCharType="separate"/>
                </w:r>
                <w:r w:rsidR="001474C7">
                  <w:rPr>
                    <w:noProof/>
                  </w:rPr>
                  <w:t>(DeepLab resnet, 2019)</w:t>
                </w:r>
                <w:r w:rsidRPr="00B513FE">
                  <w:fldChar w:fldCharType="end"/>
                </w:r>
              </w:sdtContent>
            </w:sdt>
          </w:p>
        </w:tc>
      </w:tr>
      <w:tr w:rsidR="009B5E52" w:rsidRPr="00B513FE" w14:paraId="1F60A2C6" w14:textId="77777777" w:rsidTr="009B5E52">
        <w:tc>
          <w:tcPr>
            <w:tcW w:w="2875" w:type="dxa"/>
          </w:tcPr>
          <w:p w14:paraId="2651206D" w14:textId="77777777" w:rsidR="009B5E52" w:rsidRPr="00B513FE" w:rsidRDefault="009B5E52" w:rsidP="009B5E52">
            <w:proofErr w:type="spellStart"/>
            <w:r w:rsidRPr="00B513FE">
              <w:t>Crawler</w:t>
            </w:r>
            <w:proofErr w:type="spellEnd"/>
          </w:p>
        </w:tc>
        <w:tc>
          <w:tcPr>
            <w:tcW w:w="6475" w:type="dxa"/>
          </w:tcPr>
          <w:p w14:paraId="1155B07F" w14:textId="77777777" w:rsidR="009B5E52" w:rsidRPr="00B513FE" w:rsidRDefault="009B5E52" w:rsidP="009B5E52">
            <w:r w:rsidRPr="00B513FE">
              <w:t>Internetinio puslapio skaitytuvas.</w:t>
            </w:r>
          </w:p>
        </w:tc>
      </w:tr>
      <w:tr w:rsidR="009B5E52" w:rsidRPr="00B513FE" w14:paraId="425D45BE" w14:textId="77777777" w:rsidTr="009B5E52">
        <w:tc>
          <w:tcPr>
            <w:tcW w:w="2875" w:type="dxa"/>
          </w:tcPr>
          <w:p w14:paraId="595146F7" w14:textId="77777777" w:rsidR="009B5E52" w:rsidRPr="00B513FE" w:rsidRDefault="009B5E52" w:rsidP="009B5E52">
            <w:proofErr w:type="spellStart"/>
            <w:r w:rsidRPr="00B513FE">
              <w:t>TensorFlow</w:t>
            </w:r>
            <w:proofErr w:type="spellEnd"/>
          </w:p>
        </w:tc>
        <w:tc>
          <w:tcPr>
            <w:tcW w:w="6475" w:type="dxa"/>
          </w:tcPr>
          <w:p w14:paraId="1E1C650C" w14:textId="2F4DA2DC" w:rsidR="009B5E52" w:rsidRPr="00B513FE" w:rsidRDefault="009B5E52" w:rsidP="009B5E52">
            <w:r w:rsidRPr="00B513FE">
              <w:t xml:space="preserve">Neuroninių tinklų biblioteka </w:t>
            </w:r>
            <w:proofErr w:type="spellStart"/>
            <w:r w:rsidRPr="00B513FE">
              <w:t>python</w:t>
            </w:r>
            <w:proofErr w:type="spellEnd"/>
            <w:r w:rsidRPr="00B513FE">
              <w:t xml:space="preserve"> kalbai </w:t>
            </w:r>
            <w:sdt>
              <w:sdtPr>
                <w:id w:val="-100884410"/>
                <w:citation/>
              </w:sdtPr>
              <w:sdtContent>
                <w:r w:rsidRPr="00B513FE">
                  <w:fldChar w:fldCharType="begin"/>
                </w:r>
                <w:r w:rsidRPr="00B513FE">
                  <w:instrText xml:space="preserve"> CITATION Ten19 \l 1063 </w:instrText>
                </w:r>
                <w:r w:rsidRPr="00B513FE">
                  <w:fldChar w:fldCharType="separate"/>
                </w:r>
                <w:r w:rsidR="001474C7">
                  <w:rPr>
                    <w:noProof/>
                  </w:rPr>
                  <w:t>(TensorFlow, 2019)</w:t>
                </w:r>
                <w:r w:rsidRPr="00B513FE">
                  <w:fldChar w:fldCharType="end"/>
                </w:r>
              </w:sdtContent>
            </w:sdt>
          </w:p>
        </w:tc>
      </w:tr>
      <w:tr w:rsidR="009B5E52" w:rsidRPr="00B513FE" w14:paraId="50B3C85A" w14:textId="77777777" w:rsidTr="009B5E52">
        <w:tc>
          <w:tcPr>
            <w:tcW w:w="2875" w:type="dxa"/>
          </w:tcPr>
          <w:p w14:paraId="0F494F56" w14:textId="77777777" w:rsidR="009B5E52" w:rsidRPr="00B513FE" w:rsidRDefault="009B5E52" w:rsidP="009B5E52">
            <w:proofErr w:type="spellStart"/>
            <w:r w:rsidRPr="00B513FE">
              <w:t>Cronjob</w:t>
            </w:r>
            <w:proofErr w:type="spellEnd"/>
          </w:p>
        </w:tc>
        <w:tc>
          <w:tcPr>
            <w:tcW w:w="6475" w:type="dxa"/>
          </w:tcPr>
          <w:p w14:paraId="0A754A65" w14:textId="77777777" w:rsidR="009B5E52" w:rsidRPr="00B513FE" w:rsidRDefault="009B5E52" w:rsidP="009B5E52">
            <w:r w:rsidRPr="00B513FE">
              <w:t>Programa paleidžianti komandas suplanuotais intervalais.</w:t>
            </w:r>
          </w:p>
        </w:tc>
      </w:tr>
    </w:tbl>
    <w:p w14:paraId="1C19FF5C" w14:textId="77777777" w:rsidR="009B5E52" w:rsidRPr="00B513FE" w:rsidRDefault="009B5E52" w:rsidP="009B5E52"/>
    <w:p w14:paraId="2C663E05" w14:textId="77777777" w:rsidR="009B5E52" w:rsidRPr="00B513FE" w:rsidRDefault="009B5E52" w:rsidP="009B5E52">
      <w:pPr>
        <w:pStyle w:val="Heading2"/>
      </w:pPr>
      <w:bookmarkStart w:id="175" w:name="_lwlg4sminhl0" w:colFirst="0" w:colLast="0"/>
      <w:bookmarkStart w:id="176" w:name="_Toc9702438"/>
      <w:bookmarkStart w:id="177" w:name="_Toc29952570"/>
      <w:bookmarkEnd w:id="175"/>
      <w:r w:rsidRPr="00B513FE">
        <w:t>Svarbūs faktai ir prielaidos</w:t>
      </w:r>
      <w:bookmarkEnd w:id="176"/>
      <w:bookmarkEnd w:id="177"/>
    </w:p>
    <w:p w14:paraId="6966183C" w14:textId="77777777" w:rsidR="009B5E52" w:rsidRPr="00B513FE" w:rsidRDefault="009B5E52" w:rsidP="009B5E52">
      <w:pPr>
        <w:pStyle w:val="Heading3"/>
      </w:pPr>
      <w:bookmarkStart w:id="178" w:name="_Toc9702439"/>
      <w:bookmarkStart w:id="179" w:name="_Toc29952571"/>
      <w:r w:rsidRPr="00B513FE">
        <w:t>Faktai</w:t>
      </w:r>
      <w:bookmarkEnd w:id="178"/>
      <w:bookmarkEnd w:id="179"/>
    </w:p>
    <w:p w14:paraId="0CBCAE83" w14:textId="77777777" w:rsidR="009B5E52" w:rsidRPr="00B513FE" w:rsidRDefault="009B5E52" w:rsidP="009B5E52">
      <w:pPr>
        <w:ind w:firstLine="562"/>
      </w:pPr>
      <w:r w:rsidRPr="00B513FE">
        <w:t>Šiuo metu nėra išskirtinų faktų, kurie nėra įtraukti į reikalavimus.</w:t>
      </w:r>
    </w:p>
    <w:p w14:paraId="3D7F7C9B" w14:textId="77777777" w:rsidR="009B5E52" w:rsidRPr="00B513FE" w:rsidRDefault="009B5E52" w:rsidP="009B5E52">
      <w:pPr>
        <w:pStyle w:val="Heading3"/>
      </w:pPr>
      <w:bookmarkStart w:id="180" w:name="_Toc9702440"/>
      <w:bookmarkStart w:id="181" w:name="_Toc29952572"/>
      <w:r w:rsidRPr="00B513FE">
        <w:t>Veiklos taisyklės</w:t>
      </w:r>
      <w:bookmarkEnd w:id="180"/>
      <w:bookmarkEnd w:id="181"/>
    </w:p>
    <w:p w14:paraId="5EDC15CE" w14:textId="77777777" w:rsidR="009B5E52" w:rsidRPr="00B513FE" w:rsidRDefault="009B5E52" w:rsidP="009B5E52">
      <w:pPr>
        <w:pStyle w:val="Heading3"/>
      </w:pPr>
      <w:bookmarkStart w:id="182" w:name="_uy5206kf73ty" w:colFirst="0" w:colLast="0"/>
      <w:bookmarkStart w:id="183" w:name="_Toc9702441"/>
      <w:bookmarkStart w:id="184" w:name="_Toc29952573"/>
      <w:bookmarkEnd w:id="182"/>
      <w:r w:rsidRPr="00B513FE">
        <w:t>Prielaidos</w:t>
      </w:r>
      <w:bookmarkEnd w:id="183"/>
      <w:bookmarkEnd w:id="184"/>
    </w:p>
    <w:p w14:paraId="3C3D7553" w14:textId="77777777" w:rsidR="009B5E52" w:rsidRPr="00B513FE" w:rsidRDefault="009B5E52" w:rsidP="009B5E52">
      <w:pPr>
        <w:ind w:firstLine="562"/>
      </w:pPr>
      <w:bookmarkStart w:id="185" w:name="_Hlk9629923"/>
      <w:r w:rsidRPr="00B513FE">
        <w:t>Šiuo metu nėra išskirtinų prielaidų, kurios nėra įtrauktos į reikalavimus.</w:t>
      </w:r>
    </w:p>
    <w:p w14:paraId="1CCAC3CD" w14:textId="77777777" w:rsidR="009B5E52" w:rsidRPr="00B513FE" w:rsidRDefault="009B5E52" w:rsidP="009B5E52">
      <w:pPr>
        <w:pStyle w:val="Heading2"/>
      </w:pPr>
      <w:bookmarkStart w:id="186" w:name="_dtec4fmzyon3" w:colFirst="0" w:colLast="0"/>
      <w:bookmarkStart w:id="187" w:name="_Toc9702442"/>
      <w:bookmarkStart w:id="188" w:name="_Toc29952574"/>
      <w:bookmarkEnd w:id="185"/>
      <w:bookmarkEnd w:id="186"/>
      <w:r w:rsidRPr="00B513FE">
        <w:t>Veiklos sudėtis</w:t>
      </w:r>
      <w:bookmarkEnd w:id="187"/>
      <w:bookmarkEnd w:id="188"/>
    </w:p>
    <w:p w14:paraId="29C6505D" w14:textId="77777777" w:rsidR="009B5E52" w:rsidRPr="00B513FE" w:rsidRDefault="009B5E52" w:rsidP="009B5E52">
      <w:pPr>
        <w:pStyle w:val="Heading3"/>
      </w:pPr>
      <w:bookmarkStart w:id="189" w:name="_Toc9702443"/>
      <w:bookmarkStart w:id="190" w:name="_Toc29952575"/>
      <w:r w:rsidRPr="00B513FE">
        <w:t>Esama padėtis</w:t>
      </w:r>
      <w:bookmarkEnd w:id="189"/>
      <w:bookmarkEnd w:id="190"/>
    </w:p>
    <w:p w14:paraId="3805BECD" w14:textId="77777777" w:rsidR="009B5E52" w:rsidRPr="00B513FE" w:rsidRDefault="009B5E52" w:rsidP="009B5E52">
      <w:pPr>
        <w:ind w:firstLine="562"/>
      </w:pPr>
      <w:r w:rsidRPr="00B513FE">
        <w:t>Sistemos paskirtis yra padėti analizuoti UI ir UX dizainus remiantis populiariose svetainėse naudojamais dizainais. Pagal paskirtį – dabartinė padėtis yra, kad tai turi atlikti pats programuotojas – lyginti savo dizainą su kitais, esančiais populiariuose puslapiuose.</w:t>
      </w:r>
    </w:p>
    <w:p w14:paraId="4F758F18" w14:textId="77777777" w:rsidR="009B5E52" w:rsidRPr="00B513FE" w:rsidRDefault="009B5E52" w:rsidP="009B5E52">
      <w:pPr>
        <w:pStyle w:val="Heading3"/>
      </w:pPr>
      <w:bookmarkStart w:id="191" w:name="_Toc9702444"/>
      <w:bookmarkStart w:id="192" w:name="_Toc29952576"/>
      <w:r w:rsidRPr="00B513FE">
        <w:t>Veiklos kontekstas</w:t>
      </w:r>
      <w:bookmarkEnd w:id="191"/>
      <w:bookmarkEnd w:id="192"/>
    </w:p>
    <w:p w14:paraId="6BFF76A4" w14:textId="77777777" w:rsidR="009B5E52" w:rsidRPr="00B513FE" w:rsidRDefault="009B5E52" w:rsidP="009B5E52">
      <w:r w:rsidRPr="00B513FE">
        <w:rPr>
          <w:noProof/>
        </w:rPr>
        <w:lastRenderedPageBreak/>
        <w:drawing>
          <wp:inline distT="0" distB="0" distL="0" distR="0" wp14:anchorId="46751B77" wp14:editId="15AB78C1">
            <wp:extent cx="4010025" cy="39840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5223" cy="3989262"/>
                    </a:xfrm>
                    <a:prstGeom prst="rect">
                      <a:avLst/>
                    </a:prstGeom>
                    <a:noFill/>
                    <a:ln>
                      <a:noFill/>
                    </a:ln>
                  </pic:spPr>
                </pic:pic>
              </a:graphicData>
            </a:graphic>
          </wp:inline>
        </w:drawing>
      </w:r>
    </w:p>
    <w:p w14:paraId="42775323" w14:textId="3B97B5A5" w:rsidR="009B5E52" w:rsidRPr="00B513FE" w:rsidRDefault="009B5E52" w:rsidP="009B5E52">
      <w:pPr>
        <w:pStyle w:val="Caption"/>
      </w:pPr>
      <w:bookmarkStart w:id="193" w:name="_Ref9285469"/>
      <w:bookmarkStart w:id="194" w:name="_Toc9702585"/>
      <w:bookmarkStart w:id="195" w:name="_Toc29952739"/>
      <w:r>
        <w:t>Pav</w:t>
      </w:r>
      <w:r w:rsidRPr="00B513FE">
        <w:t xml:space="preserve">. </w:t>
      </w:r>
      <w:r>
        <w:fldChar w:fldCharType="begin"/>
      </w:r>
      <w:r>
        <w:instrText xml:space="preserve"> SEQ pav. \* ARABIC </w:instrText>
      </w:r>
      <w:r>
        <w:fldChar w:fldCharType="separate"/>
      </w:r>
      <w:r w:rsidR="00CD325D">
        <w:rPr>
          <w:noProof/>
        </w:rPr>
        <w:t>13</w:t>
      </w:r>
      <w:r>
        <w:rPr>
          <w:noProof/>
        </w:rPr>
        <w:fldChar w:fldCharType="end"/>
      </w:r>
      <w:bookmarkEnd w:id="193"/>
      <w:r w:rsidRPr="00B513FE">
        <w:t xml:space="preserve"> Veiklos konteksto diagrama</w:t>
      </w:r>
      <w:bookmarkEnd w:id="194"/>
      <w:bookmarkEnd w:id="195"/>
    </w:p>
    <w:p w14:paraId="76BD2C5F" w14:textId="71217545" w:rsidR="009B5E52" w:rsidRPr="00B513FE" w:rsidRDefault="009B5E52" w:rsidP="009B5E52">
      <w:pPr>
        <w:ind w:firstLine="562"/>
      </w:pPr>
      <w:r w:rsidRPr="00B513FE">
        <w:fldChar w:fldCharType="begin"/>
      </w:r>
      <w:r w:rsidRPr="00B513FE">
        <w:instrText xml:space="preserve"> REF _Ref9285469 \h </w:instrText>
      </w:r>
      <w:r w:rsidRPr="00B513FE">
        <w:fldChar w:fldCharType="separate"/>
      </w:r>
      <w:r w:rsidR="00CD325D">
        <w:t>Pav</w:t>
      </w:r>
      <w:r w:rsidR="00CD325D" w:rsidRPr="00B513FE">
        <w:t xml:space="preserve">. </w:t>
      </w:r>
      <w:r w:rsidR="00CD325D">
        <w:rPr>
          <w:noProof/>
        </w:rPr>
        <w:t>13</w:t>
      </w:r>
      <w:r w:rsidRPr="00B513FE">
        <w:fldChar w:fldCharType="end"/>
      </w:r>
      <w:r w:rsidRPr="00B513FE">
        <w:t xml:space="preserve"> atvaizduoja veiklos kontekstą. Veiklos konteksto pagrindiniai dalyviai yra informacinės sistemos iš kurių bus renkamos nuotraukos ir vartotojai kurie atliks savo analizes sistemoje.</w:t>
      </w:r>
    </w:p>
    <w:p w14:paraId="525C1D5D" w14:textId="77777777" w:rsidR="009B5E52" w:rsidRPr="00B513FE" w:rsidRDefault="009B5E52" w:rsidP="009B5E52"/>
    <w:p w14:paraId="32DF6582" w14:textId="77777777" w:rsidR="009B5E52" w:rsidRPr="00B513FE" w:rsidRDefault="009B5E52" w:rsidP="009B5E52">
      <w:pPr>
        <w:pStyle w:val="Heading2"/>
      </w:pPr>
      <w:bookmarkStart w:id="196" w:name="_22qsmy1gqrlo" w:colFirst="0" w:colLast="0"/>
      <w:bookmarkStart w:id="197" w:name="_Toc9702445"/>
      <w:bookmarkStart w:id="198" w:name="_Toc29952577"/>
      <w:bookmarkEnd w:id="196"/>
      <w:r w:rsidRPr="009B5E52">
        <w:t>Veiklos</w:t>
      </w:r>
      <w:r w:rsidRPr="00B513FE">
        <w:t xml:space="preserve"> suskaidymas (įvykių specifikacija)</w:t>
      </w:r>
      <w:bookmarkEnd w:id="197"/>
      <w:bookmarkEnd w:id="198"/>
    </w:p>
    <w:p w14:paraId="3F45F535" w14:textId="29DC3018" w:rsidR="009B5E52" w:rsidRPr="00B513FE" w:rsidRDefault="009B5E52" w:rsidP="009B5E52">
      <w:pPr>
        <w:pStyle w:val="Caption"/>
      </w:pPr>
      <w:bookmarkStart w:id="199" w:name="_Toc9702529"/>
      <w:bookmarkStart w:id="200" w:name="_Toc29952815"/>
      <w:r>
        <w:t>L</w:t>
      </w:r>
      <w:r w:rsidRPr="00B513FE">
        <w:t xml:space="preserve">entelė </w:t>
      </w:r>
      <w:r>
        <w:fldChar w:fldCharType="begin"/>
      </w:r>
      <w:r>
        <w:instrText xml:space="preserve"> SEQ lentelė \* ARABIC </w:instrText>
      </w:r>
      <w:r>
        <w:fldChar w:fldCharType="separate"/>
      </w:r>
      <w:r w:rsidR="00CD325D">
        <w:rPr>
          <w:noProof/>
        </w:rPr>
        <w:t>14</w:t>
      </w:r>
      <w:r>
        <w:rPr>
          <w:noProof/>
        </w:rPr>
        <w:fldChar w:fldCharType="end"/>
      </w:r>
      <w:r w:rsidRPr="00B513FE">
        <w:t xml:space="preserve"> Registracijos įvykis</w:t>
      </w:r>
      <w:bookmarkEnd w:id="199"/>
      <w:bookmarkEnd w:id="200"/>
    </w:p>
    <w:tbl>
      <w:tblPr>
        <w:tblStyle w:val="TableGrid"/>
        <w:tblW w:w="0" w:type="auto"/>
        <w:tblLook w:val="04A0" w:firstRow="1" w:lastRow="0" w:firstColumn="1" w:lastColumn="0" w:noHBand="0" w:noVBand="1"/>
      </w:tblPr>
      <w:tblGrid>
        <w:gridCol w:w="2065"/>
        <w:gridCol w:w="7285"/>
      </w:tblGrid>
      <w:tr w:rsidR="009B5E52" w:rsidRPr="00B513FE" w14:paraId="2D392450" w14:textId="77777777" w:rsidTr="009B5E52">
        <w:tc>
          <w:tcPr>
            <w:tcW w:w="2065" w:type="dxa"/>
          </w:tcPr>
          <w:p w14:paraId="79DCC8F1" w14:textId="77777777" w:rsidR="009B5E52" w:rsidRPr="00B513FE" w:rsidRDefault="009B5E52" w:rsidP="009B5E52">
            <w:r w:rsidRPr="00B513FE">
              <w:t>Pavadinimas</w:t>
            </w:r>
          </w:p>
        </w:tc>
        <w:tc>
          <w:tcPr>
            <w:tcW w:w="7285" w:type="dxa"/>
          </w:tcPr>
          <w:p w14:paraId="2615CBD3" w14:textId="77777777" w:rsidR="009B5E52" w:rsidRPr="00B513FE" w:rsidRDefault="009B5E52" w:rsidP="009B5E52">
            <w:r w:rsidRPr="00B513FE">
              <w:t>1. Registracija</w:t>
            </w:r>
          </w:p>
        </w:tc>
      </w:tr>
      <w:tr w:rsidR="009B5E52" w:rsidRPr="00B513FE" w14:paraId="442F8D27" w14:textId="77777777" w:rsidTr="009B5E52">
        <w:tc>
          <w:tcPr>
            <w:tcW w:w="2065" w:type="dxa"/>
          </w:tcPr>
          <w:p w14:paraId="0432CF8F" w14:textId="77777777" w:rsidR="009B5E52" w:rsidRPr="00B513FE" w:rsidRDefault="009B5E52" w:rsidP="009B5E52">
            <w:r w:rsidRPr="00B513FE">
              <w:t>Aprašymas</w:t>
            </w:r>
          </w:p>
        </w:tc>
        <w:tc>
          <w:tcPr>
            <w:tcW w:w="7285" w:type="dxa"/>
          </w:tcPr>
          <w:p w14:paraId="2C5140CC" w14:textId="77777777" w:rsidR="009B5E52" w:rsidRPr="00B513FE" w:rsidRDefault="009B5E52" w:rsidP="009B5E52">
            <w:r w:rsidRPr="00B513FE">
              <w:t>Registracija prisijungimui prie sistemos</w:t>
            </w:r>
          </w:p>
        </w:tc>
      </w:tr>
      <w:tr w:rsidR="009B5E52" w:rsidRPr="00B513FE" w14:paraId="3B35AC29" w14:textId="77777777" w:rsidTr="009B5E52">
        <w:tc>
          <w:tcPr>
            <w:tcW w:w="2065" w:type="dxa"/>
          </w:tcPr>
          <w:p w14:paraId="6F46F019" w14:textId="77777777" w:rsidR="009B5E52" w:rsidRPr="00B513FE" w:rsidRDefault="009B5E52" w:rsidP="009B5E52">
            <w:r w:rsidRPr="00B513FE">
              <w:t>Įeinantys duomenys</w:t>
            </w:r>
          </w:p>
        </w:tc>
        <w:tc>
          <w:tcPr>
            <w:tcW w:w="7285" w:type="dxa"/>
          </w:tcPr>
          <w:p w14:paraId="0F75F49C" w14:textId="77777777" w:rsidR="009B5E52" w:rsidRPr="00B513FE" w:rsidRDefault="009B5E52" w:rsidP="009B5E52">
            <w:r w:rsidRPr="00B513FE">
              <w:t>Vartotojo duomenys</w:t>
            </w:r>
          </w:p>
        </w:tc>
      </w:tr>
      <w:tr w:rsidR="009B5E52" w:rsidRPr="00B513FE" w14:paraId="75B763E6" w14:textId="77777777" w:rsidTr="009B5E52">
        <w:tc>
          <w:tcPr>
            <w:tcW w:w="2065" w:type="dxa"/>
          </w:tcPr>
          <w:p w14:paraId="151A702C" w14:textId="77777777" w:rsidR="009B5E52" w:rsidRPr="00B513FE" w:rsidRDefault="009B5E52" w:rsidP="009B5E52">
            <w:r w:rsidRPr="00B513FE">
              <w:t>Išeinantys duomenys</w:t>
            </w:r>
          </w:p>
        </w:tc>
        <w:tc>
          <w:tcPr>
            <w:tcW w:w="7285" w:type="dxa"/>
          </w:tcPr>
          <w:p w14:paraId="324E0234" w14:textId="77777777" w:rsidR="009B5E52" w:rsidRPr="00B513FE" w:rsidRDefault="009B5E52" w:rsidP="009B5E52">
            <w:r w:rsidRPr="00B513FE">
              <w:t>Peradresavimas į prisijungimo puslapį</w:t>
            </w:r>
          </w:p>
        </w:tc>
      </w:tr>
    </w:tbl>
    <w:p w14:paraId="178054AF" w14:textId="77777777" w:rsidR="009B5E52" w:rsidRPr="00B513FE" w:rsidRDefault="009B5E52" w:rsidP="009B5E52"/>
    <w:p w14:paraId="313D873B" w14:textId="549A74DA" w:rsidR="009B5E52" w:rsidRPr="00B513FE" w:rsidRDefault="009B5E52" w:rsidP="009B5E52">
      <w:pPr>
        <w:pStyle w:val="Caption"/>
      </w:pPr>
      <w:bookmarkStart w:id="201" w:name="_Toc9702530"/>
      <w:bookmarkStart w:id="202" w:name="_Toc29952816"/>
      <w:r>
        <w:t>L</w:t>
      </w:r>
      <w:r w:rsidRPr="00B513FE">
        <w:t xml:space="preserve">entelė </w:t>
      </w:r>
      <w:r>
        <w:fldChar w:fldCharType="begin"/>
      </w:r>
      <w:r>
        <w:instrText xml:space="preserve"> SEQ lentelė \* ARABIC </w:instrText>
      </w:r>
      <w:r>
        <w:fldChar w:fldCharType="separate"/>
      </w:r>
      <w:r w:rsidR="00CD325D">
        <w:rPr>
          <w:noProof/>
        </w:rPr>
        <w:t>15</w:t>
      </w:r>
      <w:r>
        <w:rPr>
          <w:noProof/>
        </w:rPr>
        <w:fldChar w:fldCharType="end"/>
      </w:r>
      <w:r w:rsidRPr="00B513FE">
        <w:t xml:space="preserve"> Prisijungimo įvykis</w:t>
      </w:r>
      <w:bookmarkEnd w:id="201"/>
      <w:bookmarkEnd w:id="202"/>
    </w:p>
    <w:tbl>
      <w:tblPr>
        <w:tblStyle w:val="TableGrid"/>
        <w:tblW w:w="0" w:type="auto"/>
        <w:tblLook w:val="04A0" w:firstRow="1" w:lastRow="0" w:firstColumn="1" w:lastColumn="0" w:noHBand="0" w:noVBand="1"/>
      </w:tblPr>
      <w:tblGrid>
        <w:gridCol w:w="2065"/>
        <w:gridCol w:w="7285"/>
      </w:tblGrid>
      <w:tr w:rsidR="009B5E52" w:rsidRPr="00B513FE" w14:paraId="66A654DF" w14:textId="77777777" w:rsidTr="009B5E52">
        <w:tc>
          <w:tcPr>
            <w:tcW w:w="2065" w:type="dxa"/>
          </w:tcPr>
          <w:p w14:paraId="2079AB1E" w14:textId="77777777" w:rsidR="009B5E52" w:rsidRPr="00B513FE" w:rsidRDefault="009B5E52" w:rsidP="009B5E52">
            <w:r w:rsidRPr="00B513FE">
              <w:t>Pavadinimas</w:t>
            </w:r>
          </w:p>
        </w:tc>
        <w:tc>
          <w:tcPr>
            <w:tcW w:w="7285" w:type="dxa"/>
          </w:tcPr>
          <w:p w14:paraId="76A658B7" w14:textId="77777777" w:rsidR="009B5E52" w:rsidRPr="00B513FE" w:rsidRDefault="009B5E52" w:rsidP="009B5E52">
            <w:r w:rsidRPr="00B513FE">
              <w:t>2. Prisijungimas</w:t>
            </w:r>
          </w:p>
        </w:tc>
      </w:tr>
      <w:tr w:rsidR="009B5E52" w:rsidRPr="00B513FE" w14:paraId="4E6CD03C" w14:textId="77777777" w:rsidTr="009B5E52">
        <w:tc>
          <w:tcPr>
            <w:tcW w:w="2065" w:type="dxa"/>
          </w:tcPr>
          <w:p w14:paraId="1612DA89" w14:textId="77777777" w:rsidR="009B5E52" w:rsidRPr="00B513FE" w:rsidRDefault="009B5E52" w:rsidP="009B5E52">
            <w:r w:rsidRPr="00B513FE">
              <w:t>Aprašymas</w:t>
            </w:r>
          </w:p>
        </w:tc>
        <w:tc>
          <w:tcPr>
            <w:tcW w:w="7285" w:type="dxa"/>
          </w:tcPr>
          <w:p w14:paraId="6C568658" w14:textId="77777777" w:rsidR="009B5E52" w:rsidRPr="00B513FE" w:rsidRDefault="009B5E52" w:rsidP="009B5E52">
            <w:r w:rsidRPr="00B513FE">
              <w:t>Registruotas vartotojas prisijungia prie sistemos</w:t>
            </w:r>
          </w:p>
        </w:tc>
      </w:tr>
      <w:tr w:rsidR="009B5E52" w:rsidRPr="00B513FE" w14:paraId="22F816A3" w14:textId="77777777" w:rsidTr="009B5E52">
        <w:tc>
          <w:tcPr>
            <w:tcW w:w="2065" w:type="dxa"/>
          </w:tcPr>
          <w:p w14:paraId="3F7D67C9" w14:textId="77777777" w:rsidR="009B5E52" w:rsidRPr="00B513FE" w:rsidRDefault="009B5E52" w:rsidP="009B5E52">
            <w:r w:rsidRPr="00B513FE">
              <w:t>Įeinantys duomenys</w:t>
            </w:r>
          </w:p>
        </w:tc>
        <w:tc>
          <w:tcPr>
            <w:tcW w:w="7285" w:type="dxa"/>
          </w:tcPr>
          <w:p w14:paraId="490369A1" w14:textId="77777777" w:rsidR="009B5E52" w:rsidRPr="00B513FE" w:rsidRDefault="009B5E52" w:rsidP="009B5E52">
            <w:r w:rsidRPr="00B513FE">
              <w:t>Vartotojo duomenys</w:t>
            </w:r>
          </w:p>
        </w:tc>
      </w:tr>
      <w:tr w:rsidR="009B5E52" w:rsidRPr="00B513FE" w14:paraId="212720B9" w14:textId="77777777" w:rsidTr="009B5E52">
        <w:tc>
          <w:tcPr>
            <w:tcW w:w="2065" w:type="dxa"/>
          </w:tcPr>
          <w:p w14:paraId="22893A31" w14:textId="77777777" w:rsidR="009B5E52" w:rsidRPr="00B513FE" w:rsidRDefault="009B5E52" w:rsidP="009B5E52">
            <w:r w:rsidRPr="00B513FE">
              <w:t>Išeinantys duomenys</w:t>
            </w:r>
          </w:p>
        </w:tc>
        <w:tc>
          <w:tcPr>
            <w:tcW w:w="7285" w:type="dxa"/>
          </w:tcPr>
          <w:p w14:paraId="058A2E84" w14:textId="77777777" w:rsidR="009B5E52" w:rsidRPr="00B513FE" w:rsidRDefault="009B5E52" w:rsidP="009B5E52">
            <w:r w:rsidRPr="00B513FE">
              <w:t>Peradresavimas į pagrindinį puslapį</w:t>
            </w:r>
          </w:p>
        </w:tc>
      </w:tr>
    </w:tbl>
    <w:p w14:paraId="751F1778" w14:textId="77777777" w:rsidR="009B5E52" w:rsidRPr="00B513FE" w:rsidRDefault="009B5E52" w:rsidP="009B5E52"/>
    <w:p w14:paraId="44D454A0" w14:textId="7F933C92" w:rsidR="009B5E52" w:rsidRPr="00B513FE" w:rsidRDefault="009B5E52" w:rsidP="009B5E52">
      <w:pPr>
        <w:pStyle w:val="Caption"/>
      </w:pPr>
      <w:bookmarkStart w:id="203" w:name="_Toc9702531"/>
      <w:bookmarkStart w:id="204" w:name="_Toc29952817"/>
      <w:r>
        <w:t>L</w:t>
      </w:r>
      <w:r w:rsidRPr="00B513FE">
        <w:t xml:space="preserve">entelė </w:t>
      </w:r>
      <w:r>
        <w:fldChar w:fldCharType="begin"/>
      </w:r>
      <w:r>
        <w:instrText xml:space="preserve"> SEQ lentelė \* ARABIC </w:instrText>
      </w:r>
      <w:r>
        <w:fldChar w:fldCharType="separate"/>
      </w:r>
      <w:r w:rsidR="00CD325D">
        <w:rPr>
          <w:noProof/>
        </w:rPr>
        <w:t>16</w:t>
      </w:r>
      <w:r>
        <w:rPr>
          <w:noProof/>
        </w:rPr>
        <w:fldChar w:fldCharType="end"/>
      </w:r>
      <w:r w:rsidRPr="00B513FE">
        <w:t xml:space="preserve"> Atsijungimo įvykis</w:t>
      </w:r>
      <w:bookmarkEnd w:id="203"/>
      <w:bookmarkEnd w:id="204"/>
    </w:p>
    <w:tbl>
      <w:tblPr>
        <w:tblStyle w:val="TableGrid"/>
        <w:tblW w:w="0" w:type="auto"/>
        <w:tblLook w:val="04A0" w:firstRow="1" w:lastRow="0" w:firstColumn="1" w:lastColumn="0" w:noHBand="0" w:noVBand="1"/>
      </w:tblPr>
      <w:tblGrid>
        <w:gridCol w:w="2065"/>
        <w:gridCol w:w="7285"/>
      </w:tblGrid>
      <w:tr w:rsidR="009B5E52" w:rsidRPr="00B513FE" w14:paraId="292E0B7D" w14:textId="77777777" w:rsidTr="009B5E52">
        <w:tc>
          <w:tcPr>
            <w:tcW w:w="2065" w:type="dxa"/>
          </w:tcPr>
          <w:p w14:paraId="20BF45AF" w14:textId="77777777" w:rsidR="009B5E52" w:rsidRPr="00B513FE" w:rsidRDefault="009B5E52" w:rsidP="009B5E52">
            <w:r w:rsidRPr="00B513FE">
              <w:t>Pavadinimas</w:t>
            </w:r>
          </w:p>
        </w:tc>
        <w:tc>
          <w:tcPr>
            <w:tcW w:w="7285" w:type="dxa"/>
          </w:tcPr>
          <w:p w14:paraId="64E10FF5" w14:textId="77777777" w:rsidR="009B5E52" w:rsidRPr="00B513FE" w:rsidRDefault="009B5E52" w:rsidP="009B5E52">
            <w:r w:rsidRPr="00B513FE">
              <w:t>3. Atsijungimas</w:t>
            </w:r>
          </w:p>
        </w:tc>
      </w:tr>
      <w:tr w:rsidR="009B5E52" w:rsidRPr="00B513FE" w14:paraId="32840381" w14:textId="77777777" w:rsidTr="009B5E52">
        <w:tc>
          <w:tcPr>
            <w:tcW w:w="2065" w:type="dxa"/>
          </w:tcPr>
          <w:p w14:paraId="667B79F3" w14:textId="77777777" w:rsidR="009B5E52" w:rsidRPr="00B513FE" w:rsidRDefault="009B5E52" w:rsidP="009B5E52">
            <w:r w:rsidRPr="00B513FE">
              <w:t>Aprašymas</w:t>
            </w:r>
          </w:p>
        </w:tc>
        <w:tc>
          <w:tcPr>
            <w:tcW w:w="7285" w:type="dxa"/>
          </w:tcPr>
          <w:p w14:paraId="2A023A51" w14:textId="77777777" w:rsidR="009B5E52" w:rsidRPr="00B513FE" w:rsidRDefault="009B5E52" w:rsidP="009B5E52">
            <w:r w:rsidRPr="00B513FE">
              <w:t>Prisijungęs vartotojas atsijungia nuo sistemos</w:t>
            </w:r>
          </w:p>
        </w:tc>
      </w:tr>
      <w:tr w:rsidR="009B5E52" w:rsidRPr="00B513FE" w14:paraId="3DED7818" w14:textId="77777777" w:rsidTr="009B5E52">
        <w:tc>
          <w:tcPr>
            <w:tcW w:w="2065" w:type="dxa"/>
          </w:tcPr>
          <w:p w14:paraId="0D8729AF" w14:textId="77777777" w:rsidR="009B5E52" w:rsidRPr="00B513FE" w:rsidRDefault="009B5E52" w:rsidP="009B5E52">
            <w:r w:rsidRPr="00B513FE">
              <w:t>Įeinantys duomenys</w:t>
            </w:r>
          </w:p>
        </w:tc>
        <w:tc>
          <w:tcPr>
            <w:tcW w:w="7285" w:type="dxa"/>
          </w:tcPr>
          <w:p w14:paraId="1556CC6F" w14:textId="77777777" w:rsidR="009B5E52" w:rsidRPr="00B513FE" w:rsidRDefault="009B5E52" w:rsidP="009B5E52">
            <w:r w:rsidRPr="00B513FE">
              <w:t>-</w:t>
            </w:r>
          </w:p>
        </w:tc>
      </w:tr>
      <w:tr w:rsidR="009B5E52" w:rsidRPr="00B513FE" w14:paraId="09B9EDA4" w14:textId="77777777" w:rsidTr="009B5E52">
        <w:tc>
          <w:tcPr>
            <w:tcW w:w="2065" w:type="dxa"/>
          </w:tcPr>
          <w:p w14:paraId="5A250C48" w14:textId="77777777" w:rsidR="009B5E52" w:rsidRPr="00B513FE" w:rsidRDefault="009B5E52" w:rsidP="009B5E52">
            <w:r w:rsidRPr="00B513FE">
              <w:t>Išeinantys duomenys</w:t>
            </w:r>
          </w:p>
        </w:tc>
        <w:tc>
          <w:tcPr>
            <w:tcW w:w="7285" w:type="dxa"/>
          </w:tcPr>
          <w:p w14:paraId="5A54FEA5" w14:textId="77777777" w:rsidR="009B5E52" w:rsidRPr="00B513FE" w:rsidRDefault="009B5E52" w:rsidP="009B5E52">
            <w:r w:rsidRPr="00B513FE">
              <w:t>Peradresavimas į prisijungimo puslapį</w:t>
            </w:r>
          </w:p>
        </w:tc>
      </w:tr>
    </w:tbl>
    <w:p w14:paraId="3CDE5D0F" w14:textId="77777777" w:rsidR="009B5E52" w:rsidRPr="00B513FE" w:rsidRDefault="009B5E52" w:rsidP="009B5E52"/>
    <w:p w14:paraId="39A4CFEE" w14:textId="34BD236D" w:rsidR="009B5E52" w:rsidRPr="00B513FE" w:rsidRDefault="009B5E52" w:rsidP="009B5E52">
      <w:pPr>
        <w:pStyle w:val="Caption"/>
      </w:pPr>
      <w:bookmarkStart w:id="205" w:name="_Toc9702532"/>
      <w:bookmarkStart w:id="206" w:name="_Toc29952818"/>
      <w:r>
        <w:t>L</w:t>
      </w:r>
      <w:r w:rsidRPr="00B513FE">
        <w:t xml:space="preserve">entelė </w:t>
      </w:r>
      <w:r>
        <w:fldChar w:fldCharType="begin"/>
      </w:r>
      <w:r>
        <w:instrText xml:space="preserve"> SEQ lentelė \* ARABIC </w:instrText>
      </w:r>
      <w:r>
        <w:fldChar w:fldCharType="separate"/>
      </w:r>
      <w:r w:rsidR="00CD325D">
        <w:rPr>
          <w:noProof/>
        </w:rPr>
        <w:t>17</w:t>
      </w:r>
      <w:r>
        <w:rPr>
          <w:noProof/>
        </w:rPr>
        <w:fldChar w:fldCharType="end"/>
      </w:r>
      <w:r w:rsidRPr="00B513FE">
        <w:t xml:space="preserve"> Apmokymo įvykis</w:t>
      </w:r>
      <w:bookmarkEnd w:id="205"/>
      <w:bookmarkEnd w:id="206"/>
    </w:p>
    <w:tbl>
      <w:tblPr>
        <w:tblStyle w:val="TableGrid"/>
        <w:tblW w:w="0" w:type="auto"/>
        <w:tblLook w:val="04A0" w:firstRow="1" w:lastRow="0" w:firstColumn="1" w:lastColumn="0" w:noHBand="0" w:noVBand="1"/>
      </w:tblPr>
      <w:tblGrid>
        <w:gridCol w:w="2065"/>
        <w:gridCol w:w="7285"/>
      </w:tblGrid>
      <w:tr w:rsidR="009B5E52" w:rsidRPr="00B513FE" w14:paraId="1A24B55F" w14:textId="77777777" w:rsidTr="009B5E52">
        <w:tc>
          <w:tcPr>
            <w:tcW w:w="2065" w:type="dxa"/>
          </w:tcPr>
          <w:p w14:paraId="02C9C23E" w14:textId="77777777" w:rsidR="009B5E52" w:rsidRPr="00B513FE" w:rsidRDefault="009B5E52" w:rsidP="009B5E52">
            <w:r w:rsidRPr="00B513FE">
              <w:t>Pavadinimas</w:t>
            </w:r>
          </w:p>
        </w:tc>
        <w:tc>
          <w:tcPr>
            <w:tcW w:w="7285" w:type="dxa"/>
          </w:tcPr>
          <w:p w14:paraId="112D83C4" w14:textId="77777777" w:rsidR="009B5E52" w:rsidRPr="00B513FE" w:rsidRDefault="009B5E52" w:rsidP="009B5E52">
            <w:r w:rsidRPr="00B513FE">
              <w:t>4. Apmokymas</w:t>
            </w:r>
          </w:p>
        </w:tc>
      </w:tr>
      <w:tr w:rsidR="009B5E52" w:rsidRPr="00B513FE" w14:paraId="40D05810" w14:textId="77777777" w:rsidTr="009B5E52">
        <w:tc>
          <w:tcPr>
            <w:tcW w:w="2065" w:type="dxa"/>
          </w:tcPr>
          <w:p w14:paraId="0D4ECCB7" w14:textId="77777777" w:rsidR="009B5E52" w:rsidRPr="00B513FE" w:rsidRDefault="009B5E52" w:rsidP="009B5E52">
            <w:r w:rsidRPr="00B513FE">
              <w:t>Aprašymas</w:t>
            </w:r>
          </w:p>
        </w:tc>
        <w:tc>
          <w:tcPr>
            <w:tcW w:w="7285" w:type="dxa"/>
          </w:tcPr>
          <w:p w14:paraId="23103BBC" w14:textId="77777777" w:rsidR="009B5E52" w:rsidRPr="00B513FE" w:rsidRDefault="009B5E52" w:rsidP="009B5E52">
            <w:r w:rsidRPr="00B513FE">
              <w:t>Administratorius pradeda neuroninio tinklo apmokymą</w:t>
            </w:r>
          </w:p>
        </w:tc>
      </w:tr>
      <w:tr w:rsidR="009B5E52" w:rsidRPr="00B513FE" w14:paraId="25F24E9D" w14:textId="77777777" w:rsidTr="009B5E52">
        <w:tc>
          <w:tcPr>
            <w:tcW w:w="2065" w:type="dxa"/>
          </w:tcPr>
          <w:p w14:paraId="13CF4391" w14:textId="77777777" w:rsidR="009B5E52" w:rsidRPr="00B513FE" w:rsidRDefault="009B5E52" w:rsidP="009B5E52">
            <w:r w:rsidRPr="00B513FE">
              <w:t>Įeinantys duomenys</w:t>
            </w:r>
          </w:p>
        </w:tc>
        <w:tc>
          <w:tcPr>
            <w:tcW w:w="7285" w:type="dxa"/>
          </w:tcPr>
          <w:p w14:paraId="115FDEC8" w14:textId="77777777" w:rsidR="009B5E52" w:rsidRPr="00B513FE" w:rsidRDefault="009B5E52" w:rsidP="009B5E52">
            <w:r w:rsidRPr="00B513FE">
              <w:t>Apmokymo duomenys</w:t>
            </w:r>
          </w:p>
        </w:tc>
      </w:tr>
      <w:tr w:rsidR="009B5E52" w:rsidRPr="00B513FE" w14:paraId="1316ACBD" w14:textId="77777777" w:rsidTr="009B5E52">
        <w:tc>
          <w:tcPr>
            <w:tcW w:w="2065" w:type="dxa"/>
          </w:tcPr>
          <w:p w14:paraId="5BBE9A1A" w14:textId="77777777" w:rsidR="009B5E52" w:rsidRPr="00B513FE" w:rsidRDefault="009B5E52" w:rsidP="009B5E52">
            <w:r w:rsidRPr="00B513FE">
              <w:t>Išeinantys duomenys</w:t>
            </w:r>
          </w:p>
        </w:tc>
        <w:tc>
          <w:tcPr>
            <w:tcW w:w="7285" w:type="dxa"/>
          </w:tcPr>
          <w:p w14:paraId="3A2AB2B5" w14:textId="77777777" w:rsidR="009B5E52" w:rsidRPr="00B513FE" w:rsidRDefault="009B5E52" w:rsidP="009B5E52">
            <w:r w:rsidRPr="00B513FE">
              <w:t>Apmokymo būsenos žinutė</w:t>
            </w:r>
          </w:p>
        </w:tc>
      </w:tr>
    </w:tbl>
    <w:p w14:paraId="67ED801C" w14:textId="77777777" w:rsidR="009B5E52" w:rsidRPr="00B513FE" w:rsidRDefault="009B5E52" w:rsidP="009B5E52"/>
    <w:p w14:paraId="1D58ADE2" w14:textId="5F7CB97C" w:rsidR="009B5E52" w:rsidRPr="00B513FE" w:rsidRDefault="009B5E52" w:rsidP="009B5E52">
      <w:pPr>
        <w:pStyle w:val="Caption"/>
      </w:pPr>
      <w:bookmarkStart w:id="207" w:name="_Toc9702533"/>
      <w:bookmarkStart w:id="208" w:name="_Toc29952819"/>
      <w:r>
        <w:t>L</w:t>
      </w:r>
      <w:r w:rsidRPr="00B513FE">
        <w:t xml:space="preserve">entelė </w:t>
      </w:r>
      <w:r>
        <w:fldChar w:fldCharType="begin"/>
      </w:r>
      <w:r>
        <w:instrText xml:space="preserve"> SEQ lentelė \* ARABIC </w:instrText>
      </w:r>
      <w:r>
        <w:fldChar w:fldCharType="separate"/>
      </w:r>
      <w:r w:rsidR="00CD325D">
        <w:rPr>
          <w:noProof/>
        </w:rPr>
        <w:t>18</w:t>
      </w:r>
      <w:r>
        <w:rPr>
          <w:noProof/>
        </w:rPr>
        <w:fldChar w:fldCharType="end"/>
      </w:r>
      <w:r w:rsidRPr="00B513FE">
        <w:t xml:space="preserve"> Analizės atlikimo įvykis</w:t>
      </w:r>
      <w:bookmarkEnd w:id="207"/>
      <w:bookmarkEnd w:id="208"/>
    </w:p>
    <w:tbl>
      <w:tblPr>
        <w:tblStyle w:val="TableGrid"/>
        <w:tblW w:w="0" w:type="auto"/>
        <w:tblLook w:val="04A0" w:firstRow="1" w:lastRow="0" w:firstColumn="1" w:lastColumn="0" w:noHBand="0" w:noVBand="1"/>
      </w:tblPr>
      <w:tblGrid>
        <w:gridCol w:w="2065"/>
        <w:gridCol w:w="7285"/>
      </w:tblGrid>
      <w:tr w:rsidR="009B5E52" w:rsidRPr="00B513FE" w14:paraId="7380EB62" w14:textId="77777777" w:rsidTr="009B5E52">
        <w:tc>
          <w:tcPr>
            <w:tcW w:w="2065" w:type="dxa"/>
          </w:tcPr>
          <w:p w14:paraId="6E13664E" w14:textId="77777777" w:rsidR="009B5E52" w:rsidRPr="00B513FE" w:rsidRDefault="009B5E52" w:rsidP="009B5E52">
            <w:r w:rsidRPr="00B513FE">
              <w:t>Pavadinimas</w:t>
            </w:r>
          </w:p>
        </w:tc>
        <w:tc>
          <w:tcPr>
            <w:tcW w:w="7285" w:type="dxa"/>
          </w:tcPr>
          <w:p w14:paraId="7948A8CE" w14:textId="77777777" w:rsidR="009B5E52" w:rsidRPr="00B513FE" w:rsidRDefault="009B5E52" w:rsidP="009B5E52">
            <w:r w:rsidRPr="00B513FE">
              <w:t>5. Analizės atlikimas</w:t>
            </w:r>
          </w:p>
        </w:tc>
      </w:tr>
      <w:tr w:rsidR="009B5E52" w:rsidRPr="00B513FE" w14:paraId="5F030451" w14:textId="77777777" w:rsidTr="009B5E52">
        <w:tc>
          <w:tcPr>
            <w:tcW w:w="2065" w:type="dxa"/>
          </w:tcPr>
          <w:p w14:paraId="33D2F4E1" w14:textId="77777777" w:rsidR="009B5E52" w:rsidRPr="00B513FE" w:rsidRDefault="009B5E52" w:rsidP="009B5E52">
            <w:r w:rsidRPr="00B513FE">
              <w:t>Aprašymas</w:t>
            </w:r>
          </w:p>
        </w:tc>
        <w:tc>
          <w:tcPr>
            <w:tcW w:w="7285" w:type="dxa"/>
          </w:tcPr>
          <w:p w14:paraId="3F093354" w14:textId="77777777" w:rsidR="009B5E52" w:rsidRPr="00B513FE" w:rsidRDefault="009B5E52" w:rsidP="009B5E52">
            <w:r w:rsidRPr="00B513FE">
              <w:t>Vartotojas pateikia savo grafinės sąsajos nuotrauką analizei.</w:t>
            </w:r>
          </w:p>
        </w:tc>
      </w:tr>
      <w:tr w:rsidR="009B5E52" w:rsidRPr="00B513FE" w14:paraId="610E5B74" w14:textId="77777777" w:rsidTr="009B5E52">
        <w:tc>
          <w:tcPr>
            <w:tcW w:w="2065" w:type="dxa"/>
          </w:tcPr>
          <w:p w14:paraId="11C9795C" w14:textId="77777777" w:rsidR="009B5E52" w:rsidRPr="00B513FE" w:rsidRDefault="009B5E52" w:rsidP="009B5E52">
            <w:r w:rsidRPr="00B513FE">
              <w:t>Įeinantys duomenys</w:t>
            </w:r>
          </w:p>
        </w:tc>
        <w:tc>
          <w:tcPr>
            <w:tcW w:w="7285" w:type="dxa"/>
          </w:tcPr>
          <w:p w14:paraId="79418168" w14:textId="77777777" w:rsidR="009B5E52" w:rsidRPr="00B513FE" w:rsidRDefault="009B5E52" w:rsidP="009B5E52">
            <w:r w:rsidRPr="00B513FE">
              <w:t>Vartotojo grafinės sąsajos nuotrauka</w:t>
            </w:r>
          </w:p>
        </w:tc>
      </w:tr>
      <w:tr w:rsidR="009B5E52" w:rsidRPr="00B513FE" w14:paraId="7DAA64BE" w14:textId="77777777" w:rsidTr="009B5E52">
        <w:tc>
          <w:tcPr>
            <w:tcW w:w="2065" w:type="dxa"/>
          </w:tcPr>
          <w:p w14:paraId="7ED767E6" w14:textId="77777777" w:rsidR="009B5E52" w:rsidRPr="00B513FE" w:rsidRDefault="009B5E52" w:rsidP="009B5E52">
            <w:r w:rsidRPr="00B513FE">
              <w:t>Išeinantys duomenys</w:t>
            </w:r>
          </w:p>
        </w:tc>
        <w:tc>
          <w:tcPr>
            <w:tcW w:w="7285" w:type="dxa"/>
          </w:tcPr>
          <w:p w14:paraId="28B9DEF0" w14:textId="77777777" w:rsidR="009B5E52" w:rsidRPr="00B513FE" w:rsidRDefault="009B5E52" w:rsidP="009B5E52">
            <w:r w:rsidRPr="00B513FE">
              <w:t>Atliktos analizės rezultatai</w:t>
            </w:r>
          </w:p>
        </w:tc>
      </w:tr>
    </w:tbl>
    <w:p w14:paraId="0CE7B8C6" w14:textId="77777777" w:rsidR="009B5E52" w:rsidRPr="00B513FE" w:rsidRDefault="009B5E52" w:rsidP="009B5E52"/>
    <w:p w14:paraId="30A83F33" w14:textId="0722DB55" w:rsidR="009B5E52" w:rsidRPr="00B513FE" w:rsidRDefault="009B5E52" w:rsidP="009B5E52">
      <w:pPr>
        <w:pStyle w:val="Caption"/>
      </w:pPr>
      <w:bookmarkStart w:id="209" w:name="_Toc9702534"/>
      <w:bookmarkStart w:id="210" w:name="_Toc29952820"/>
      <w:r>
        <w:t>L</w:t>
      </w:r>
      <w:r w:rsidRPr="00B513FE">
        <w:t xml:space="preserve">entelė </w:t>
      </w:r>
      <w:r>
        <w:fldChar w:fldCharType="begin"/>
      </w:r>
      <w:r>
        <w:instrText xml:space="preserve"> SEQ lentelė \* ARABIC </w:instrText>
      </w:r>
      <w:r>
        <w:fldChar w:fldCharType="separate"/>
      </w:r>
      <w:r w:rsidR="00CD325D">
        <w:rPr>
          <w:noProof/>
        </w:rPr>
        <w:t>19</w:t>
      </w:r>
      <w:r>
        <w:rPr>
          <w:noProof/>
        </w:rPr>
        <w:fldChar w:fldCharType="end"/>
      </w:r>
      <w:r w:rsidRPr="00B513FE">
        <w:t xml:space="preserve"> Rezultatų peržiūrėjimo įvykis</w:t>
      </w:r>
      <w:bookmarkEnd w:id="209"/>
      <w:bookmarkEnd w:id="210"/>
    </w:p>
    <w:tbl>
      <w:tblPr>
        <w:tblStyle w:val="TableGrid"/>
        <w:tblW w:w="0" w:type="auto"/>
        <w:tblLook w:val="04A0" w:firstRow="1" w:lastRow="0" w:firstColumn="1" w:lastColumn="0" w:noHBand="0" w:noVBand="1"/>
      </w:tblPr>
      <w:tblGrid>
        <w:gridCol w:w="2065"/>
        <w:gridCol w:w="7285"/>
      </w:tblGrid>
      <w:tr w:rsidR="009B5E52" w:rsidRPr="00B513FE" w14:paraId="167825B9" w14:textId="77777777" w:rsidTr="009B5E52">
        <w:tc>
          <w:tcPr>
            <w:tcW w:w="2065" w:type="dxa"/>
          </w:tcPr>
          <w:p w14:paraId="418D5501" w14:textId="77777777" w:rsidR="009B5E52" w:rsidRPr="00B513FE" w:rsidRDefault="009B5E52" w:rsidP="009B5E52">
            <w:r w:rsidRPr="00B513FE">
              <w:t>Pavadinimas</w:t>
            </w:r>
          </w:p>
        </w:tc>
        <w:tc>
          <w:tcPr>
            <w:tcW w:w="7285" w:type="dxa"/>
          </w:tcPr>
          <w:p w14:paraId="6602DA28" w14:textId="77777777" w:rsidR="009B5E52" w:rsidRPr="00B513FE" w:rsidRDefault="009B5E52" w:rsidP="009B5E52">
            <w:r w:rsidRPr="00B513FE">
              <w:t>6. Rezultatų peržiūrėjimas</w:t>
            </w:r>
          </w:p>
        </w:tc>
      </w:tr>
      <w:tr w:rsidR="009B5E52" w:rsidRPr="00B513FE" w14:paraId="42BB0177" w14:textId="77777777" w:rsidTr="009B5E52">
        <w:tc>
          <w:tcPr>
            <w:tcW w:w="2065" w:type="dxa"/>
          </w:tcPr>
          <w:p w14:paraId="1A4BE0FB" w14:textId="77777777" w:rsidR="009B5E52" w:rsidRPr="00B513FE" w:rsidRDefault="009B5E52" w:rsidP="009B5E52">
            <w:r w:rsidRPr="00B513FE">
              <w:t>Aprašymas</w:t>
            </w:r>
          </w:p>
        </w:tc>
        <w:tc>
          <w:tcPr>
            <w:tcW w:w="7285" w:type="dxa"/>
          </w:tcPr>
          <w:p w14:paraId="6C02CE8E" w14:textId="77777777" w:rsidR="009B5E52" w:rsidRPr="00B513FE" w:rsidRDefault="009B5E52" w:rsidP="009B5E52">
            <w:r w:rsidRPr="00B513FE">
              <w:t>Vartotojas atlikęs analizę pažiūri rezultatus.</w:t>
            </w:r>
          </w:p>
        </w:tc>
      </w:tr>
      <w:tr w:rsidR="009B5E52" w:rsidRPr="00B513FE" w14:paraId="68309DCA" w14:textId="77777777" w:rsidTr="009B5E52">
        <w:tc>
          <w:tcPr>
            <w:tcW w:w="2065" w:type="dxa"/>
          </w:tcPr>
          <w:p w14:paraId="1B341104" w14:textId="77777777" w:rsidR="009B5E52" w:rsidRPr="00B513FE" w:rsidRDefault="009B5E52" w:rsidP="009B5E52">
            <w:r w:rsidRPr="00B513FE">
              <w:t>Įeinantys duomenys</w:t>
            </w:r>
          </w:p>
        </w:tc>
        <w:tc>
          <w:tcPr>
            <w:tcW w:w="7285" w:type="dxa"/>
          </w:tcPr>
          <w:p w14:paraId="377D97AD" w14:textId="77777777" w:rsidR="009B5E52" w:rsidRPr="00B513FE" w:rsidRDefault="009B5E52" w:rsidP="009B5E52">
            <w:r w:rsidRPr="00B513FE">
              <w:t>-</w:t>
            </w:r>
          </w:p>
        </w:tc>
      </w:tr>
      <w:tr w:rsidR="009B5E52" w:rsidRPr="00B513FE" w14:paraId="3601997F" w14:textId="77777777" w:rsidTr="009B5E52">
        <w:tc>
          <w:tcPr>
            <w:tcW w:w="2065" w:type="dxa"/>
          </w:tcPr>
          <w:p w14:paraId="2C223556" w14:textId="77777777" w:rsidR="009B5E52" w:rsidRPr="00B513FE" w:rsidRDefault="009B5E52" w:rsidP="009B5E52">
            <w:r w:rsidRPr="00B513FE">
              <w:t>Išeinantys duomenys</w:t>
            </w:r>
          </w:p>
        </w:tc>
        <w:tc>
          <w:tcPr>
            <w:tcW w:w="7285" w:type="dxa"/>
          </w:tcPr>
          <w:p w14:paraId="3764EDBF" w14:textId="77777777" w:rsidR="009B5E52" w:rsidRPr="00B513FE" w:rsidRDefault="009B5E52" w:rsidP="009B5E52">
            <w:r w:rsidRPr="00B513FE">
              <w:t>Atliktos analizės rezultatai</w:t>
            </w:r>
          </w:p>
        </w:tc>
      </w:tr>
    </w:tbl>
    <w:p w14:paraId="766A6032" w14:textId="77777777" w:rsidR="009B5E52" w:rsidRPr="00B513FE" w:rsidRDefault="009B5E52" w:rsidP="009B5E52">
      <w:bookmarkStart w:id="211" w:name="_5v5zsfwrrj20" w:colFirst="0" w:colLast="0"/>
      <w:bookmarkEnd w:id="211"/>
    </w:p>
    <w:p w14:paraId="69F94DCE" w14:textId="29BA9544" w:rsidR="009B5E52" w:rsidRPr="00B513FE" w:rsidRDefault="009B5E52" w:rsidP="009B5E52">
      <w:pPr>
        <w:pStyle w:val="Caption"/>
      </w:pPr>
      <w:bookmarkStart w:id="212" w:name="_Toc9702535"/>
      <w:bookmarkStart w:id="213" w:name="_Toc29952821"/>
      <w:r>
        <w:t>L</w:t>
      </w:r>
      <w:r w:rsidRPr="00B513FE">
        <w:t xml:space="preserve">entelė </w:t>
      </w:r>
      <w:r>
        <w:fldChar w:fldCharType="begin"/>
      </w:r>
      <w:r>
        <w:instrText xml:space="preserve"> SEQ lentelė \* ARABIC </w:instrText>
      </w:r>
      <w:r>
        <w:fldChar w:fldCharType="separate"/>
      </w:r>
      <w:r w:rsidR="00CD325D">
        <w:rPr>
          <w:noProof/>
        </w:rPr>
        <w:t>20</w:t>
      </w:r>
      <w:r>
        <w:rPr>
          <w:noProof/>
        </w:rPr>
        <w:fldChar w:fldCharType="end"/>
      </w:r>
      <w:r w:rsidRPr="00B513FE">
        <w:t xml:space="preserve"> Apmokymo duomenų pridėjimo įvykis</w:t>
      </w:r>
      <w:bookmarkEnd w:id="212"/>
      <w:bookmarkEnd w:id="213"/>
    </w:p>
    <w:tbl>
      <w:tblPr>
        <w:tblStyle w:val="TableGrid"/>
        <w:tblW w:w="0" w:type="auto"/>
        <w:tblLook w:val="04A0" w:firstRow="1" w:lastRow="0" w:firstColumn="1" w:lastColumn="0" w:noHBand="0" w:noVBand="1"/>
      </w:tblPr>
      <w:tblGrid>
        <w:gridCol w:w="2065"/>
        <w:gridCol w:w="7285"/>
      </w:tblGrid>
      <w:tr w:rsidR="009B5E52" w:rsidRPr="00B513FE" w14:paraId="6CEB1A67" w14:textId="77777777" w:rsidTr="009B5E52">
        <w:tc>
          <w:tcPr>
            <w:tcW w:w="2065" w:type="dxa"/>
          </w:tcPr>
          <w:p w14:paraId="1C2ACA8E" w14:textId="77777777" w:rsidR="009B5E52" w:rsidRPr="00B513FE" w:rsidRDefault="009B5E52" w:rsidP="009B5E52">
            <w:r w:rsidRPr="00B513FE">
              <w:t>Pavadinimas</w:t>
            </w:r>
          </w:p>
        </w:tc>
        <w:tc>
          <w:tcPr>
            <w:tcW w:w="7285" w:type="dxa"/>
          </w:tcPr>
          <w:p w14:paraId="30A96096" w14:textId="77777777" w:rsidR="009B5E52" w:rsidRPr="00B513FE" w:rsidRDefault="009B5E52" w:rsidP="009B5E52">
            <w:r w:rsidRPr="00B513FE">
              <w:t>7. Apmokymo duomenų pridėjimas</w:t>
            </w:r>
          </w:p>
        </w:tc>
      </w:tr>
      <w:tr w:rsidR="009B5E52" w:rsidRPr="00B513FE" w14:paraId="6092431A" w14:textId="77777777" w:rsidTr="009B5E52">
        <w:tc>
          <w:tcPr>
            <w:tcW w:w="2065" w:type="dxa"/>
          </w:tcPr>
          <w:p w14:paraId="1260DF4D" w14:textId="77777777" w:rsidR="009B5E52" w:rsidRPr="00B513FE" w:rsidRDefault="009B5E52" w:rsidP="009B5E52">
            <w:r w:rsidRPr="00B513FE">
              <w:t>Aprašymas</w:t>
            </w:r>
          </w:p>
        </w:tc>
        <w:tc>
          <w:tcPr>
            <w:tcW w:w="7285" w:type="dxa"/>
          </w:tcPr>
          <w:p w14:paraId="29634672" w14:textId="77777777" w:rsidR="009B5E52" w:rsidRPr="00B513FE" w:rsidRDefault="009B5E52" w:rsidP="009B5E52">
            <w:r w:rsidRPr="00B513FE">
              <w:t>Administratorius prideda naujus mokymo duomenis.</w:t>
            </w:r>
          </w:p>
        </w:tc>
      </w:tr>
      <w:tr w:rsidR="009B5E52" w:rsidRPr="00B513FE" w14:paraId="7B6D7F1A" w14:textId="77777777" w:rsidTr="009B5E52">
        <w:tc>
          <w:tcPr>
            <w:tcW w:w="2065" w:type="dxa"/>
          </w:tcPr>
          <w:p w14:paraId="6625256B" w14:textId="77777777" w:rsidR="009B5E52" w:rsidRPr="00B513FE" w:rsidRDefault="009B5E52" w:rsidP="009B5E52">
            <w:r w:rsidRPr="00B513FE">
              <w:t>Įeinantys duomenys</w:t>
            </w:r>
          </w:p>
        </w:tc>
        <w:tc>
          <w:tcPr>
            <w:tcW w:w="7285" w:type="dxa"/>
          </w:tcPr>
          <w:p w14:paraId="3A196611" w14:textId="77777777" w:rsidR="009B5E52" w:rsidRPr="00B513FE" w:rsidRDefault="009B5E52" w:rsidP="009B5E52">
            <w:r w:rsidRPr="00B513FE">
              <w:t>Apmokymo duomenys ir failai.</w:t>
            </w:r>
          </w:p>
        </w:tc>
      </w:tr>
      <w:tr w:rsidR="009B5E52" w:rsidRPr="00B513FE" w14:paraId="7963BD6D" w14:textId="77777777" w:rsidTr="009B5E52">
        <w:tc>
          <w:tcPr>
            <w:tcW w:w="2065" w:type="dxa"/>
          </w:tcPr>
          <w:p w14:paraId="32B1FBFC" w14:textId="77777777" w:rsidR="009B5E52" w:rsidRPr="00B513FE" w:rsidRDefault="009B5E52" w:rsidP="009B5E52">
            <w:r w:rsidRPr="00B513FE">
              <w:t>Išeinantys duomenys</w:t>
            </w:r>
          </w:p>
        </w:tc>
        <w:tc>
          <w:tcPr>
            <w:tcW w:w="7285" w:type="dxa"/>
          </w:tcPr>
          <w:p w14:paraId="711CCFFB" w14:textId="77777777" w:rsidR="009B5E52" w:rsidRPr="00B513FE" w:rsidRDefault="009B5E52" w:rsidP="009B5E52">
            <w:r w:rsidRPr="00B513FE">
              <w:t>-</w:t>
            </w:r>
          </w:p>
        </w:tc>
      </w:tr>
    </w:tbl>
    <w:p w14:paraId="0266F883" w14:textId="77777777" w:rsidR="009B5E52" w:rsidRPr="00B513FE" w:rsidRDefault="009B5E52" w:rsidP="009B5E52"/>
    <w:p w14:paraId="43585B15" w14:textId="6937A7D2" w:rsidR="009B5E52" w:rsidRPr="00B513FE" w:rsidRDefault="009B5E52" w:rsidP="009B5E52">
      <w:pPr>
        <w:pStyle w:val="Caption"/>
      </w:pPr>
      <w:bookmarkStart w:id="214" w:name="_Toc9702536"/>
      <w:bookmarkStart w:id="215" w:name="_Toc29952822"/>
      <w:r>
        <w:t>L</w:t>
      </w:r>
      <w:r w:rsidRPr="00B513FE">
        <w:t xml:space="preserve">entelė </w:t>
      </w:r>
      <w:r>
        <w:fldChar w:fldCharType="begin"/>
      </w:r>
      <w:r>
        <w:instrText xml:space="preserve"> SEQ lentelė \* ARABIC </w:instrText>
      </w:r>
      <w:r>
        <w:fldChar w:fldCharType="separate"/>
      </w:r>
      <w:r w:rsidR="00CD325D">
        <w:rPr>
          <w:noProof/>
        </w:rPr>
        <w:t>21</w:t>
      </w:r>
      <w:r>
        <w:rPr>
          <w:noProof/>
        </w:rPr>
        <w:fldChar w:fldCharType="end"/>
      </w:r>
      <w:r w:rsidRPr="00B513FE">
        <w:t xml:space="preserve"> Apmokymo įvykis</w:t>
      </w:r>
      <w:bookmarkEnd w:id="214"/>
      <w:bookmarkEnd w:id="215"/>
    </w:p>
    <w:tbl>
      <w:tblPr>
        <w:tblStyle w:val="TableGrid"/>
        <w:tblW w:w="0" w:type="auto"/>
        <w:tblLook w:val="04A0" w:firstRow="1" w:lastRow="0" w:firstColumn="1" w:lastColumn="0" w:noHBand="0" w:noVBand="1"/>
      </w:tblPr>
      <w:tblGrid>
        <w:gridCol w:w="2065"/>
        <w:gridCol w:w="7285"/>
      </w:tblGrid>
      <w:tr w:rsidR="009B5E52" w:rsidRPr="00B513FE" w14:paraId="5906EC90" w14:textId="77777777" w:rsidTr="009B5E52">
        <w:tc>
          <w:tcPr>
            <w:tcW w:w="2065" w:type="dxa"/>
          </w:tcPr>
          <w:p w14:paraId="2FAB15E4" w14:textId="77777777" w:rsidR="009B5E52" w:rsidRPr="00B513FE" w:rsidRDefault="009B5E52" w:rsidP="009B5E52">
            <w:r w:rsidRPr="00B513FE">
              <w:t>Pavadinimas</w:t>
            </w:r>
          </w:p>
        </w:tc>
        <w:tc>
          <w:tcPr>
            <w:tcW w:w="7285" w:type="dxa"/>
          </w:tcPr>
          <w:p w14:paraId="51738D77" w14:textId="77777777" w:rsidR="009B5E52" w:rsidRPr="00B513FE" w:rsidRDefault="009B5E52" w:rsidP="009B5E52">
            <w:r w:rsidRPr="00B513FE">
              <w:t>8. Apmokymas</w:t>
            </w:r>
          </w:p>
        </w:tc>
      </w:tr>
      <w:tr w:rsidR="009B5E52" w:rsidRPr="00B513FE" w14:paraId="5D56A031" w14:textId="77777777" w:rsidTr="009B5E52">
        <w:tc>
          <w:tcPr>
            <w:tcW w:w="2065" w:type="dxa"/>
          </w:tcPr>
          <w:p w14:paraId="79AE4473" w14:textId="77777777" w:rsidR="009B5E52" w:rsidRPr="00B513FE" w:rsidRDefault="009B5E52" w:rsidP="009B5E52">
            <w:r w:rsidRPr="00B513FE">
              <w:lastRenderedPageBreak/>
              <w:t>Aprašymas</w:t>
            </w:r>
          </w:p>
        </w:tc>
        <w:tc>
          <w:tcPr>
            <w:tcW w:w="7285" w:type="dxa"/>
          </w:tcPr>
          <w:p w14:paraId="2D84DE73" w14:textId="77777777" w:rsidR="009B5E52" w:rsidRPr="00B513FE" w:rsidRDefault="009B5E52" w:rsidP="009B5E52">
            <w:r w:rsidRPr="00B513FE">
              <w:t>Atlikus analizę, sukuriamas naujas apmokintas modelis</w:t>
            </w:r>
          </w:p>
        </w:tc>
      </w:tr>
      <w:tr w:rsidR="009B5E52" w:rsidRPr="00B513FE" w14:paraId="3F91AB79" w14:textId="77777777" w:rsidTr="009B5E52">
        <w:tc>
          <w:tcPr>
            <w:tcW w:w="2065" w:type="dxa"/>
          </w:tcPr>
          <w:p w14:paraId="5F4C5D67" w14:textId="77777777" w:rsidR="009B5E52" w:rsidRPr="00B513FE" w:rsidRDefault="009B5E52" w:rsidP="009B5E52">
            <w:r w:rsidRPr="00B513FE">
              <w:t>Įeinantys duomenys</w:t>
            </w:r>
          </w:p>
        </w:tc>
        <w:tc>
          <w:tcPr>
            <w:tcW w:w="7285" w:type="dxa"/>
          </w:tcPr>
          <w:p w14:paraId="0FA81DF3" w14:textId="77777777" w:rsidR="009B5E52" w:rsidRPr="00B513FE" w:rsidRDefault="009B5E52" w:rsidP="009B5E52">
            <w:r w:rsidRPr="00B513FE">
              <w:t>-</w:t>
            </w:r>
          </w:p>
        </w:tc>
      </w:tr>
      <w:tr w:rsidR="009B5E52" w:rsidRPr="00B513FE" w14:paraId="2B270225" w14:textId="77777777" w:rsidTr="009B5E52">
        <w:tc>
          <w:tcPr>
            <w:tcW w:w="2065" w:type="dxa"/>
          </w:tcPr>
          <w:p w14:paraId="526C23A3" w14:textId="77777777" w:rsidR="009B5E52" w:rsidRPr="00B513FE" w:rsidRDefault="009B5E52" w:rsidP="009B5E52">
            <w:r w:rsidRPr="00B513FE">
              <w:t>Išeinantys duomenys</w:t>
            </w:r>
          </w:p>
        </w:tc>
        <w:tc>
          <w:tcPr>
            <w:tcW w:w="7285" w:type="dxa"/>
          </w:tcPr>
          <w:p w14:paraId="19A00686" w14:textId="77777777" w:rsidR="009B5E52" w:rsidRPr="00B513FE" w:rsidRDefault="009B5E52" w:rsidP="009B5E52">
            <w:r w:rsidRPr="00B513FE">
              <w:t>Apmokinto modelio failas ir jį aprašantys duomenys</w:t>
            </w:r>
          </w:p>
        </w:tc>
      </w:tr>
    </w:tbl>
    <w:p w14:paraId="128A1984" w14:textId="77777777" w:rsidR="009B5E52" w:rsidRPr="00B513FE" w:rsidRDefault="009B5E52" w:rsidP="009B5E52"/>
    <w:p w14:paraId="570188C9" w14:textId="77777777" w:rsidR="009B5E52" w:rsidRPr="00B513FE" w:rsidRDefault="009B5E52" w:rsidP="009B5E52">
      <w:pPr>
        <w:pStyle w:val="Heading2"/>
      </w:pPr>
      <w:bookmarkStart w:id="216" w:name="_Toc9702446"/>
      <w:bookmarkStart w:id="217" w:name="_Toc29952578"/>
      <w:r w:rsidRPr="00B513FE">
        <w:t>Duomenų modelis ir jo elementų žodynas</w:t>
      </w:r>
      <w:bookmarkEnd w:id="216"/>
      <w:bookmarkEnd w:id="217"/>
    </w:p>
    <w:p w14:paraId="70E96AD2" w14:textId="77777777" w:rsidR="009B5E52" w:rsidRPr="00B513FE" w:rsidRDefault="009B5E52" w:rsidP="009B5E52">
      <w:pPr>
        <w:pStyle w:val="Heading3"/>
      </w:pPr>
      <w:bookmarkStart w:id="218" w:name="_Toc9702447"/>
      <w:bookmarkStart w:id="219" w:name="_Toc29952579"/>
      <w:r w:rsidRPr="00B513FE">
        <w:t>Duomenų modelis</w:t>
      </w:r>
      <w:bookmarkEnd w:id="218"/>
      <w:bookmarkEnd w:id="219"/>
    </w:p>
    <w:p w14:paraId="45B3F865" w14:textId="77777777" w:rsidR="009B5E52" w:rsidRPr="00B513FE" w:rsidRDefault="009B5E52" w:rsidP="009B5E52">
      <w:r w:rsidRPr="00B513FE">
        <w:rPr>
          <w:noProof/>
        </w:rPr>
        <w:drawing>
          <wp:inline distT="0" distB="0" distL="0" distR="0" wp14:anchorId="6E443364" wp14:editId="497474C5">
            <wp:extent cx="3439005" cy="30484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9005" cy="3048425"/>
                    </a:xfrm>
                    <a:prstGeom prst="rect">
                      <a:avLst/>
                    </a:prstGeom>
                  </pic:spPr>
                </pic:pic>
              </a:graphicData>
            </a:graphic>
          </wp:inline>
        </w:drawing>
      </w:r>
    </w:p>
    <w:p w14:paraId="244D0925" w14:textId="08438718" w:rsidR="009B5E52" w:rsidRPr="00B513FE" w:rsidRDefault="009B5E52" w:rsidP="009B5E52">
      <w:pPr>
        <w:pStyle w:val="Caption"/>
      </w:pPr>
      <w:bookmarkStart w:id="220" w:name="_Ref9524000"/>
      <w:bookmarkStart w:id="221" w:name="_Toc9702586"/>
      <w:bookmarkStart w:id="222" w:name="_Toc29952740"/>
      <w:r>
        <w:t>P</w:t>
      </w:r>
      <w:r w:rsidRPr="00B513FE">
        <w:t xml:space="preserve">av. </w:t>
      </w:r>
      <w:r>
        <w:fldChar w:fldCharType="begin"/>
      </w:r>
      <w:r>
        <w:instrText xml:space="preserve"> SEQ pav. \* ARABIC </w:instrText>
      </w:r>
      <w:r>
        <w:fldChar w:fldCharType="separate"/>
      </w:r>
      <w:r w:rsidR="00CD325D">
        <w:rPr>
          <w:noProof/>
        </w:rPr>
        <w:t>14</w:t>
      </w:r>
      <w:r>
        <w:rPr>
          <w:noProof/>
        </w:rPr>
        <w:fldChar w:fldCharType="end"/>
      </w:r>
      <w:bookmarkEnd w:id="220"/>
      <w:r w:rsidRPr="00B513FE">
        <w:t xml:space="preserve"> duomenų modelis</w:t>
      </w:r>
      <w:bookmarkEnd w:id="221"/>
      <w:bookmarkEnd w:id="222"/>
    </w:p>
    <w:p w14:paraId="3A648ABC" w14:textId="550C7BC5" w:rsidR="009B5E52" w:rsidRPr="00B513FE" w:rsidRDefault="009B5E52" w:rsidP="009B5E52">
      <w:pPr>
        <w:ind w:firstLine="562"/>
      </w:pPr>
      <w:r w:rsidRPr="00B513FE">
        <w:fldChar w:fldCharType="begin"/>
      </w:r>
      <w:r w:rsidRPr="00B513FE">
        <w:instrText xml:space="preserve"> REF _Ref9524000 \h </w:instrText>
      </w:r>
      <w:r w:rsidRPr="00B513FE">
        <w:fldChar w:fldCharType="separate"/>
      </w:r>
      <w:r w:rsidR="00CD325D">
        <w:t>P</w:t>
      </w:r>
      <w:r w:rsidR="00CD325D" w:rsidRPr="00B513FE">
        <w:t xml:space="preserve">av. </w:t>
      </w:r>
      <w:r w:rsidR="00CD325D">
        <w:rPr>
          <w:noProof/>
        </w:rPr>
        <w:t>14</w:t>
      </w:r>
      <w:r w:rsidRPr="00B513FE">
        <w:fldChar w:fldCharType="end"/>
      </w:r>
      <w:r w:rsidRPr="00B513FE">
        <w:t xml:space="preserve"> Atvaizduota išankstinė duomenų bazės esybių diagrama. Toliau </w:t>
      </w:r>
      <w:r w:rsidRPr="00B513FE">
        <w:fldChar w:fldCharType="begin"/>
      </w:r>
      <w:r w:rsidRPr="00B513FE">
        <w:instrText xml:space="preserve"> REF _Ref9524084 \h </w:instrText>
      </w:r>
      <w:r w:rsidRPr="00B513FE">
        <w:fldChar w:fldCharType="separate"/>
      </w:r>
      <w:r w:rsidR="00CD325D" w:rsidRPr="00B513FE">
        <w:t>Duomenų žodynas</w:t>
      </w:r>
      <w:r w:rsidRPr="00B513FE">
        <w:fldChar w:fldCharType="end"/>
      </w:r>
      <w:r w:rsidRPr="00B513FE">
        <w:t xml:space="preserve"> skyriuje detalizuojama kiekviena lentelė, kartu su detalesniu savybių aprašymu.</w:t>
      </w:r>
    </w:p>
    <w:p w14:paraId="3E2B3446" w14:textId="77777777" w:rsidR="009B5E52" w:rsidRPr="00B513FE" w:rsidRDefault="009B5E52" w:rsidP="009B5E52">
      <w:pPr>
        <w:pStyle w:val="Heading3"/>
      </w:pPr>
      <w:bookmarkStart w:id="223" w:name="_k4w8ph68r2v0" w:colFirst="0" w:colLast="0"/>
      <w:bookmarkStart w:id="224" w:name="_Ref9524084"/>
      <w:bookmarkStart w:id="225" w:name="_Toc9702448"/>
      <w:bookmarkStart w:id="226" w:name="_Toc29952580"/>
      <w:bookmarkEnd w:id="223"/>
      <w:r w:rsidRPr="00B513FE">
        <w:t>Duomenų žodynas</w:t>
      </w:r>
      <w:bookmarkEnd w:id="224"/>
      <w:bookmarkEnd w:id="225"/>
      <w:bookmarkEnd w:id="226"/>
    </w:p>
    <w:p w14:paraId="1A814370" w14:textId="2238600A" w:rsidR="009B5E52" w:rsidRPr="00B513FE" w:rsidRDefault="009B5E52" w:rsidP="009B5E52">
      <w:pPr>
        <w:pStyle w:val="Caption"/>
      </w:pPr>
      <w:bookmarkStart w:id="227" w:name="_Toc9702537"/>
      <w:bookmarkStart w:id="228" w:name="_Toc29952823"/>
      <w:r>
        <w:t>L</w:t>
      </w:r>
      <w:r w:rsidRPr="00B513FE">
        <w:t xml:space="preserve">entelė </w:t>
      </w:r>
      <w:r>
        <w:fldChar w:fldCharType="begin"/>
      </w:r>
      <w:r>
        <w:instrText xml:space="preserve"> SEQ lentelė \* ARABIC </w:instrText>
      </w:r>
      <w:r>
        <w:fldChar w:fldCharType="separate"/>
      </w:r>
      <w:r w:rsidR="00CD325D">
        <w:rPr>
          <w:noProof/>
        </w:rPr>
        <w:t>22</w:t>
      </w:r>
      <w:r>
        <w:rPr>
          <w:noProof/>
        </w:rPr>
        <w:fldChar w:fldCharType="end"/>
      </w:r>
      <w:r w:rsidRPr="00B513FE">
        <w:t xml:space="preserve"> </w:t>
      </w:r>
      <w:proofErr w:type="spellStart"/>
      <w:r w:rsidRPr="00B513FE">
        <w:t>User</w:t>
      </w:r>
      <w:proofErr w:type="spellEnd"/>
      <w:r w:rsidRPr="00B513FE">
        <w:t xml:space="preserve"> esybės atributų žodynas</w:t>
      </w:r>
      <w:bookmarkEnd w:id="227"/>
      <w:bookmarkEnd w:id="228"/>
    </w:p>
    <w:tbl>
      <w:tblPr>
        <w:tblStyle w:val="TableGrid"/>
        <w:tblW w:w="0" w:type="auto"/>
        <w:tblLook w:val="04A0" w:firstRow="1" w:lastRow="0" w:firstColumn="1" w:lastColumn="0" w:noHBand="0" w:noVBand="1"/>
      </w:tblPr>
      <w:tblGrid>
        <w:gridCol w:w="2065"/>
        <w:gridCol w:w="1440"/>
        <w:gridCol w:w="5845"/>
      </w:tblGrid>
      <w:tr w:rsidR="009B5E52" w:rsidRPr="00B513FE" w14:paraId="13841D23" w14:textId="77777777" w:rsidTr="009B5E52">
        <w:tc>
          <w:tcPr>
            <w:tcW w:w="9350" w:type="dxa"/>
            <w:gridSpan w:val="3"/>
          </w:tcPr>
          <w:p w14:paraId="6C04E9A4" w14:textId="77777777" w:rsidR="009B5E52" w:rsidRPr="00B513FE" w:rsidRDefault="009B5E52" w:rsidP="009B5E52">
            <w:proofErr w:type="spellStart"/>
            <w:r w:rsidRPr="00B513FE">
              <w:t>User</w:t>
            </w:r>
            <w:proofErr w:type="spellEnd"/>
          </w:p>
        </w:tc>
      </w:tr>
      <w:tr w:rsidR="009B5E52" w:rsidRPr="00B513FE" w14:paraId="77E15339" w14:textId="77777777" w:rsidTr="009B5E52">
        <w:tc>
          <w:tcPr>
            <w:tcW w:w="2065" w:type="dxa"/>
          </w:tcPr>
          <w:p w14:paraId="4E5E7233" w14:textId="77777777" w:rsidR="009B5E52" w:rsidRPr="00B513FE" w:rsidRDefault="009B5E52" w:rsidP="009B5E52">
            <w:r w:rsidRPr="00B513FE">
              <w:t>Pavadinimas</w:t>
            </w:r>
          </w:p>
        </w:tc>
        <w:tc>
          <w:tcPr>
            <w:tcW w:w="1440" w:type="dxa"/>
          </w:tcPr>
          <w:p w14:paraId="184FE7FF" w14:textId="77777777" w:rsidR="009B5E52" w:rsidRPr="00B513FE" w:rsidRDefault="009B5E52" w:rsidP="009B5E52">
            <w:r w:rsidRPr="00B513FE">
              <w:t>Tipas</w:t>
            </w:r>
          </w:p>
        </w:tc>
        <w:tc>
          <w:tcPr>
            <w:tcW w:w="5845" w:type="dxa"/>
          </w:tcPr>
          <w:p w14:paraId="4C83D077" w14:textId="77777777" w:rsidR="009B5E52" w:rsidRPr="00B513FE" w:rsidRDefault="009B5E52" w:rsidP="009B5E52">
            <w:r w:rsidRPr="00B513FE">
              <w:t>Aprašymas</w:t>
            </w:r>
          </w:p>
        </w:tc>
      </w:tr>
      <w:tr w:rsidR="009B5E52" w:rsidRPr="00B513FE" w14:paraId="2021C28C" w14:textId="77777777" w:rsidTr="009B5E52">
        <w:tc>
          <w:tcPr>
            <w:tcW w:w="2065" w:type="dxa"/>
          </w:tcPr>
          <w:p w14:paraId="1A42A46D" w14:textId="77777777" w:rsidR="009B5E52" w:rsidRPr="00B513FE" w:rsidRDefault="009B5E52" w:rsidP="009B5E52">
            <w:proofErr w:type="spellStart"/>
            <w:r w:rsidRPr="00B513FE">
              <w:t>username</w:t>
            </w:r>
            <w:proofErr w:type="spellEnd"/>
          </w:p>
        </w:tc>
        <w:tc>
          <w:tcPr>
            <w:tcW w:w="1440" w:type="dxa"/>
          </w:tcPr>
          <w:p w14:paraId="09AAA0AC" w14:textId="77777777" w:rsidR="009B5E52" w:rsidRPr="00B513FE" w:rsidRDefault="009B5E52" w:rsidP="009B5E52">
            <w:proofErr w:type="spellStart"/>
            <w:r w:rsidRPr="00B513FE">
              <w:t>String</w:t>
            </w:r>
            <w:proofErr w:type="spellEnd"/>
          </w:p>
        </w:tc>
        <w:tc>
          <w:tcPr>
            <w:tcW w:w="5845" w:type="dxa"/>
          </w:tcPr>
          <w:p w14:paraId="71E2AD5D" w14:textId="77777777" w:rsidR="009B5E52" w:rsidRPr="00B513FE" w:rsidRDefault="009B5E52" w:rsidP="009B5E52">
            <w:r w:rsidRPr="00B513FE">
              <w:t>Vartotojo prisijungimo vardas</w:t>
            </w:r>
          </w:p>
        </w:tc>
      </w:tr>
      <w:tr w:rsidR="009B5E52" w:rsidRPr="00B513FE" w14:paraId="132B26B9" w14:textId="77777777" w:rsidTr="009B5E52">
        <w:tc>
          <w:tcPr>
            <w:tcW w:w="2065" w:type="dxa"/>
          </w:tcPr>
          <w:p w14:paraId="4A312EC7" w14:textId="77777777" w:rsidR="009B5E52" w:rsidRPr="00B513FE" w:rsidRDefault="009B5E52" w:rsidP="009B5E52">
            <w:proofErr w:type="spellStart"/>
            <w:r w:rsidRPr="00B513FE">
              <w:t>password</w:t>
            </w:r>
            <w:proofErr w:type="spellEnd"/>
          </w:p>
        </w:tc>
        <w:tc>
          <w:tcPr>
            <w:tcW w:w="1440" w:type="dxa"/>
          </w:tcPr>
          <w:p w14:paraId="5BDC71CA" w14:textId="77777777" w:rsidR="009B5E52" w:rsidRPr="00B513FE" w:rsidRDefault="009B5E52" w:rsidP="009B5E52">
            <w:proofErr w:type="spellStart"/>
            <w:r w:rsidRPr="00B513FE">
              <w:t>String</w:t>
            </w:r>
            <w:proofErr w:type="spellEnd"/>
          </w:p>
        </w:tc>
        <w:tc>
          <w:tcPr>
            <w:tcW w:w="5845" w:type="dxa"/>
          </w:tcPr>
          <w:p w14:paraId="330648FF" w14:textId="77777777" w:rsidR="009B5E52" w:rsidRPr="00B513FE" w:rsidRDefault="009B5E52" w:rsidP="009B5E52">
            <w:r w:rsidRPr="00B513FE">
              <w:t>Vartotojo prisijungimo slaptažodis</w:t>
            </w:r>
          </w:p>
        </w:tc>
      </w:tr>
      <w:tr w:rsidR="009B5E52" w:rsidRPr="00B513FE" w14:paraId="43AF1DD9" w14:textId="77777777" w:rsidTr="009B5E52">
        <w:tc>
          <w:tcPr>
            <w:tcW w:w="2065" w:type="dxa"/>
          </w:tcPr>
          <w:p w14:paraId="797930A4" w14:textId="77777777" w:rsidR="009B5E52" w:rsidRPr="00B513FE" w:rsidRDefault="009B5E52" w:rsidP="009B5E52">
            <w:r w:rsidRPr="00B513FE">
              <w:t>roles</w:t>
            </w:r>
          </w:p>
        </w:tc>
        <w:tc>
          <w:tcPr>
            <w:tcW w:w="1440" w:type="dxa"/>
          </w:tcPr>
          <w:p w14:paraId="394BEE94" w14:textId="77777777" w:rsidR="009B5E52" w:rsidRPr="00B513FE" w:rsidRDefault="009B5E52" w:rsidP="009B5E52">
            <w:proofErr w:type="spellStart"/>
            <w:r w:rsidRPr="00B513FE">
              <w:t>String</w:t>
            </w:r>
            <w:proofErr w:type="spellEnd"/>
          </w:p>
        </w:tc>
        <w:tc>
          <w:tcPr>
            <w:tcW w:w="5845" w:type="dxa"/>
          </w:tcPr>
          <w:p w14:paraId="310C65EE" w14:textId="77777777" w:rsidR="009B5E52" w:rsidRPr="00B513FE" w:rsidRDefault="009B5E52" w:rsidP="009B5E52">
            <w:r w:rsidRPr="00B513FE">
              <w:t>JSON eilutės tipo masyvas laikantis vartotojo roles</w:t>
            </w:r>
          </w:p>
        </w:tc>
      </w:tr>
      <w:tr w:rsidR="009B5E52" w:rsidRPr="00B513FE" w14:paraId="4E497B11" w14:textId="77777777" w:rsidTr="009B5E52">
        <w:tc>
          <w:tcPr>
            <w:tcW w:w="2065" w:type="dxa"/>
          </w:tcPr>
          <w:p w14:paraId="3018E520" w14:textId="77777777" w:rsidR="009B5E52" w:rsidRPr="00B513FE" w:rsidRDefault="009B5E52" w:rsidP="009B5E52">
            <w:proofErr w:type="spellStart"/>
            <w:r w:rsidRPr="00B513FE">
              <w:t>createdAt</w:t>
            </w:r>
            <w:proofErr w:type="spellEnd"/>
          </w:p>
        </w:tc>
        <w:tc>
          <w:tcPr>
            <w:tcW w:w="1440" w:type="dxa"/>
          </w:tcPr>
          <w:p w14:paraId="461AC78E" w14:textId="77777777" w:rsidR="009B5E52" w:rsidRPr="00B513FE" w:rsidRDefault="009B5E52" w:rsidP="009B5E52">
            <w:proofErr w:type="spellStart"/>
            <w:r w:rsidRPr="00B513FE">
              <w:t>DateTime</w:t>
            </w:r>
            <w:proofErr w:type="spellEnd"/>
          </w:p>
        </w:tc>
        <w:tc>
          <w:tcPr>
            <w:tcW w:w="5845" w:type="dxa"/>
          </w:tcPr>
          <w:p w14:paraId="0C665EA4" w14:textId="77777777" w:rsidR="009B5E52" w:rsidRPr="00B513FE" w:rsidRDefault="009B5E52" w:rsidP="009B5E52">
            <w:r w:rsidRPr="00B513FE">
              <w:t>Vartotojo sukūrimo data</w:t>
            </w:r>
          </w:p>
        </w:tc>
      </w:tr>
    </w:tbl>
    <w:p w14:paraId="74030B92" w14:textId="77777777" w:rsidR="009B5E52" w:rsidRPr="00B513FE" w:rsidRDefault="009B5E52" w:rsidP="009B5E52"/>
    <w:p w14:paraId="33DFDC6C" w14:textId="01E5621A" w:rsidR="009B5E52" w:rsidRPr="00B513FE" w:rsidRDefault="009B5E52" w:rsidP="009B5E52">
      <w:pPr>
        <w:pStyle w:val="Caption"/>
      </w:pPr>
      <w:bookmarkStart w:id="229" w:name="_Toc9702538"/>
      <w:bookmarkStart w:id="230" w:name="_Toc29952824"/>
      <w:r>
        <w:t>L</w:t>
      </w:r>
      <w:r w:rsidRPr="00B513FE">
        <w:t xml:space="preserve">entelė </w:t>
      </w:r>
      <w:r>
        <w:fldChar w:fldCharType="begin"/>
      </w:r>
      <w:r>
        <w:instrText xml:space="preserve"> SEQ lentelė \* ARABIC </w:instrText>
      </w:r>
      <w:r>
        <w:fldChar w:fldCharType="separate"/>
      </w:r>
      <w:r w:rsidR="00CD325D">
        <w:rPr>
          <w:noProof/>
        </w:rPr>
        <w:t>23</w:t>
      </w:r>
      <w:r>
        <w:rPr>
          <w:noProof/>
        </w:rPr>
        <w:fldChar w:fldCharType="end"/>
      </w:r>
      <w:r w:rsidRPr="00B513FE">
        <w:t xml:space="preserve"> </w:t>
      </w:r>
      <w:proofErr w:type="spellStart"/>
      <w:r w:rsidRPr="00B513FE">
        <w:t>Analysis</w:t>
      </w:r>
      <w:proofErr w:type="spellEnd"/>
      <w:r w:rsidRPr="00B513FE">
        <w:t xml:space="preserve"> esybės atributų žodynas</w:t>
      </w:r>
      <w:bookmarkEnd w:id="229"/>
      <w:bookmarkEnd w:id="230"/>
    </w:p>
    <w:tbl>
      <w:tblPr>
        <w:tblStyle w:val="TableGrid"/>
        <w:tblW w:w="0" w:type="auto"/>
        <w:tblLook w:val="04A0" w:firstRow="1" w:lastRow="0" w:firstColumn="1" w:lastColumn="0" w:noHBand="0" w:noVBand="1"/>
      </w:tblPr>
      <w:tblGrid>
        <w:gridCol w:w="2065"/>
        <w:gridCol w:w="1440"/>
        <w:gridCol w:w="5845"/>
      </w:tblGrid>
      <w:tr w:rsidR="009B5E52" w:rsidRPr="00B513FE" w14:paraId="65644B21" w14:textId="77777777" w:rsidTr="009B5E52">
        <w:tc>
          <w:tcPr>
            <w:tcW w:w="9350" w:type="dxa"/>
            <w:gridSpan w:val="3"/>
          </w:tcPr>
          <w:p w14:paraId="2E17E2CB" w14:textId="77777777" w:rsidR="009B5E52" w:rsidRPr="00B513FE" w:rsidRDefault="009B5E52" w:rsidP="009B5E52">
            <w:proofErr w:type="spellStart"/>
            <w:r w:rsidRPr="00B513FE">
              <w:t>Analysis</w:t>
            </w:r>
            <w:proofErr w:type="spellEnd"/>
          </w:p>
        </w:tc>
      </w:tr>
      <w:tr w:rsidR="009B5E52" w:rsidRPr="00B513FE" w14:paraId="05F6066D" w14:textId="77777777" w:rsidTr="009B5E52">
        <w:tc>
          <w:tcPr>
            <w:tcW w:w="2065" w:type="dxa"/>
          </w:tcPr>
          <w:p w14:paraId="53A31278" w14:textId="77777777" w:rsidR="009B5E52" w:rsidRPr="00B513FE" w:rsidRDefault="009B5E52" w:rsidP="009B5E52">
            <w:r w:rsidRPr="00B513FE">
              <w:t>Pavadinimas</w:t>
            </w:r>
          </w:p>
        </w:tc>
        <w:tc>
          <w:tcPr>
            <w:tcW w:w="1440" w:type="dxa"/>
          </w:tcPr>
          <w:p w14:paraId="32086B7F" w14:textId="77777777" w:rsidR="009B5E52" w:rsidRPr="00B513FE" w:rsidRDefault="009B5E52" w:rsidP="009B5E52">
            <w:r w:rsidRPr="00B513FE">
              <w:t>Tipas</w:t>
            </w:r>
          </w:p>
        </w:tc>
        <w:tc>
          <w:tcPr>
            <w:tcW w:w="5845" w:type="dxa"/>
          </w:tcPr>
          <w:p w14:paraId="0810C22E" w14:textId="77777777" w:rsidR="009B5E52" w:rsidRPr="00B513FE" w:rsidRDefault="009B5E52" w:rsidP="009B5E52">
            <w:r w:rsidRPr="00B513FE">
              <w:t>Aprašymas</w:t>
            </w:r>
          </w:p>
        </w:tc>
      </w:tr>
      <w:tr w:rsidR="009B5E52" w:rsidRPr="00B513FE" w14:paraId="4CE662F4" w14:textId="77777777" w:rsidTr="009B5E52">
        <w:tc>
          <w:tcPr>
            <w:tcW w:w="2065" w:type="dxa"/>
          </w:tcPr>
          <w:p w14:paraId="4A61416A" w14:textId="77777777" w:rsidR="009B5E52" w:rsidRPr="00B513FE" w:rsidRDefault="009B5E52" w:rsidP="009B5E52">
            <w:proofErr w:type="spellStart"/>
            <w:r w:rsidRPr="00B513FE">
              <w:lastRenderedPageBreak/>
              <w:t>categoryResults</w:t>
            </w:r>
            <w:proofErr w:type="spellEnd"/>
          </w:p>
        </w:tc>
        <w:tc>
          <w:tcPr>
            <w:tcW w:w="1440" w:type="dxa"/>
          </w:tcPr>
          <w:p w14:paraId="101753BB" w14:textId="77777777" w:rsidR="009B5E52" w:rsidRPr="00B513FE" w:rsidRDefault="009B5E52" w:rsidP="009B5E52">
            <w:proofErr w:type="spellStart"/>
            <w:r w:rsidRPr="00B513FE">
              <w:t>String</w:t>
            </w:r>
            <w:proofErr w:type="spellEnd"/>
          </w:p>
        </w:tc>
        <w:tc>
          <w:tcPr>
            <w:tcW w:w="5845" w:type="dxa"/>
          </w:tcPr>
          <w:p w14:paraId="69F3E6B3" w14:textId="77777777" w:rsidR="009B5E52" w:rsidRPr="00B513FE" w:rsidRDefault="009B5E52" w:rsidP="009B5E52">
            <w:r w:rsidRPr="00B513FE">
              <w:t xml:space="preserve">JSON eilutės tipo masyvas laikantis analizes </w:t>
            </w:r>
            <w:proofErr w:type="spellStart"/>
            <w:r w:rsidRPr="00B513FE">
              <w:t>kategorizavimo</w:t>
            </w:r>
            <w:proofErr w:type="spellEnd"/>
            <w:r w:rsidRPr="00B513FE">
              <w:t xml:space="preserve"> rezultatus.</w:t>
            </w:r>
          </w:p>
        </w:tc>
      </w:tr>
      <w:tr w:rsidR="009B5E52" w:rsidRPr="00B513FE" w14:paraId="7EDBC659" w14:textId="77777777" w:rsidTr="009B5E52">
        <w:tc>
          <w:tcPr>
            <w:tcW w:w="2065" w:type="dxa"/>
          </w:tcPr>
          <w:p w14:paraId="3D6F0322" w14:textId="77777777" w:rsidR="009B5E52" w:rsidRPr="00B513FE" w:rsidRDefault="009B5E52" w:rsidP="009B5E52">
            <w:proofErr w:type="spellStart"/>
            <w:r w:rsidRPr="00B513FE">
              <w:t>elementsResults</w:t>
            </w:r>
            <w:proofErr w:type="spellEnd"/>
          </w:p>
        </w:tc>
        <w:tc>
          <w:tcPr>
            <w:tcW w:w="1440" w:type="dxa"/>
          </w:tcPr>
          <w:p w14:paraId="66D7F6AE" w14:textId="77777777" w:rsidR="009B5E52" w:rsidRPr="00B513FE" w:rsidRDefault="009B5E52" w:rsidP="009B5E52">
            <w:proofErr w:type="spellStart"/>
            <w:r w:rsidRPr="00B513FE">
              <w:t>String</w:t>
            </w:r>
            <w:proofErr w:type="spellEnd"/>
          </w:p>
        </w:tc>
        <w:tc>
          <w:tcPr>
            <w:tcW w:w="5845" w:type="dxa"/>
          </w:tcPr>
          <w:p w14:paraId="061F6E6C" w14:textId="77777777" w:rsidR="009B5E52" w:rsidRPr="00B513FE" w:rsidRDefault="009B5E52" w:rsidP="009B5E52">
            <w:r w:rsidRPr="00B513FE">
              <w:t>JSON eilutės tipo masyvas laikantis elementų analizės rezultatus</w:t>
            </w:r>
          </w:p>
        </w:tc>
      </w:tr>
      <w:tr w:rsidR="009B5E52" w:rsidRPr="00B513FE" w14:paraId="3E19C1C5" w14:textId="77777777" w:rsidTr="009B5E52">
        <w:tc>
          <w:tcPr>
            <w:tcW w:w="2065" w:type="dxa"/>
          </w:tcPr>
          <w:p w14:paraId="50554F79" w14:textId="77777777" w:rsidR="009B5E52" w:rsidRPr="00B513FE" w:rsidRDefault="009B5E52" w:rsidP="009B5E52">
            <w:proofErr w:type="spellStart"/>
            <w:r w:rsidRPr="00B513FE">
              <w:t>analysisTarget</w:t>
            </w:r>
            <w:proofErr w:type="spellEnd"/>
          </w:p>
        </w:tc>
        <w:tc>
          <w:tcPr>
            <w:tcW w:w="1440" w:type="dxa"/>
          </w:tcPr>
          <w:p w14:paraId="73D6BAA2" w14:textId="77777777" w:rsidR="009B5E52" w:rsidRPr="00B513FE" w:rsidRDefault="009B5E52" w:rsidP="009B5E52">
            <w:proofErr w:type="spellStart"/>
            <w:r w:rsidRPr="00B513FE">
              <w:t>String</w:t>
            </w:r>
            <w:proofErr w:type="spellEnd"/>
          </w:p>
        </w:tc>
        <w:tc>
          <w:tcPr>
            <w:tcW w:w="5845" w:type="dxa"/>
          </w:tcPr>
          <w:p w14:paraId="0FC2C55A" w14:textId="77777777" w:rsidR="009B5E52" w:rsidRPr="00B513FE" w:rsidRDefault="009B5E52" w:rsidP="009B5E52">
            <w:r w:rsidRPr="00B513FE">
              <w:t>Failo pavadinimas</w:t>
            </w:r>
          </w:p>
        </w:tc>
      </w:tr>
      <w:tr w:rsidR="009B5E52" w:rsidRPr="00B513FE" w14:paraId="409D5271" w14:textId="77777777" w:rsidTr="009B5E52">
        <w:tc>
          <w:tcPr>
            <w:tcW w:w="2065" w:type="dxa"/>
          </w:tcPr>
          <w:p w14:paraId="7D2B859E" w14:textId="77777777" w:rsidR="009B5E52" w:rsidRPr="00B513FE" w:rsidRDefault="009B5E52" w:rsidP="009B5E52">
            <w:proofErr w:type="spellStart"/>
            <w:r w:rsidRPr="00B513FE">
              <w:t>createdAt</w:t>
            </w:r>
            <w:proofErr w:type="spellEnd"/>
          </w:p>
        </w:tc>
        <w:tc>
          <w:tcPr>
            <w:tcW w:w="1440" w:type="dxa"/>
          </w:tcPr>
          <w:p w14:paraId="09B2038D" w14:textId="77777777" w:rsidR="009B5E52" w:rsidRPr="00B513FE" w:rsidRDefault="009B5E52" w:rsidP="009B5E52">
            <w:proofErr w:type="spellStart"/>
            <w:r w:rsidRPr="00B513FE">
              <w:t>DateTime</w:t>
            </w:r>
            <w:proofErr w:type="spellEnd"/>
          </w:p>
        </w:tc>
        <w:tc>
          <w:tcPr>
            <w:tcW w:w="5845" w:type="dxa"/>
          </w:tcPr>
          <w:p w14:paraId="0D3EE329" w14:textId="77777777" w:rsidR="009B5E52" w:rsidRPr="00B513FE" w:rsidRDefault="009B5E52" w:rsidP="009B5E52">
            <w:r w:rsidRPr="00B513FE">
              <w:t>Analizės užsaugojimo data</w:t>
            </w:r>
          </w:p>
        </w:tc>
      </w:tr>
      <w:tr w:rsidR="009B5E52" w:rsidRPr="00B513FE" w14:paraId="3ED99234" w14:textId="77777777" w:rsidTr="009B5E52">
        <w:tc>
          <w:tcPr>
            <w:tcW w:w="2065" w:type="dxa"/>
          </w:tcPr>
          <w:p w14:paraId="6E709BE1" w14:textId="77777777" w:rsidR="009B5E52" w:rsidRPr="00B513FE" w:rsidRDefault="009B5E52" w:rsidP="009B5E52">
            <w:proofErr w:type="spellStart"/>
            <w:r w:rsidRPr="00B513FE">
              <w:t>scheduleState</w:t>
            </w:r>
            <w:proofErr w:type="spellEnd"/>
          </w:p>
        </w:tc>
        <w:tc>
          <w:tcPr>
            <w:tcW w:w="1440" w:type="dxa"/>
          </w:tcPr>
          <w:p w14:paraId="7118F6FA" w14:textId="77777777" w:rsidR="009B5E52" w:rsidRPr="00B513FE" w:rsidRDefault="009B5E52" w:rsidP="009B5E52">
            <w:proofErr w:type="spellStart"/>
            <w:r w:rsidRPr="00B513FE">
              <w:t>String</w:t>
            </w:r>
            <w:proofErr w:type="spellEnd"/>
          </w:p>
        </w:tc>
        <w:tc>
          <w:tcPr>
            <w:tcW w:w="5845" w:type="dxa"/>
          </w:tcPr>
          <w:p w14:paraId="65C7D8EB" w14:textId="77777777" w:rsidR="009B5E52" w:rsidRPr="00B513FE" w:rsidRDefault="009B5E52" w:rsidP="009B5E52">
            <w:r w:rsidRPr="00B513FE">
              <w:t>Planavimo būsena</w:t>
            </w:r>
          </w:p>
        </w:tc>
      </w:tr>
      <w:tr w:rsidR="009B5E52" w:rsidRPr="00B513FE" w14:paraId="63470210" w14:textId="77777777" w:rsidTr="009B5E52">
        <w:tc>
          <w:tcPr>
            <w:tcW w:w="2065" w:type="dxa"/>
          </w:tcPr>
          <w:p w14:paraId="3BCA9EC5" w14:textId="77777777" w:rsidR="009B5E52" w:rsidRPr="00B513FE" w:rsidRDefault="009B5E52" w:rsidP="009B5E52">
            <w:proofErr w:type="spellStart"/>
            <w:r w:rsidRPr="00B513FE">
              <w:t>schedulePosition</w:t>
            </w:r>
            <w:proofErr w:type="spellEnd"/>
          </w:p>
        </w:tc>
        <w:tc>
          <w:tcPr>
            <w:tcW w:w="1440" w:type="dxa"/>
          </w:tcPr>
          <w:p w14:paraId="6739C926" w14:textId="77777777" w:rsidR="009B5E52" w:rsidRPr="00B513FE" w:rsidRDefault="009B5E52" w:rsidP="009B5E52">
            <w:proofErr w:type="spellStart"/>
            <w:r w:rsidRPr="00B513FE">
              <w:t>int</w:t>
            </w:r>
            <w:proofErr w:type="spellEnd"/>
          </w:p>
        </w:tc>
        <w:tc>
          <w:tcPr>
            <w:tcW w:w="5845" w:type="dxa"/>
          </w:tcPr>
          <w:p w14:paraId="2EE6B1FD" w14:textId="77777777" w:rsidR="009B5E52" w:rsidRPr="00B513FE" w:rsidRDefault="009B5E52" w:rsidP="009B5E52">
            <w:r w:rsidRPr="00B513FE">
              <w:t xml:space="preserve">Planavimo </w:t>
            </w:r>
            <w:proofErr w:type="spellStart"/>
            <w:r w:rsidRPr="00B513FE">
              <w:t>posicija</w:t>
            </w:r>
            <w:proofErr w:type="spellEnd"/>
          </w:p>
        </w:tc>
      </w:tr>
    </w:tbl>
    <w:p w14:paraId="362700C5" w14:textId="77777777" w:rsidR="009B5E52" w:rsidRPr="00B513FE" w:rsidRDefault="009B5E52" w:rsidP="009B5E52"/>
    <w:p w14:paraId="1155610F" w14:textId="6D5EE929" w:rsidR="009B5E52" w:rsidRPr="00B513FE" w:rsidRDefault="009B5E52" w:rsidP="009B5E52">
      <w:pPr>
        <w:pStyle w:val="Caption"/>
      </w:pPr>
      <w:bookmarkStart w:id="231" w:name="_Toc9702539"/>
      <w:bookmarkStart w:id="232" w:name="_Toc29952825"/>
      <w:r>
        <w:t>L</w:t>
      </w:r>
      <w:r w:rsidRPr="00B513FE">
        <w:t xml:space="preserve">entelė </w:t>
      </w:r>
      <w:r>
        <w:fldChar w:fldCharType="begin"/>
      </w:r>
      <w:r>
        <w:instrText xml:space="preserve"> SEQ lentelė \* ARABIC </w:instrText>
      </w:r>
      <w:r>
        <w:fldChar w:fldCharType="separate"/>
      </w:r>
      <w:r w:rsidR="00CD325D">
        <w:rPr>
          <w:noProof/>
        </w:rPr>
        <w:t>24</w:t>
      </w:r>
      <w:r>
        <w:rPr>
          <w:noProof/>
        </w:rPr>
        <w:fldChar w:fldCharType="end"/>
      </w:r>
      <w:r w:rsidRPr="00B513FE">
        <w:t xml:space="preserve"> </w:t>
      </w:r>
      <w:proofErr w:type="spellStart"/>
      <w:r w:rsidRPr="00B513FE">
        <w:t>NeuralNetworkData</w:t>
      </w:r>
      <w:proofErr w:type="spellEnd"/>
      <w:r w:rsidRPr="00B513FE">
        <w:t xml:space="preserve"> esybės atributų žodynas</w:t>
      </w:r>
      <w:bookmarkEnd w:id="231"/>
      <w:bookmarkEnd w:id="232"/>
    </w:p>
    <w:tbl>
      <w:tblPr>
        <w:tblStyle w:val="TableGrid"/>
        <w:tblW w:w="0" w:type="auto"/>
        <w:tblLook w:val="04A0" w:firstRow="1" w:lastRow="0" w:firstColumn="1" w:lastColumn="0" w:noHBand="0" w:noVBand="1"/>
      </w:tblPr>
      <w:tblGrid>
        <w:gridCol w:w="2065"/>
        <w:gridCol w:w="1440"/>
        <w:gridCol w:w="5845"/>
      </w:tblGrid>
      <w:tr w:rsidR="009B5E52" w:rsidRPr="00B513FE" w14:paraId="29F15720" w14:textId="77777777" w:rsidTr="009B5E52">
        <w:tc>
          <w:tcPr>
            <w:tcW w:w="9350" w:type="dxa"/>
            <w:gridSpan w:val="3"/>
          </w:tcPr>
          <w:p w14:paraId="1379279C" w14:textId="77777777" w:rsidR="009B5E52" w:rsidRPr="00B513FE" w:rsidRDefault="009B5E52" w:rsidP="009B5E52">
            <w:proofErr w:type="spellStart"/>
            <w:r w:rsidRPr="00B513FE">
              <w:t>NeuralNetworkData</w:t>
            </w:r>
            <w:proofErr w:type="spellEnd"/>
          </w:p>
        </w:tc>
      </w:tr>
      <w:tr w:rsidR="009B5E52" w:rsidRPr="00B513FE" w14:paraId="3F7E5CCD" w14:textId="77777777" w:rsidTr="009B5E52">
        <w:tc>
          <w:tcPr>
            <w:tcW w:w="2065" w:type="dxa"/>
          </w:tcPr>
          <w:p w14:paraId="2AA83D18" w14:textId="77777777" w:rsidR="009B5E52" w:rsidRPr="00B513FE" w:rsidRDefault="009B5E52" w:rsidP="009B5E52">
            <w:r w:rsidRPr="00B513FE">
              <w:t>Pavadinimas</w:t>
            </w:r>
          </w:p>
        </w:tc>
        <w:tc>
          <w:tcPr>
            <w:tcW w:w="1440" w:type="dxa"/>
          </w:tcPr>
          <w:p w14:paraId="133C8CBA" w14:textId="77777777" w:rsidR="009B5E52" w:rsidRPr="00B513FE" w:rsidRDefault="009B5E52" w:rsidP="009B5E52">
            <w:r w:rsidRPr="00B513FE">
              <w:t>Tipas</w:t>
            </w:r>
          </w:p>
        </w:tc>
        <w:tc>
          <w:tcPr>
            <w:tcW w:w="5845" w:type="dxa"/>
          </w:tcPr>
          <w:p w14:paraId="14EF683B" w14:textId="77777777" w:rsidR="009B5E52" w:rsidRPr="00B513FE" w:rsidRDefault="009B5E52" w:rsidP="009B5E52">
            <w:r w:rsidRPr="00B513FE">
              <w:t>Aprašymas</w:t>
            </w:r>
          </w:p>
        </w:tc>
      </w:tr>
      <w:tr w:rsidR="009B5E52" w:rsidRPr="00B513FE" w14:paraId="5E63AA7F" w14:textId="77777777" w:rsidTr="009B5E52">
        <w:tc>
          <w:tcPr>
            <w:tcW w:w="2065" w:type="dxa"/>
          </w:tcPr>
          <w:p w14:paraId="6DBAF53E" w14:textId="77777777" w:rsidR="009B5E52" w:rsidRPr="00B513FE" w:rsidRDefault="009B5E52" w:rsidP="009B5E52">
            <w:proofErr w:type="spellStart"/>
            <w:r w:rsidRPr="00B513FE">
              <w:t>tensorFlowModel</w:t>
            </w:r>
            <w:proofErr w:type="spellEnd"/>
          </w:p>
        </w:tc>
        <w:tc>
          <w:tcPr>
            <w:tcW w:w="1440" w:type="dxa"/>
          </w:tcPr>
          <w:p w14:paraId="385F4462" w14:textId="77777777" w:rsidR="009B5E52" w:rsidRPr="00B513FE" w:rsidRDefault="009B5E52" w:rsidP="009B5E52">
            <w:proofErr w:type="spellStart"/>
            <w:r w:rsidRPr="00B513FE">
              <w:t>String</w:t>
            </w:r>
            <w:proofErr w:type="spellEnd"/>
          </w:p>
        </w:tc>
        <w:tc>
          <w:tcPr>
            <w:tcW w:w="5845" w:type="dxa"/>
          </w:tcPr>
          <w:p w14:paraId="39CF3CFE" w14:textId="77777777" w:rsidR="009B5E52" w:rsidRPr="00B513FE" w:rsidRDefault="009B5E52" w:rsidP="009B5E52">
            <w:r w:rsidRPr="00B513FE">
              <w:t>Failo pavadinimas.</w:t>
            </w:r>
          </w:p>
        </w:tc>
      </w:tr>
      <w:tr w:rsidR="009B5E52" w:rsidRPr="00B513FE" w14:paraId="54BF412E" w14:textId="77777777" w:rsidTr="009B5E52">
        <w:tc>
          <w:tcPr>
            <w:tcW w:w="2065" w:type="dxa"/>
          </w:tcPr>
          <w:p w14:paraId="3090BC41" w14:textId="77777777" w:rsidR="009B5E52" w:rsidRPr="00B513FE" w:rsidRDefault="009B5E52" w:rsidP="009B5E52">
            <w:proofErr w:type="spellStart"/>
            <w:r w:rsidRPr="00B513FE">
              <w:t>model</w:t>
            </w:r>
            <w:proofErr w:type="spellEnd"/>
          </w:p>
        </w:tc>
        <w:tc>
          <w:tcPr>
            <w:tcW w:w="1440" w:type="dxa"/>
          </w:tcPr>
          <w:p w14:paraId="3B92D597" w14:textId="77777777" w:rsidR="009B5E52" w:rsidRPr="00B513FE" w:rsidRDefault="009B5E52" w:rsidP="009B5E52">
            <w:proofErr w:type="spellStart"/>
            <w:r w:rsidRPr="00B513FE">
              <w:t>String</w:t>
            </w:r>
            <w:proofErr w:type="spellEnd"/>
          </w:p>
        </w:tc>
        <w:tc>
          <w:tcPr>
            <w:tcW w:w="5845" w:type="dxa"/>
          </w:tcPr>
          <w:p w14:paraId="0B18E2BE" w14:textId="77777777" w:rsidR="009B5E52" w:rsidRPr="00B513FE" w:rsidRDefault="009B5E52" w:rsidP="009B5E52">
            <w:r w:rsidRPr="00B513FE">
              <w:t xml:space="preserve">Ar tai </w:t>
            </w:r>
            <w:proofErr w:type="spellStart"/>
            <w:r w:rsidRPr="00B513FE">
              <w:t>segmentatoriaus</w:t>
            </w:r>
            <w:proofErr w:type="spellEnd"/>
            <w:r w:rsidRPr="00B513FE">
              <w:t xml:space="preserve"> modelis ar klasifikatoriaus</w:t>
            </w:r>
          </w:p>
        </w:tc>
      </w:tr>
      <w:tr w:rsidR="009B5E52" w:rsidRPr="00B513FE" w14:paraId="7F3EA1FF" w14:textId="77777777" w:rsidTr="009B5E52">
        <w:tc>
          <w:tcPr>
            <w:tcW w:w="2065" w:type="dxa"/>
          </w:tcPr>
          <w:p w14:paraId="4834575B" w14:textId="77777777" w:rsidR="009B5E52" w:rsidRPr="00B513FE" w:rsidRDefault="009B5E52" w:rsidP="009B5E52">
            <w:proofErr w:type="spellStart"/>
            <w:r w:rsidRPr="00B513FE">
              <w:t>enabled</w:t>
            </w:r>
            <w:proofErr w:type="spellEnd"/>
          </w:p>
        </w:tc>
        <w:tc>
          <w:tcPr>
            <w:tcW w:w="1440" w:type="dxa"/>
          </w:tcPr>
          <w:p w14:paraId="1B080924" w14:textId="77777777" w:rsidR="009B5E52" w:rsidRPr="00B513FE" w:rsidRDefault="009B5E52" w:rsidP="009B5E52">
            <w:proofErr w:type="spellStart"/>
            <w:r w:rsidRPr="00B513FE">
              <w:t>Boolean</w:t>
            </w:r>
            <w:proofErr w:type="spellEnd"/>
          </w:p>
        </w:tc>
        <w:tc>
          <w:tcPr>
            <w:tcW w:w="5845" w:type="dxa"/>
          </w:tcPr>
          <w:p w14:paraId="1E535DB5" w14:textId="77777777" w:rsidR="009B5E52" w:rsidRPr="00B513FE" w:rsidRDefault="009B5E52" w:rsidP="009B5E52">
            <w:r w:rsidRPr="00B513FE">
              <w:t>Ar tai aktyvus modelis (naudojamas analizės veiksmams)</w:t>
            </w:r>
          </w:p>
        </w:tc>
      </w:tr>
      <w:tr w:rsidR="009B5E52" w:rsidRPr="00B513FE" w14:paraId="4CD4C92B" w14:textId="77777777" w:rsidTr="009B5E52">
        <w:tc>
          <w:tcPr>
            <w:tcW w:w="2065" w:type="dxa"/>
          </w:tcPr>
          <w:p w14:paraId="20D9AB26" w14:textId="77777777" w:rsidR="009B5E52" w:rsidRPr="00B513FE" w:rsidRDefault="009B5E52" w:rsidP="009B5E52">
            <w:proofErr w:type="spellStart"/>
            <w:r w:rsidRPr="00B513FE">
              <w:t>createdAt</w:t>
            </w:r>
            <w:proofErr w:type="spellEnd"/>
          </w:p>
        </w:tc>
        <w:tc>
          <w:tcPr>
            <w:tcW w:w="1440" w:type="dxa"/>
          </w:tcPr>
          <w:p w14:paraId="59879FDA" w14:textId="77777777" w:rsidR="009B5E52" w:rsidRPr="00B513FE" w:rsidRDefault="009B5E52" w:rsidP="009B5E52">
            <w:proofErr w:type="spellStart"/>
            <w:r w:rsidRPr="00B513FE">
              <w:t>DateTime</w:t>
            </w:r>
            <w:proofErr w:type="spellEnd"/>
          </w:p>
        </w:tc>
        <w:tc>
          <w:tcPr>
            <w:tcW w:w="5845" w:type="dxa"/>
          </w:tcPr>
          <w:p w14:paraId="430C603C" w14:textId="77777777" w:rsidR="009B5E52" w:rsidRPr="00B513FE" w:rsidRDefault="009B5E52" w:rsidP="009B5E52">
            <w:r w:rsidRPr="00B513FE">
              <w:t>Analizės užsaugojimo data</w:t>
            </w:r>
          </w:p>
        </w:tc>
      </w:tr>
    </w:tbl>
    <w:p w14:paraId="1A365BA1" w14:textId="77777777" w:rsidR="009B5E52" w:rsidRPr="00B513FE" w:rsidRDefault="009B5E52" w:rsidP="009B5E52"/>
    <w:p w14:paraId="3265DD45" w14:textId="5BB4456A" w:rsidR="009B5E52" w:rsidRPr="00B513FE" w:rsidRDefault="009B5E52" w:rsidP="009B5E52">
      <w:pPr>
        <w:pStyle w:val="Caption"/>
      </w:pPr>
      <w:bookmarkStart w:id="233" w:name="_Toc9702540"/>
      <w:bookmarkStart w:id="234" w:name="_Toc29952826"/>
      <w:r>
        <w:t>L</w:t>
      </w:r>
      <w:r w:rsidRPr="00B513FE">
        <w:t xml:space="preserve">entelė </w:t>
      </w:r>
      <w:r>
        <w:fldChar w:fldCharType="begin"/>
      </w:r>
      <w:r>
        <w:instrText xml:space="preserve"> SEQ lentelė \* ARABIC </w:instrText>
      </w:r>
      <w:r>
        <w:fldChar w:fldCharType="separate"/>
      </w:r>
      <w:r w:rsidR="00CD325D">
        <w:rPr>
          <w:noProof/>
        </w:rPr>
        <w:t>25</w:t>
      </w:r>
      <w:r>
        <w:rPr>
          <w:noProof/>
        </w:rPr>
        <w:fldChar w:fldCharType="end"/>
      </w:r>
      <w:r w:rsidRPr="00B513FE">
        <w:t xml:space="preserve"> </w:t>
      </w:r>
      <w:proofErr w:type="spellStart"/>
      <w:r w:rsidRPr="00B513FE">
        <w:t>SegmantationLearningData</w:t>
      </w:r>
      <w:proofErr w:type="spellEnd"/>
      <w:r w:rsidRPr="00B513FE">
        <w:t xml:space="preserve"> esybės atributų žodynas</w:t>
      </w:r>
      <w:bookmarkEnd w:id="233"/>
      <w:bookmarkEnd w:id="234"/>
    </w:p>
    <w:tbl>
      <w:tblPr>
        <w:tblStyle w:val="TableGrid"/>
        <w:tblW w:w="0" w:type="auto"/>
        <w:tblLook w:val="04A0" w:firstRow="1" w:lastRow="0" w:firstColumn="1" w:lastColumn="0" w:noHBand="0" w:noVBand="1"/>
      </w:tblPr>
      <w:tblGrid>
        <w:gridCol w:w="2065"/>
        <w:gridCol w:w="1440"/>
        <w:gridCol w:w="5845"/>
      </w:tblGrid>
      <w:tr w:rsidR="009B5E52" w:rsidRPr="00B513FE" w14:paraId="0CC5AC1F" w14:textId="77777777" w:rsidTr="009B5E52">
        <w:tc>
          <w:tcPr>
            <w:tcW w:w="9350" w:type="dxa"/>
            <w:gridSpan w:val="3"/>
          </w:tcPr>
          <w:p w14:paraId="08E6793C" w14:textId="77777777" w:rsidR="009B5E52" w:rsidRPr="00B513FE" w:rsidRDefault="009B5E52" w:rsidP="009B5E52">
            <w:proofErr w:type="spellStart"/>
            <w:r w:rsidRPr="00B513FE">
              <w:t>SegmentationLearningData</w:t>
            </w:r>
            <w:proofErr w:type="spellEnd"/>
          </w:p>
        </w:tc>
      </w:tr>
      <w:tr w:rsidR="009B5E52" w:rsidRPr="00B513FE" w14:paraId="1458D6A2" w14:textId="77777777" w:rsidTr="009B5E52">
        <w:tc>
          <w:tcPr>
            <w:tcW w:w="2065" w:type="dxa"/>
          </w:tcPr>
          <w:p w14:paraId="1668D304" w14:textId="77777777" w:rsidR="009B5E52" w:rsidRPr="00B513FE" w:rsidRDefault="009B5E52" w:rsidP="009B5E52">
            <w:r w:rsidRPr="00B513FE">
              <w:t>Pavadinimas</w:t>
            </w:r>
          </w:p>
        </w:tc>
        <w:tc>
          <w:tcPr>
            <w:tcW w:w="1440" w:type="dxa"/>
          </w:tcPr>
          <w:p w14:paraId="4E740B4E" w14:textId="77777777" w:rsidR="009B5E52" w:rsidRPr="00B513FE" w:rsidRDefault="009B5E52" w:rsidP="009B5E52">
            <w:r w:rsidRPr="00B513FE">
              <w:t>Tipas</w:t>
            </w:r>
          </w:p>
        </w:tc>
        <w:tc>
          <w:tcPr>
            <w:tcW w:w="5845" w:type="dxa"/>
          </w:tcPr>
          <w:p w14:paraId="54E29AC8" w14:textId="77777777" w:rsidR="009B5E52" w:rsidRPr="00B513FE" w:rsidRDefault="009B5E52" w:rsidP="009B5E52">
            <w:r w:rsidRPr="00B513FE">
              <w:t>Aprašymas</w:t>
            </w:r>
          </w:p>
        </w:tc>
      </w:tr>
      <w:tr w:rsidR="009B5E52" w:rsidRPr="00B513FE" w14:paraId="6F476AAD" w14:textId="77777777" w:rsidTr="009B5E52">
        <w:tc>
          <w:tcPr>
            <w:tcW w:w="2065" w:type="dxa"/>
          </w:tcPr>
          <w:p w14:paraId="2F2EAE83" w14:textId="77777777" w:rsidR="009B5E52" w:rsidRPr="00B513FE" w:rsidRDefault="009B5E52" w:rsidP="009B5E52">
            <w:proofErr w:type="spellStart"/>
            <w:r w:rsidRPr="00B513FE">
              <w:t>image</w:t>
            </w:r>
            <w:proofErr w:type="spellEnd"/>
          </w:p>
        </w:tc>
        <w:tc>
          <w:tcPr>
            <w:tcW w:w="1440" w:type="dxa"/>
          </w:tcPr>
          <w:p w14:paraId="2CE9B121" w14:textId="77777777" w:rsidR="009B5E52" w:rsidRPr="00B513FE" w:rsidRDefault="009B5E52" w:rsidP="009B5E52">
            <w:proofErr w:type="spellStart"/>
            <w:r w:rsidRPr="00B513FE">
              <w:t>String</w:t>
            </w:r>
            <w:proofErr w:type="spellEnd"/>
          </w:p>
        </w:tc>
        <w:tc>
          <w:tcPr>
            <w:tcW w:w="5845" w:type="dxa"/>
          </w:tcPr>
          <w:p w14:paraId="1C3D1B27" w14:textId="77777777" w:rsidR="009B5E52" w:rsidRPr="00B513FE" w:rsidRDefault="009B5E52" w:rsidP="009B5E52">
            <w:r w:rsidRPr="00B513FE">
              <w:t>Failo pavadinimas.</w:t>
            </w:r>
          </w:p>
        </w:tc>
      </w:tr>
      <w:tr w:rsidR="009B5E52" w:rsidRPr="00B513FE" w14:paraId="58A1BB85" w14:textId="77777777" w:rsidTr="009B5E52">
        <w:tc>
          <w:tcPr>
            <w:tcW w:w="2065" w:type="dxa"/>
          </w:tcPr>
          <w:p w14:paraId="21D461F1" w14:textId="77777777" w:rsidR="009B5E52" w:rsidRPr="00B513FE" w:rsidRDefault="009B5E52" w:rsidP="009B5E52">
            <w:proofErr w:type="spellStart"/>
            <w:r w:rsidRPr="00B513FE">
              <w:t>maskedImage</w:t>
            </w:r>
            <w:proofErr w:type="spellEnd"/>
          </w:p>
        </w:tc>
        <w:tc>
          <w:tcPr>
            <w:tcW w:w="1440" w:type="dxa"/>
          </w:tcPr>
          <w:p w14:paraId="6BBE0E06" w14:textId="77777777" w:rsidR="009B5E52" w:rsidRPr="00B513FE" w:rsidRDefault="009B5E52" w:rsidP="009B5E52">
            <w:proofErr w:type="spellStart"/>
            <w:r w:rsidRPr="00B513FE">
              <w:t>String</w:t>
            </w:r>
            <w:proofErr w:type="spellEnd"/>
          </w:p>
        </w:tc>
        <w:tc>
          <w:tcPr>
            <w:tcW w:w="5845" w:type="dxa"/>
          </w:tcPr>
          <w:p w14:paraId="752CF436" w14:textId="77777777" w:rsidR="009B5E52" w:rsidRPr="00B513FE" w:rsidRDefault="009B5E52" w:rsidP="009B5E52">
            <w:r w:rsidRPr="00B513FE">
              <w:t xml:space="preserve">Failas aprašantis </w:t>
            </w:r>
            <w:proofErr w:type="spellStart"/>
            <w:r w:rsidRPr="00B513FE">
              <w:t>segmentatoriaus</w:t>
            </w:r>
            <w:proofErr w:type="spellEnd"/>
            <w:r w:rsidRPr="00B513FE">
              <w:t xml:space="preserve"> rezultatus.</w:t>
            </w:r>
          </w:p>
        </w:tc>
      </w:tr>
      <w:tr w:rsidR="009B5E52" w:rsidRPr="00B513FE" w14:paraId="0AF915E0" w14:textId="77777777" w:rsidTr="009B5E52">
        <w:tc>
          <w:tcPr>
            <w:tcW w:w="2065" w:type="dxa"/>
          </w:tcPr>
          <w:p w14:paraId="4FA3B98D" w14:textId="77777777" w:rsidR="009B5E52" w:rsidRPr="00B513FE" w:rsidRDefault="009B5E52" w:rsidP="009B5E52">
            <w:proofErr w:type="spellStart"/>
            <w:r w:rsidRPr="00B513FE">
              <w:t>enabled</w:t>
            </w:r>
            <w:proofErr w:type="spellEnd"/>
          </w:p>
        </w:tc>
        <w:tc>
          <w:tcPr>
            <w:tcW w:w="1440" w:type="dxa"/>
          </w:tcPr>
          <w:p w14:paraId="57124710" w14:textId="77777777" w:rsidR="009B5E52" w:rsidRPr="00B513FE" w:rsidRDefault="009B5E52" w:rsidP="009B5E52">
            <w:proofErr w:type="spellStart"/>
            <w:r w:rsidRPr="00B513FE">
              <w:t>Boolean</w:t>
            </w:r>
            <w:proofErr w:type="spellEnd"/>
          </w:p>
        </w:tc>
        <w:tc>
          <w:tcPr>
            <w:tcW w:w="5845" w:type="dxa"/>
          </w:tcPr>
          <w:p w14:paraId="733D1FC7" w14:textId="77777777" w:rsidR="009B5E52" w:rsidRPr="00B513FE" w:rsidRDefault="009B5E52" w:rsidP="009B5E52">
            <w:r w:rsidRPr="00B513FE">
              <w:t>Ar naudojamas apmokymo tikslais</w:t>
            </w:r>
          </w:p>
        </w:tc>
      </w:tr>
      <w:tr w:rsidR="009B5E52" w:rsidRPr="00B513FE" w14:paraId="45D9293A" w14:textId="77777777" w:rsidTr="009B5E52">
        <w:tc>
          <w:tcPr>
            <w:tcW w:w="2065" w:type="dxa"/>
          </w:tcPr>
          <w:p w14:paraId="10C8DA2A" w14:textId="77777777" w:rsidR="009B5E52" w:rsidRPr="00B513FE" w:rsidRDefault="009B5E52" w:rsidP="009B5E52">
            <w:proofErr w:type="spellStart"/>
            <w:r w:rsidRPr="00B513FE">
              <w:t>createdAt</w:t>
            </w:r>
            <w:proofErr w:type="spellEnd"/>
          </w:p>
        </w:tc>
        <w:tc>
          <w:tcPr>
            <w:tcW w:w="1440" w:type="dxa"/>
          </w:tcPr>
          <w:p w14:paraId="0466420C" w14:textId="77777777" w:rsidR="009B5E52" w:rsidRPr="00B513FE" w:rsidRDefault="009B5E52" w:rsidP="009B5E52">
            <w:proofErr w:type="spellStart"/>
            <w:r w:rsidRPr="00B513FE">
              <w:t>DateTime</w:t>
            </w:r>
            <w:proofErr w:type="spellEnd"/>
          </w:p>
        </w:tc>
        <w:tc>
          <w:tcPr>
            <w:tcW w:w="5845" w:type="dxa"/>
          </w:tcPr>
          <w:p w14:paraId="62007018" w14:textId="77777777" w:rsidR="009B5E52" w:rsidRPr="00B513FE" w:rsidRDefault="009B5E52" w:rsidP="009B5E52">
            <w:r w:rsidRPr="00B513FE">
              <w:t>Analizės užsaugojimo data</w:t>
            </w:r>
          </w:p>
        </w:tc>
      </w:tr>
    </w:tbl>
    <w:p w14:paraId="370F6E1D" w14:textId="77777777" w:rsidR="009B5E52" w:rsidRPr="00B513FE" w:rsidRDefault="009B5E52" w:rsidP="009B5E52"/>
    <w:p w14:paraId="6600126B" w14:textId="64E937D0" w:rsidR="009B5E52" w:rsidRPr="00B513FE" w:rsidRDefault="009B5E52" w:rsidP="009B5E52">
      <w:pPr>
        <w:pStyle w:val="Caption"/>
      </w:pPr>
      <w:bookmarkStart w:id="235" w:name="_Toc9702541"/>
      <w:bookmarkStart w:id="236" w:name="_Toc29952827"/>
      <w:r>
        <w:t>L</w:t>
      </w:r>
      <w:r w:rsidRPr="00B513FE">
        <w:t xml:space="preserve">entelė </w:t>
      </w:r>
      <w:r>
        <w:fldChar w:fldCharType="begin"/>
      </w:r>
      <w:r>
        <w:instrText xml:space="preserve"> SEQ lentelė \* ARABIC </w:instrText>
      </w:r>
      <w:r>
        <w:fldChar w:fldCharType="separate"/>
      </w:r>
      <w:r w:rsidR="00CD325D">
        <w:rPr>
          <w:noProof/>
        </w:rPr>
        <w:t>26</w:t>
      </w:r>
      <w:r>
        <w:rPr>
          <w:noProof/>
        </w:rPr>
        <w:fldChar w:fldCharType="end"/>
      </w:r>
      <w:r w:rsidRPr="00B513FE">
        <w:t xml:space="preserve"> </w:t>
      </w:r>
      <w:proofErr w:type="spellStart"/>
      <w:r w:rsidRPr="00B513FE">
        <w:t>ClassificationLearningData</w:t>
      </w:r>
      <w:proofErr w:type="spellEnd"/>
      <w:r w:rsidRPr="00B513FE">
        <w:t xml:space="preserve"> esybės atributų žodynas</w:t>
      </w:r>
      <w:bookmarkEnd w:id="235"/>
      <w:bookmarkEnd w:id="236"/>
    </w:p>
    <w:tbl>
      <w:tblPr>
        <w:tblStyle w:val="TableGrid"/>
        <w:tblW w:w="0" w:type="auto"/>
        <w:tblLook w:val="04A0" w:firstRow="1" w:lastRow="0" w:firstColumn="1" w:lastColumn="0" w:noHBand="0" w:noVBand="1"/>
      </w:tblPr>
      <w:tblGrid>
        <w:gridCol w:w="2065"/>
        <w:gridCol w:w="1440"/>
        <w:gridCol w:w="5845"/>
      </w:tblGrid>
      <w:tr w:rsidR="009B5E52" w:rsidRPr="00B513FE" w14:paraId="52CBEE49" w14:textId="77777777" w:rsidTr="009B5E52">
        <w:tc>
          <w:tcPr>
            <w:tcW w:w="9350" w:type="dxa"/>
            <w:gridSpan w:val="3"/>
          </w:tcPr>
          <w:p w14:paraId="2BCF8271" w14:textId="77777777" w:rsidR="009B5E52" w:rsidRPr="00B513FE" w:rsidRDefault="009B5E52" w:rsidP="009B5E52">
            <w:proofErr w:type="spellStart"/>
            <w:r w:rsidRPr="00B513FE">
              <w:t>ClassificationLearningData</w:t>
            </w:r>
            <w:proofErr w:type="spellEnd"/>
          </w:p>
        </w:tc>
      </w:tr>
      <w:tr w:rsidR="009B5E52" w:rsidRPr="00B513FE" w14:paraId="5DCACC1B" w14:textId="77777777" w:rsidTr="009B5E52">
        <w:tc>
          <w:tcPr>
            <w:tcW w:w="2065" w:type="dxa"/>
          </w:tcPr>
          <w:p w14:paraId="74813A10" w14:textId="77777777" w:rsidR="009B5E52" w:rsidRPr="00B513FE" w:rsidRDefault="009B5E52" w:rsidP="009B5E52">
            <w:r w:rsidRPr="00B513FE">
              <w:t>Pavadinimas</w:t>
            </w:r>
          </w:p>
        </w:tc>
        <w:tc>
          <w:tcPr>
            <w:tcW w:w="1440" w:type="dxa"/>
          </w:tcPr>
          <w:p w14:paraId="1C9D65F6" w14:textId="77777777" w:rsidR="009B5E52" w:rsidRPr="00B513FE" w:rsidRDefault="009B5E52" w:rsidP="009B5E52">
            <w:r w:rsidRPr="00B513FE">
              <w:t>Tipas</w:t>
            </w:r>
          </w:p>
        </w:tc>
        <w:tc>
          <w:tcPr>
            <w:tcW w:w="5845" w:type="dxa"/>
          </w:tcPr>
          <w:p w14:paraId="5D5D4271" w14:textId="77777777" w:rsidR="009B5E52" w:rsidRPr="00B513FE" w:rsidRDefault="009B5E52" w:rsidP="009B5E52">
            <w:r w:rsidRPr="00B513FE">
              <w:t>Aprašymas</w:t>
            </w:r>
          </w:p>
        </w:tc>
      </w:tr>
      <w:tr w:rsidR="009B5E52" w:rsidRPr="00B513FE" w14:paraId="250EA13A" w14:textId="77777777" w:rsidTr="009B5E52">
        <w:tc>
          <w:tcPr>
            <w:tcW w:w="2065" w:type="dxa"/>
          </w:tcPr>
          <w:p w14:paraId="48050698" w14:textId="77777777" w:rsidR="009B5E52" w:rsidRPr="00B513FE" w:rsidRDefault="009B5E52" w:rsidP="009B5E52">
            <w:proofErr w:type="spellStart"/>
            <w:r w:rsidRPr="00B513FE">
              <w:t>image</w:t>
            </w:r>
            <w:proofErr w:type="spellEnd"/>
          </w:p>
        </w:tc>
        <w:tc>
          <w:tcPr>
            <w:tcW w:w="1440" w:type="dxa"/>
          </w:tcPr>
          <w:p w14:paraId="03DAC672" w14:textId="77777777" w:rsidR="009B5E52" w:rsidRPr="00B513FE" w:rsidRDefault="009B5E52" w:rsidP="009B5E52">
            <w:proofErr w:type="spellStart"/>
            <w:r w:rsidRPr="00B513FE">
              <w:t>String</w:t>
            </w:r>
            <w:proofErr w:type="spellEnd"/>
          </w:p>
        </w:tc>
        <w:tc>
          <w:tcPr>
            <w:tcW w:w="5845" w:type="dxa"/>
          </w:tcPr>
          <w:p w14:paraId="7AFBB2FE" w14:textId="77777777" w:rsidR="009B5E52" w:rsidRPr="00B513FE" w:rsidRDefault="009B5E52" w:rsidP="009B5E52">
            <w:r w:rsidRPr="00B513FE">
              <w:t>Failo pavadinimas.</w:t>
            </w:r>
          </w:p>
        </w:tc>
      </w:tr>
      <w:tr w:rsidR="009B5E52" w:rsidRPr="00B513FE" w14:paraId="177EBF5B" w14:textId="77777777" w:rsidTr="009B5E52">
        <w:tc>
          <w:tcPr>
            <w:tcW w:w="2065" w:type="dxa"/>
          </w:tcPr>
          <w:p w14:paraId="3D4BF7BA" w14:textId="77777777" w:rsidR="009B5E52" w:rsidRPr="00B513FE" w:rsidRDefault="009B5E52" w:rsidP="009B5E52">
            <w:proofErr w:type="spellStart"/>
            <w:r w:rsidRPr="00B513FE">
              <w:t>classification</w:t>
            </w:r>
            <w:proofErr w:type="spellEnd"/>
          </w:p>
        </w:tc>
        <w:tc>
          <w:tcPr>
            <w:tcW w:w="1440" w:type="dxa"/>
          </w:tcPr>
          <w:p w14:paraId="266B6341" w14:textId="77777777" w:rsidR="009B5E52" w:rsidRPr="00B513FE" w:rsidRDefault="009B5E52" w:rsidP="009B5E52">
            <w:proofErr w:type="spellStart"/>
            <w:r w:rsidRPr="00B513FE">
              <w:t>String</w:t>
            </w:r>
            <w:proofErr w:type="spellEnd"/>
          </w:p>
        </w:tc>
        <w:tc>
          <w:tcPr>
            <w:tcW w:w="5845" w:type="dxa"/>
          </w:tcPr>
          <w:p w14:paraId="00CB6F70" w14:textId="77777777" w:rsidR="009B5E52" w:rsidRPr="00B513FE" w:rsidRDefault="009B5E52" w:rsidP="009B5E52">
            <w:r w:rsidRPr="00B513FE">
              <w:t>Eilutė aprašanti klasifikatoriaus rezultatus.</w:t>
            </w:r>
          </w:p>
        </w:tc>
      </w:tr>
      <w:tr w:rsidR="009B5E52" w:rsidRPr="00B513FE" w14:paraId="671DC147" w14:textId="77777777" w:rsidTr="009B5E52">
        <w:tc>
          <w:tcPr>
            <w:tcW w:w="2065" w:type="dxa"/>
          </w:tcPr>
          <w:p w14:paraId="747FCB37" w14:textId="77777777" w:rsidR="009B5E52" w:rsidRPr="00B513FE" w:rsidRDefault="009B5E52" w:rsidP="009B5E52">
            <w:proofErr w:type="spellStart"/>
            <w:r w:rsidRPr="00B513FE">
              <w:t>createdAt</w:t>
            </w:r>
            <w:proofErr w:type="spellEnd"/>
          </w:p>
        </w:tc>
        <w:tc>
          <w:tcPr>
            <w:tcW w:w="1440" w:type="dxa"/>
          </w:tcPr>
          <w:p w14:paraId="65A3FB6C" w14:textId="77777777" w:rsidR="009B5E52" w:rsidRPr="00B513FE" w:rsidRDefault="009B5E52" w:rsidP="009B5E52">
            <w:proofErr w:type="spellStart"/>
            <w:r w:rsidRPr="00B513FE">
              <w:t>DateTime</w:t>
            </w:r>
            <w:proofErr w:type="spellEnd"/>
          </w:p>
        </w:tc>
        <w:tc>
          <w:tcPr>
            <w:tcW w:w="5845" w:type="dxa"/>
          </w:tcPr>
          <w:p w14:paraId="5EF138D2" w14:textId="77777777" w:rsidR="009B5E52" w:rsidRPr="00B513FE" w:rsidRDefault="009B5E52" w:rsidP="009B5E52">
            <w:r w:rsidRPr="00B513FE">
              <w:t>Analizės užsaugojimo data</w:t>
            </w:r>
          </w:p>
        </w:tc>
      </w:tr>
    </w:tbl>
    <w:p w14:paraId="7B8CBDB2" w14:textId="77777777" w:rsidR="009B5E52" w:rsidRPr="00B513FE" w:rsidRDefault="009B5E52" w:rsidP="009B5E52"/>
    <w:p w14:paraId="61564DFF" w14:textId="77777777" w:rsidR="009B5E52" w:rsidRPr="00B513FE" w:rsidRDefault="009B5E52" w:rsidP="009B5E52">
      <w:pPr>
        <w:pStyle w:val="Heading2"/>
      </w:pPr>
      <w:bookmarkStart w:id="237" w:name="_3rnbz2g5h7fc" w:colFirst="0" w:colLast="0"/>
      <w:bookmarkStart w:id="238" w:name="_Toc9702449"/>
      <w:bookmarkStart w:id="239" w:name="_Toc29952581"/>
      <w:bookmarkEnd w:id="237"/>
      <w:r w:rsidRPr="00B513FE">
        <w:t>Sistemos sudėtis (panaudojimo atvejų modelis)</w:t>
      </w:r>
      <w:bookmarkEnd w:id="238"/>
      <w:bookmarkEnd w:id="239"/>
    </w:p>
    <w:p w14:paraId="46FB250D" w14:textId="77777777" w:rsidR="009B5E52" w:rsidRPr="00B513FE" w:rsidRDefault="009B5E52" w:rsidP="009B5E52">
      <w:pPr>
        <w:pStyle w:val="Heading3"/>
      </w:pPr>
      <w:bookmarkStart w:id="240" w:name="_Toc9702450"/>
      <w:bookmarkStart w:id="241" w:name="_Toc29952582"/>
      <w:r w:rsidRPr="00B513FE">
        <w:t>Sistemos ribos (panaudojimo atvejų diagrama)</w:t>
      </w:r>
      <w:bookmarkEnd w:id="240"/>
      <w:bookmarkEnd w:id="241"/>
    </w:p>
    <w:p w14:paraId="2BC92F67" w14:textId="77777777" w:rsidR="009B5E52" w:rsidRPr="00B513FE" w:rsidRDefault="009B5E52" w:rsidP="009B5E52">
      <w:r w:rsidRPr="00B513FE">
        <w:rPr>
          <w:noProof/>
        </w:rPr>
        <w:lastRenderedPageBreak/>
        <w:drawing>
          <wp:inline distT="0" distB="0" distL="0" distR="0" wp14:anchorId="13B083B5" wp14:editId="75B97DEF">
            <wp:extent cx="5943600" cy="7203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03440"/>
                    </a:xfrm>
                    <a:prstGeom prst="rect">
                      <a:avLst/>
                    </a:prstGeom>
                  </pic:spPr>
                </pic:pic>
              </a:graphicData>
            </a:graphic>
          </wp:inline>
        </w:drawing>
      </w:r>
    </w:p>
    <w:p w14:paraId="602C476D" w14:textId="2D734E05" w:rsidR="009B5E52" w:rsidRPr="00B513FE" w:rsidRDefault="009B5E52" w:rsidP="009B5E52">
      <w:pPr>
        <w:pStyle w:val="Caption"/>
      </w:pPr>
      <w:bookmarkStart w:id="242" w:name="_Ref9524200"/>
      <w:bookmarkStart w:id="243" w:name="_Toc9702587"/>
      <w:bookmarkStart w:id="244" w:name="_Toc29952741"/>
      <w:r>
        <w:t>P</w:t>
      </w:r>
      <w:r w:rsidRPr="00B513FE">
        <w:t xml:space="preserve">av. </w:t>
      </w:r>
      <w:r>
        <w:fldChar w:fldCharType="begin"/>
      </w:r>
      <w:r>
        <w:instrText xml:space="preserve"> SEQ pav. \* ARABIC </w:instrText>
      </w:r>
      <w:r>
        <w:fldChar w:fldCharType="separate"/>
      </w:r>
      <w:r w:rsidR="00CD325D">
        <w:rPr>
          <w:noProof/>
        </w:rPr>
        <w:t>15</w:t>
      </w:r>
      <w:r>
        <w:rPr>
          <w:noProof/>
        </w:rPr>
        <w:fldChar w:fldCharType="end"/>
      </w:r>
      <w:bookmarkEnd w:id="242"/>
      <w:r w:rsidRPr="00B513FE">
        <w:t xml:space="preserve"> Panaudojimo atvejų diagrama</w:t>
      </w:r>
      <w:bookmarkEnd w:id="243"/>
      <w:bookmarkEnd w:id="244"/>
    </w:p>
    <w:p w14:paraId="1DBD059A" w14:textId="5F07FBE6" w:rsidR="009B5E52" w:rsidRPr="00B513FE" w:rsidRDefault="009B5E52" w:rsidP="009B5E52">
      <w:pPr>
        <w:ind w:firstLine="562"/>
      </w:pPr>
      <w:r w:rsidRPr="00B513FE">
        <w:fldChar w:fldCharType="begin"/>
      </w:r>
      <w:r w:rsidRPr="00B513FE">
        <w:instrText xml:space="preserve"> REF _Ref9524200 \h </w:instrText>
      </w:r>
      <w:r w:rsidRPr="00B513FE">
        <w:fldChar w:fldCharType="separate"/>
      </w:r>
      <w:r w:rsidR="00CD325D">
        <w:t>P</w:t>
      </w:r>
      <w:r w:rsidR="00CD325D" w:rsidRPr="00B513FE">
        <w:t xml:space="preserve">av. </w:t>
      </w:r>
      <w:r w:rsidR="00CD325D">
        <w:rPr>
          <w:noProof/>
        </w:rPr>
        <w:t>15</w:t>
      </w:r>
      <w:r w:rsidRPr="00B513FE">
        <w:fldChar w:fldCharType="end"/>
      </w:r>
      <w:r w:rsidRPr="00B513FE">
        <w:t xml:space="preserve"> pateikta panaudojimų atvejų diagrama, atvaizduoja pagrindinį sistemos funkcionalumą. Funkcionalumas skirstomas į sritis:</w:t>
      </w:r>
    </w:p>
    <w:p w14:paraId="778CB916" w14:textId="77777777" w:rsidR="009B5E52" w:rsidRPr="00B513FE" w:rsidRDefault="009B5E52" w:rsidP="00ED3A2C">
      <w:pPr>
        <w:pStyle w:val="ListParagraph"/>
        <w:numPr>
          <w:ilvl w:val="0"/>
          <w:numId w:val="7"/>
        </w:numPr>
      </w:pPr>
      <w:r w:rsidRPr="00B513FE">
        <w:t>Sąskaitos valdymas sritis – atsakinga už veiksmus su vartotojo sąskaitomis: naujų vartotojų kūrimą, vartotojų  prisijungimą ir registraciją.</w:t>
      </w:r>
    </w:p>
    <w:p w14:paraId="6CA58085" w14:textId="77777777" w:rsidR="009B5E52" w:rsidRPr="00B513FE" w:rsidRDefault="009B5E52" w:rsidP="00ED3A2C">
      <w:pPr>
        <w:pStyle w:val="ListParagraph"/>
        <w:numPr>
          <w:ilvl w:val="0"/>
          <w:numId w:val="7"/>
        </w:numPr>
      </w:pPr>
      <w:r w:rsidRPr="00B513FE">
        <w:lastRenderedPageBreak/>
        <w:t>Neuroninio tinklo valdymo sritis – atsakinga už visus veiksmus susijusius su neuroniniu tinklu: apmokymu ir naudojimu.</w:t>
      </w:r>
    </w:p>
    <w:p w14:paraId="24404E27" w14:textId="77777777" w:rsidR="009B5E52" w:rsidRPr="00B513FE" w:rsidRDefault="009B5E52" w:rsidP="009B5E52"/>
    <w:p w14:paraId="5202EDEE" w14:textId="77777777" w:rsidR="009B5E52" w:rsidRPr="00B513FE" w:rsidRDefault="009B5E52" w:rsidP="009B5E52">
      <w:pPr>
        <w:pStyle w:val="Heading3"/>
      </w:pPr>
      <w:bookmarkStart w:id="245" w:name="_cy1bt0qfs5di" w:colFirst="0" w:colLast="0"/>
      <w:bookmarkStart w:id="246" w:name="_Toc9702451"/>
      <w:bookmarkStart w:id="247" w:name="_Toc29952583"/>
      <w:bookmarkEnd w:id="245"/>
      <w:r w:rsidRPr="00B513FE">
        <w:t>Panaudojimo atvejai</w:t>
      </w:r>
      <w:bookmarkEnd w:id="246"/>
      <w:bookmarkEnd w:id="247"/>
    </w:p>
    <w:p w14:paraId="556EB367" w14:textId="550C0F92" w:rsidR="009B5E52" w:rsidRPr="00B513FE" w:rsidRDefault="009B5E52" w:rsidP="009B5E52">
      <w:pPr>
        <w:ind w:firstLine="562"/>
      </w:pPr>
      <w:r w:rsidRPr="00B513FE">
        <w:t xml:space="preserve">Toliau pateikiamos detalesnės </w:t>
      </w:r>
      <w:r w:rsidRPr="00B513FE">
        <w:fldChar w:fldCharType="begin"/>
      </w:r>
      <w:r w:rsidRPr="00B513FE">
        <w:instrText xml:space="preserve"> REF _Ref9524200 \h </w:instrText>
      </w:r>
      <w:r w:rsidRPr="00B513FE">
        <w:fldChar w:fldCharType="separate"/>
      </w:r>
      <w:r w:rsidR="00CD325D">
        <w:t>P</w:t>
      </w:r>
      <w:r w:rsidR="00CD325D" w:rsidRPr="00B513FE">
        <w:t xml:space="preserve">av. </w:t>
      </w:r>
      <w:r w:rsidR="00CD325D">
        <w:rPr>
          <w:noProof/>
        </w:rPr>
        <w:t>15</w:t>
      </w:r>
      <w:r w:rsidRPr="00B513FE">
        <w:fldChar w:fldCharType="end"/>
      </w:r>
      <w:r w:rsidRPr="00B513FE">
        <w:t xml:space="preserve"> pateiktų panaudojimo atvejų specifikacijos.</w:t>
      </w:r>
    </w:p>
    <w:p w14:paraId="12E55E7F" w14:textId="4688D8EC" w:rsidR="009B5E52" w:rsidRPr="00B513FE" w:rsidRDefault="009B5E52" w:rsidP="009B5E52">
      <w:pPr>
        <w:pStyle w:val="Caption"/>
      </w:pPr>
      <w:bookmarkStart w:id="248" w:name="_Toc9702542"/>
      <w:bookmarkStart w:id="249" w:name="_Toc29952828"/>
      <w:r>
        <w:t>L</w:t>
      </w:r>
      <w:r w:rsidRPr="00B513FE">
        <w:t xml:space="preserve">entelė </w:t>
      </w:r>
      <w:r>
        <w:fldChar w:fldCharType="begin"/>
      </w:r>
      <w:r>
        <w:instrText xml:space="preserve"> SEQ lentelė \* ARABIC </w:instrText>
      </w:r>
      <w:r>
        <w:fldChar w:fldCharType="separate"/>
      </w:r>
      <w:r w:rsidR="00CD325D">
        <w:rPr>
          <w:noProof/>
        </w:rPr>
        <w:t>27</w:t>
      </w:r>
      <w:r>
        <w:rPr>
          <w:noProof/>
        </w:rPr>
        <w:fldChar w:fldCharType="end"/>
      </w:r>
      <w:r w:rsidRPr="00B513FE">
        <w:t xml:space="preserve"> Prisijungimas panaudojimo atvejo aprašas</w:t>
      </w:r>
      <w:bookmarkEnd w:id="248"/>
      <w:bookmarkEnd w:id="249"/>
    </w:p>
    <w:tbl>
      <w:tblPr>
        <w:tblStyle w:val="TableGrid"/>
        <w:tblW w:w="0" w:type="auto"/>
        <w:tblLook w:val="04A0" w:firstRow="1" w:lastRow="0" w:firstColumn="1" w:lastColumn="0" w:noHBand="0" w:noVBand="1"/>
      </w:tblPr>
      <w:tblGrid>
        <w:gridCol w:w="4675"/>
        <w:gridCol w:w="4675"/>
      </w:tblGrid>
      <w:tr w:rsidR="009B5E52" w:rsidRPr="00B513FE" w14:paraId="0C64E36B" w14:textId="77777777" w:rsidTr="009B5E52">
        <w:tc>
          <w:tcPr>
            <w:tcW w:w="4675" w:type="dxa"/>
          </w:tcPr>
          <w:p w14:paraId="0466ED15" w14:textId="77777777" w:rsidR="009B5E52" w:rsidRPr="00B513FE" w:rsidRDefault="009B5E52" w:rsidP="009B5E52">
            <w:r w:rsidRPr="00B513FE">
              <w:t>Pavadinimas:</w:t>
            </w:r>
          </w:p>
        </w:tc>
        <w:tc>
          <w:tcPr>
            <w:tcW w:w="4675" w:type="dxa"/>
          </w:tcPr>
          <w:p w14:paraId="7BA1E1EB" w14:textId="77777777" w:rsidR="009B5E52" w:rsidRPr="00B513FE" w:rsidRDefault="009B5E52" w:rsidP="009B5E52">
            <w:r w:rsidRPr="00B513FE">
              <w:t>1. Prisijungimas</w:t>
            </w:r>
          </w:p>
        </w:tc>
      </w:tr>
      <w:tr w:rsidR="009B5E52" w:rsidRPr="00B513FE" w14:paraId="55AAEFD1" w14:textId="77777777" w:rsidTr="009B5E52">
        <w:tc>
          <w:tcPr>
            <w:tcW w:w="4675" w:type="dxa"/>
          </w:tcPr>
          <w:p w14:paraId="15753AD8" w14:textId="77777777" w:rsidR="009B5E52" w:rsidRPr="00B513FE" w:rsidRDefault="009B5E52" w:rsidP="009B5E52">
            <w:r w:rsidRPr="00B513FE">
              <w:t>Tikslas:</w:t>
            </w:r>
          </w:p>
        </w:tc>
        <w:tc>
          <w:tcPr>
            <w:tcW w:w="4675" w:type="dxa"/>
          </w:tcPr>
          <w:p w14:paraId="4D5F2212" w14:textId="77777777" w:rsidR="009B5E52" w:rsidRPr="00B513FE" w:rsidRDefault="009B5E52" w:rsidP="009B5E52">
            <w:r w:rsidRPr="00B513FE">
              <w:t>Gebėti pasiekti sistemą</w:t>
            </w:r>
          </w:p>
        </w:tc>
      </w:tr>
      <w:tr w:rsidR="009B5E52" w:rsidRPr="00B513FE" w14:paraId="1401FD0C" w14:textId="77777777" w:rsidTr="009B5E52">
        <w:tc>
          <w:tcPr>
            <w:tcW w:w="4675" w:type="dxa"/>
          </w:tcPr>
          <w:p w14:paraId="19BF189E" w14:textId="77777777" w:rsidR="009B5E52" w:rsidRPr="00B513FE" w:rsidRDefault="009B5E52" w:rsidP="009B5E52">
            <w:r w:rsidRPr="00B513FE">
              <w:t>Dalyviai:</w:t>
            </w:r>
          </w:p>
        </w:tc>
        <w:tc>
          <w:tcPr>
            <w:tcW w:w="4675" w:type="dxa"/>
          </w:tcPr>
          <w:p w14:paraId="53202A42" w14:textId="77777777" w:rsidR="009B5E52" w:rsidRPr="00B513FE" w:rsidRDefault="009B5E52" w:rsidP="009B5E52">
            <w:r w:rsidRPr="00B513FE">
              <w:t>Vartotojas</w:t>
            </w:r>
          </w:p>
        </w:tc>
      </w:tr>
      <w:tr w:rsidR="009B5E52" w:rsidRPr="00B513FE" w14:paraId="754DEB2D" w14:textId="77777777" w:rsidTr="009B5E52">
        <w:tc>
          <w:tcPr>
            <w:tcW w:w="4675" w:type="dxa"/>
          </w:tcPr>
          <w:p w14:paraId="2B556B62" w14:textId="77777777" w:rsidR="009B5E52" w:rsidRPr="00B513FE" w:rsidRDefault="009B5E52" w:rsidP="009B5E52">
            <w:r w:rsidRPr="00B513FE">
              <w:t>Ryšiai su kitais PA:</w:t>
            </w:r>
          </w:p>
        </w:tc>
        <w:tc>
          <w:tcPr>
            <w:tcW w:w="4675" w:type="dxa"/>
          </w:tcPr>
          <w:p w14:paraId="07056705" w14:textId="77777777" w:rsidR="009B5E52" w:rsidRPr="00B513FE" w:rsidRDefault="009B5E52" w:rsidP="009B5E52">
            <w:r w:rsidRPr="00B513FE">
              <w:t>-</w:t>
            </w:r>
          </w:p>
        </w:tc>
      </w:tr>
      <w:tr w:rsidR="009B5E52" w:rsidRPr="00B513FE" w14:paraId="6979CDAE" w14:textId="77777777" w:rsidTr="009B5E52">
        <w:tc>
          <w:tcPr>
            <w:tcW w:w="4675" w:type="dxa"/>
          </w:tcPr>
          <w:p w14:paraId="49441EAC" w14:textId="77777777" w:rsidR="009B5E52" w:rsidRPr="00B513FE" w:rsidRDefault="009B5E52" w:rsidP="009B5E52">
            <w:r w:rsidRPr="00B513FE">
              <w:t>Nefunkciniai reikalavimai:</w:t>
            </w:r>
          </w:p>
        </w:tc>
        <w:tc>
          <w:tcPr>
            <w:tcW w:w="4675" w:type="dxa"/>
          </w:tcPr>
          <w:p w14:paraId="55599A1A" w14:textId="77777777" w:rsidR="009B5E52" w:rsidRPr="00B513FE" w:rsidRDefault="009B5E52" w:rsidP="009B5E52">
            <w:r w:rsidRPr="00B513FE">
              <w:t>-</w:t>
            </w:r>
          </w:p>
        </w:tc>
      </w:tr>
      <w:tr w:rsidR="009B5E52" w:rsidRPr="00B513FE" w14:paraId="653476E0" w14:textId="77777777" w:rsidTr="009B5E52">
        <w:tc>
          <w:tcPr>
            <w:tcW w:w="4675" w:type="dxa"/>
          </w:tcPr>
          <w:p w14:paraId="00D47E2E" w14:textId="77777777" w:rsidR="009B5E52" w:rsidRPr="00B513FE" w:rsidRDefault="009B5E52" w:rsidP="009B5E52">
            <w:r w:rsidRPr="00B513FE">
              <w:t>Prieš-sąlygos:</w:t>
            </w:r>
          </w:p>
        </w:tc>
        <w:tc>
          <w:tcPr>
            <w:tcW w:w="4675" w:type="dxa"/>
          </w:tcPr>
          <w:p w14:paraId="72F968C0" w14:textId="77777777" w:rsidR="009B5E52" w:rsidRPr="00B513FE" w:rsidRDefault="009B5E52" w:rsidP="009B5E52">
            <w:r w:rsidRPr="00B513FE">
              <w:t>Vartotojas nėra prisijungęs, turi prisijungimo duomenis, patenka į sistemos prisijungimo tašką.</w:t>
            </w:r>
          </w:p>
        </w:tc>
      </w:tr>
      <w:tr w:rsidR="009B5E52" w:rsidRPr="00B513FE" w14:paraId="1C083FF8" w14:textId="77777777" w:rsidTr="009B5E52">
        <w:tc>
          <w:tcPr>
            <w:tcW w:w="4675" w:type="dxa"/>
          </w:tcPr>
          <w:p w14:paraId="28C14EC3" w14:textId="77777777" w:rsidR="009B5E52" w:rsidRPr="00B513FE" w:rsidRDefault="009B5E52" w:rsidP="009B5E52">
            <w:r w:rsidRPr="00B513FE">
              <w:t>Sužadinimo sąlyga:</w:t>
            </w:r>
          </w:p>
        </w:tc>
        <w:tc>
          <w:tcPr>
            <w:tcW w:w="4675" w:type="dxa"/>
          </w:tcPr>
          <w:p w14:paraId="1AF74B16" w14:textId="77777777" w:rsidR="009B5E52" w:rsidRPr="00B513FE" w:rsidRDefault="009B5E52" w:rsidP="009B5E52">
            <w:r w:rsidRPr="00B513FE">
              <w:t>Vartotojas įvedęs duomenis spaudžia prisijungimo mygtuką.</w:t>
            </w:r>
          </w:p>
        </w:tc>
      </w:tr>
      <w:tr w:rsidR="009B5E52" w:rsidRPr="00B513FE" w14:paraId="32027800" w14:textId="77777777" w:rsidTr="009B5E52">
        <w:tc>
          <w:tcPr>
            <w:tcW w:w="4675" w:type="dxa"/>
          </w:tcPr>
          <w:p w14:paraId="038AD0AF" w14:textId="77777777" w:rsidR="009B5E52" w:rsidRPr="00B513FE" w:rsidRDefault="009B5E52" w:rsidP="009B5E52">
            <w:r w:rsidRPr="00B513FE">
              <w:t>Po-sąlyga:</w:t>
            </w:r>
          </w:p>
        </w:tc>
        <w:tc>
          <w:tcPr>
            <w:tcW w:w="4675" w:type="dxa"/>
          </w:tcPr>
          <w:p w14:paraId="7F7476E7" w14:textId="77777777" w:rsidR="009B5E52" w:rsidRPr="00B513FE" w:rsidRDefault="009B5E52" w:rsidP="009B5E52">
            <w:r w:rsidRPr="00B513FE">
              <w:t>Neprisijungęs vartotojas tampa prisijungusiu.</w:t>
            </w:r>
          </w:p>
        </w:tc>
      </w:tr>
      <w:tr w:rsidR="009B5E52" w:rsidRPr="00B513FE" w14:paraId="3FD678AC" w14:textId="77777777" w:rsidTr="009B5E52">
        <w:tc>
          <w:tcPr>
            <w:tcW w:w="4675" w:type="dxa"/>
          </w:tcPr>
          <w:p w14:paraId="23C26A0C" w14:textId="77777777" w:rsidR="009B5E52" w:rsidRPr="00B513FE" w:rsidRDefault="009B5E52" w:rsidP="009B5E52">
            <w:r w:rsidRPr="00B513FE">
              <w:t>Pagrindinis scenarijus:</w:t>
            </w:r>
          </w:p>
        </w:tc>
        <w:tc>
          <w:tcPr>
            <w:tcW w:w="4675" w:type="dxa"/>
          </w:tcPr>
          <w:p w14:paraId="746B2439" w14:textId="77777777" w:rsidR="009B5E52" w:rsidRPr="00B513FE" w:rsidRDefault="009B5E52" w:rsidP="00ED3A2C">
            <w:pPr>
              <w:pStyle w:val="ListParagraph"/>
              <w:numPr>
                <w:ilvl w:val="0"/>
                <w:numId w:val="4"/>
              </w:numPr>
            </w:pPr>
            <w:r w:rsidRPr="00B513FE">
              <w:t>Neprisijungęs vartotojas, turintis prisijungimo duomenis atklysta į prisijungimo svetainę.</w:t>
            </w:r>
          </w:p>
          <w:p w14:paraId="4D59A50E" w14:textId="77777777" w:rsidR="009B5E52" w:rsidRPr="00B513FE" w:rsidRDefault="009B5E52" w:rsidP="00ED3A2C">
            <w:pPr>
              <w:pStyle w:val="ListParagraph"/>
              <w:numPr>
                <w:ilvl w:val="0"/>
                <w:numId w:val="4"/>
              </w:numPr>
            </w:pPr>
            <w:r w:rsidRPr="00B513FE">
              <w:t>Neprisijungęs vartotojas suveda prisijungimo duomenis.</w:t>
            </w:r>
          </w:p>
          <w:p w14:paraId="031DD7CA" w14:textId="77777777" w:rsidR="009B5E52" w:rsidRPr="00B513FE" w:rsidRDefault="009B5E52" w:rsidP="00ED3A2C">
            <w:pPr>
              <w:pStyle w:val="ListParagraph"/>
              <w:numPr>
                <w:ilvl w:val="0"/>
                <w:numId w:val="4"/>
              </w:numPr>
            </w:pPr>
            <w:r w:rsidRPr="00B513FE">
              <w:t>Neprisijungęs vartotojas spaudžia prisijungimo mygtuką.</w:t>
            </w:r>
          </w:p>
          <w:p w14:paraId="2AEC21B9" w14:textId="77777777" w:rsidR="009B5E52" w:rsidRPr="00B513FE" w:rsidRDefault="009B5E52" w:rsidP="00ED3A2C">
            <w:pPr>
              <w:pStyle w:val="ListParagraph"/>
              <w:numPr>
                <w:ilvl w:val="0"/>
                <w:numId w:val="4"/>
              </w:numPr>
            </w:pPr>
            <w:r w:rsidRPr="00B513FE">
              <w:t>Dabar jau prisijungęs vartotojas permetamas į kitą puslapį.</w:t>
            </w:r>
          </w:p>
        </w:tc>
      </w:tr>
      <w:tr w:rsidR="009B5E52" w:rsidRPr="00B513FE" w14:paraId="3330DB96" w14:textId="77777777" w:rsidTr="009B5E52">
        <w:tc>
          <w:tcPr>
            <w:tcW w:w="4675" w:type="dxa"/>
          </w:tcPr>
          <w:p w14:paraId="21E02D63" w14:textId="77777777" w:rsidR="009B5E52" w:rsidRPr="00B513FE" w:rsidRDefault="009B5E52" w:rsidP="009B5E52">
            <w:r w:rsidRPr="00B513FE">
              <w:t>Alternatyvūs scenarijai:</w:t>
            </w:r>
          </w:p>
        </w:tc>
        <w:tc>
          <w:tcPr>
            <w:tcW w:w="4675" w:type="dxa"/>
          </w:tcPr>
          <w:p w14:paraId="3039ECB5" w14:textId="77777777" w:rsidR="009B5E52" w:rsidRPr="00B513FE" w:rsidRDefault="009B5E52" w:rsidP="00ED3A2C">
            <w:pPr>
              <w:pStyle w:val="ListParagraph"/>
              <w:numPr>
                <w:ilvl w:val="0"/>
                <w:numId w:val="4"/>
              </w:numPr>
            </w:pPr>
            <w:r w:rsidRPr="00B513FE">
              <w:t>Neprisijungęs vartotojas, neturintis prisijungimo duomenų atklysta į prisijungimo svetainę.</w:t>
            </w:r>
          </w:p>
          <w:p w14:paraId="393AA901" w14:textId="77777777" w:rsidR="009B5E52" w:rsidRPr="00B513FE" w:rsidRDefault="009B5E52" w:rsidP="00ED3A2C">
            <w:pPr>
              <w:pStyle w:val="ListParagraph"/>
              <w:numPr>
                <w:ilvl w:val="0"/>
                <w:numId w:val="4"/>
              </w:numPr>
            </w:pPr>
            <w:r w:rsidRPr="00B513FE">
              <w:t>Neprisijungęs vartotojas suveda neteisingus prisijungimo duomenis.</w:t>
            </w:r>
          </w:p>
          <w:p w14:paraId="1A726F9F" w14:textId="77777777" w:rsidR="009B5E52" w:rsidRPr="00B513FE" w:rsidRDefault="009B5E52" w:rsidP="00ED3A2C">
            <w:pPr>
              <w:pStyle w:val="ListParagraph"/>
              <w:numPr>
                <w:ilvl w:val="0"/>
                <w:numId w:val="4"/>
              </w:numPr>
            </w:pPr>
            <w:r w:rsidRPr="00B513FE">
              <w:t>Vartotojas gauna klaidą.</w:t>
            </w:r>
          </w:p>
        </w:tc>
      </w:tr>
    </w:tbl>
    <w:p w14:paraId="7464E580" w14:textId="77777777" w:rsidR="009B5E52" w:rsidRPr="00B513FE" w:rsidRDefault="009B5E52" w:rsidP="009B5E52"/>
    <w:p w14:paraId="5DC561CC" w14:textId="5E46A115" w:rsidR="009B5E52" w:rsidRPr="00B513FE" w:rsidRDefault="009B5E52" w:rsidP="009B5E52">
      <w:pPr>
        <w:pStyle w:val="Caption"/>
      </w:pPr>
      <w:bookmarkStart w:id="250" w:name="_Toc9702543"/>
      <w:bookmarkStart w:id="251" w:name="_Toc29952829"/>
      <w:r>
        <w:t>L</w:t>
      </w:r>
      <w:r w:rsidRPr="00B513FE">
        <w:t xml:space="preserve">entelė </w:t>
      </w:r>
      <w:r>
        <w:fldChar w:fldCharType="begin"/>
      </w:r>
      <w:r>
        <w:instrText xml:space="preserve"> SEQ lentelė \* ARABIC </w:instrText>
      </w:r>
      <w:r>
        <w:fldChar w:fldCharType="separate"/>
      </w:r>
      <w:r w:rsidR="00CD325D">
        <w:rPr>
          <w:noProof/>
        </w:rPr>
        <w:t>28</w:t>
      </w:r>
      <w:r>
        <w:rPr>
          <w:noProof/>
        </w:rPr>
        <w:fldChar w:fldCharType="end"/>
      </w:r>
      <w:r w:rsidRPr="00B513FE">
        <w:t xml:space="preserve"> Registracija panaudojimo atvejo aprašas</w:t>
      </w:r>
      <w:bookmarkEnd w:id="250"/>
      <w:bookmarkEnd w:id="251"/>
    </w:p>
    <w:tbl>
      <w:tblPr>
        <w:tblStyle w:val="TableGrid"/>
        <w:tblW w:w="0" w:type="auto"/>
        <w:tblLook w:val="04A0" w:firstRow="1" w:lastRow="0" w:firstColumn="1" w:lastColumn="0" w:noHBand="0" w:noVBand="1"/>
      </w:tblPr>
      <w:tblGrid>
        <w:gridCol w:w="4675"/>
        <w:gridCol w:w="4675"/>
      </w:tblGrid>
      <w:tr w:rsidR="009B5E52" w:rsidRPr="00B513FE" w14:paraId="79C7E9D5" w14:textId="77777777" w:rsidTr="009B5E52">
        <w:tc>
          <w:tcPr>
            <w:tcW w:w="4675" w:type="dxa"/>
          </w:tcPr>
          <w:p w14:paraId="7845CA83" w14:textId="77777777" w:rsidR="009B5E52" w:rsidRPr="00B513FE" w:rsidRDefault="009B5E52" w:rsidP="009B5E52">
            <w:r w:rsidRPr="00B513FE">
              <w:t>Pavadinimas:</w:t>
            </w:r>
          </w:p>
        </w:tc>
        <w:tc>
          <w:tcPr>
            <w:tcW w:w="4675" w:type="dxa"/>
          </w:tcPr>
          <w:p w14:paraId="28770A03" w14:textId="77777777" w:rsidR="009B5E52" w:rsidRPr="00B513FE" w:rsidRDefault="009B5E52" w:rsidP="009B5E52">
            <w:r w:rsidRPr="00B513FE">
              <w:t>2. Registracija</w:t>
            </w:r>
          </w:p>
        </w:tc>
      </w:tr>
      <w:tr w:rsidR="009B5E52" w:rsidRPr="00B513FE" w14:paraId="1FA94834" w14:textId="77777777" w:rsidTr="009B5E52">
        <w:tc>
          <w:tcPr>
            <w:tcW w:w="4675" w:type="dxa"/>
          </w:tcPr>
          <w:p w14:paraId="05627AEE" w14:textId="77777777" w:rsidR="009B5E52" w:rsidRPr="00B513FE" w:rsidRDefault="009B5E52" w:rsidP="009B5E52">
            <w:r w:rsidRPr="00B513FE">
              <w:t>Tikslas:</w:t>
            </w:r>
          </w:p>
        </w:tc>
        <w:tc>
          <w:tcPr>
            <w:tcW w:w="4675" w:type="dxa"/>
          </w:tcPr>
          <w:p w14:paraId="2E12BB54" w14:textId="77777777" w:rsidR="009B5E52" w:rsidRPr="00B513FE" w:rsidRDefault="009B5E52" w:rsidP="009B5E52">
            <w:r w:rsidRPr="00B513FE">
              <w:t>Gebėti prisijungti prie sistemos</w:t>
            </w:r>
          </w:p>
        </w:tc>
      </w:tr>
      <w:tr w:rsidR="009B5E52" w:rsidRPr="00B513FE" w14:paraId="27DF61B9" w14:textId="77777777" w:rsidTr="009B5E52">
        <w:tc>
          <w:tcPr>
            <w:tcW w:w="4675" w:type="dxa"/>
          </w:tcPr>
          <w:p w14:paraId="3C43BFB1" w14:textId="77777777" w:rsidR="009B5E52" w:rsidRPr="00B513FE" w:rsidRDefault="009B5E52" w:rsidP="009B5E52">
            <w:r w:rsidRPr="00B513FE">
              <w:t>Dalyviai:</w:t>
            </w:r>
          </w:p>
        </w:tc>
        <w:tc>
          <w:tcPr>
            <w:tcW w:w="4675" w:type="dxa"/>
          </w:tcPr>
          <w:p w14:paraId="0E1DCA1D" w14:textId="77777777" w:rsidR="009B5E52" w:rsidRPr="00B513FE" w:rsidRDefault="009B5E52" w:rsidP="009B5E52">
            <w:r w:rsidRPr="00B513FE">
              <w:t>Vartotojas</w:t>
            </w:r>
          </w:p>
        </w:tc>
      </w:tr>
      <w:tr w:rsidR="009B5E52" w:rsidRPr="00B513FE" w14:paraId="5F125867" w14:textId="77777777" w:rsidTr="009B5E52">
        <w:tc>
          <w:tcPr>
            <w:tcW w:w="4675" w:type="dxa"/>
          </w:tcPr>
          <w:p w14:paraId="3FB4CFF9" w14:textId="77777777" w:rsidR="009B5E52" w:rsidRPr="00B513FE" w:rsidRDefault="009B5E52" w:rsidP="009B5E52">
            <w:r w:rsidRPr="00B513FE">
              <w:t>Ryšiai su kitais PA:</w:t>
            </w:r>
          </w:p>
        </w:tc>
        <w:tc>
          <w:tcPr>
            <w:tcW w:w="4675" w:type="dxa"/>
          </w:tcPr>
          <w:p w14:paraId="169B4E2A" w14:textId="77777777" w:rsidR="009B5E52" w:rsidRPr="00B513FE" w:rsidRDefault="009B5E52" w:rsidP="009B5E52">
            <w:r w:rsidRPr="00B513FE">
              <w:t>-</w:t>
            </w:r>
          </w:p>
        </w:tc>
      </w:tr>
      <w:tr w:rsidR="009B5E52" w:rsidRPr="00B513FE" w14:paraId="4C4B1D35" w14:textId="77777777" w:rsidTr="009B5E52">
        <w:tc>
          <w:tcPr>
            <w:tcW w:w="4675" w:type="dxa"/>
          </w:tcPr>
          <w:p w14:paraId="5DD65BA1" w14:textId="77777777" w:rsidR="009B5E52" w:rsidRPr="00B513FE" w:rsidRDefault="009B5E52" w:rsidP="009B5E52">
            <w:r w:rsidRPr="00B513FE">
              <w:t>Nefunkciniai reikalavimai:</w:t>
            </w:r>
          </w:p>
        </w:tc>
        <w:tc>
          <w:tcPr>
            <w:tcW w:w="4675" w:type="dxa"/>
          </w:tcPr>
          <w:p w14:paraId="03862521" w14:textId="77777777" w:rsidR="009B5E52" w:rsidRPr="00B513FE" w:rsidRDefault="009B5E52" w:rsidP="009B5E52">
            <w:r w:rsidRPr="00B513FE">
              <w:t>-</w:t>
            </w:r>
          </w:p>
        </w:tc>
      </w:tr>
      <w:tr w:rsidR="009B5E52" w:rsidRPr="00B513FE" w14:paraId="3E1AD640" w14:textId="77777777" w:rsidTr="009B5E52">
        <w:tc>
          <w:tcPr>
            <w:tcW w:w="4675" w:type="dxa"/>
          </w:tcPr>
          <w:p w14:paraId="78AC5943" w14:textId="77777777" w:rsidR="009B5E52" w:rsidRPr="00B513FE" w:rsidRDefault="009B5E52" w:rsidP="009B5E52">
            <w:r w:rsidRPr="00B513FE">
              <w:t>Prieš-sąlygos:</w:t>
            </w:r>
          </w:p>
        </w:tc>
        <w:tc>
          <w:tcPr>
            <w:tcW w:w="4675" w:type="dxa"/>
          </w:tcPr>
          <w:p w14:paraId="06E94579" w14:textId="77777777" w:rsidR="009B5E52" w:rsidRPr="00B513FE" w:rsidRDefault="009B5E52" w:rsidP="009B5E52">
            <w:r w:rsidRPr="00B513FE">
              <w:t>Vartotojas nėra prisijungęs, patenka į sistemos prisijungimo tašką.</w:t>
            </w:r>
          </w:p>
        </w:tc>
      </w:tr>
      <w:tr w:rsidR="009B5E52" w:rsidRPr="00B513FE" w14:paraId="69D3C7F8" w14:textId="77777777" w:rsidTr="009B5E52">
        <w:tc>
          <w:tcPr>
            <w:tcW w:w="4675" w:type="dxa"/>
          </w:tcPr>
          <w:p w14:paraId="269A1DEF" w14:textId="77777777" w:rsidR="009B5E52" w:rsidRPr="00B513FE" w:rsidRDefault="009B5E52" w:rsidP="009B5E52">
            <w:r w:rsidRPr="00B513FE">
              <w:t>Sužadinimo sąlyga:</w:t>
            </w:r>
          </w:p>
        </w:tc>
        <w:tc>
          <w:tcPr>
            <w:tcW w:w="4675" w:type="dxa"/>
          </w:tcPr>
          <w:p w14:paraId="017B14A6" w14:textId="77777777" w:rsidR="009B5E52" w:rsidRPr="00B513FE" w:rsidRDefault="009B5E52" w:rsidP="009B5E52">
            <w:r w:rsidRPr="00B513FE">
              <w:t>Vartotojas pasirenka registracijos mygtuką.</w:t>
            </w:r>
          </w:p>
        </w:tc>
      </w:tr>
      <w:tr w:rsidR="009B5E52" w:rsidRPr="00B513FE" w14:paraId="6B8E6402" w14:textId="77777777" w:rsidTr="009B5E52">
        <w:tc>
          <w:tcPr>
            <w:tcW w:w="4675" w:type="dxa"/>
          </w:tcPr>
          <w:p w14:paraId="7CAB609D" w14:textId="77777777" w:rsidR="009B5E52" w:rsidRPr="00B513FE" w:rsidRDefault="009B5E52" w:rsidP="009B5E52">
            <w:r w:rsidRPr="00B513FE">
              <w:lastRenderedPageBreak/>
              <w:t>Po-sąlyga:</w:t>
            </w:r>
          </w:p>
        </w:tc>
        <w:tc>
          <w:tcPr>
            <w:tcW w:w="4675" w:type="dxa"/>
          </w:tcPr>
          <w:p w14:paraId="55A66570" w14:textId="77777777" w:rsidR="009B5E52" w:rsidRPr="00B513FE" w:rsidRDefault="009B5E52" w:rsidP="009B5E52">
            <w:r w:rsidRPr="00B513FE">
              <w:t>Neprisijungęs vartotojas gauna prisijungimo duomenis.</w:t>
            </w:r>
          </w:p>
        </w:tc>
      </w:tr>
      <w:tr w:rsidR="009B5E52" w:rsidRPr="00B513FE" w14:paraId="0D28D161" w14:textId="77777777" w:rsidTr="009B5E52">
        <w:tc>
          <w:tcPr>
            <w:tcW w:w="4675" w:type="dxa"/>
          </w:tcPr>
          <w:p w14:paraId="509F9743" w14:textId="77777777" w:rsidR="009B5E52" w:rsidRPr="00B513FE" w:rsidRDefault="009B5E52" w:rsidP="009B5E52">
            <w:r w:rsidRPr="00B513FE">
              <w:t>Pagrindinis scenarijus:</w:t>
            </w:r>
          </w:p>
        </w:tc>
        <w:tc>
          <w:tcPr>
            <w:tcW w:w="4675" w:type="dxa"/>
          </w:tcPr>
          <w:p w14:paraId="157ACCF8" w14:textId="77777777" w:rsidR="009B5E52" w:rsidRPr="00B513FE" w:rsidRDefault="009B5E52" w:rsidP="00ED3A2C">
            <w:pPr>
              <w:pStyle w:val="ListParagraph"/>
              <w:numPr>
                <w:ilvl w:val="0"/>
                <w:numId w:val="4"/>
              </w:numPr>
            </w:pPr>
            <w:r w:rsidRPr="00B513FE">
              <w:t>Neprisijungęs vartotojas, turintis prisijungimo duomenis atklysta į prisijungimo svetainę.</w:t>
            </w:r>
          </w:p>
          <w:p w14:paraId="23160197" w14:textId="77777777" w:rsidR="009B5E52" w:rsidRPr="00B513FE" w:rsidRDefault="009B5E52" w:rsidP="00ED3A2C">
            <w:pPr>
              <w:pStyle w:val="ListParagraph"/>
              <w:numPr>
                <w:ilvl w:val="0"/>
                <w:numId w:val="4"/>
              </w:numPr>
            </w:pPr>
            <w:r w:rsidRPr="00B513FE">
              <w:t>Vartotojas pasirenka registracijos mygtuką.</w:t>
            </w:r>
          </w:p>
          <w:p w14:paraId="1E47B9E0" w14:textId="77777777" w:rsidR="009B5E52" w:rsidRPr="00B513FE" w:rsidRDefault="009B5E52" w:rsidP="00ED3A2C">
            <w:pPr>
              <w:pStyle w:val="ListParagraph"/>
              <w:numPr>
                <w:ilvl w:val="0"/>
                <w:numId w:val="4"/>
              </w:numPr>
            </w:pPr>
            <w:r w:rsidRPr="00B513FE">
              <w:t>Vartotojas suvedą savo prisijungimo duomenis į registracijos formą.</w:t>
            </w:r>
          </w:p>
          <w:p w14:paraId="40B28CCF" w14:textId="77777777" w:rsidR="009B5E52" w:rsidRPr="00B513FE" w:rsidRDefault="009B5E52" w:rsidP="00ED3A2C">
            <w:pPr>
              <w:pStyle w:val="ListParagraph"/>
              <w:numPr>
                <w:ilvl w:val="0"/>
                <w:numId w:val="4"/>
              </w:numPr>
            </w:pPr>
            <w:r w:rsidRPr="00B513FE">
              <w:t>Vartotojas užbaigia registraciją su registracijos užbaigimo mygtuku.</w:t>
            </w:r>
          </w:p>
          <w:p w14:paraId="1CD0B126" w14:textId="77777777" w:rsidR="009B5E52" w:rsidRPr="00B513FE" w:rsidRDefault="009B5E52" w:rsidP="00ED3A2C">
            <w:pPr>
              <w:pStyle w:val="ListParagraph"/>
              <w:numPr>
                <w:ilvl w:val="0"/>
                <w:numId w:val="4"/>
              </w:numPr>
            </w:pPr>
            <w:r w:rsidRPr="00B513FE">
              <w:t>Vartotojas peradresuojamas į prisijungimo puslapį</w:t>
            </w:r>
          </w:p>
        </w:tc>
      </w:tr>
      <w:tr w:rsidR="009B5E52" w:rsidRPr="00B513FE" w14:paraId="0D4EFB28" w14:textId="77777777" w:rsidTr="009B5E52">
        <w:tc>
          <w:tcPr>
            <w:tcW w:w="4675" w:type="dxa"/>
          </w:tcPr>
          <w:p w14:paraId="71F53028" w14:textId="77777777" w:rsidR="009B5E52" w:rsidRPr="00B513FE" w:rsidRDefault="009B5E52" w:rsidP="009B5E52">
            <w:r w:rsidRPr="00B513FE">
              <w:t>Alternatyvūs scenarijai:</w:t>
            </w:r>
          </w:p>
        </w:tc>
        <w:tc>
          <w:tcPr>
            <w:tcW w:w="4675" w:type="dxa"/>
          </w:tcPr>
          <w:p w14:paraId="66455807" w14:textId="77777777" w:rsidR="009B5E52" w:rsidRPr="00B513FE" w:rsidRDefault="009B5E52" w:rsidP="009B5E52">
            <w:r w:rsidRPr="00B513FE">
              <w:t>-</w:t>
            </w:r>
          </w:p>
        </w:tc>
      </w:tr>
    </w:tbl>
    <w:p w14:paraId="2A05F59D" w14:textId="77777777" w:rsidR="009B5E52" w:rsidRPr="00B513FE" w:rsidRDefault="009B5E52" w:rsidP="009B5E52"/>
    <w:p w14:paraId="41AC57D6" w14:textId="4891F48B" w:rsidR="009B5E52" w:rsidRPr="00B513FE" w:rsidRDefault="009B5E52" w:rsidP="009B5E52">
      <w:pPr>
        <w:pStyle w:val="Caption"/>
      </w:pPr>
      <w:bookmarkStart w:id="252" w:name="_Toc9702544"/>
      <w:bookmarkStart w:id="253" w:name="_Toc29952830"/>
      <w:r>
        <w:t>L</w:t>
      </w:r>
      <w:r w:rsidRPr="00B513FE">
        <w:t xml:space="preserve">entelė </w:t>
      </w:r>
      <w:r>
        <w:fldChar w:fldCharType="begin"/>
      </w:r>
      <w:r>
        <w:instrText xml:space="preserve"> SEQ lentelė \* ARABIC </w:instrText>
      </w:r>
      <w:r>
        <w:fldChar w:fldCharType="separate"/>
      </w:r>
      <w:r w:rsidR="00CD325D">
        <w:rPr>
          <w:noProof/>
        </w:rPr>
        <w:t>29</w:t>
      </w:r>
      <w:r>
        <w:rPr>
          <w:noProof/>
        </w:rPr>
        <w:fldChar w:fldCharType="end"/>
      </w:r>
      <w:r w:rsidRPr="00B513FE">
        <w:t xml:space="preserve"> Atsijungimas panaudojimo atvejo aprašas</w:t>
      </w:r>
      <w:bookmarkEnd w:id="252"/>
      <w:bookmarkEnd w:id="253"/>
    </w:p>
    <w:tbl>
      <w:tblPr>
        <w:tblStyle w:val="TableGrid"/>
        <w:tblW w:w="0" w:type="auto"/>
        <w:tblLook w:val="04A0" w:firstRow="1" w:lastRow="0" w:firstColumn="1" w:lastColumn="0" w:noHBand="0" w:noVBand="1"/>
      </w:tblPr>
      <w:tblGrid>
        <w:gridCol w:w="4675"/>
        <w:gridCol w:w="4675"/>
      </w:tblGrid>
      <w:tr w:rsidR="009B5E52" w:rsidRPr="00B513FE" w14:paraId="3CB029CE" w14:textId="77777777" w:rsidTr="009B5E52">
        <w:tc>
          <w:tcPr>
            <w:tcW w:w="4675" w:type="dxa"/>
          </w:tcPr>
          <w:p w14:paraId="0BB27161" w14:textId="77777777" w:rsidR="009B5E52" w:rsidRPr="00B513FE" w:rsidRDefault="009B5E52" w:rsidP="009B5E52">
            <w:r w:rsidRPr="00B513FE">
              <w:t>Pavadinimas:</w:t>
            </w:r>
          </w:p>
        </w:tc>
        <w:tc>
          <w:tcPr>
            <w:tcW w:w="4675" w:type="dxa"/>
          </w:tcPr>
          <w:p w14:paraId="57B45866" w14:textId="77777777" w:rsidR="009B5E52" w:rsidRPr="00B513FE" w:rsidRDefault="009B5E52" w:rsidP="009B5E52">
            <w:r w:rsidRPr="00B513FE">
              <w:t>3. Atsijungimas</w:t>
            </w:r>
          </w:p>
        </w:tc>
      </w:tr>
      <w:tr w:rsidR="009B5E52" w:rsidRPr="00B513FE" w14:paraId="11B2026D" w14:textId="77777777" w:rsidTr="009B5E52">
        <w:tc>
          <w:tcPr>
            <w:tcW w:w="4675" w:type="dxa"/>
          </w:tcPr>
          <w:p w14:paraId="4D409B20" w14:textId="77777777" w:rsidR="009B5E52" w:rsidRPr="00B513FE" w:rsidRDefault="009B5E52" w:rsidP="009B5E52">
            <w:r w:rsidRPr="00B513FE">
              <w:t>Tikslas:</w:t>
            </w:r>
          </w:p>
        </w:tc>
        <w:tc>
          <w:tcPr>
            <w:tcW w:w="4675" w:type="dxa"/>
          </w:tcPr>
          <w:p w14:paraId="428C0BEB" w14:textId="77777777" w:rsidR="009B5E52" w:rsidRPr="00B513FE" w:rsidRDefault="009B5E52" w:rsidP="009B5E52">
            <w:r w:rsidRPr="00B513FE">
              <w:t>Gebėti atsijungti nuo sistemos</w:t>
            </w:r>
          </w:p>
        </w:tc>
      </w:tr>
      <w:tr w:rsidR="009B5E52" w:rsidRPr="00B513FE" w14:paraId="50FA176C" w14:textId="77777777" w:rsidTr="009B5E52">
        <w:tc>
          <w:tcPr>
            <w:tcW w:w="4675" w:type="dxa"/>
          </w:tcPr>
          <w:p w14:paraId="7513D115" w14:textId="77777777" w:rsidR="009B5E52" w:rsidRPr="00B513FE" w:rsidRDefault="009B5E52" w:rsidP="009B5E52">
            <w:r w:rsidRPr="00B513FE">
              <w:t>Dalyviai:</w:t>
            </w:r>
          </w:p>
        </w:tc>
        <w:tc>
          <w:tcPr>
            <w:tcW w:w="4675" w:type="dxa"/>
          </w:tcPr>
          <w:p w14:paraId="14490965" w14:textId="77777777" w:rsidR="009B5E52" w:rsidRPr="00B513FE" w:rsidRDefault="009B5E52" w:rsidP="009B5E52">
            <w:r w:rsidRPr="00B513FE">
              <w:t>Vartotojas</w:t>
            </w:r>
          </w:p>
        </w:tc>
      </w:tr>
      <w:tr w:rsidR="009B5E52" w:rsidRPr="00B513FE" w14:paraId="13D2B14E" w14:textId="77777777" w:rsidTr="009B5E52">
        <w:tc>
          <w:tcPr>
            <w:tcW w:w="4675" w:type="dxa"/>
          </w:tcPr>
          <w:p w14:paraId="256158C3" w14:textId="77777777" w:rsidR="009B5E52" w:rsidRPr="00B513FE" w:rsidRDefault="009B5E52" w:rsidP="009B5E52">
            <w:r w:rsidRPr="00B513FE">
              <w:t>Ryšiai su kitais PA:</w:t>
            </w:r>
          </w:p>
        </w:tc>
        <w:tc>
          <w:tcPr>
            <w:tcW w:w="4675" w:type="dxa"/>
          </w:tcPr>
          <w:p w14:paraId="2296F21B" w14:textId="77777777" w:rsidR="009B5E52" w:rsidRPr="00B513FE" w:rsidRDefault="009B5E52" w:rsidP="009B5E52">
            <w:r w:rsidRPr="00B513FE">
              <w:t>-</w:t>
            </w:r>
          </w:p>
        </w:tc>
      </w:tr>
      <w:tr w:rsidR="009B5E52" w:rsidRPr="00B513FE" w14:paraId="219C17B9" w14:textId="77777777" w:rsidTr="009B5E52">
        <w:tc>
          <w:tcPr>
            <w:tcW w:w="4675" w:type="dxa"/>
          </w:tcPr>
          <w:p w14:paraId="14E8B95B" w14:textId="77777777" w:rsidR="009B5E52" w:rsidRPr="00B513FE" w:rsidRDefault="009B5E52" w:rsidP="009B5E52">
            <w:r w:rsidRPr="00B513FE">
              <w:t>Nefunkciniai reikalavimai:</w:t>
            </w:r>
          </w:p>
        </w:tc>
        <w:tc>
          <w:tcPr>
            <w:tcW w:w="4675" w:type="dxa"/>
          </w:tcPr>
          <w:p w14:paraId="3F1B9E7E" w14:textId="77777777" w:rsidR="009B5E52" w:rsidRPr="00B513FE" w:rsidRDefault="009B5E52" w:rsidP="009B5E52">
            <w:r w:rsidRPr="00B513FE">
              <w:t>-</w:t>
            </w:r>
          </w:p>
        </w:tc>
      </w:tr>
      <w:tr w:rsidR="009B5E52" w:rsidRPr="00B513FE" w14:paraId="558A30FA" w14:textId="77777777" w:rsidTr="009B5E52">
        <w:tc>
          <w:tcPr>
            <w:tcW w:w="4675" w:type="dxa"/>
          </w:tcPr>
          <w:p w14:paraId="7C46E6C6" w14:textId="77777777" w:rsidR="009B5E52" w:rsidRPr="00B513FE" w:rsidRDefault="009B5E52" w:rsidP="009B5E52">
            <w:r w:rsidRPr="00B513FE">
              <w:t>Prieš-sąlygos:</w:t>
            </w:r>
          </w:p>
        </w:tc>
        <w:tc>
          <w:tcPr>
            <w:tcW w:w="4675" w:type="dxa"/>
          </w:tcPr>
          <w:p w14:paraId="47104093" w14:textId="77777777" w:rsidR="009B5E52" w:rsidRPr="00B513FE" w:rsidRDefault="009B5E52" w:rsidP="009B5E52">
            <w:r w:rsidRPr="00B513FE">
              <w:t>Vartotojas yra prisijungęs.</w:t>
            </w:r>
          </w:p>
        </w:tc>
      </w:tr>
      <w:tr w:rsidR="009B5E52" w:rsidRPr="00B513FE" w14:paraId="6E8C1C64" w14:textId="77777777" w:rsidTr="009B5E52">
        <w:tc>
          <w:tcPr>
            <w:tcW w:w="4675" w:type="dxa"/>
          </w:tcPr>
          <w:p w14:paraId="3185BE0A" w14:textId="77777777" w:rsidR="009B5E52" w:rsidRPr="00B513FE" w:rsidRDefault="009B5E52" w:rsidP="009B5E52">
            <w:r w:rsidRPr="00B513FE">
              <w:t>Sužadinimo sąlyga:</w:t>
            </w:r>
          </w:p>
        </w:tc>
        <w:tc>
          <w:tcPr>
            <w:tcW w:w="4675" w:type="dxa"/>
          </w:tcPr>
          <w:p w14:paraId="72D84997" w14:textId="77777777" w:rsidR="009B5E52" w:rsidRPr="00B513FE" w:rsidRDefault="009B5E52" w:rsidP="009B5E52">
            <w:r w:rsidRPr="00B513FE">
              <w:t>Vartotojas paspaudžia atsijungimo mygtuką.</w:t>
            </w:r>
          </w:p>
        </w:tc>
      </w:tr>
      <w:tr w:rsidR="009B5E52" w:rsidRPr="00B513FE" w14:paraId="421DFB63" w14:textId="77777777" w:rsidTr="009B5E52">
        <w:tc>
          <w:tcPr>
            <w:tcW w:w="4675" w:type="dxa"/>
          </w:tcPr>
          <w:p w14:paraId="102A0FF5" w14:textId="77777777" w:rsidR="009B5E52" w:rsidRPr="00B513FE" w:rsidRDefault="009B5E52" w:rsidP="009B5E52">
            <w:r w:rsidRPr="00B513FE">
              <w:t>Po-sąlyga:</w:t>
            </w:r>
          </w:p>
        </w:tc>
        <w:tc>
          <w:tcPr>
            <w:tcW w:w="4675" w:type="dxa"/>
          </w:tcPr>
          <w:p w14:paraId="38B2E593" w14:textId="77777777" w:rsidR="009B5E52" w:rsidRPr="00B513FE" w:rsidRDefault="009B5E52" w:rsidP="009B5E52">
            <w:r w:rsidRPr="00B513FE">
              <w:t>Prisijungęs vartotojas tampa neprisijungusiu</w:t>
            </w:r>
          </w:p>
        </w:tc>
      </w:tr>
      <w:tr w:rsidR="009B5E52" w:rsidRPr="00B513FE" w14:paraId="0AE6A9F1" w14:textId="77777777" w:rsidTr="009B5E52">
        <w:tc>
          <w:tcPr>
            <w:tcW w:w="4675" w:type="dxa"/>
          </w:tcPr>
          <w:p w14:paraId="1341EDA5" w14:textId="77777777" w:rsidR="009B5E52" w:rsidRPr="00B513FE" w:rsidRDefault="009B5E52" w:rsidP="009B5E52">
            <w:r w:rsidRPr="00B513FE">
              <w:t>Pagrindinis scenarijus:</w:t>
            </w:r>
          </w:p>
        </w:tc>
        <w:tc>
          <w:tcPr>
            <w:tcW w:w="4675" w:type="dxa"/>
          </w:tcPr>
          <w:p w14:paraId="63467CE6" w14:textId="77777777" w:rsidR="009B5E52" w:rsidRPr="00B513FE" w:rsidRDefault="009B5E52" w:rsidP="00ED3A2C">
            <w:pPr>
              <w:pStyle w:val="ListParagraph"/>
              <w:numPr>
                <w:ilvl w:val="0"/>
                <w:numId w:val="4"/>
              </w:numPr>
            </w:pPr>
            <w:r w:rsidRPr="00B513FE">
              <w:t>Prisijungęs vartotojas spaudžia atsijungimo mygtuką.</w:t>
            </w:r>
          </w:p>
          <w:p w14:paraId="223278F8" w14:textId="77777777" w:rsidR="009B5E52" w:rsidRPr="00B513FE" w:rsidRDefault="009B5E52" w:rsidP="00ED3A2C">
            <w:pPr>
              <w:pStyle w:val="ListParagraph"/>
              <w:numPr>
                <w:ilvl w:val="0"/>
                <w:numId w:val="4"/>
              </w:numPr>
            </w:pPr>
            <w:r w:rsidRPr="00B513FE">
              <w:t>Prisijungęs vartotojas yra atjungiamas.</w:t>
            </w:r>
          </w:p>
          <w:p w14:paraId="05578DC6" w14:textId="77777777" w:rsidR="009B5E52" w:rsidRPr="00B513FE" w:rsidRDefault="009B5E52" w:rsidP="00ED3A2C">
            <w:pPr>
              <w:pStyle w:val="ListParagraph"/>
              <w:numPr>
                <w:ilvl w:val="0"/>
                <w:numId w:val="4"/>
              </w:numPr>
            </w:pPr>
            <w:r w:rsidRPr="00B513FE">
              <w:t>Prisijungęs vartotojas yra nukreipiamas į prisijungimo puslapį.</w:t>
            </w:r>
          </w:p>
        </w:tc>
      </w:tr>
      <w:tr w:rsidR="009B5E52" w:rsidRPr="00B513FE" w14:paraId="3538C514" w14:textId="77777777" w:rsidTr="009B5E52">
        <w:tc>
          <w:tcPr>
            <w:tcW w:w="4675" w:type="dxa"/>
          </w:tcPr>
          <w:p w14:paraId="4E124131" w14:textId="77777777" w:rsidR="009B5E52" w:rsidRPr="00B513FE" w:rsidRDefault="009B5E52" w:rsidP="009B5E52">
            <w:r w:rsidRPr="00B513FE">
              <w:t>Alternatyvūs scenarijai:</w:t>
            </w:r>
          </w:p>
        </w:tc>
        <w:tc>
          <w:tcPr>
            <w:tcW w:w="4675" w:type="dxa"/>
          </w:tcPr>
          <w:p w14:paraId="2D5BC8F2" w14:textId="77777777" w:rsidR="009B5E52" w:rsidRPr="00B513FE" w:rsidRDefault="009B5E52" w:rsidP="009B5E52">
            <w:r w:rsidRPr="00B513FE">
              <w:t>-</w:t>
            </w:r>
          </w:p>
        </w:tc>
      </w:tr>
    </w:tbl>
    <w:p w14:paraId="5DED6FF3" w14:textId="77777777" w:rsidR="009B5E52" w:rsidRPr="00B513FE" w:rsidRDefault="009B5E52" w:rsidP="009B5E52"/>
    <w:p w14:paraId="78EC9564" w14:textId="0E0BA208" w:rsidR="009B5E52" w:rsidRPr="00B513FE" w:rsidRDefault="009B5E52" w:rsidP="009B5E52">
      <w:pPr>
        <w:pStyle w:val="Caption"/>
      </w:pPr>
      <w:bookmarkStart w:id="254" w:name="_Toc9702545"/>
      <w:bookmarkStart w:id="255" w:name="_Toc29952831"/>
      <w:r>
        <w:t>L</w:t>
      </w:r>
      <w:r w:rsidRPr="00B513FE">
        <w:t xml:space="preserve">entelė </w:t>
      </w:r>
      <w:r>
        <w:fldChar w:fldCharType="begin"/>
      </w:r>
      <w:r>
        <w:instrText xml:space="preserve"> SEQ lentelė \* ARABIC </w:instrText>
      </w:r>
      <w:r>
        <w:fldChar w:fldCharType="separate"/>
      </w:r>
      <w:r w:rsidR="00CD325D">
        <w:rPr>
          <w:noProof/>
        </w:rPr>
        <w:t>30</w:t>
      </w:r>
      <w:r>
        <w:rPr>
          <w:noProof/>
        </w:rPr>
        <w:fldChar w:fldCharType="end"/>
      </w:r>
      <w:r w:rsidRPr="00B513FE">
        <w:t xml:space="preserve"> Analizė panaudojimo atvejo aprašas</w:t>
      </w:r>
      <w:bookmarkEnd w:id="254"/>
      <w:bookmarkEnd w:id="255"/>
    </w:p>
    <w:tbl>
      <w:tblPr>
        <w:tblStyle w:val="TableGrid"/>
        <w:tblW w:w="0" w:type="auto"/>
        <w:tblLook w:val="04A0" w:firstRow="1" w:lastRow="0" w:firstColumn="1" w:lastColumn="0" w:noHBand="0" w:noVBand="1"/>
      </w:tblPr>
      <w:tblGrid>
        <w:gridCol w:w="4675"/>
        <w:gridCol w:w="4675"/>
      </w:tblGrid>
      <w:tr w:rsidR="009B5E52" w:rsidRPr="00B513FE" w14:paraId="32BD4A65" w14:textId="77777777" w:rsidTr="009B5E52">
        <w:tc>
          <w:tcPr>
            <w:tcW w:w="4675" w:type="dxa"/>
          </w:tcPr>
          <w:p w14:paraId="272C0E8C" w14:textId="77777777" w:rsidR="009B5E52" w:rsidRPr="00B513FE" w:rsidRDefault="009B5E52" w:rsidP="009B5E52">
            <w:r w:rsidRPr="00B513FE">
              <w:t>Pavadinimas:</w:t>
            </w:r>
          </w:p>
        </w:tc>
        <w:tc>
          <w:tcPr>
            <w:tcW w:w="4675" w:type="dxa"/>
          </w:tcPr>
          <w:p w14:paraId="6036D604" w14:textId="77777777" w:rsidR="009B5E52" w:rsidRPr="00B513FE" w:rsidRDefault="009B5E52" w:rsidP="009B5E52">
            <w:r w:rsidRPr="00B513FE">
              <w:t>4. Analizė</w:t>
            </w:r>
          </w:p>
        </w:tc>
      </w:tr>
      <w:tr w:rsidR="009B5E52" w:rsidRPr="00B513FE" w14:paraId="180FBDFF" w14:textId="77777777" w:rsidTr="009B5E52">
        <w:tc>
          <w:tcPr>
            <w:tcW w:w="4675" w:type="dxa"/>
          </w:tcPr>
          <w:p w14:paraId="22DBD099" w14:textId="77777777" w:rsidR="009B5E52" w:rsidRPr="00B513FE" w:rsidRDefault="009B5E52" w:rsidP="009B5E52">
            <w:r w:rsidRPr="00B513FE">
              <w:t>Tikslas:</w:t>
            </w:r>
          </w:p>
        </w:tc>
        <w:tc>
          <w:tcPr>
            <w:tcW w:w="4675" w:type="dxa"/>
          </w:tcPr>
          <w:p w14:paraId="65DE3121" w14:textId="77777777" w:rsidR="009B5E52" w:rsidRPr="00B513FE" w:rsidRDefault="009B5E52" w:rsidP="009B5E52">
            <w:r w:rsidRPr="00B513FE">
              <w:t>Gebėti pasiekti pagrindinio funkcionalumo valdymą.</w:t>
            </w:r>
          </w:p>
        </w:tc>
      </w:tr>
      <w:tr w:rsidR="009B5E52" w:rsidRPr="00B513FE" w14:paraId="48783C50" w14:textId="77777777" w:rsidTr="009B5E52">
        <w:tc>
          <w:tcPr>
            <w:tcW w:w="4675" w:type="dxa"/>
          </w:tcPr>
          <w:p w14:paraId="2EF88E8B" w14:textId="77777777" w:rsidR="009B5E52" w:rsidRPr="00B513FE" w:rsidRDefault="009B5E52" w:rsidP="009B5E52">
            <w:r w:rsidRPr="00B513FE">
              <w:t>Dalyviai:</w:t>
            </w:r>
          </w:p>
        </w:tc>
        <w:tc>
          <w:tcPr>
            <w:tcW w:w="4675" w:type="dxa"/>
          </w:tcPr>
          <w:p w14:paraId="10813919" w14:textId="77777777" w:rsidR="009B5E52" w:rsidRPr="00B513FE" w:rsidRDefault="009B5E52" w:rsidP="009B5E52">
            <w:r w:rsidRPr="00B513FE">
              <w:t>Vartotojas</w:t>
            </w:r>
          </w:p>
        </w:tc>
      </w:tr>
      <w:tr w:rsidR="009B5E52" w:rsidRPr="00B513FE" w14:paraId="7FDD818E" w14:textId="77777777" w:rsidTr="009B5E52">
        <w:tc>
          <w:tcPr>
            <w:tcW w:w="4675" w:type="dxa"/>
          </w:tcPr>
          <w:p w14:paraId="47AEA6CC" w14:textId="77777777" w:rsidR="009B5E52" w:rsidRPr="00B513FE" w:rsidRDefault="009B5E52" w:rsidP="009B5E52">
            <w:r w:rsidRPr="00B513FE">
              <w:t>Ryšiai su kitais PA:</w:t>
            </w:r>
          </w:p>
        </w:tc>
        <w:tc>
          <w:tcPr>
            <w:tcW w:w="4675" w:type="dxa"/>
          </w:tcPr>
          <w:p w14:paraId="1241C2DE" w14:textId="77777777" w:rsidR="009B5E52" w:rsidRPr="00B513FE" w:rsidRDefault="009B5E52" w:rsidP="009B5E52">
            <w:r w:rsidRPr="00B513FE">
              <w:t>Yra išplečiamas „Analizės atlikimas“ ir „Rezultatų palyginimas“ PA</w:t>
            </w:r>
          </w:p>
        </w:tc>
      </w:tr>
      <w:tr w:rsidR="009B5E52" w:rsidRPr="00B513FE" w14:paraId="0E720013" w14:textId="77777777" w:rsidTr="009B5E52">
        <w:tc>
          <w:tcPr>
            <w:tcW w:w="4675" w:type="dxa"/>
          </w:tcPr>
          <w:p w14:paraId="6FC02CA7" w14:textId="77777777" w:rsidR="009B5E52" w:rsidRPr="00B513FE" w:rsidRDefault="009B5E52" w:rsidP="009B5E52">
            <w:r w:rsidRPr="00B513FE">
              <w:t>Nefunkciniai reikalavimai:</w:t>
            </w:r>
          </w:p>
        </w:tc>
        <w:tc>
          <w:tcPr>
            <w:tcW w:w="4675" w:type="dxa"/>
          </w:tcPr>
          <w:p w14:paraId="3A7DFD7A" w14:textId="77777777" w:rsidR="009B5E52" w:rsidRPr="00B513FE" w:rsidRDefault="009B5E52" w:rsidP="009B5E52">
            <w:r w:rsidRPr="00B513FE">
              <w:t>-</w:t>
            </w:r>
          </w:p>
        </w:tc>
      </w:tr>
      <w:tr w:rsidR="009B5E52" w:rsidRPr="00B513FE" w14:paraId="6DCC1D64" w14:textId="77777777" w:rsidTr="009B5E52">
        <w:tc>
          <w:tcPr>
            <w:tcW w:w="4675" w:type="dxa"/>
          </w:tcPr>
          <w:p w14:paraId="467988B5" w14:textId="77777777" w:rsidR="009B5E52" w:rsidRPr="00B513FE" w:rsidRDefault="009B5E52" w:rsidP="009B5E52">
            <w:r w:rsidRPr="00B513FE">
              <w:t>Prieš-sąlygos:</w:t>
            </w:r>
          </w:p>
        </w:tc>
        <w:tc>
          <w:tcPr>
            <w:tcW w:w="4675" w:type="dxa"/>
          </w:tcPr>
          <w:p w14:paraId="3F7E5D3F" w14:textId="77777777" w:rsidR="009B5E52" w:rsidRPr="00B513FE" w:rsidRDefault="009B5E52" w:rsidP="009B5E52">
            <w:r w:rsidRPr="00B513FE">
              <w:t>Vartotojas yra prisijungęs</w:t>
            </w:r>
          </w:p>
        </w:tc>
      </w:tr>
      <w:tr w:rsidR="009B5E52" w:rsidRPr="00B513FE" w14:paraId="0E583844" w14:textId="77777777" w:rsidTr="009B5E52">
        <w:tc>
          <w:tcPr>
            <w:tcW w:w="4675" w:type="dxa"/>
          </w:tcPr>
          <w:p w14:paraId="4A90678F" w14:textId="77777777" w:rsidR="009B5E52" w:rsidRPr="00B513FE" w:rsidRDefault="009B5E52" w:rsidP="009B5E52">
            <w:r w:rsidRPr="00B513FE">
              <w:t>Sužadinimo sąlyga:</w:t>
            </w:r>
          </w:p>
        </w:tc>
        <w:tc>
          <w:tcPr>
            <w:tcW w:w="4675" w:type="dxa"/>
          </w:tcPr>
          <w:p w14:paraId="20E1B7E3" w14:textId="77777777" w:rsidR="009B5E52" w:rsidRPr="00B513FE" w:rsidRDefault="009B5E52" w:rsidP="009B5E52">
            <w:r w:rsidRPr="00B513FE">
              <w:t>Vartotojas spaudžia analizės valdymo mygtuką.</w:t>
            </w:r>
          </w:p>
        </w:tc>
      </w:tr>
      <w:tr w:rsidR="009B5E52" w:rsidRPr="00B513FE" w14:paraId="387FC0B4" w14:textId="77777777" w:rsidTr="009B5E52">
        <w:tc>
          <w:tcPr>
            <w:tcW w:w="4675" w:type="dxa"/>
          </w:tcPr>
          <w:p w14:paraId="6973300A" w14:textId="77777777" w:rsidR="009B5E52" w:rsidRPr="00B513FE" w:rsidRDefault="009B5E52" w:rsidP="009B5E52">
            <w:r w:rsidRPr="00B513FE">
              <w:t>Po-sąlyga:</w:t>
            </w:r>
          </w:p>
        </w:tc>
        <w:tc>
          <w:tcPr>
            <w:tcW w:w="4675" w:type="dxa"/>
          </w:tcPr>
          <w:p w14:paraId="0306D756" w14:textId="77777777" w:rsidR="009B5E52" w:rsidRPr="00B513FE" w:rsidRDefault="009B5E52" w:rsidP="009B5E52">
            <w:r w:rsidRPr="00B513FE">
              <w:t>Vartotojas pasiekia analizės valdymo puslapį.</w:t>
            </w:r>
          </w:p>
        </w:tc>
      </w:tr>
      <w:tr w:rsidR="009B5E52" w:rsidRPr="00B513FE" w14:paraId="602EAC26" w14:textId="77777777" w:rsidTr="009B5E52">
        <w:tc>
          <w:tcPr>
            <w:tcW w:w="4675" w:type="dxa"/>
          </w:tcPr>
          <w:p w14:paraId="181097A8" w14:textId="77777777" w:rsidR="009B5E52" w:rsidRPr="00B513FE" w:rsidRDefault="009B5E52" w:rsidP="009B5E52">
            <w:r w:rsidRPr="00B513FE">
              <w:lastRenderedPageBreak/>
              <w:t>Pagrindinis scenarijus:</w:t>
            </w:r>
          </w:p>
        </w:tc>
        <w:tc>
          <w:tcPr>
            <w:tcW w:w="4675" w:type="dxa"/>
          </w:tcPr>
          <w:p w14:paraId="4F96BF7A" w14:textId="77777777" w:rsidR="009B5E52" w:rsidRPr="00B513FE" w:rsidRDefault="009B5E52" w:rsidP="00ED3A2C">
            <w:pPr>
              <w:pStyle w:val="ListParagraph"/>
              <w:numPr>
                <w:ilvl w:val="0"/>
                <w:numId w:val="4"/>
              </w:numPr>
            </w:pPr>
            <w:r w:rsidRPr="00B513FE">
              <w:t>Prisijungęs vartotojas paspaudžia analizės valdymo mygtuką.</w:t>
            </w:r>
          </w:p>
          <w:p w14:paraId="653C950B" w14:textId="77777777" w:rsidR="009B5E52" w:rsidRPr="00B513FE" w:rsidRDefault="009B5E52" w:rsidP="00ED3A2C">
            <w:pPr>
              <w:pStyle w:val="ListParagraph"/>
              <w:numPr>
                <w:ilvl w:val="0"/>
                <w:numId w:val="4"/>
              </w:numPr>
            </w:pPr>
            <w:r w:rsidRPr="00B513FE">
              <w:t>Prisijungęs vartotojas yra nukreipiamas į analizės valdymo puslapį.</w:t>
            </w:r>
          </w:p>
        </w:tc>
      </w:tr>
      <w:tr w:rsidR="009B5E52" w:rsidRPr="00B513FE" w14:paraId="2F22DE66" w14:textId="77777777" w:rsidTr="009B5E52">
        <w:tc>
          <w:tcPr>
            <w:tcW w:w="4675" w:type="dxa"/>
          </w:tcPr>
          <w:p w14:paraId="798F0FE2" w14:textId="77777777" w:rsidR="009B5E52" w:rsidRPr="00B513FE" w:rsidRDefault="009B5E52" w:rsidP="009B5E52">
            <w:r w:rsidRPr="00B513FE">
              <w:t>Alternatyvūs scenarijai:</w:t>
            </w:r>
          </w:p>
        </w:tc>
        <w:tc>
          <w:tcPr>
            <w:tcW w:w="4675" w:type="dxa"/>
          </w:tcPr>
          <w:p w14:paraId="00614864" w14:textId="77777777" w:rsidR="009B5E52" w:rsidRPr="00B513FE" w:rsidRDefault="009B5E52" w:rsidP="009B5E52">
            <w:r w:rsidRPr="00B513FE">
              <w:t>-</w:t>
            </w:r>
          </w:p>
        </w:tc>
      </w:tr>
    </w:tbl>
    <w:p w14:paraId="67BAC020" w14:textId="77777777" w:rsidR="009B5E52" w:rsidRPr="00B513FE" w:rsidRDefault="009B5E52" w:rsidP="009B5E52"/>
    <w:p w14:paraId="02698862" w14:textId="116C2555" w:rsidR="009B5E52" w:rsidRPr="00B513FE" w:rsidRDefault="009B5E52" w:rsidP="009B5E52">
      <w:pPr>
        <w:pStyle w:val="Caption"/>
      </w:pPr>
      <w:bookmarkStart w:id="256" w:name="_Toc9702546"/>
      <w:bookmarkStart w:id="257" w:name="_Toc29952832"/>
      <w:r>
        <w:t>L</w:t>
      </w:r>
      <w:r w:rsidRPr="00B513FE">
        <w:t xml:space="preserve">entelė </w:t>
      </w:r>
      <w:r>
        <w:fldChar w:fldCharType="begin"/>
      </w:r>
      <w:r>
        <w:instrText xml:space="preserve"> SEQ lentelė \* ARABIC </w:instrText>
      </w:r>
      <w:r>
        <w:fldChar w:fldCharType="separate"/>
      </w:r>
      <w:r w:rsidR="00CD325D">
        <w:rPr>
          <w:noProof/>
        </w:rPr>
        <w:t>31</w:t>
      </w:r>
      <w:r>
        <w:rPr>
          <w:noProof/>
        </w:rPr>
        <w:fldChar w:fldCharType="end"/>
      </w:r>
      <w:r w:rsidRPr="00B513FE">
        <w:t xml:space="preserve"> Analizės atlikimas panaudojimo atvejo aprašas</w:t>
      </w:r>
      <w:bookmarkEnd w:id="256"/>
      <w:bookmarkEnd w:id="257"/>
    </w:p>
    <w:tbl>
      <w:tblPr>
        <w:tblStyle w:val="TableGrid"/>
        <w:tblW w:w="0" w:type="auto"/>
        <w:tblLook w:val="04A0" w:firstRow="1" w:lastRow="0" w:firstColumn="1" w:lastColumn="0" w:noHBand="0" w:noVBand="1"/>
      </w:tblPr>
      <w:tblGrid>
        <w:gridCol w:w="4675"/>
        <w:gridCol w:w="4675"/>
      </w:tblGrid>
      <w:tr w:rsidR="009B5E52" w:rsidRPr="00B513FE" w14:paraId="6F80446A" w14:textId="77777777" w:rsidTr="009B5E52">
        <w:tc>
          <w:tcPr>
            <w:tcW w:w="4675" w:type="dxa"/>
          </w:tcPr>
          <w:p w14:paraId="25A1DBA3" w14:textId="77777777" w:rsidR="009B5E52" w:rsidRPr="00B513FE" w:rsidRDefault="009B5E52" w:rsidP="009B5E52">
            <w:r w:rsidRPr="00B513FE">
              <w:t>Pavadinimas:</w:t>
            </w:r>
          </w:p>
        </w:tc>
        <w:tc>
          <w:tcPr>
            <w:tcW w:w="4675" w:type="dxa"/>
          </w:tcPr>
          <w:p w14:paraId="4D73D35C" w14:textId="77777777" w:rsidR="009B5E52" w:rsidRPr="00B513FE" w:rsidRDefault="009B5E52" w:rsidP="009B5E52">
            <w:r w:rsidRPr="00B513FE">
              <w:t>5. Analizės atlikimas</w:t>
            </w:r>
          </w:p>
        </w:tc>
      </w:tr>
      <w:tr w:rsidR="009B5E52" w:rsidRPr="00B513FE" w14:paraId="15AB9719" w14:textId="77777777" w:rsidTr="009B5E52">
        <w:tc>
          <w:tcPr>
            <w:tcW w:w="4675" w:type="dxa"/>
          </w:tcPr>
          <w:p w14:paraId="26CD881A" w14:textId="77777777" w:rsidR="009B5E52" w:rsidRPr="00B513FE" w:rsidRDefault="009B5E52" w:rsidP="009B5E52">
            <w:r w:rsidRPr="00B513FE">
              <w:t>Tikslas:</w:t>
            </w:r>
          </w:p>
        </w:tc>
        <w:tc>
          <w:tcPr>
            <w:tcW w:w="4675" w:type="dxa"/>
          </w:tcPr>
          <w:p w14:paraId="35EB0F02" w14:textId="77777777" w:rsidR="009B5E52" w:rsidRPr="00B513FE" w:rsidRDefault="009B5E52" w:rsidP="009B5E52">
            <w:r w:rsidRPr="00B513FE">
              <w:t>Gebėti atlikti pagrindinį funkcionalumą – atlikti grafinės sąsajos analizę</w:t>
            </w:r>
          </w:p>
        </w:tc>
      </w:tr>
      <w:tr w:rsidR="009B5E52" w:rsidRPr="00B513FE" w14:paraId="442D2CBE" w14:textId="77777777" w:rsidTr="009B5E52">
        <w:tc>
          <w:tcPr>
            <w:tcW w:w="4675" w:type="dxa"/>
          </w:tcPr>
          <w:p w14:paraId="72D0459D" w14:textId="77777777" w:rsidR="009B5E52" w:rsidRPr="00B513FE" w:rsidRDefault="009B5E52" w:rsidP="009B5E52">
            <w:r w:rsidRPr="00B513FE">
              <w:t>Dalyviai:</w:t>
            </w:r>
          </w:p>
        </w:tc>
        <w:tc>
          <w:tcPr>
            <w:tcW w:w="4675" w:type="dxa"/>
          </w:tcPr>
          <w:p w14:paraId="3B0B8655" w14:textId="77777777" w:rsidR="009B5E52" w:rsidRPr="00B513FE" w:rsidRDefault="009B5E52" w:rsidP="009B5E52">
            <w:r w:rsidRPr="00B513FE">
              <w:t>Vartotojas</w:t>
            </w:r>
          </w:p>
        </w:tc>
      </w:tr>
      <w:tr w:rsidR="009B5E52" w:rsidRPr="00B513FE" w14:paraId="2D03124F" w14:textId="77777777" w:rsidTr="009B5E52">
        <w:tc>
          <w:tcPr>
            <w:tcW w:w="4675" w:type="dxa"/>
          </w:tcPr>
          <w:p w14:paraId="141A41E7" w14:textId="77777777" w:rsidR="009B5E52" w:rsidRPr="00B513FE" w:rsidRDefault="009B5E52" w:rsidP="009B5E52">
            <w:r w:rsidRPr="00B513FE">
              <w:t>Ryšiai su kitais PA:</w:t>
            </w:r>
          </w:p>
        </w:tc>
        <w:tc>
          <w:tcPr>
            <w:tcW w:w="4675" w:type="dxa"/>
          </w:tcPr>
          <w:p w14:paraId="4E5EFC54" w14:textId="77777777" w:rsidR="009B5E52" w:rsidRPr="00B513FE" w:rsidRDefault="009B5E52" w:rsidP="009B5E52">
            <w:r w:rsidRPr="00B513FE">
              <w:t>Išplečia „Analizė“ PA. Yra išplečiamas „Rezultatų saugojimas“ ir „Rezultatų palyginimas“ PA.</w:t>
            </w:r>
          </w:p>
        </w:tc>
      </w:tr>
      <w:tr w:rsidR="009B5E52" w:rsidRPr="00B513FE" w14:paraId="15BC0CCA" w14:textId="77777777" w:rsidTr="009B5E52">
        <w:tc>
          <w:tcPr>
            <w:tcW w:w="4675" w:type="dxa"/>
          </w:tcPr>
          <w:p w14:paraId="69E23AD6" w14:textId="77777777" w:rsidR="009B5E52" w:rsidRPr="00B513FE" w:rsidRDefault="009B5E52" w:rsidP="009B5E52">
            <w:r w:rsidRPr="00B513FE">
              <w:t>Nefunkciniai reikalavimai:</w:t>
            </w:r>
          </w:p>
        </w:tc>
        <w:tc>
          <w:tcPr>
            <w:tcW w:w="4675" w:type="dxa"/>
          </w:tcPr>
          <w:p w14:paraId="26F8114A" w14:textId="77777777" w:rsidR="009B5E52" w:rsidRPr="00B513FE" w:rsidRDefault="009B5E52" w:rsidP="009B5E52">
            <w:r w:rsidRPr="00B513FE">
              <w:t>Analizė neturi užtrukti ilgiau nei 30s</w:t>
            </w:r>
          </w:p>
        </w:tc>
      </w:tr>
      <w:tr w:rsidR="009B5E52" w:rsidRPr="00B513FE" w14:paraId="7C2E8A63" w14:textId="77777777" w:rsidTr="009B5E52">
        <w:tc>
          <w:tcPr>
            <w:tcW w:w="4675" w:type="dxa"/>
          </w:tcPr>
          <w:p w14:paraId="6A43711B" w14:textId="77777777" w:rsidR="009B5E52" w:rsidRPr="00B513FE" w:rsidRDefault="009B5E52" w:rsidP="009B5E52">
            <w:r w:rsidRPr="00B513FE">
              <w:t>Prieš-sąlygos:</w:t>
            </w:r>
          </w:p>
        </w:tc>
        <w:tc>
          <w:tcPr>
            <w:tcW w:w="4675" w:type="dxa"/>
          </w:tcPr>
          <w:p w14:paraId="3856FCD7" w14:textId="77777777" w:rsidR="009B5E52" w:rsidRPr="00B513FE" w:rsidRDefault="009B5E52" w:rsidP="009B5E52">
            <w:r w:rsidRPr="00B513FE">
              <w:t>Vartotojas pasiekęs analizės valdymo puslapį.</w:t>
            </w:r>
          </w:p>
        </w:tc>
      </w:tr>
      <w:tr w:rsidR="009B5E52" w:rsidRPr="00B513FE" w14:paraId="58267C46" w14:textId="77777777" w:rsidTr="009B5E52">
        <w:tc>
          <w:tcPr>
            <w:tcW w:w="4675" w:type="dxa"/>
          </w:tcPr>
          <w:p w14:paraId="207FE058" w14:textId="77777777" w:rsidR="009B5E52" w:rsidRPr="00B513FE" w:rsidRDefault="009B5E52" w:rsidP="009B5E52">
            <w:r w:rsidRPr="00B513FE">
              <w:t>Sužadinimo sąlyga:</w:t>
            </w:r>
          </w:p>
        </w:tc>
        <w:tc>
          <w:tcPr>
            <w:tcW w:w="4675" w:type="dxa"/>
          </w:tcPr>
          <w:p w14:paraId="64CE447E" w14:textId="77777777" w:rsidR="009B5E52" w:rsidRPr="00B513FE" w:rsidRDefault="009B5E52" w:rsidP="009B5E52">
            <w:r w:rsidRPr="00B513FE">
              <w:t>Vartotojas spaudžia analizės atlikimo mygtuką.</w:t>
            </w:r>
          </w:p>
        </w:tc>
      </w:tr>
      <w:tr w:rsidR="009B5E52" w:rsidRPr="00B513FE" w14:paraId="1DE803F0" w14:textId="77777777" w:rsidTr="009B5E52">
        <w:tc>
          <w:tcPr>
            <w:tcW w:w="4675" w:type="dxa"/>
          </w:tcPr>
          <w:p w14:paraId="577A75DA" w14:textId="77777777" w:rsidR="009B5E52" w:rsidRPr="00B513FE" w:rsidRDefault="009B5E52" w:rsidP="009B5E52">
            <w:r w:rsidRPr="00B513FE">
              <w:t>Po-sąlyga:</w:t>
            </w:r>
          </w:p>
        </w:tc>
        <w:tc>
          <w:tcPr>
            <w:tcW w:w="4675" w:type="dxa"/>
          </w:tcPr>
          <w:p w14:paraId="1007FFAB" w14:textId="77777777" w:rsidR="009B5E52" w:rsidRPr="00B513FE" w:rsidRDefault="009B5E52" w:rsidP="009B5E52">
            <w:r w:rsidRPr="00B513FE">
              <w:t>Vartotojas mato analizės rezultatus.</w:t>
            </w:r>
          </w:p>
        </w:tc>
      </w:tr>
      <w:tr w:rsidR="009B5E52" w:rsidRPr="00B513FE" w14:paraId="324C21FF" w14:textId="77777777" w:rsidTr="009B5E52">
        <w:tc>
          <w:tcPr>
            <w:tcW w:w="4675" w:type="dxa"/>
          </w:tcPr>
          <w:p w14:paraId="68EBC63B" w14:textId="77777777" w:rsidR="009B5E52" w:rsidRPr="00B513FE" w:rsidRDefault="009B5E52" w:rsidP="009B5E52">
            <w:r w:rsidRPr="00B513FE">
              <w:t>Pagrindinis scenarijus:</w:t>
            </w:r>
          </w:p>
        </w:tc>
        <w:tc>
          <w:tcPr>
            <w:tcW w:w="4675" w:type="dxa"/>
          </w:tcPr>
          <w:p w14:paraId="3820C08B" w14:textId="77777777" w:rsidR="009B5E52" w:rsidRPr="00B513FE" w:rsidRDefault="009B5E52" w:rsidP="00ED3A2C">
            <w:pPr>
              <w:pStyle w:val="ListParagraph"/>
              <w:numPr>
                <w:ilvl w:val="0"/>
                <w:numId w:val="4"/>
              </w:numPr>
            </w:pPr>
            <w:r w:rsidRPr="00B513FE">
              <w:t>Prisijungęs vartotojas, pasiekęs analizės valdymo puslapį, įvedą norimos analizuoti grafinės sąsajos svetainės saitą arba įkelia jos nuotrauka.</w:t>
            </w:r>
          </w:p>
          <w:p w14:paraId="5B8758AE" w14:textId="77777777" w:rsidR="009B5E52" w:rsidRPr="00B513FE" w:rsidRDefault="009B5E52" w:rsidP="00ED3A2C">
            <w:pPr>
              <w:pStyle w:val="ListParagraph"/>
              <w:numPr>
                <w:ilvl w:val="0"/>
                <w:numId w:val="4"/>
              </w:numPr>
            </w:pPr>
            <w:r w:rsidRPr="00B513FE">
              <w:t>Vartotojas spaudžia analizės pradėjimo mygtuką.</w:t>
            </w:r>
          </w:p>
          <w:p w14:paraId="7261F049" w14:textId="77777777" w:rsidR="009B5E52" w:rsidRPr="00B513FE" w:rsidRDefault="009B5E52" w:rsidP="00ED3A2C">
            <w:pPr>
              <w:pStyle w:val="ListParagraph"/>
              <w:numPr>
                <w:ilvl w:val="0"/>
                <w:numId w:val="4"/>
              </w:numPr>
            </w:pPr>
            <w:r w:rsidRPr="00B513FE">
              <w:t>Vartotojas peradresuojamas į Analizės langą, kuriame atsiras analizės rezultatai tik jai pasibaigus</w:t>
            </w:r>
          </w:p>
        </w:tc>
      </w:tr>
      <w:tr w:rsidR="009B5E52" w:rsidRPr="00B513FE" w14:paraId="08564CF1" w14:textId="77777777" w:rsidTr="009B5E52">
        <w:tc>
          <w:tcPr>
            <w:tcW w:w="4675" w:type="dxa"/>
          </w:tcPr>
          <w:p w14:paraId="2DC108AF" w14:textId="77777777" w:rsidR="009B5E52" w:rsidRPr="00B513FE" w:rsidRDefault="009B5E52" w:rsidP="009B5E52">
            <w:r w:rsidRPr="00B513FE">
              <w:t>Alternatyvūs scenarijai:</w:t>
            </w:r>
          </w:p>
        </w:tc>
        <w:tc>
          <w:tcPr>
            <w:tcW w:w="4675" w:type="dxa"/>
          </w:tcPr>
          <w:p w14:paraId="6176DB44" w14:textId="77777777" w:rsidR="009B5E52" w:rsidRPr="00B513FE" w:rsidRDefault="009B5E52" w:rsidP="00ED3A2C">
            <w:pPr>
              <w:pStyle w:val="ListParagraph"/>
              <w:numPr>
                <w:ilvl w:val="0"/>
                <w:numId w:val="4"/>
              </w:numPr>
            </w:pPr>
            <w:r w:rsidRPr="00B513FE">
              <w:t>Prisijungęs vartotojas, pasiekęs analizės valdymo puslapį, įvedą norimos analizuoti grafinės sąsajos svetainės saitą arba įkelia jos nuotrauka.</w:t>
            </w:r>
          </w:p>
          <w:p w14:paraId="27C6BAAA" w14:textId="77777777" w:rsidR="009B5E52" w:rsidRPr="00B513FE" w:rsidRDefault="009B5E52" w:rsidP="00ED3A2C">
            <w:pPr>
              <w:pStyle w:val="ListParagraph"/>
              <w:numPr>
                <w:ilvl w:val="0"/>
                <w:numId w:val="4"/>
              </w:numPr>
            </w:pPr>
            <w:r w:rsidRPr="00B513FE">
              <w:t>Vartotojas spaudžia analizės pradėjimo mygtuką.</w:t>
            </w:r>
          </w:p>
          <w:p w14:paraId="0DF3C202" w14:textId="77777777" w:rsidR="009B5E52" w:rsidRPr="00B513FE" w:rsidRDefault="009B5E52" w:rsidP="00ED3A2C">
            <w:pPr>
              <w:pStyle w:val="ListParagraph"/>
              <w:numPr>
                <w:ilvl w:val="0"/>
                <w:numId w:val="4"/>
              </w:numPr>
            </w:pPr>
            <w:r w:rsidRPr="00B513FE">
              <w:t>Vartotojas peradresuojamas į Analizės langą, kuriame atsiras analizės rezultatai tik jai pasibaigus.</w:t>
            </w:r>
          </w:p>
          <w:p w14:paraId="5B668DAF" w14:textId="77777777" w:rsidR="009B5E52" w:rsidRPr="00B513FE" w:rsidRDefault="009B5E52" w:rsidP="00ED3A2C">
            <w:pPr>
              <w:pStyle w:val="ListParagraph"/>
              <w:numPr>
                <w:ilvl w:val="0"/>
                <w:numId w:val="4"/>
              </w:numPr>
            </w:pPr>
            <w:r w:rsidRPr="00B513FE">
              <w:t>Įvykus klaidai jis mato klaidos aprašą prie analizės.</w:t>
            </w:r>
          </w:p>
        </w:tc>
      </w:tr>
    </w:tbl>
    <w:p w14:paraId="71D26F46" w14:textId="77777777" w:rsidR="009B5E52" w:rsidRPr="00B513FE" w:rsidRDefault="009B5E52" w:rsidP="009B5E52"/>
    <w:p w14:paraId="3103B356" w14:textId="77777777" w:rsidR="009B5E52" w:rsidRPr="00B513FE" w:rsidRDefault="009B5E52" w:rsidP="009B5E52"/>
    <w:p w14:paraId="7603BB16" w14:textId="21EDCBBE" w:rsidR="009B5E52" w:rsidRPr="00B513FE" w:rsidRDefault="009B5E52" w:rsidP="009B5E52">
      <w:pPr>
        <w:pStyle w:val="Caption"/>
      </w:pPr>
      <w:bookmarkStart w:id="258" w:name="_Toc9702547"/>
      <w:bookmarkStart w:id="259" w:name="_Toc29952833"/>
      <w:r>
        <w:t>L</w:t>
      </w:r>
      <w:r w:rsidRPr="00B513FE">
        <w:t xml:space="preserve">entelė </w:t>
      </w:r>
      <w:r>
        <w:fldChar w:fldCharType="begin"/>
      </w:r>
      <w:r>
        <w:instrText xml:space="preserve"> SEQ lentelė \* ARABIC </w:instrText>
      </w:r>
      <w:r>
        <w:fldChar w:fldCharType="separate"/>
      </w:r>
      <w:r w:rsidR="00CD325D">
        <w:rPr>
          <w:noProof/>
        </w:rPr>
        <w:t>32</w:t>
      </w:r>
      <w:r>
        <w:rPr>
          <w:noProof/>
        </w:rPr>
        <w:fldChar w:fldCharType="end"/>
      </w:r>
      <w:r w:rsidRPr="00B513FE">
        <w:t xml:space="preserve"> Rezultatų peržiūrėjimas panaudojimo atvejo aprašas</w:t>
      </w:r>
      <w:bookmarkEnd w:id="258"/>
      <w:bookmarkEnd w:id="259"/>
    </w:p>
    <w:tbl>
      <w:tblPr>
        <w:tblStyle w:val="TableGrid"/>
        <w:tblW w:w="0" w:type="auto"/>
        <w:tblLook w:val="04A0" w:firstRow="1" w:lastRow="0" w:firstColumn="1" w:lastColumn="0" w:noHBand="0" w:noVBand="1"/>
      </w:tblPr>
      <w:tblGrid>
        <w:gridCol w:w="4675"/>
        <w:gridCol w:w="4675"/>
      </w:tblGrid>
      <w:tr w:rsidR="009B5E52" w:rsidRPr="00B513FE" w14:paraId="22FF9F6C" w14:textId="77777777" w:rsidTr="009B5E52">
        <w:tc>
          <w:tcPr>
            <w:tcW w:w="4675" w:type="dxa"/>
          </w:tcPr>
          <w:p w14:paraId="082D3AD3" w14:textId="77777777" w:rsidR="009B5E52" w:rsidRPr="00B513FE" w:rsidRDefault="009B5E52" w:rsidP="009B5E52">
            <w:r w:rsidRPr="00B513FE">
              <w:t>Pavadinimas:</w:t>
            </w:r>
          </w:p>
        </w:tc>
        <w:tc>
          <w:tcPr>
            <w:tcW w:w="4675" w:type="dxa"/>
          </w:tcPr>
          <w:p w14:paraId="4A365FA2" w14:textId="77777777" w:rsidR="009B5E52" w:rsidRPr="00B513FE" w:rsidRDefault="009B5E52" w:rsidP="009B5E52">
            <w:r w:rsidRPr="00B513FE">
              <w:t>6. Rezultatų peržiūrėjimas</w:t>
            </w:r>
          </w:p>
        </w:tc>
      </w:tr>
      <w:tr w:rsidR="009B5E52" w:rsidRPr="00B513FE" w14:paraId="37F2DA80" w14:textId="77777777" w:rsidTr="009B5E52">
        <w:tc>
          <w:tcPr>
            <w:tcW w:w="4675" w:type="dxa"/>
          </w:tcPr>
          <w:p w14:paraId="4393B658" w14:textId="77777777" w:rsidR="009B5E52" w:rsidRPr="00B513FE" w:rsidRDefault="009B5E52" w:rsidP="009B5E52">
            <w:r w:rsidRPr="00B513FE">
              <w:t>Tikslas:</w:t>
            </w:r>
          </w:p>
        </w:tc>
        <w:tc>
          <w:tcPr>
            <w:tcW w:w="4675" w:type="dxa"/>
          </w:tcPr>
          <w:p w14:paraId="14C72C15" w14:textId="77777777" w:rsidR="009B5E52" w:rsidRPr="00B513FE" w:rsidRDefault="009B5E52" w:rsidP="009B5E52">
            <w:r w:rsidRPr="00B513FE">
              <w:t>Gebėti peržiūrėti analizės rezultatus.</w:t>
            </w:r>
          </w:p>
        </w:tc>
      </w:tr>
      <w:tr w:rsidR="009B5E52" w:rsidRPr="00B513FE" w14:paraId="7B200BCC" w14:textId="77777777" w:rsidTr="009B5E52">
        <w:tc>
          <w:tcPr>
            <w:tcW w:w="4675" w:type="dxa"/>
          </w:tcPr>
          <w:p w14:paraId="7AB5352A" w14:textId="77777777" w:rsidR="009B5E52" w:rsidRPr="00B513FE" w:rsidRDefault="009B5E52" w:rsidP="009B5E52">
            <w:r w:rsidRPr="00B513FE">
              <w:lastRenderedPageBreak/>
              <w:t>Dalyviai:</w:t>
            </w:r>
          </w:p>
        </w:tc>
        <w:tc>
          <w:tcPr>
            <w:tcW w:w="4675" w:type="dxa"/>
          </w:tcPr>
          <w:p w14:paraId="14C59634" w14:textId="77777777" w:rsidR="009B5E52" w:rsidRPr="00B513FE" w:rsidRDefault="009B5E52" w:rsidP="009B5E52">
            <w:r w:rsidRPr="00B513FE">
              <w:t>Vartotojas</w:t>
            </w:r>
          </w:p>
        </w:tc>
      </w:tr>
      <w:tr w:rsidR="009B5E52" w:rsidRPr="00B513FE" w14:paraId="4BD92335" w14:textId="77777777" w:rsidTr="009B5E52">
        <w:tc>
          <w:tcPr>
            <w:tcW w:w="4675" w:type="dxa"/>
          </w:tcPr>
          <w:p w14:paraId="1771992F" w14:textId="77777777" w:rsidR="009B5E52" w:rsidRPr="00B513FE" w:rsidRDefault="009B5E52" w:rsidP="009B5E52">
            <w:r w:rsidRPr="00B513FE">
              <w:t>Ryšiai su kitais PA:</w:t>
            </w:r>
          </w:p>
        </w:tc>
        <w:tc>
          <w:tcPr>
            <w:tcW w:w="4675" w:type="dxa"/>
          </w:tcPr>
          <w:p w14:paraId="7C0E4E27" w14:textId="77777777" w:rsidR="009B5E52" w:rsidRPr="00B513FE" w:rsidRDefault="009B5E52" w:rsidP="009B5E52">
            <w:r w:rsidRPr="00B513FE">
              <w:t>Išplečia „Analizės atlikimas“ ir „Analizė“ PA.</w:t>
            </w:r>
          </w:p>
        </w:tc>
      </w:tr>
      <w:tr w:rsidR="009B5E52" w:rsidRPr="00B513FE" w14:paraId="1B148107" w14:textId="77777777" w:rsidTr="009B5E52">
        <w:tc>
          <w:tcPr>
            <w:tcW w:w="4675" w:type="dxa"/>
          </w:tcPr>
          <w:p w14:paraId="6428779A" w14:textId="77777777" w:rsidR="009B5E52" w:rsidRPr="00B513FE" w:rsidRDefault="009B5E52" w:rsidP="009B5E52">
            <w:r w:rsidRPr="00B513FE">
              <w:t>Nefunkciniai reikalavimai:</w:t>
            </w:r>
          </w:p>
        </w:tc>
        <w:tc>
          <w:tcPr>
            <w:tcW w:w="4675" w:type="dxa"/>
          </w:tcPr>
          <w:p w14:paraId="7F81367E" w14:textId="77777777" w:rsidR="009B5E52" w:rsidRPr="00B513FE" w:rsidRDefault="009B5E52" w:rsidP="009B5E52">
            <w:r w:rsidRPr="00B513FE">
              <w:t>-</w:t>
            </w:r>
          </w:p>
        </w:tc>
      </w:tr>
      <w:tr w:rsidR="009B5E52" w:rsidRPr="00B513FE" w14:paraId="310FD837" w14:textId="77777777" w:rsidTr="009B5E52">
        <w:tc>
          <w:tcPr>
            <w:tcW w:w="4675" w:type="dxa"/>
          </w:tcPr>
          <w:p w14:paraId="7CA6A9C1" w14:textId="77777777" w:rsidR="009B5E52" w:rsidRPr="00B513FE" w:rsidRDefault="009B5E52" w:rsidP="009B5E52">
            <w:r w:rsidRPr="00B513FE">
              <w:t>Prieš-sąlygos:</w:t>
            </w:r>
          </w:p>
        </w:tc>
        <w:tc>
          <w:tcPr>
            <w:tcW w:w="4675" w:type="dxa"/>
          </w:tcPr>
          <w:p w14:paraId="20CB4481" w14:textId="77777777" w:rsidR="009B5E52" w:rsidRPr="00B513FE" w:rsidRDefault="009B5E52" w:rsidP="009B5E52">
            <w:r w:rsidRPr="00B513FE">
              <w:t>Vartotojas yra atlikęs analizę.</w:t>
            </w:r>
          </w:p>
        </w:tc>
      </w:tr>
      <w:tr w:rsidR="009B5E52" w:rsidRPr="00B513FE" w14:paraId="31396CBB" w14:textId="77777777" w:rsidTr="009B5E52">
        <w:tc>
          <w:tcPr>
            <w:tcW w:w="4675" w:type="dxa"/>
          </w:tcPr>
          <w:p w14:paraId="47E6772B" w14:textId="77777777" w:rsidR="009B5E52" w:rsidRPr="00B513FE" w:rsidRDefault="009B5E52" w:rsidP="009B5E52">
            <w:r w:rsidRPr="00B513FE">
              <w:t>Sužadinimo sąlyga:</w:t>
            </w:r>
          </w:p>
        </w:tc>
        <w:tc>
          <w:tcPr>
            <w:tcW w:w="4675" w:type="dxa"/>
          </w:tcPr>
          <w:p w14:paraId="6F768782" w14:textId="77777777" w:rsidR="009B5E52" w:rsidRPr="00B513FE" w:rsidRDefault="009B5E52" w:rsidP="009B5E52">
            <w:r w:rsidRPr="00B513FE">
              <w:t>Vartotojas spaudžia peržiūrėjimo mygtuką.</w:t>
            </w:r>
          </w:p>
        </w:tc>
      </w:tr>
      <w:tr w:rsidR="009B5E52" w:rsidRPr="00B513FE" w14:paraId="46BD5634" w14:textId="77777777" w:rsidTr="009B5E52">
        <w:tc>
          <w:tcPr>
            <w:tcW w:w="4675" w:type="dxa"/>
          </w:tcPr>
          <w:p w14:paraId="030D07FF" w14:textId="77777777" w:rsidR="009B5E52" w:rsidRPr="00B513FE" w:rsidRDefault="009B5E52" w:rsidP="009B5E52">
            <w:r w:rsidRPr="00B513FE">
              <w:t>Po-sąlyga:</w:t>
            </w:r>
          </w:p>
        </w:tc>
        <w:tc>
          <w:tcPr>
            <w:tcW w:w="4675" w:type="dxa"/>
          </w:tcPr>
          <w:p w14:paraId="25F86EBF" w14:textId="77777777" w:rsidR="009B5E52" w:rsidRPr="00B513FE" w:rsidRDefault="009B5E52" w:rsidP="009B5E52">
            <w:r w:rsidRPr="00B513FE">
              <w:t>Vartotojas mato rezultatų peržiūrą.</w:t>
            </w:r>
          </w:p>
        </w:tc>
      </w:tr>
      <w:tr w:rsidR="009B5E52" w:rsidRPr="00B513FE" w14:paraId="4950611A" w14:textId="77777777" w:rsidTr="009B5E52">
        <w:tc>
          <w:tcPr>
            <w:tcW w:w="4675" w:type="dxa"/>
          </w:tcPr>
          <w:p w14:paraId="68A0D7F0" w14:textId="77777777" w:rsidR="009B5E52" w:rsidRPr="00B513FE" w:rsidRDefault="009B5E52" w:rsidP="009B5E52">
            <w:r w:rsidRPr="00B513FE">
              <w:t>Pagrindinis scenarijus:</w:t>
            </w:r>
          </w:p>
        </w:tc>
        <w:tc>
          <w:tcPr>
            <w:tcW w:w="4675" w:type="dxa"/>
          </w:tcPr>
          <w:p w14:paraId="7D89043A" w14:textId="77777777" w:rsidR="009B5E52" w:rsidRPr="00B513FE" w:rsidRDefault="009B5E52" w:rsidP="00ED3A2C">
            <w:pPr>
              <w:pStyle w:val="ListParagraph"/>
              <w:numPr>
                <w:ilvl w:val="0"/>
                <w:numId w:val="4"/>
              </w:numPr>
            </w:pPr>
            <w:r w:rsidRPr="00B513FE">
              <w:t>Vartotojas yra analizės valdymo lange.</w:t>
            </w:r>
          </w:p>
          <w:p w14:paraId="0C741072" w14:textId="77777777" w:rsidR="009B5E52" w:rsidRPr="00B513FE" w:rsidRDefault="009B5E52" w:rsidP="00ED3A2C">
            <w:pPr>
              <w:pStyle w:val="ListParagraph"/>
              <w:numPr>
                <w:ilvl w:val="0"/>
                <w:numId w:val="4"/>
              </w:numPr>
            </w:pPr>
            <w:r w:rsidRPr="00B513FE">
              <w:t>Vartotojas pasirenka rezultatų peržiūrą.</w:t>
            </w:r>
          </w:p>
          <w:p w14:paraId="5BA7A421" w14:textId="77777777" w:rsidR="009B5E52" w:rsidRPr="00B513FE" w:rsidRDefault="009B5E52" w:rsidP="00ED3A2C">
            <w:pPr>
              <w:pStyle w:val="ListParagraph"/>
              <w:numPr>
                <w:ilvl w:val="0"/>
                <w:numId w:val="4"/>
              </w:numPr>
            </w:pPr>
            <w:r w:rsidRPr="00B513FE">
              <w:t>Vartotojas patenka į peržiūros puslapį, kur mato rezultatus.</w:t>
            </w:r>
          </w:p>
        </w:tc>
      </w:tr>
      <w:tr w:rsidR="009B5E52" w:rsidRPr="00B513FE" w14:paraId="336A0E30" w14:textId="77777777" w:rsidTr="009B5E52">
        <w:tc>
          <w:tcPr>
            <w:tcW w:w="4675" w:type="dxa"/>
          </w:tcPr>
          <w:p w14:paraId="2BA9F77E" w14:textId="77777777" w:rsidR="009B5E52" w:rsidRPr="00B513FE" w:rsidRDefault="009B5E52" w:rsidP="009B5E52">
            <w:r w:rsidRPr="00B513FE">
              <w:t>Alternatyvūs scenarijai:</w:t>
            </w:r>
          </w:p>
        </w:tc>
        <w:tc>
          <w:tcPr>
            <w:tcW w:w="4675" w:type="dxa"/>
          </w:tcPr>
          <w:p w14:paraId="32885678" w14:textId="77777777" w:rsidR="009B5E52" w:rsidRPr="00B513FE" w:rsidRDefault="009B5E52" w:rsidP="009B5E52">
            <w:r w:rsidRPr="00B513FE">
              <w:t>-</w:t>
            </w:r>
          </w:p>
        </w:tc>
      </w:tr>
    </w:tbl>
    <w:p w14:paraId="06AF240D" w14:textId="77777777" w:rsidR="009B5E52" w:rsidRPr="00B513FE" w:rsidRDefault="009B5E52" w:rsidP="009B5E52"/>
    <w:p w14:paraId="0806CDAF" w14:textId="3B9B2FF1" w:rsidR="009B5E52" w:rsidRPr="00B513FE" w:rsidRDefault="009B5E52" w:rsidP="009B5E52">
      <w:pPr>
        <w:pStyle w:val="Caption"/>
      </w:pPr>
      <w:bookmarkStart w:id="260" w:name="_Toc9702548"/>
      <w:bookmarkStart w:id="261" w:name="_Toc29952834"/>
      <w:r>
        <w:t>L</w:t>
      </w:r>
      <w:r w:rsidRPr="00B513FE">
        <w:t xml:space="preserve">entelė </w:t>
      </w:r>
      <w:r>
        <w:fldChar w:fldCharType="begin"/>
      </w:r>
      <w:r>
        <w:instrText xml:space="preserve"> SEQ lentelė \* ARABIC </w:instrText>
      </w:r>
      <w:r>
        <w:fldChar w:fldCharType="separate"/>
      </w:r>
      <w:r w:rsidR="00CD325D">
        <w:rPr>
          <w:noProof/>
        </w:rPr>
        <w:t>33</w:t>
      </w:r>
      <w:r>
        <w:rPr>
          <w:noProof/>
        </w:rPr>
        <w:fldChar w:fldCharType="end"/>
      </w:r>
      <w:r w:rsidRPr="00B513FE">
        <w:t xml:space="preserve"> Apmokymas panaudojimo atvejo aprašas</w:t>
      </w:r>
      <w:bookmarkEnd w:id="260"/>
      <w:bookmarkEnd w:id="261"/>
    </w:p>
    <w:tbl>
      <w:tblPr>
        <w:tblStyle w:val="TableGrid"/>
        <w:tblW w:w="0" w:type="auto"/>
        <w:tblLook w:val="04A0" w:firstRow="1" w:lastRow="0" w:firstColumn="1" w:lastColumn="0" w:noHBand="0" w:noVBand="1"/>
      </w:tblPr>
      <w:tblGrid>
        <w:gridCol w:w="4675"/>
        <w:gridCol w:w="4675"/>
      </w:tblGrid>
      <w:tr w:rsidR="009B5E52" w:rsidRPr="00B513FE" w14:paraId="75512B50" w14:textId="77777777" w:rsidTr="009B5E52">
        <w:tc>
          <w:tcPr>
            <w:tcW w:w="4675" w:type="dxa"/>
          </w:tcPr>
          <w:p w14:paraId="080D6694" w14:textId="77777777" w:rsidR="009B5E52" w:rsidRPr="00B513FE" w:rsidRDefault="009B5E52" w:rsidP="009B5E52">
            <w:r w:rsidRPr="00B513FE">
              <w:t>Pavadinimas:</w:t>
            </w:r>
          </w:p>
        </w:tc>
        <w:tc>
          <w:tcPr>
            <w:tcW w:w="4675" w:type="dxa"/>
          </w:tcPr>
          <w:p w14:paraId="0524F17E" w14:textId="77777777" w:rsidR="009B5E52" w:rsidRPr="00B513FE" w:rsidRDefault="009B5E52" w:rsidP="009B5E52">
            <w:r w:rsidRPr="00B513FE">
              <w:t>7. Apmokymas</w:t>
            </w:r>
          </w:p>
        </w:tc>
      </w:tr>
      <w:tr w:rsidR="009B5E52" w:rsidRPr="00B513FE" w14:paraId="4D59AF41" w14:textId="77777777" w:rsidTr="009B5E52">
        <w:tc>
          <w:tcPr>
            <w:tcW w:w="4675" w:type="dxa"/>
          </w:tcPr>
          <w:p w14:paraId="45F79346" w14:textId="77777777" w:rsidR="009B5E52" w:rsidRPr="00B513FE" w:rsidRDefault="009B5E52" w:rsidP="009B5E52">
            <w:r w:rsidRPr="00B513FE">
              <w:t>Tikslas:</w:t>
            </w:r>
          </w:p>
        </w:tc>
        <w:tc>
          <w:tcPr>
            <w:tcW w:w="4675" w:type="dxa"/>
          </w:tcPr>
          <w:p w14:paraId="45D9BDF8" w14:textId="77777777" w:rsidR="009B5E52" w:rsidRPr="00B513FE" w:rsidRDefault="009B5E52" w:rsidP="009B5E52">
            <w:r w:rsidRPr="00B513FE">
              <w:t>Gebėti paruošti neuroninį tinklą analizėms.</w:t>
            </w:r>
          </w:p>
        </w:tc>
      </w:tr>
      <w:tr w:rsidR="009B5E52" w:rsidRPr="00B513FE" w14:paraId="0B430A8F" w14:textId="77777777" w:rsidTr="009B5E52">
        <w:tc>
          <w:tcPr>
            <w:tcW w:w="4675" w:type="dxa"/>
          </w:tcPr>
          <w:p w14:paraId="04A53A7E" w14:textId="77777777" w:rsidR="009B5E52" w:rsidRPr="00B513FE" w:rsidRDefault="009B5E52" w:rsidP="009B5E52">
            <w:r w:rsidRPr="00B513FE">
              <w:t>Dalyviai:</w:t>
            </w:r>
          </w:p>
        </w:tc>
        <w:tc>
          <w:tcPr>
            <w:tcW w:w="4675" w:type="dxa"/>
          </w:tcPr>
          <w:p w14:paraId="51C19A23" w14:textId="77777777" w:rsidR="009B5E52" w:rsidRPr="00B513FE" w:rsidRDefault="009B5E52" w:rsidP="009B5E52">
            <w:r w:rsidRPr="00B513FE">
              <w:t>Administratorius</w:t>
            </w:r>
          </w:p>
        </w:tc>
      </w:tr>
      <w:tr w:rsidR="009B5E52" w:rsidRPr="00B513FE" w14:paraId="49C56060" w14:textId="77777777" w:rsidTr="009B5E52">
        <w:tc>
          <w:tcPr>
            <w:tcW w:w="4675" w:type="dxa"/>
          </w:tcPr>
          <w:p w14:paraId="25F8BB42" w14:textId="77777777" w:rsidR="009B5E52" w:rsidRPr="00B513FE" w:rsidRDefault="009B5E52" w:rsidP="009B5E52">
            <w:r w:rsidRPr="00B513FE">
              <w:t>Ryšiai su kitais PA:</w:t>
            </w:r>
          </w:p>
        </w:tc>
        <w:tc>
          <w:tcPr>
            <w:tcW w:w="4675" w:type="dxa"/>
          </w:tcPr>
          <w:p w14:paraId="5234AC5D" w14:textId="77777777" w:rsidR="009B5E52" w:rsidRPr="00B513FE" w:rsidRDefault="009B5E52" w:rsidP="009B5E52">
            <w:r w:rsidRPr="00B513FE">
              <w:t>-</w:t>
            </w:r>
          </w:p>
        </w:tc>
      </w:tr>
      <w:tr w:rsidR="009B5E52" w:rsidRPr="00B513FE" w14:paraId="61B8701C" w14:textId="77777777" w:rsidTr="009B5E52">
        <w:tc>
          <w:tcPr>
            <w:tcW w:w="4675" w:type="dxa"/>
          </w:tcPr>
          <w:p w14:paraId="340F0EA1" w14:textId="77777777" w:rsidR="009B5E52" w:rsidRPr="00B513FE" w:rsidRDefault="009B5E52" w:rsidP="009B5E52">
            <w:r w:rsidRPr="00B513FE">
              <w:t>Nefunkciniai reikalavimai:</w:t>
            </w:r>
          </w:p>
        </w:tc>
        <w:tc>
          <w:tcPr>
            <w:tcW w:w="4675" w:type="dxa"/>
          </w:tcPr>
          <w:p w14:paraId="40B10277" w14:textId="77777777" w:rsidR="009B5E52" w:rsidRPr="00B513FE" w:rsidRDefault="009B5E52" w:rsidP="009B5E52">
            <w:r w:rsidRPr="00B513FE">
              <w:t>Išplečiamas 8, 12, 15 ir 16 PA</w:t>
            </w:r>
          </w:p>
        </w:tc>
      </w:tr>
      <w:tr w:rsidR="009B5E52" w:rsidRPr="00B513FE" w14:paraId="78B8CC15" w14:textId="77777777" w:rsidTr="009B5E52">
        <w:tc>
          <w:tcPr>
            <w:tcW w:w="4675" w:type="dxa"/>
          </w:tcPr>
          <w:p w14:paraId="7BB1DD0D" w14:textId="77777777" w:rsidR="009B5E52" w:rsidRPr="00B513FE" w:rsidRDefault="009B5E52" w:rsidP="009B5E52">
            <w:r w:rsidRPr="00B513FE">
              <w:t>Prieš-sąlygos:</w:t>
            </w:r>
          </w:p>
        </w:tc>
        <w:tc>
          <w:tcPr>
            <w:tcW w:w="4675" w:type="dxa"/>
          </w:tcPr>
          <w:p w14:paraId="717A37BA" w14:textId="77777777" w:rsidR="009B5E52" w:rsidRPr="00B513FE" w:rsidRDefault="009B5E52" w:rsidP="009B5E52">
            <w:r w:rsidRPr="00B513FE">
              <w:t>Administratorius yra prisijungęs ir savo pagrindiniame lange.</w:t>
            </w:r>
          </w:p>
        </w:tc>
      </w:tr>
      <w:tr w:rsidR="009B5E52" w:rsidRPr="00B513FE" w14:paraId="1DC2137D" w14:textId="77777777" w:rsidTr="009B5E52">
        <w:tc>
          <w:tcPr>
            <w:tcW w:w="4675" w:type="dxa"/>
          </w:tcPr>
          <w:p w14:paraId="647A4906" w14:textId="77777777" w:rsidR="009B5E52" w:rsidRPr="00B513FE" w:rsidRDefault="009B5E52" w:rsidP="009B5E52">
            <w:r w:rsidRPr="00B513FE">
              <w:t>Sužadinimo sąlyga:</w:t>
            </w:r>
          </w:p>
        </w:tc>
        <w:tc>
          <w:tcPr>
            <w:tcW w:w="4675" w:type="dxa"/>
          </w:tcPr>
          <w:p w14:paraId="42504DB6" w14:textId="77777777" w:rsidR="009B5E52" w:rsidRPr="00B513FE" w:rsidRDefault="009B5E52" w:rsidP="009B5E52">
            <w:r w:rsidRPr="00B513FE">
              <w:t>Administratorius spaudžia apmokymo mygtuką.</w:t>
            </w:r>
          </w:p>
        </w:tc>
      </w:tr>
      <w:tr w:rsidR="009B5E52" w:rsidRPr="00B513FE" w14:paraId="2BA34196" w14:textId="77777777" w:rsidTr="009B5E52">
        <w:tc>
          <w:tcPr>
            <w:tcW w:w="4675" w:type="dxa"/>
          </w:tcPr>
          <w:p w14:paraId="39726A1E" w14:textId="77777777" w:rsidR="009B5E52" w:rsidRPr="00B513FE" w:rsidRDefault="009B5E52" w:rsidP="009B5E52">
            <w:r w:rsidRPr="00B513FE">
              <w:t>Po-sąlyga:</w:t>
            </w:r>
          </w:p>
        </w:tc>
        <w:tc>
          <w:tcPr>
            <w:tcW w:w="4675" w:type="dxa"/>
          </w:tcPr>
          <w:p w14:paraId="755DD437" w14:textId="77777777" w:rsidR="009B5E52" w:rsidRPr="00B513FE" w:rsidRDefault="009B5E52" w:rsidP="009B5E52">
            <w:r w:rsidRPr="00B513FE">
              <w:t>Administratorius mato apmokymo langą.</w:t>
            </w:r>
          </w:p>
        </w:tc>
      </w:tr>
      <w:tr w:rsidR="009B5E52" w:rsidRPr="00B513FE" w14:paraId="567E5E81" w14:textId="77777777" w:rsidTr="009B5E52">
        <w:tc>
          <w:tcPr>
            <w:tcW w:w="4675" w:type="dxa"/>
          </w:tcPr>
          <w:p w14:paraId="3117D7DB" w14:textId="77777777" w:rsidR="009B5E52" w:rsidRPr="00B513FE" w:rsidRDefault="009B5E52" w:rsidP="009B5E52">
            <w:r w:rsidRPr="00B513FE">
              <w:t>Pagrindinis scenarijus:</w:t>
            </w:r>
          </w:p>
        </w:tc>
        <w:tc>
          <w:tcPr>
            <w:tcW w:w="4675" w:type="dxa"/>
          </w:tcPr>
          <w:p w14:paraId="7AC0C785" w14:textId="77777777" w:rsidR="009B5E52" w:rsidRPr="00B513FE" w:rsidRDefault="009B5E52" w:rsidP="00ED3A2C">
            <w:pPr>
              <w:pStyle w:val="ListParagraph"/>
              <w:numPr>
                <w:ilvl w:val="0"/>
                <w:numId w:val="4"/>
              </w:numPr>
            </w:pPr>
            <w:r w:rsidRPr="00B513FE">
              <w:t>Administratorius yra prisijungęs ir savo pagrindiniame lange.</w:t>
            </w:r>
          </w:p>
          <w:p w14:paraId="50B326C9" w14:textId="77777777" w:rsidR="009B5E52" w:rsidRPr="00B513FE" w:rsidRDefault="009B5E52" w:rsidP="00ED3A2C">
            <w:pPr>
              <w:pStyle w:val="ListParagraph"/>
              <w:numPr>
                <w:ilvl w:val="0"/>
                <w:numId w:val="4"/>
              </w:numPr>
            </w:pPr>
            <w:r w:rsidRPr="00B513FE">
              <w:t>Administratorius spaudžia apmokymų mygtuką.</w:t>
            </w:r>
          </w:p>
          <w:p w14:paraId="03E3D566" w14:textId="77777777" w:rsidR="009B5E52" w:rsidRPr="00B513FE" w:rsidRDefault="009B5E52" w:rsidP="00ED3A2C">
            <w:pPr>
              <w:pStyle w:val="ListParagraph"/>
              <w:numPr>
                <w:ilvl w:val="0"/>
                <w:numId w:val="4"/>
              </w:numPr>
            </w:pPr>
            <w:r w:rsidRPr="00B513FE">
              <w:t>Administratorius mato langa su visomis su apmokymu susijusiomis operacijomis.</w:t>
            </w:r>
          </w:p>
        </w:tc>
      </w:tr>
      <w:tr w:rsidR="009B5E52" w:rsidRPr="00B513FE" w14:paraId="61AF61E4" w14:textId="77777777" w:rsidTr="009B5E52">
        <w:tc>
          <w:tcPr>
            <w:tcW w:w="4675" w:type="dxa"/>
          </w:tcPr>
          <w:p w14:paraId="48FC5A66" w14:textId="77777777" w:rsidR="009B5E52" w:rsidRPr="00B513FE" w:rsidRDefault="009B5E52" w:rsidP="009B5E52">
            <w:r w:rsidRPr="00B513FE">
              <w:t>Alternatyvūs scenarijai:</w:t>
            </w:r>
          </w:p>
        </w:tc>
        <w:tc>
          <w:tcPr>
            <w:tcW w:w="4675" w:type="dxa"/>
          </w:tcPr>
          <w:p w14:paraId="1424C53D" w14:textId="77777777" w:rsidR="009B5E52" w:rsidRPr="00B513FE" w:rsidRDefault="009B5E52" w:rsidP="009B5E52">
            <w:r w:rsidRPr="00B513FE">
              <w:t>-</w:t>
            </w:r>
          </w:p>
        </w:tc>
      </w:tr>
    </w:tbl>
    <w:p w14:paraId="204B5287" w14:textId="77777777" w:rsidR="009B5E52" w:rsidRPr="00B513FE" w:rsidRDefault="009B5E52" w:rsidP="009B5E52"/>
    <w:p w14:paraId="04A9D1B3" w14:textId="714F9C74" w:rsidR="009B5E52" w:rsidRPr="00B513FE" w:rsidRDefault="009B5E52" w:rsidP="009B5E52">
      <w:pPr>
        <w:pStyle w:val="Caption"/>
      </w:pPr>
      <w:bookmarkStart w:id="262" w:name="_Toc9702549"/>
      <w:bookmarkStart w:id="263" w:name="_Toc29952835"/>
      <w:r>
        <w:t>L</w:t>
      </w:r>
      <w:r w:rsidRPr="00B513FE">
        <w:t xml:space="preserve">entelė </w:t>
      </w:r>
      <w:r>
        <w:fldChar w:fldCharType="begin"/>
      </w:r>
      <w:r>
        <w:instrText xml:space="preserve"> SEQ lentelė \* ARABIC </w:instrText>
      </w:r>
      <w:r>
        <w:fldChar w:fldCharType="separate"/>
      </w:r>
      <w:r w:rsidR="00CD325D">
        <w:rPr>
          <w:noProof/>
        </w:rPr>
        <w:t>34</w:t>
      </w:r>
      <w:r>
        <w:rPr>
          <w:noProof/>
        </w:rPr>
        <w:fldChar w:fldCharType="end"/>
      </w:r>
      <w:r w:rsidRPr="00B513FE">
        <w:t xml:space="preserve"> Apmokymo duomenys panaudojimo atvejo aprašas</w:t>
      </w:r>
      <w:bookmarkEnd w:id="262"/>
      <w:bookmarkEnd w:id="263"/>
    </w:p>
    <w:tbl>
      <w:tblPr>
        <w:tblStyle w:val="TableGrid"/>
        <w:tblW w:w="0" w:type="auto"/>
        <w:tblLook w:val="04A0" w:firstRow="1" w:lastRow="0" w:firstColumn="1" w:lastColumn="0" w:noHBand="0" w:noVBand="1"/>
      </w:tblPr>
      <w:tblGrid>
        <w:gridCol w:w="4675"/>
        <w:gridCol w:w="4675"/>
      </w:tblGrid>
      <w:tr w:rsidR="009B5E52" w:rsidRPr="00B513FE" w14:paraId="2B6E0255" w14:textId="77777777" w:rsidTr="009B5E52">
        <w:tc>
          <w:tcPr>
            <w:tcW w:w="4675" w:type="dxa"/>
          </w:tcPr>
          <w:p w14:paraId="01DE6C8A" w14:textId="77777777" w:rsidR="009B5E52" w:rsidRPr="00B513FE" w:rsidRDefault="009B5E52" w:rsidP="009B5E52">
            <w:r w:rsidRPr="00B513FE">
              <w:t>Pavadinimas:</w:t>
            </w:r>
          </w:p>
        </w:tc>
        <w:tc>
          <w:tcPr>
            <w:tcW w:w="4675" w:type="dxa"/>
          </w:tcPr>
          <w:p w14:paraId="4CF69990" w14:textId="77777777" w:rsidR="009B5E52" w:rsidRPr="00B513FE" w:rsidRDefault="009B5E52" w:rsidP="009B5E52">
            <w:r w:rsidRPr="00B513FE">
              <w:t>8. Apmokymo duomenys</w:t>
            </w:r>
          </w:p>
        </w:tc>
      </w:tr>
      <w:tr w:rsidR="009B5E52" w:rsidRPr="00B513FE" w14:paraId="29184D91" w14:textId="77777777" w:rsidTr="009B5E52">
        <w:tc>
          <w:tcPr>
            <w:tcW w:w="4675" w:type="dxa"/>
          </w:tcPr>
          <w:p w14:paraId="365C3944" w14:textId="77777777" w:rsidR="009B5E52" w:rsidRPr="00B513FE" w:rsidRDefault="009B5E52" w:rsidP="009B5E52">
            <w:r w:rsidRPr="00B513FE">
              <w:t>Tikslas:</w:t>
            </w:r>
          </w:p>
        </w:tc>
        <w:tc>
          <w:tcPr>
            <w:tcW w:w="4675" w:type="dxa"/>
          </w:tcPr>
          <w:p w14:paraId="0B0DBD00" w14:textId="77777777" w:rsidR="009B5E52" w:rsidRPr="00B513FE" w:rsidRDefault="009B5E52" w:rsidP="009B5E52">
            <w:r w:rsidRPr="00B513FE">
              <w:t>Gebėti paruošti ir valdyti apmokymui skirtus duomenis</w:t>
            </w:r>
          </w:p>
        </w:tc>
      </w:tr>
      <w:tr w:rsidR="009B5E52" w:rsidRPr="00B513FE" w14:paraId="0C2201A3" w14:textId="77777777" w:rsidTr="009B5E52">
        <w:tc>
          <w:tcPr>
            <w:tcW w:w="4675" w:type="dxa"/>
          </w:tcPr>
          <w:p w14:paraId="24647FBB" w14:textId="77777777" w:rsidR="009B5E52" w:rsidRPr="00B513FE" w:rsidRDefault="009B5E52" w:rsidP="009B5E52">
            <w:r w:rsidRPr="00B513FE">
              <w:t>Dalyviai:</w:t>
            </w:r>
          </w:p>
        </w:tc>
        <w:tc>
          <w:tcPr>
            <w:tcW w:w="4675" w:type="dxa"/>
          </w:tcPr>
          <w:p w14:paraId="3E84EA6C" w14:textId="77777777" w:rsidR="009B5E52" w:rsidRPr="00B513FE" w:rsidRDefault="009B5E52" w:rsidP="009B5E52">
            <w:r w:rsidRPr="00B513FE">
              <w:t>Administratorius</w:t>
            </w:r>
          </w:p>
        </w:tc>
      </w:tr>
      <w:tr w:rsidR="009B5E52" w:rsidRPr="00B513FE" w14:paraId="1097D16D" w14:textId="77777777" w:rsidTr="009B5E52">
        <w:tc>
          <w:tcPr>
            <w:tcW w:w="4675" w:type="dxa"/>
          </w:tcPr>
          <w:p w14:paraId="0FA579DF" w14:textId="77777777" w:rsidR="009B5E52" w:rsidRPr="00B513FE" w:rsidRDefault="009B5E52" w:rsidP="009B5E52">
            <w:r w:rsidRPr="00B513FE">
              <w:t>Ryšiai su kitais PA:</w:t>
            </w:r>
          </w:p>
        </w:tc>
        <w:tc>
          <w:tcPr>
            <w:tcW w:w="4675" w:type="dxa"/>
          </w:tcPr>
          <w:p w14:paraId="5A412791" w14:textId="77777777" w:rsidR="009B5E52" w:rsidRPr="00B513FE" w:rsidRDefault="009B5E52" w:rsidP="009B5E52">
            <w:r w:rsidRPr="00B513FE">
              <w:t>Išplečiamas 9, 10 ir 11 PA</w:t>
            </w:r>
          </w:p>
        </w:tc>
      </w:tr>
      <w:tr w:rsidR="009B5E52" w:rsidRPr="00B513FE" w14:paraId="54CDF9A3" w14:textId="77777777" w:rsidTr="009B5E52">
        <w:tc>
          <w:tcPr>
            <w:tcW w:w="4675" w:type="dxa"/>
          </w:tcPr>
          <w:p w14:paraId="2B49FDB8" w14:textId="77777777" w:rsidR="009B5E52" w:rsidRPr="00B513FE" w:rsidRDefault="009B5E52" w:rsidP="009B5E52">
            <w:r w:rsidRPr="00B513FE">
              <w:t>Nefunkciniai reikalavimai:</w:t>
            </w:r>
          </w:p>
        </w:tc>
        <w:tc>
          <w:tcPr>
            <w:tcW w:w="4675" w:type="dxa"/>
          </w:tcPr>
          <w:p w14:paraId="50973B62" w14:textId="77777777" w:rsidR="009B5E52" w:rsidRPr="00B513FE" w:rsidRDefault="009B5E52" w:rsidP="009B5E52">
            <w:r w:rsidRPr="00B513FE">
              <w:t>-</w:t>
            </w:r>
          </w:p>
        </w:tc>
      </w:tr>
      <w:tr w:rsidR="009B5E52" w:rsidRPr="00B513FE" w14:paraId="2E336121" w14:textId="77777777" w:rsidTr="009B5E52">
        <w:tc>
          <w:tcPr>
            <w:tcW w:w="4675" w:type="dxa"/>
          </w:tcPr>
          <w:p w14:paraId="7CEED6A6" w14:textId="77777777" w:rsidR="009B5E52" w:rsidRPr="00B513FE" w:rsidRDefault="009B5E52" w:rsidP="009B5E52">
            <w:r w:rsidRPr="00B513FE">
              <w:t>Prieš-sąlygos:</w:t>
            </w:r>
          </w:p>
        </w:tc>
        <w:tc>
          <w:tcPr>
            <w:tcW w:w="4675" w:type="dxa"/>
          </w:tcPr>
          <w:p w14:paraId="71ADA8D8" w14:textId="77777777" w:rsidR="009B5E52" w:rsidRPr="00B513FE" w:rsidRDefault="009B5E52" w:rsidP="009B5E52">
            <w:r w:rsidRPr="00B513FE">
              <w:t>Administratorius yra prisijungęs ir savo pagrindiniame lange.</w:t>
            </w:r>
          </w:p>
        </w:tc>
      </w:tr>
      <w:tr w:rsidR="009B5E52" w:rsidRPr="00B513FE" w14:paraId="0F5FD7D9" w14:textId="77777777" w:rsidTr="009B5E52">
        <w:tc>
          <w:tcPr>
            <w:tcW w:w="4675" w:type="dxa"/>
          </w:tcPr>
          <w:p w14:paraId="0421EFCE" w14:textId="77777777" w:rsidR="009B5E52" w:rsidRPr="00B513FE" w:rsidRDefault="009B5E52" w:rsidP="009B5E52">
            <w:r w:rsidRPr="00B513FE">
              <w:t>Sužadinimo sąlyga:</w:t>
            </w:r>
          </w:p>
        </w:tc>
        <w:tc>
          <w:tcPr>
            <w:tcW w:w="4675" w:type="dxa"/>
          </w:tcPr>
          <w:p w14:paraId="24F969E2" w14:textId="77777777" w:rsidR="009B5E52" w:rsidRPr="00B513FE" w:rsidRDefault="009B5E52" w:rsidP="009B5E52">
            <w:r w:rsidRPr="00B513FE">
              <w:t>Administratorius spaudžia Apmokymo duomenų mygtuką.</w:t>
            </w:r>
          </w:p>
        </w:tc>
      </w:tr>
      <w:tr w:rsidR="009B5E52" w:rsidRPr="00B513FE" w14:paraId="0E068699" w14:textId="77777777" w:rsidTr="009B5E52">
        <w:tc>
          <w:tcPr>
            <w:tcW w:w="4675" w:type="dxa"/>
          </w:tcPr>
          <w:p w14:paraId="6AE86404" w14:textId="77777777" w:rsidR="009B5E52" w:rsidRPr="00B513FE" w:rsidRDefault="009B5E52" w:rsidP="009B5E52">
            <w:r w:rsidRPr="00B513FE">
              <w:t>Po-sąlyga:</w:t>
            </w:r>
          </w:p>
        </w:tc>
        <w:tc>
          <w:tcPr>
            <w:tcW w:w="4675" w:type="dxa"/>
          </w:tcPr>
          <w:p w14:paraId="7051D287" w14:textId="77777777" w:rsidR="009B5E52" w:rsidRPr="00B513FE" w:rsidRDefault="009B5E52" w:rsidP="009B5E52">
            <w:r w:rsidRPr="00B513FE">
              <w:t>Administratorius mato apmokymo duomenų langą.</w:t>
            </w:r>
          </w:p>
        </w:tc>
      </w:tr>
      <w:tr w:rsidR="009B5E52" w:rsidRPr="00B513FE" w14:paraId="5D3EE4FA" w14:textId="77777777" w:rsidTr="009B5E52">
        <w:tc>
          <w:tcPr>
            <w:tcW w:w="4675" w:type="dxa"/>
          </w:tcPr>
          <w:p w14:paraId="2B66514F" w14:textId="77777777" w:rsidR="009B5E52" w:rsidRPr="00B513FE" w:rsidRDefault="009B5E52" w:rsidP="009B5E52">
            <w:r w:rsidRPr="00B513FE">
              <w:lastRenderedPageBreak/>
              <w:t>Pagrindinis scenarijus:</w:t>
            </w:r>
          </w:p>
        </w:tc>
        <w:tc>
          <w:tcPr>
            <w:tcW w:w="4675" w:type="dxa"/>
          </w:tcPr>
          <w:p w14:paraId="0F4A003F" w14:textId="77777777" w:rsidR="009B5E52" w:rsidRPr="00B513FE" w:rsidRDefault="009B5E52" w:rsidP="00ED3A2C">
            <w:pPr>
              <w:pStyle w:val="ListParagraph"/>
              <w:numPr>
                <w:ilvl w:val="0"/>
                <w:numId w:val="4"/>
              </w:numPr>
            </w:pPr>
            <w:r w:rsidRPr="00B513FE">
              <w:t>Administratorius yra prisijungęs ir savo pagrindiniame lange.</w:t>
            </w:r>
          </w:p>
          <w:p w14:paraId="24F81B5F" w14:textId="77777777" w:rsidR="009B5E52" w:rsidRPr="00B513FE" w:rsidRDefault="009B5E52" w:rsidP="00ED3A2C">
            <w:pPr>
              <w:pStyle w:val="ListParagraph"/>
              <w:numPr>
                <w:ilvl w:val="0"/>
                <w:numId w:val="4"/>
              </w:numPr>
            </w:pPr>
            <w:r w:rsidRPr="00B513FE">
              <w:t>Administratorius pasirenka apmokymo duomenų mygtuką.</w:t>
            </w:r>
          </w:p>
        </w:tc>
      </w:tr>
      <w:tr w:rsidR="009B5E52" w:rsidRPr="00B513FE" w14:paraId="7C467557" w14:textId="77777777" w:rsidTr="009B5E52">
        <w:tc>
          <w:tcPr>
            <w:tcW w:w="4675" w:type="dxa"/>
          </w:tcPr>
          <w:p w14:paraId="50E32003" w14:textId="77777777" w:rsidR="009B5E52" w:rsidRPr="00B513FE" w:rsidRDefault="009B5E52" w:rsidP="009B5E52">
            <w:r w:rsidRPr="00B513FE">
              <w:t>Alternatyvūs scenarijai:</w:t>
            </w:r>
          </w:p>
        </w:tc>
        <w:tc>
          <w:tcPr>
            <w:tcW w:w="4675" w:type="dxa"/>
          </w:tcPr>
          <w:p w14:paraId="34500116" w14:textId="77777777" w:rsidR="009B5E52" w:rsidRPr="00B513FE" w:rsidRDefault="009B5E52" w:rsidP="009B5E52">
            <w:r w:rsidRPr="00B513FE">
              <w:t>-</w:t>
            </w:r>
          </w:p>
        </w:tc>
      </w:tr>
    </w:tbl>
    <w:p w14:paraId="36108E55" w14:textId="77777777" w:rsidR="009B5E52" w:rsidRPr="00B513FE" w:rsidRDefault="009B5E52" w:rsidP="009B5E52"/>
    <w:p w14:paraId="343112F2" w14:textId="356514E1" w:rsidR="009B5E52" w:rsidRPr="00B513FE" w:rsidRDefault="009B5E52" w:rsidP="009B5E52">
      <w:pPr>
        <w:pStyle w:val="Caption"/>
      </w:pPr>
      <w:bookmarkStart w:id="264" w:name="_Toc9702550"/>
      <w:bookmarkStart w:id="265" w:name="_Toc29952836"/>
      <w:r>
        <w:t>L</w:t>
      </w:r>
      <w:r w:rsidRPr="00B513FE">
        <w:t xml:space="preserve">entelė </w:t>
      </w:r>
      <w:r>
        <w:fldChar w:fldCharType="begin"/>
      </w:r>
      <w:r>
        <w:instrText xml:space="preserve"> SEQ lentelė \* ARABIC </w:instrText>
      </w:r>
      <w:r>
        <w:fldChar w:fldCharType="separate"/>
      </w:r>
      <w:r w:rsidR="00CD325D">
        <w:rPr>
          <w:noProof/>
        </w:rPr>
        <w:t>35</w:t>
      </w:r>
      <w:r>
        <w:rPr>
          <w:noProof/>
        </w:rPr>
        <w:fldChar w:fldCharType="end"/>
      </w:r>
      <w:r w:rsidRPr="00B513FE">
        <w:t xml:space="preserve"> Apmokymo duomenų pridėjimas panaudojimo atvejo aprašas</w:t>
      </w:r>
      <w:bookmarkEnd w:id="264"/>
      <w:bookmarkEnd w:id="265"/>
    </w:p>
    <w:tbl>
      <w:tblPr>
        <w:tblStyle w:val="TableGrid"/>
        <w:tblW w:w="0" w:type="auto"/>
        <w:tblLook w:val="04A0" w:firstRow="1" w:lastRow="0" w:firstColumn="1" w:lastColumn="0" w:noHBand="0" w:noVBand="1"/>
      </w:tblPr>
      <w:tblGrid>
        <w:gridCol w:w="4675"/>
        <w:gridCol w:w="4675"/>
      </w:tblGrid>
      <w:tr w:rsidR="009B5E52" w:rsidRPr="00B513FE" w14:paraId="532F1571" w14:textId="77777777" w:rsidTr="009B5E52">
        <w:tc>
          <w:tcPr>
            <w:tcW w:w="4675" w:type="dxa"/>
          </w:tcPr>
          <w:p w14:paraId="59B08D01" w14:textId="77777777" w:rsidR="009B5E52" w:rsidRPr="00B513FE" w:rsidRDefault="009B5E52" w:rsidP="009B5E52">
            <w:r w:rsidRPr="00B513FE">
              <w:t>Pavadinimas:</w:t>
            </w:r>
          </w:p>
        </w:tc>
        <w:tc>
          <w:tcPr>
            <w:tcW w:w="4675" w:type="dxa"/>
          </w:tcPr>
          <w:p w14:paraId="651E36F4" w14:textId="77777777" w:rsidR="009B5E52" w:rsidRPr="00B513FE" w:rsidRDefault="009B5E52" w:rsidP="009B5E52">
            <w:r w:rsidRPr="00B513FE">
              <w:t>9. Apmokymo duomenų pridėjimas</w:t>
            </w:r>
          </w:p>
        </w:tc>
      </w:tr>
      <w:tr w:rsidR="009B5E52" w:rsidRPr="00B513FE" w14:paraId="30ABB115" w14:textId="77777777" w:rsidTr="009B5E52">
        <w:tc>
          <w:tcPr>
            <w:tcW w:w="4675" w:type="dxa"/>
          </w:tcPr>
          <w:p w14:paraId="505671FB" w14:textId="77777777" w:rsidR="009B5E52" w:rsidRPr="00B513FE" w:rsidRDefault="009B5E52" w:rsidP="009B5E52">
            <w:r w:rsidRPr="00B513FE">
              <w:t>Tikslas:</w:t>
            </w:r>
          </w:p>
        </w:tc>
        <w:tc>
          <w:tcPr>
            <w:tcW w:w="4675" w:type="dxa"/>
          </w:tcPr>
          <w:p w14:paraId="1F5F9389" w14:textId="77777777" w:rsidR="009B5E52" w:rsidRPr="00B513FE" w:rsidRDefault="009B5E52" w:rsidP="009B5E52">
            <w:r w:rsidRPr="00B513FE">
              <w:t>Gebėti pridėti naujus apmokymo duomenis.</w:t>
            </w:r>
          </w:p>
        </w:tc>
      </w:tr>
      <w:tr w:rsidR="009B5E52" w:rsidRPr="00B513FE" w14:paraId="1B3BA6FB" w14:textId="77777777" w:rsidTr="009B5E52">
        <w:tc>
          <w:tcPr>
            <w:tcW w:w="4675" w:type="dxa"/>
          </w:tcPr>
          <w:p w14:paraId="45B542F4" w14:textId="77777777" w:rsidR="009B5E52" w:rsidRPr="00B513FE" w:rsidRDefault="009B5E52" w:rsidP="009B5E52">
            <w:r w:rsidRPr="00B513FE">
              <w:t>Dalyviai:</w:t>
            </w:r>
          </w:p>
        </w:tc>
        <w:tc>
          <w:tcPr>
            <w:tcW w:w="4675" w:type="dxa"/>
          </w:tcPr>
          <w:p w14:paraId="55D659B0" w14:textId="77777777" w:rsidR="009B5E52" w:rsidRPr="00B513FE" w:rsidRDefault="009B5E52" w:rsidP="009B5E52">
            <w:r w:rsidRPr="00B513FE">
              <w:t>Administratorius</w:t>
            </w:r>
          </w:p>
        </w:tc>
      </w:tr>
      <w:tr w:rsidR="009B5E52" w:rsidRPr="00B513FE" w14:paraId="1130AEFC" w14:textId="77777777" w:rsidTr="009B5E52">
        <w:tc>
          <w:tcPr>
            <w:tcW w:w="4675" w:type="dxa"/>
          </w:tcPr>
          <w:p w14:paraId="5A81B031" w14:textId="77777777" w:rsidR="009B5E52" w:rsidRPr="00B513FE" w:rsidRDefault="009B5E52" w:rsidP="009B5E52">
            <w:r w:rsidRPr="00B513FE">
              <w:t>Ryšiai su kitais PA:</w:t>
            </w:r>
          </w:p>
        </w:tc>
        <w:tc>
          <w:tcPr>
            <w:tcW w:w="4675" w:type="dxa"/>
          </w:tcPr>
          <w:p w14:paraId="3C512CCE" w14:textId="77777777" w:rsidR="009B5E52" w:rsidRPr="00B513FE" w:rsidRDefault="009B5E52" w:rsidP="009B5E52">
            <w:r w:rsidRPr="00B513FE">
              <w:t>Išplečia 8 PA</w:t>
            </w:r>
          </w:p>
        </w:tc>
      </w:tr>
      <w:tr w:rsidR="009B5E52" w:rsidRPr="00B513FE" w14:paraId="45371B92" w14:textId="77777777" w:rsidTr="009B5E52">
        <w:tc>
          <w:tcPr>
            <w:tcW w:w="4675" w:type="dxa"/>
          </w:tcPr>
          <w:p w14:paraId="13B5AC5A" w14:textId="77777777" w:rsidR="009B5E52" w:rsidRPr="00B513FE" w:rsidRDefault="009B5E52" w:rsidP="009B5E52">
            <w:r w:rsidRPr="00B513FE">
              <w:t>Nefunkciniai reikalavimai:</w:t>
            </w:r>
          </w:p>
        </w:tc>
        <w:tc>
          <w:tcPr>
            <w:tcW w:w="4675" w:type="dxa"/>
          </w:tcPr>
          <w:p w14:paraId="3BA1B204" w14:textId="77777777" w:rsidR="009B5E52" w:rsidRPr="00B513FE" w:rsidRDefault="009B5E52" w:rsidP="009B5E52">
            <w:r w:rsidRPr="00B513FE">
              <w:t>-</w:t>
            </w:r>
          </w:p>
        </w:tc>
      </w:tr>
      <w:tr w:rsidR="009B5E52" w:rsidRPr="00B513FE" w14:paraId="1C19318E" w14:textId="77777777" w:rsidTr="009B5E52">
        <w:tc>
          <w:tcPr>
            <w:tcW w:w="4675" w:type="dxa"/>
          </w:tcPr>
          <w:p w14:paraId="6E297AE4" w14:textId="77777777" w:rsidR="009B5E52" w:rsidRPr="00B513FE" w:rsidRDefault="009B5E52" w:rsidP="009B5E52">
            <w:r w:rsidRPr="00B513FE">
              <w:t>Prieš-sąlygos:</w:t>
            </w:r>
          </w:p>
        </w:tc>
        <w:tc>
          <w:tcPr>
            <w:tcW w:w="4675" w:type="dxa"/>
          </w:tcPr>
          <w:p w14:paraId="485C6846" w14:textId="77777777" w:rsidR="009B5E52" w:rsidRPr="00B513FE" w:rsidRDefault="009B5E52" w:rsidP="009B5E52">
            <w:r w:rsidRPr="00B513FE">
              <w:t>Administratorius yra prisijungęs apmokymo duomenų administravimo lange.</w:t>
            </w:r>
          </w:p>
        </w:tc>
      </w:tr>
      <w:tr w:rsidR="009B5E52" w:rsidRPr="00B513FE" w14:paraId="29B4316D" w14:textId="77777777" w:rsidTr="009B5E52">
        <w:tc>
          <w:tcPr>
            <w:tcW w:w="4675" w:type="dxa"/>
          </w:tcPr>
          <w:p w14:paraId="0D8ECC30" w14:textId="77777777" w:rsidR="009B5E52" w:rsidRPr="00B513FE" w:rsidRDefault="009B5E52" w:rsidP="009B5E52">
            <w:r w:rsidRPr="00B513FE">
              <w:t>Sužadinimo sąlyga:</w:t>
            </w:r>
          </w:p>
        </w:tc>
        <w:tc>
          <w:tcPr>
            <w:tcW w:w="4675" w:type="dxa"/>
          </w:tcPr>
          <w:p w14:paraId="3A3BF85F" w14:textId="77777777" w:rsidR="009B5E52" w:rsidRPr="00B513FE" w:rsidRDefault="009B5E52" w:rsidP="009B5E52">
            <w:r w:rsidRPr="00B513FE">
              <w:t>Administratorius spaudžia apmokymo pridėjimo mygtuką.</w:t>
            </w:r>
          </w:p>
        </w:tc>
      </w:tr>
      <w:tr w:rsidR="009B5E52" w:rsidRPr="00B513FE" w14:paraId="5E4F4BAC" w14:textId="77777777" w:rsidTr="009B5E52">
        <w:tc>
          <w:tcPr>
            <w:tcW w:w="4675" w:type="dxa"/>
          </w:tcPr>
          <w:p w14:paraId="00D8DF12" w14:textId="77777777" w:rsidR="009B5E52" w:rsidRPr="00B513FE" w:rsidRDefault="009B5E52" w:rsidP="009B5E52">
            <w:r w:rsidRPr="00B513FE">
              <w:t>Po-sąlyga:</w:t>
            </w:r>
          </w:p>
        </w:tc>
        <w:tc>
          <w:tcPr>
            <w:tcW w:w="4675" w:type="dxa"/>
          </w:tcPr>
          <w:p w14:paraId="1AF2590F" w14:textId="77777777" w:rsidR="009B5E52" w:rsidRPr="00B513FE" w:rsidRDefault="009B5E52" w:rsidP="009B5E52">
            <w:r w:rsidRPr="00B513FE">
              <w:t>Administratorius mato apmokymo duomenų administravimo langa su sėkmingo pridėjimo žinute.</w:t>
            </w:r>
          </w:p>
        </w:tc>
      </w:tr>
      <w:tr w:rsidR="009B5E52" w:rsidRPr="00B513FE" w14:paraId="4AF3F321" w14:textId="77777777" w:rsidTr="009B5E52">
        <w:tc>
          <w:tcPr>
            <w:tcW w:w="4675" w:type="dxa"/>
          </w:tcPr>
          <w:p w14:paraId="2316E5CF" w14:textId="77777777" w:rsidR="009B5E52" w:rsidRPr="00B513FE" w:rsidRDefault="009B5E52" w:rsidP="009B5E52">
            <w:r w:rsidRPr="00B513FE">
              <w:t>Pagrindinis scenarijus:</w:t>
            </w:r>
          </w:p>
        </w:tc>
        <w:tc>
          <w:tcPr>
            <w:tcW w:w="4675" w:type="dxa"/>
          </w:tcPr>
          <w:p w14:paraId="407AE99A" w14:textId="77777777" w:rsidR="009B5E52" w:rsidRPr="00B513FE" w:rsidRDefault="009B5E52" w:rsidP="00ED3A2C">
            <w:pPr>
              <w:pStyle w:val="ListParagraph"/>
              <w:numPr>
                <w:ilvl w:val="0"/>
                <w:numId w:val="4"/>
              </w:numPr>
            </w:pPr>
            <w:r w:rsidRPr="00B513FE">
              <w:t>Administratorius yra prisijungęs ir apmokymo duomenų administravimo lange.</w:t>
            </w:r>
          </w:p>
          <w:p w14:paraId="466083A6" w14:textId="77777777" w:rsidR="009B5E52" w:rsidRPr="00B513FE" w:rsidRDefault="009B5E52" w:rsidP="00ED3A2C">
            <w:pPr>
              <w:pStyle w:val="ListParagraph"/>
              <w:numPr>
                <w:ilvl w:val="0"/>
                <w:numId w:val="4"/>
              </w:numPr>
            </w:pPr>
            <w:r w:rsidRPr="00B513FE">
              <w:t>Paspaudžia apmokymo duomenų pridėjimo mygtuką.</w:t>
            </w:r>
          </w:p>
          <w:p w14:paraId="7FA754D0" w14:textId="77777777" w:rsidR="009B5E52" w:rsidRPr="00B513FE" w:rsidRDefault="009B5E52" w:rsidP="00ED3A2C">
            <w:pPr>
              <w:pStyle w:val="ListParagraph"/>
              <w:numPr>
                <w:ilvl w:val="0"/>
                <w:numId w:val="4"/>
              </w:numPr>
            </w:pPr>
            <w:r w:rsidRPr="00B513FE">
              <w:t>Suveda duomenis ir sukelia failus į užkrautą langą.</w:t>
            </w:r>
          </w:p>
          <w:p w14:paraId="516DA3C7" w14:textId="77777777" w:rsidR="009B5E52" w:rsidRPr="00B513FE" w:rsidRDefault="009B5E52" w:rsidP="00ED3A2C">
            <w:pPr>
              <w:pStyle w:val="ListParagraph"/>
              <w:numPr>
                <w:ilvl w:val="0"/>
                <w:numId w:val="4"/>
              </w:numPr>
            </w:pPr>
            <w:r w:rsidRPr="00B513FE">
              <w:t>Paspaudžia pridėjimo mygtuką.</w:t>
            </w:r>
          </w:p>
          <w:p w14:paraId="7630D8A4" w14:textId="77777777" w:rsidR="009B5E52" w:rsidRPr="00B513FE" w:rsidRDefault="009B5E52" w:rsidP="00ED3A2C">
            <w:pPr>
              <w:pStyle w:val="ListParagraph"/>
              <w:numPr>
                <w:ilvl w:val="0"/>
                <w:numId w:val="4"/>
              </w:numPr>
            </w:pPr>
            <w:r w:rsidRPr="00B513FE">
              <w:t>Administratorius yra peradresuojamas į apmokymo duomenų administravimo langą, su sėkmingo pridėjimo žinute.</w:t>
            </w:r>
          </w:p>
        </w:tc>
      </w:tr>
      <w:tr w:rsidR="009B5E52" w:rsidRPr="00B513FE" w14:paraId="2B777794" w14:textId="77777777" w:rsidTr="009B5E52">
        <w:tc>
          <w:tcPr>
            <w:tcW w:w="4675" w:type="dxa"/>
          </w:tcPr>
          <w:p w14:paraId="0BC31408" w14:textId="77777777" w:rsidR="009B5E52" w:rsidRPr="00B513FE" w:rsidRDefault="009B5E52" w:rsidP="009B5E52">
            <w:r w:rsidRPr="00B513FE">
              <w:t>Alternatyvūs scenarijai:</w:t>
            </w:r>
          </w:p>
        </w:tc>
        <w:tc>
          <w:tcPr>
            <w:tcW w:w="4675" w:type="dxa"/>
          </w:tcPr>
          <w:p w14:paraId="55E41E9E" w14:textId="77777777" w:rsidR="009B5E52" w:rsidRPr="00B513FE" w:rsidRDefault="009B5E52" w:rsidP="009B5E52">
            <w:r w:rsidRPr="00B513FE">
              <w:t>-</w:t>
            </w:r>
          </w:p>
        </w:tc>
      </w:tr>
    </w:tbl>
    <w:p w14:paraId="21333CFD" w14:textId="77777777" w:rsidR="009B5E52" w:rsidRPr="00B513FE" w:rsidRDefault="009B5E52" w:rsidP="009B5E52"/>
    <w:p w14:paraId="45B76FAE" w14:textId="31809B37" w:rsidR="009B5E52" w:rsidRPr="00B513FE" w:rsidRDefault="009B5E52" w:rsidP="009B5E52">
      <w:pPr>
        <w:pStyle w:val="Caption"/>
      </w:pPr>
      <w:bookmarkStart w:id="266" w:name="_Toc9702551"/>
      <w:bookmarkStart w:id="267" w:name="_Toc29952837"/>
      <w:r>
        <w:t>L</w:t>
      </w:r>
      <w:r w:rsidRPr="00B513FE">
        <w:t xml:space="preserve">entelė </w:t>
      </w:r>
      <w:r>
        <w:fldChar w:fldCharType="begin"/>
      </w:r>
      <w:r>
        <w:instrText xml:space="preserve"> SEQ lentelė \* ARABIC </w:instrText>
      </w:r>
      <w:r>
        <w:fldChar w:fldCharType="separate"/>
      </w:r>
      <w:r w:rsidR="00CD325D">
        <w:rPr>
          <w:noProof/>
        </w:rPr>
        <w:t>36</w:t>
      </w:r>
      <w:r>
        <w:rPr>
          <w:noProof/>
        </w:rPr>
        <w:fldChar w:fldCharType="end"/>
      </w:r>
      <w:r w:rsidRPr="00B513FE">
        <w:t xml:space="preserve"> Apmokymo duomenų redagavimas panaudojimo atvejo aprašas</w:t>
      </w:r>
      <w:bookmarkEnd w:id="266"/>
      <w:bookmarkEnd w:id="267"/>
    </w:p>
    <w:tbl>
      <w:tblPr>
        <w:tblStyle w:val="TableGrid"/>
        <w:tblW w:w="0" w:type="auto"/>
        <w:tblLook w:val="04A0" w:firstRow="1" w:lastRow="0" w:firstColumn="1" w:lastColumn="0" w:noHBand="0" w:noVBand="1"/>
      </w:tblPr>
      <w:tblGrid>
        <w:gridCol w:w="4675"/>
        <w:gridCol w:w="4675"/>
      </w:tblGrid>
      <w:tr w:rsidR="009B5E52" w:rsidRPr="00B513FE" w14:paraId="12BAF392" w14:textId="77777777" w:rsidTr="009B5E52">
        <w:tc>
          <w:tcPr>
            <w:tcW w:w="4675" w:type="dxa"/>
          </w:tcPr>
          <w:p w14:paraId="294441C6" w14:textId="77777777" w:rsidR="009B5E52" w:rsidRPr="00B513FE" w:rsidRDefault="009B5E52" w:rsidP="009B5E52">
            <w:r w:rsidRPr="00B513FE">
              <w:t>Pavadinimas:</w:t>
            </w:r>
          </w:p>
        </w:tc>
        <w:tc>
          <w:tcPr>
            <w:tcW w:w="4675" w:type="dxa"/>
          </w:tcPr>
          <w:p w14:paraId="3A9C216C" w14:textId="77777777" w:rsidR="009B5E52" w:rsidRPr="00B513FE" w:rsidRDefault="009B5E52" w:rsidP="009B5E52">
            <w:r w:rsidRPr="00B513FE">
              <w:t>10. Apmokymo duomenų redagavimas</w:t>
            </w:r>
          </w:p>
        </w:tc>
      </w:tr>
      <w:tr w:rsidR="009B5E52" w:rsidRPr="00B513FE" w14:paraId="079ACFE4" w14:textId="77777777" w:rsidTr="009B5E52">
        <w:tc>
          <w:tcPr>
            <w:tcW w:w="4675" w:type="dxa"/>
          </w:tcPr>
          <w:p w14:paraId="291ED885" w14:textId="77777777" w:rsidR="009B5E52" w:rsidRPr="00B513FE" w:rsidRDefault="009B5E52" w:rsidP="009B5E52">
            <w:r w:rsidRPr="00B513FE">
              <w:t>Tikslas:</w:t>
            </w:r>
          </w:p>
        </w:tc>
        <w:tc>
          <w:tcPr>
            <w:tcW w:w="4675" w:type="dxa"/>
          </w:tcPr>
          <w:p w14:paraId="1F652DCD" w14:textId="77777777" w:rsidR="009B5E52" w:rsidRPr="00B513FE" w:rsidRDefault="009B5E52" w:rsidP="009B5E52">
            <w:r w:rsidRPr="00B513FE">
              <w:t>Gebėti redaguoti apmokymo duomenis.</w:t>
            </w:r>
          </w:p>
        </w:tc>
      </w:tr>
      <w:tr w:rsidR="009B5E52" w:rsidRPr="00B513FE" w14:paraId="7FDFA9F2" w14:textId="77777777" w:rsidTr="009B5E52">
        <w:tc>
          <w:tcPr>
            <w:tcW w:w="4675" w:type="dxa"/>
          </w:tcPr>
          <w:p w14:paraId="59261D11" w14:textId="77777777" w:rsidR="009B5E52" w:rsidRPr="00B513FE" w:rsidRDefault="009B5E52" w:rsidP="009B5E52">
            <w:r w:rsidRPr="00B513FE">
              <w:t>Dalyviai:</w:t>
            </w:r>
          </w:p>
        </w:tc>
        <w:tc>
          <w:tcPr>
            <w:tcW w:w="4675" w:type="dxa"/>
          </w:tcPr>
          <w:p w14:paraId="2635FAB5" w14:textId="77777777" w:rsidR="009B5E52" w:rsidRPr="00B513FE" w:rsidRDefault="009B5E52" w:rsidP="009B5E52">
            <w:r w:rsidRPr="00B513FE">
              <w:t>Administratorius</w:t>
            </w:r>
          </w:p>
        </w:tc>
      </w:tr>
      <w:tr w:rsidR="009B5E52" w:rsidRPr="00B513FE" w14:paraId="520D2A66" w14:textId="77777777" w:rsidTr="009B5E52">
        <w:tc>
          <w:tcPr>
            <w:tcW w:w="4675" w:type="dxa"/>
          </w:tcPr>
          <w:p w14:paraId="4287B1F5" w14:textId="77777777" w:rsidR="009B5E52" w:rsidRPr="00B513FE" w:rsidRDefault="009B5E52" w:rsidP="009B5E52">
            <w:r w:rsidRPr="00B513FE">
              <w:t>Ryšiai su kitais PA:</w:t>
            </w:r>
          </w:p>
        </w:tc>
        <w:tc>
          <w:tcPr>
            <w:tcW w:w="4675" w:type="dxa"/>
          </w:tcPr>
          <w:p w14:paraId="6AC2E662" w14:textId="77777777" w:rsidR="009B5E52" w:rsidRPr="00B513FE" w:rsidRDefault="009B5E52" w:rsidP="009B5E52">
            <w:r w:rsidRPr="00B513FE">
              <w:t>Išplečia 8 PA</w:t>
            </w:r>
          </w:p>
        </w:tc>
      </w:tr>
      <w:tr w:rsidR="009B5E52" w:rsidRPr="00B513FE" w14:paraId="0B4D3C1C" w14:textId="77777777" w:rsidTr="009B5E52">
        <w:tc>
          <w:tcPr>
            <w:tcW w:w="4675" w:type="dxa"/>
          </w:tcPr>
          <w:p w14:paraId="5E205B00" w14:textId="77777777" w:rsidR="009B5E52" w:rsidRPr="00B513FE" w:rsidRDefault="009B5E52" w:rsidP="009B5E52">
            <w:r w:rsidRPr="00B513FE">
              <w:t>Nefunkciniai reikalavimai:</w:t>
            </w:r>
          </w:p>
        </w:tc>
        <w:tc>
          <w:tcPr>
            <w:tcW w:w="4675" w:type="dxa"/>
          </w:tcPr>
          <w:p w14:paraId="1A5007F0" w14:textId="77777777" w:rsidR="009B5E52" w:rsidRPr="00B513FE" w:rsidRDefault="009B5E52" w:rsidP="009B5E52">
            <w:r w:rsidRPr="00B513FE">
              <w:t>-</w:t>
            </w:r>
          </w:p>
        </w:tc>
      </w:tr>
      <w:tr w:rsidR="009B5E52" w:rsidRPr="00B513FE" w14:paraId="2F5D095C" w14:textId="77777777" w:rsidTr="009B5E52">
        <w:tc>
          <w:tcPr>
            <w:tcW w:w="4675" w:type="dxa"/>
          </w:tcPr>
          <w:p w14:paraId="2D07C14F" w14:textId="77777777" w:rsidR="009B5E52" w:rsidRPr="00B513FE" w:rsidRDefault="009B5E52" w:rsidP="009B5E52">
            <w:r w:rsidRPr="00B513FE">
              <w:t>Prieš-sąlygos:</w:t>
            </w:r>
          </w:p>
        </w:tc>
        <w:tc>
          <w:tcPr>
            <w:tcW w:w="4675" w:type="dxa"/>
          </w:tcPr>
          <w:p w14:paraId="1D8FC3F3" w14:textId="77777777" w:rsidR="009B5E52" w:rsidRPr="00B513FE" w:rsidRDefault="009B5E52" w:rsidP="009B5E52">
            <w:r w:rsidRPr="00B513FE">
              <w:t>Administratorius yra prisijungęs ir apmokymo duomenų administravimo lange.</w:t>
            </w:r>
          </w:p>
        </w:tc>
      </w:tr>
      <w:tr w:rsidR="009B5E52" w:rsidRPr="00B513FE" w14:paraId="3441F322" w14:textId="77777777" w:rsidTr="009B5E52">
        <w:tc>
          <w:tcPr>
            <w:tcW w:w="4675" w:type="dxa"/>
          </w:tcPr>
          <w:p w14:paraId="1F3CDE39" w14:textId="77777777" w:rsidR="009B5E52" w:rsidRPr="00B513FE" w:rsidRDefault="009B5E52" w:rsidP="009B5E52">
            <w:r w:rsidRPr="00B513FE">
              <w:t>Sužadinimo sąlyga:</w:t>
            </w:r>
          </w:p>
        </w:tc>
        <w:tc>
          <w:tcPr>
            <w:tcW w:w="4675" w:type="dxa"/>
          </w:tcPr>
          <w:p w14:paraId="7D25F557" w14:textId="77777777" w:rsidR="009B5E52" w:rsidRPr="00B513FE" w:rsidRDefault="009B5E52" w:rsidP="009B5E52">
            <w:r w:rsidRPr="00B513FE">
              <w:t>Administratorius spaudžia redagavimo mygtuką.</w:t>
            </w:r>
          </w:p>
        </w:tc>
      </w:tr>
      <w:tr w:rsidR="009B5E52" w:rsidRPr="00B513FE" w14:paraId="6C999375" w14:textId="77777777" w:rsidTr="009B5E52">
        <w:tc>
          <w:tcPr>
            <w:tcW w:w="4675" w:type="dxa"/>
          </w:tcPr>
          <w:p w14:paraId="611921D0" w14:textId="77777777" w:rsidR="009B5E52" w:rsidRPr="00B513FE" w:rsidRDefault="009B5E52" w:rsidP="009B5E52">
            <w:r w:rsidRPr="00B513FE">
              <w:lastRenderedPageBreak/>
              <w:t>Po-sąlyga:</w:t>
            </w:r>
          </w:p>
        </w:tc>
        <w:tc>
          <w:tcPr>
            <w:tcW w:w="4675" w:type="dxa"/>
          </w:tcPr>
          <w:p w14:paraId="1C3306D3" w14:textId="77777777" w:rsidR="009B5E52" w:rsidRPr="00B513FE" w:rsidRDefault="009B5E52" w:rsidP="009B5E52">
            <w:r w:rsidRPr="00B513FE">
              <w:t>Administratorius mato apmokymo duomenų administravimo langą su sėkmingo redagavimo žinute.</w:t>
            </w:r>
          </w:p>
        </w:tc>
      </w:tr>
      <w:tr w:rsidR="009B5E52" w:rsidRPr="00B513FE" w14:paraId="56C8C904" w14:textId="77777777" w:rsidTr="009B5E52">
        <w:tc>
          <w:tcPr>
            <w:tcW w:w="4675" w:type="dxa"/>
          </w:tcPr>
          <w:p w14:paraId="5ABAE24B" w14:textId="77777777" w:rsidR="009B5E52" w:rsidRPr="00B513FE" w:rsidRDefault="009B5E52" w:rsidP="009B5E52">
            <w:r w:rsidRPr="00B513FE">
              <w:t>Pagrindinis scenarijus:</w:t>
            </w:r>
          </w:p>
        </w:tc>
        <w:tc>
          <w:tcPr>
            <w:tcW w:w="4675" w:type="dxa"/>
          </w:tcPr>
          <w:p w14:paraId="4E883B93" w14:textId="77777777" w:rsidR="009B5E52" w:rsidRPr="00B513FE" w:rsidRDefault="009B5E52" w:rsidP="00ED3A2C">
            <w:pPr>
              <w:pStyle w:val="ListParagraph"/>
              <w:numPr>
                <w:ilvl w:val="0"/>
                <w:numId w:val="4"/>
              </w:numPr>
            </w:pPr>
            <w:r w:rsidRPr="00B513FE">
              <w:t>Administratorius yra prisijungęs ir apmokymo duomenų administravimo lange.</w:t>
            </w:r>
          </w:p>
          <w:p w14:paraId="5B62588F" w14:textId="77777777" w:rsidR="009B5E52" w:rsidRPr="00B513FE" w:rsidRDefault="009B5E52" w:rsidP="00ED3A2C">
            <w:pPr>
              <w:pStyle w:val="ListParagraph"/>
              <w:numPr>
                <w:ilvl w:val="0"/>
                <w:numId w:val="4"/>
              </w:numPr>
            </w:pPr>
            <w:r w:rsidRPr="00B513FE">
              <w:t>Pasirenka – norimus redaguoti apmokymo duomenis.</w:t>
            </w:r>
          </w:p>
          <w:p w14:paraId="66EC3DD7" w14:textId="77777777" w:rsidR="009B5E52" w:rsidRPr="00B513FE" w:rsidRDefault="009B5E52" w:rsidP="00ED3A2C">
            <w:pPr>
              <w:pStyle w:val="ListParagraph"/>
              <w:numPr>
                <w:ilvl w:val="0"/>
                <w:numId w:val="4"/>
              </w:numPr>
            </w:pPr>
            <w:r w:rsidRPr="00B513FE">
              <w:t>Paspaudžia apmokymo duomenų redagavimo mygtuką prie pasirinkto objekto.</w:t>
            </w:r>
          </w:p>
          <w:p w14:paraId="100D3D6C" w14:textId="77777777" w:rsidR="009B5E52" w:rsidRPr="00B513FE" w:rsidRDefault="009B5E52" w:rsidP="00ED3A2C">
            <w:pPr>
              <w:pStyle w:val="ListParagraph"/>
              <w:numPr>
                <w:ilvl w:val="0"/>
                <w:numId w:val="4"/>
              </w:numPr>
            </w:pPr>
            <w:r w:rsidRPr="00B513FE">
              <w:t>Suveda duomenis ir sukelia failus į užkrautą langą.</w:t>
            </w:r>
          </w:p>
          <w:p w14:paraId="66FA0351" w14:textId="77777777" w:rsidR="009B5E52" w:rsidRPr="00B513FE" w:rsidRDefault="009B5E52" w:rsidP="00ED3A2C">
            <w:pPr>
              <w:pStyle w:val="ListParagraph"/>
              <w:numPr>
                <w:ilvl w:val="0"/>
                <w:numId w:val="4"/>
              </w:numPr>
            </w:pPr>
            <w:r w:rsidRPr="00B513FE">
              <w:t>Paspaudžia redagavimo mygtuką.</w:t>
            </w:r>
          </w:p>
          <w:p w14:paraId="205E2547" w14:textId="77777777" w:rsidR="009B5E52" w:rsidRPr="00B513FE" w:rsidRDefault="009B5E52" w:rsidP="00ED3A2C">
            <w:pPr>
              <w:pStyle w:val="ListParagraph"/>
              <w:numPr>
                <w:ilvl w:val="0"/>
                <w:numId w:val="4"/>
              </w:numPr>
            </w:pPr>
            <w:r w:rsidRPr="00B513FE">
              <w:t>Administratorius yra peradresuojamas į apmokymo duomenų administravimo langą, su sėkmingo redagavimo žinute.</w:t>
            </w:r>
          </w:p>
        </w:tc>
      </w:tr>
      <w:tr w:rsidR="009B5E52" w:rsidRPr="00B513FE" w14:paraId="52692F0D" w14:textId="77777777" w:rsidTr="009B5E52">
        <w:tc>
          <w:tcPr>
            <w:tcW w:w="4675" w:type="dxa"/>
          </w:tcPr>
          <w:p w14:paraId="6FD48F71" w14:textId="77777777" w:rsidR="009B5E52" w:rsidRPr="00B513FE" w:rsidRDefault="009B5E52" w:rsidP="009B5E52">
            <w:r w:rsidRPr="00B513FE">
              <w:t>Alternatyvūs scenarijai:</w:t>
            </w:r>
          </w:p>
        </w:tc>
        <w:tc>
          <w:tcPr>
            <w:tcW w:w="4675" w:type="dxa"/>
          </w:tcPr>
          <w:p w14:paraId="488FDEF5" w14:textId="77777777" w:rsidR="009B5E52" w:rsidRPr="00B513FE" w:rsidRDefault="009B5E52" w:rsidP="009B5E52">
            <w:r w:rsidRPr="00B513FE">
              <w:t>-</w:t>
            </w:r>
          </w:p>
        </w:tc>
      </w:tr>
    </w:tbl>
    <w:p w14:paraId="283EDB98" w14:textId="77777777" w:rsidR="009B5E52" w:rsidRPr="00B513FE" w:rsidRDefault="009B5E52" w:rsidP="009B5E52"/>
    <w:p w14:paraId="0E7B0FD8" w14:textId="315B1C36" w:rsidR="009B5E52" w:rsidRPr="00B513FE" w:rsidRDefault="009B5E52" w:rsidP="009B5E52">
      <w:pPr>
        <w:pStyle w:val="Caption"/>
      </w:pPr>
      <w:bookmarkStart w:id="268" w:name="_Toc9702552"/>
      <w:bookmarkStart w:id="269" w:name="_Toc29952838"/>
      <w:r>
        <w:t>L</w:t>
      </w:r>
      <w:r w:rsidRPr="00B513FE">
        <w:t xml:space="preserve">entelė </w:t>
      </w:r>
      <w:r>
        <w:fldChar w:fldCharType="begin"/>
      </w:r>
      <w:r>
        <w:instrText xml:space="preserve"> SEQ lentelė \* ARABIC </w:instrText>
      </w:r>
      <w:r>
        <w:fldChar w:fldCharType="separate"/>
      </w:r>
      <w:r w:rsidR="00CD325D">
        <w:rPr>
          <w:noProof/>
        </w:rPr>
        <w:t>37</w:t>
      </w:r>
      <w:r>
        <w:rPr>
          <w:noProof/>
        </w:rPr>
        <w:fldChar w:fldCharType="end"/>
      </w:r>
      <w:r w:rsidRPr="00B513FE">
        <w:t xml:space="preserve"> Apmokymo duomenų šalinimas panaudojimo atvejo aprašas</w:t>
      </w:r>
      <w:bookmarkEnd w:id="268"/>
      <w:bookmarkEnd w:id="269"/>
    </w:p>
    <w:tbl>
      <w:tblPr>
        <w:tblStyle w:val="TableGrid"/>
        <w:tblW w:w="0" w:type="auto"/>
        <w:tblLook w:val="04A0" w:firstRow="1" w:lastRow="0" w:firstColumn="1" w:lastColumn="0" w:noHBand="0" w:noVBand="1"/>
      </w:tblPr>
      <w:tblGrid>
        <w:gridCol w:w="4675"/>
        <w:gridCol w:w="4675"/>
      </w:tblGrid>
      <w:tr w:rsidR="009B5E52" w:rsidRPr="00B513FE" w14:paraId="224F2CB5" w14:textId="77777777" w:rsidTr="009B5E52">
        <w:tc>
          <w:tcPr>
            <w:tcW w:w="4675" w:type="dxa"/>
          </w:tcPr>
          <w:p w14:paraId="221B78BC" w14:textId="77777777" w:rsidR="009B5E52" w:rsidRPr="00B513FE" w:rsidRDefault="009B5E52" w:rsidP="009B5E52">
            <w:r w:rsidRPr="00B513FE">
              <w:t>Pavadinimas:</w:t>
            </w:r>
          </w:p>
        </w:tc>
        <w:tc>
          <w:tcPr>
            <w:tcW w:w="4675" w:type="dxa"/>
          </w:tcPr>
          <w:p w14:paraId="12F37EAB" w14:textId="77777777" w:rsidR="009B5E52" w:rsidRPr="00B513FE" w:rsidRDefault="009B5E52" w:rsidP="009B5E52">
            <w:r w:rsidRPr="00B513FE">
              <w:t>11. Apmokymo duomenų šalinimas</w:t>
            </w:r>
          </w:p>
        </w:tc>
      </w:tr>
      <w:tr w:rsidR="009B5E52" w:rsidRPr="00B513FE" w14:paraId="5BD7274B" w14:textId="77777777" w:rsidTr="009B5E52">
        <w:tc>
          <w:tcPr>
            <w:tcW w:w="4675" w:type="dxa"/>
          </w:tcPr>
          <w:p w14:paraId="5272D346" w14:textId="77777777" w:rsidR="009B5E52" w:rsidRPr="00B513FE" w:rsidRDefault="009B5E52" w:rsidP="009B5E52">
            <w:r w:rsidRPr="00B513FE">
              <w:t>Tikslas:</w:t>
            </w:r>
          </w:p>
        </w:tc>
        <w:tc>
          <w:tcPr>
            <w:tcW w:w="4675" w:type="dxa"/>
          </w:tcPr>
          <w:p w14:paraId="1A201520" w14:textId="77777777" w:rsidR="009B5E52" w:rsidRPr="00B513FE" w:rsidRDefault="009B5E52" w:rsidP="009B5E52">
            <w:r w:rsidRPr="00B513FE">
              <w:t>Gebėti šalinti apmokymo duomenis.</w:t>
            </w:r>
          </w:p>
        </w:tc>
      </w:tr>
      <w:tr w:rsidR="009B5E52" w:rsidRPr="00B513FE" w14:paraId="1C813F93" w14:textId="77777777" w:rsidTr="009B5E52">
        <w:tc>
          <w:tcPr>
            <w:tcW w:w="4675" w:type="dxa"/>
          </w:tcPr>
          <w:p w14:paraId="680B4AB3" w14:textId="77777777" w:rsidR="009B5E52" w:rsidRPr="00B513FE" w:rsidRDefault="009B5E52" w:rsidP="009B5E52">
            <w:r w:rsidRPr="00B513FE">
              <w:t>Dalyviai:</w:t>
            </w:r>
          </w:p>
        </w:tc>
        <w:tc>
          <w:tcPr>
            <w:tcW w:w="4675" w:type="dxa"/>
          </w:tcPr>
          <w:p w14:paraId="143DA8CB" w14:textId="77777777" w:rsidR="009B5E52" w:rsidRPr="00B513FE" w:rsidRDefault="009B5E52" w:rsidP="009B5E52">
            <w:r w:rsidRPr="00B513FE">
              <w:t>Administratorius</w:t>
            </w:r>
          </w:p>
        </w:tc>
      </w:tr>
      <w:tr w:rsidR="009B5E52" w:rsidRPr="00B513FE" w14:paraId="7B34599C" w14:textId="77777777" w:rsidTr="009B5E52">
        <w:tc>
          <w:tcPr>
            <w:tcW w:w="4675" w:type="dxa"/>
          </w:tcPr>
          <w:p w14:paraId="2570BD5A" w14:textId="77777777" w:rsidR="009B5E52" w:rsidRPr="00B513FE" w:rsidRDefault="009B5E52" w:rsidP="009B5E52">
            <w:r w:rsidRPr="00B513FE">
              <w:t>Ryšiai su kitais PA:</w:t>
            </w:r>
          </w:p>
        </w:tc>
        <w:tc>
          <w:tcPr>
            <w:tcW w:w="4675" w:type="dxa"/>
          </w:tcPr>
          <w:p w14:paraId="711CDC17" w14:textId="77777777" w:rsidR="009B5E52" w:rsidRPr="00B513FE" w:rsidRDefault="009B5E52" w:rsidP="009B5E52">
            <w:r w:rsidRPr="00B513FE">
              <w:t>Išplečia 8 PA</w:t>
            </w:r>
          </w:p>
        </w:tc>
      </w:tr>
      <w:tr w:rsidR="009B5E52" w:rsidRPr="00B513FE" w14:paraId="608C68C5" w14:textId="77777777" w:rsidTr="009B5E52">
        <w:tc>
          <w:tcPr>
            <w:tcW w:w="4675" w:type="dxa"/>
          </w:tcPr>
          <w:p w14:paraId="225EAE3C" w14:textId="77777777" w:rsidR="009B5E52" w:rsidRPr="00B513FE" w:rsidRDefault="009B5E52" w:rsidP="009B5E52">
            <w:r w:rsidRPr="00B513FE">
              <w:t>Nefunkciniai reikalavimai:</w:t>
            </w:r>
          </w:p>
        </w:tc>
        <w:tc>
          <w:tcPr>
            <w:tcW w:w="4675" w:type="dxa"/>
          </w:tcPr>
          <w:p w14:paraId="254EF151" w14:textId="77777777" w:rsidR="009B5E52" w:rsidRPr="00B513FE" w:rsidRDefault="009B5E52" w:rsidP="009B5E52">
            <w:r w:rsidRPr="00B513FE">
              <w:t>-</w:t>
            </w:r>
          </w:p>
        </w:tc>
      </w:tr>
      <w:tr w:rsidR="009B5E52" w:rsidRPr="00B513FE" w14:paraId="68BD044A" w14:textId="77777777" w:rsidTr="009B5E52">
        <w:tc>
          <w:tcPr>
            <w:tcW w:w="4675" w:type="dxa"/>
          </w:tcPr>
          <w:p w14:paraId="059C3E30" w14:textId="77777777" w:rsidR="009B5E52" w:rsidRPr="00B513FE" w:rsidRDefault="009B5E52" w:rsidP="009B5E52">
            <w:r w:rsidRPr="00B513FE">
              <w:t>Prieš-sąlygos:</w:t>
            </w:r>
          </w:p>
        </w:tc>
        <w:tc>
          <w:tcPr>
            <w:tcW w:w="4675" w:type="dxa"/>
          </w:tcPr>
          <w:p w14:paraId="560A6B23" w14:textId="77777777" w:rsidR="009B5E52" w:rsidRPr="00B513FE" w:rsidRDefault="009B5E52" w:rsidP="009B5E52">
            <w:r w:rsidRPr="00B513FE">
              <w:t>Administratorius yra prisijungęs ir apmokymo duomenų administravimo lange.</w:t>
            </w:r>
          </w:p>
        </w:tc>
      </w:tr>
      <w:tr w:rsidR="009B5E52" w:rsidRPr="00B513FE" w14:paraId="65FC43D8" w14:textId="77777777" w:rsidTr="009B5E52">
        <w:tc>
          <w:tcPr>
            <w:tcW w:w="4675" w:type="dxa"/>
          </w:tcPr>
          <w:p w14:paraId="365A7E46" w14:textId="77777777" w:rsidR="009B5E52" w:rsidRPr="00B513FE" w:rsidRDefault="009B5E52" w:rsidP="009B5E52">
            <w:r w:rsidRPr="00B513FE">
              <w:t>Sužadinimo sąlyga:</w:t>
            </w:r>
          </w:p>
        </w:tc>
        <w:tc>
          <w:tcPr>
            <w:tcW w:w="4675" w:type="dxa"/>
          </w:tcPr>
          <w:p w14:paraId="48AB12C7" w14:textId="77777777" w:rsidR="009B5E52" w:rsidRPr="00B513FE" w:rsidRDefault="009B5E52" w:rsidP="009B5E52">
            <w:r w:rsidRPr="00B513FE">
              <w:t>Administratorius spaudžia trynimo mygtuką.</w:t>
            </w:r>
          </w:p>
        </w:tc>
      </w:tr>
      <w:tr w:rsidR="009B5E52" w:rsidRPr="00B513FE" w14:paraId="6FF82F5E" w14:textId="77777777" w:rsidTr="009B5E52">
        <w:tc>
          <w:tcPr>
            <w:tcW w:w="4675" w:type="dxa"/>
          </w:tcPr>
          <w:p w14:paraId="19C3905C" w14:textId="77777777" w:rsidR="009B5E52" w:rsidRPr="00B513FE" w:rsidRDefault="009B5E52" w:rsidP="009B5E52">
            <w:r w:rsidRPr="00B513FE">
              <w:t>Po-sąlyga:</w:t>
            </w:r>
          </w:p>
        </w:tc>
        <w:tc>
          <w:tcPr>
            <w:tcW w:w="4675" w:type="dxa"/>
          </w:tcPr>
          <w:p w14:paraId="7E85D98F" w14:textId="77777777" w:rsidR="009B5E52" w:rsidRPr="00B513FE" w:rsidRDefault="009B5E52" w:rsidP="009B5E52">
            <w:r w:rsidRPr="00B513FE">
              <w:t>Administratorius mato apmokymo duomenų administravimo langą su sėkmingo ištrynimo žinute.</w:t>
            </w:r>
          </w:p>
        </w:tc>
      </w:tr>
      <w:tr w:rsidR="009B5E52" w:rsidRPr="00B513FE" w14:paraId="2A85388E" w14:textId="77777777" w:rsidTr="009B5E52">
        <w:tc>
          <w:tcPr>
            <w:tcW w:w="4675" w:type="dxa"/>
          </w:tcPr>
          <w:p w14:paraId="1F3E230F" w14:textId="77777777" w:rsidR="009B5E52" w:rsidRPr="00B513FE" w:rsidRDefault="009B5E52" w:rsidP="009B5E52">
            <w:r w:rsidRPr="00B513FE">
              <w:t>Pagrindinis scenarijus:</w:t>
            </w:r>
          </w:p>
        </w:tc>
        <w:tc>
          <w:tcPr>
            <w:tcW w:w="4675" w:type="dxa"/>
          </w:tcPr>
          <w:p w14:paraId="2DD3BE4F" w14:textId="77777777" w:rsidR="009B5E52" w:rsidRPr="00B513FE" w:rsidRDefault="009B5E52" w:rsidP="00ED3A2C">
            <w:pPr>
              <w:pStyle w:val="ListParagraph"/>
              <w:numPr>
                <w:ilvl w:val="0"/>
                <w:numId w:val="4"/>
              </w:numPr>
            </w:pPr>
            <w:r w:rsidRPr="00B513FE">
              <w:t>Administratorius yra prisijungęs ir apmokymo duomenų administravimo lange.</w:t>
            </w:r>
          </w:p>
          <w:p w14:paraId="2F389798" w14:textId="77777777" w:rsidR="009B5E52" w:rsidRPr="00B513FE" w:rsidRDefault="009B5E52" w:rsidP="00ED3A2C">
            <w:pPr>
              <w:pStyle w:val="ListParagraph"/>
              <w:numPr>
                <w:ilvl w:val="0"/>
                <w:numId w:val="4"/>
              </w:numPr>
            </w:pPr>
            <w:r w:rsidRPr="00B513FE">
              <w:t>Pasirenka – norimus trinti apmokymo duomenis.</w:t>
            </w:r>
          </w:p>
          <w:p w14:paraId="291C7338" w14:textId="77777777" w:rsidR="009B5E52" w:rsidRPr="00B513FE" w:rsidRDefault="009B5E52" w:rsidP="00ED3A2C">
            <w:pPr>
              <w:pStyle w:val="ListParagraph"/>
              <w:numPr>
                <w:ilvl w:val="0"/>
                <w:numId w:val="4"/>
              </w:numPr>
            </w:pPr>
            <w:r w:rsidRPr="00B513FE">
              <w:t>Paspaudžia apmokymo duomenų trynimo mygtuką, prie pasirinkto objekto.</w:t>
            </w:r>
          </w:p>
          <w:p w14:paraId="437CEC62" w14:textId="77777777" w:rsidR="009B5E52" w:rsidRPr="00B513FE" w:rsidRDefault="009B5E52" w:rsidP="00ED3A2C">
            <w:pPr>
              <w:pStyle w:val="ListParagraph"/>
              <w:numPr>
                <w:ilvl w:val="0"/>
                <w:numId w:val="4"/>
              </w:numPr>
            </w:pPr>
            <w:r w:rsidRPr="00B513FE">
              <w:t>Administratorius yra peradresuojamas į apmokymo duomenų administravimo langą, su sėkmingo trynimo žinute.</w:t>
            </w:r>
          </w:p>
        </w:tc>
      </w:tr>
      <w:tr w:rsidR="009B5E52" w:rsidRPr="00B513FE" w14:paraId="19E4FBEF" w14:textId="77777777" w:rsidTr="009B5E52">
        <w:tc>
          <w:tcPr>
            <w:tcW w:w="4675" w:type="dxa"/>
          </w:tcPr>
          <w:p w14:paraId="53D767F7" w14:textId="77777777" w:rsidR="009B5E52" w:rsidRPr="00B513FE" w:rsidRDefault="009B5E52" w:rsidP="009B5E52">
            <w:r w:rsidRPr="00B513FE">
              <w:t>Alternatyvūs scenarijai:</w:t>
            </w:r>
          </w:p>
        </w:tc>
        <w:tc>
          <w:tcPr>
            <w:tcW w:w="4675" w:type="dxa"/>
          </w:tcPr>
          <w:p w14:paraId="09BC5A68" w14:textId="77777777" w:rsidR="009B5E52" w:rsidRPr="00B513FE" w:rsidRDefault="009B5E52" w:rsidP="009B5E52">
            <w:r w:rsidRPr="00B513FE">
              <w:t>-</w:t>
            </w:r>
          </w:p>
        </w:tc>
      </w:tr>
    </w:tbl>
    <w:p w14:paraId="00A1C37D" w14:textId="77777777" w:rsidR="009B5E52" w:rsidRPr="00B513FE" w:rsidRDefault="009B5E52" w:rsidP="009B5E52"/>
    <w:p w14:paraId="58D546B5" w14:textId="72E73C9E" w:rsidR="009B5E52" w:rsidRPr="00B513FE" w:rsidRDefault="009B5E52" w:rsidP="009B5E52">
      <w:pPr>
        <w:pStyle w:val="Caption"/>
      </w:pPr>
      <w:bookmarkStart w:id="270" w:name="_Toc9702553"/>
      <w:bookmarkStart w:id="271" w:name="_Toc29952839"/>
      <w:r>
        <w:t>L</w:t>
      </w:r>
      <w:r w:rsidRPr="00B513FE">
        <w:t xml:space="preserve">entelė </w:t>
      </w:r>
      <w:r>
        <w:fldChar w:fldCharType="begin"/>
      </w:r>
      <w:r>
        <w:instrText xml:space="preserve"> SEQ lentelė \* ARABIC </w:instrText>
      </w:r>
      <w:r>
        <w:fldChar w:fldCharType="separate"/>
      </w:r>
      <w:r w:rsidR="00CD325D">
        <w:rPr>
          <w:noProof/>
        </w:rPr>
        <w:t>38</w:t>
      </w:r>
      <w:r>
        <w:rPr>
          <w:noProof/>
        </w:rPr>
        <w:fldChar w:fldCharType="end"/>
      </w:r>
      <w:r w:rsidRPr="00B513FE">
        <w:t xml:space="preserve"> Apmokinti modeliai panaudojimo atvejo aprašas</w:t>
      </w:r>
      <w:bookmarkEnd w:id="270"/>
      <w:bookmarkEnd w:id="271"/>
    </w:p>
    <w:tbl>
      <w:tblPr>
        <w:tblStyle w:val="TableGrid"/>
        <w:tblW w:w="0" w:type="auto"/>
        <w:tblLook w:val="04A0" w:firstRow="1" w:lastRow="0" w:firstColumn="1" w:lastColumn="0" w:noHBand="0" w:noVBand="1"/>
      </w:tblPr>
      <w:tblGrid>
        <w:gridCol w:w="4675"/>
        <w:gridCol w:w="4675"/>
      </w:tblGrid>
      <w:tr w:rsidR="009B5E52" w:rsidRPr="00B513FE" w14:paraId="15092F7B" w14:textId="77777777" w:rsidTr="009B5E52">
        <w:tc>
          <w:tcPr>
            <w:tcW w:w="4675" w:type="dxa"/>
          </w:tcPr>
          <w:p w14:paraId="090685B8" w14:textId="77777777" w:rsidR="009B5E52" w:rsidRPr="00B513FE" w:rsidRDefault="009B5E52" w:rsidP="009B5E52">
            <w:r w:rsidRPr="00B513FE">
              <w:lastRenderedPageBreak/>
              <w:t>Pavadinimas:</w:t>
            </w:r>
          </w:p>
        </w:tc>
        <w:tc>
          <w:tcPr>
            <w:tcW w:w="4675" w:type="dxa"/>
          </w:tcPr>
          <w:p w14:paraId="5A449B5D" w14:textId="77777777" w:rsidR="009B5E52" w:rsidRPr="00B513FE" w:rsidRDefault="009B5E52" w:rsidP="009B5E52">
            <w:r w:rsidRPr="00B513FE">
              <w:t>12. Apmokinti modeliai</w:t>
            </w:r>
          </w:p>
        </w:tc>
      </w:tr>
      <w:tr w:rsidR="009B5E52" w:rsidRPr="00B513FE" w14:paraId="14634492" w14:textId="77777777" w:rsidTr="009B5E52">
        <w:tc>
          <w:tcPr>
            <w:tcW w:w="4675" w:type="dxa"/>
          </w:tcPr>
          <w:p w14:paraId="1C6F3C5B" w14:textId="77777777" w:rsidR="009B5E52" w:rsidRPr="00B513FE" w:rsidRDefault="009B5E52" w:rsidP="009B5E52">
            <w:r w:rsidRPr="00B513FE">
              <w:t>Tikslas:</w:t>
            </w:r>
          </w:p>
        </w:tc>
        <w:tc>
          <w:tcPr>
            <w:tcW w:w="4675" w:type="dxa"/>
          </w:tcPr>
          <w:p w14:paraId="726B2B26" w14:textId="77777777" w:rsidR="009B5E52" w:rsidRPr="00B513FE" w:rsidRDefault="009B5E52" w:rsidP="009B5E52">
            <w:r w:rsidRPr="00B513FE">
              <w:t>Gebėti administruoti apmokintus modelius.</w:t>
            </w:r>
          </w:p>
        </w:tc>
      </w:tr>
      <w:tr w:rsidR="009B5E52" w:rsidRPr="00B513FE" w14:paraId="7AD7C8DE" w14:textId="77777777" w:rsidTr="009B5E52">
        <w:tc>
          <w:tcPr>
            <w:tcW w:w="4675" w:type="dxa"/>
          </w:tcPr>
          <w:p w14:paraId="3F4A60F1" w14:textId="77777777" w:rsidR="009B5E52" w:rsidRPr="00B513FE" w:rsidRDefault="009B5E52" w:rsidP="009B5E52">
            <w:r w:rsidRPr="00B513FE">
              <w:t>Dalyviai:</w:t>
            </w:r>
          </w:p>
        </w:tc>
        <w:tc>
          <w:tcPr>
            <w:tcW w:w="4675" w:type="dxa"/>
          </w:tcPr>
          <w:p w14:paraId="2375D778" w14:textId="77777777" w:rsidR="009B5E52" w:rsidRPr="00B513FE" w:rsidRDefault="009B5E52" w:rsidP="009B5E52">
            <w:r w:rsidRPr="00B513FE">
              <w:t>Administratorius</w:t>
            </w:r>
          </w:p>
        </w:tc>
      </w:tr>
      <w:tr w:rsidR="009B5E52" w:rsidRPr="00B513FE" w14:paraId="0258FA74" w14:textId="77777777" w:rsidTr="009B5E52">
        <w:tc>
          <w:tcPr>
            <w:tcW w:w="4675" w:type="dxa"/>
          </w:tcPr>
          <w:p w14:paraId="4341E848" w14:textId="77777777" w:rsidR="009B5E52" w:rsidRPr="00B513FE" w:rsidRDefault="009B5E52" w:rsidP="009B5E52">
            <w:r w:rsidRPr="00B513FE">
              <w:t>Ryšiai su kitais PA:</w:t>
            </w:r>
          </w:p>
        </w:tc>
        <w:tc>
          <w:tcPr>
            <w:tcW w:w="4675" w:type="dxa"/>
          </w:tcPr>
          <w:p w14:paraId="5278E0E8" w14:textId="77777777" w:rsidR="009B5E52" w:rsidRPr="00B513FE" w:rsidRDefault="009B5E52" w:rsidP="009B5E52">
            <w:r w:rsidRPr="00B513FE">
              <w:t>Išplečiamas 13 ir 14 PA</w:t>
            </w:r>
          </w:p>
        </w:tc>
      </w:tr>
      <w:tr w:rsidR="009B5E52" w:rsidRPr="00B513FE" w14:paraId="2E642746" w14:textId="77777777" w:rsidTr="009B5E52">
        <w:tc>
          <w:tcPr>
            <w:tcW w:w="4675" w:type="dxa"/>
          </w:tcPr>
          <w:p w14:paraId="2A8CE346" w14:textId="77777777" w:rsidR="009B5E52" w:rsidRPr="00B513FE" w:rsidRDefault="009B5E52" w:rsidP="009B5E52">
            <w:r w:rsidRPr="00B513FE">
              <w:t>Nefunkciniai reikalavimai:</w:t>
            </w:r>
          </w:p>
        </w:tc>
        <w:tc>
          <w:tcPr>
            <w:tcW w:w="4675" w:type="dxa"/>
          </w:tcPr>
          <w:p w14:paraId="79F7B192" w14:textId="77777777" w:rsidR="009B5E52" w:rsidRPr="00B513FE" w:rsidRDefault="009B5E52" w:rsidP="009B5E52">
            <w:r w:rsidRPr="00B513FE">
              <w:t>-</w:t>
            </w:r>
          </w:p>
        </w:tc>
      </w:tr>
      <w:tr w:rsidR="009B5E52" w:rsidRPr="00B513FE" w14:paraId="313043BD" w14:textId="77777777" w:rsidTr="009B5E52">
        <w:tc>
          <w:tcPr>
            <w:tcW w:w="4675" w:type="dxa"/>
          </w:tcPr>
          <w:p w14:paraId="53437E5F" w14:textId="77777777" w:rsidR="009B5E52" w:rsidRPr="00B513FE" w:rsidRDefault="009B5E52" w:rsidP="009B5E52">
            <w:r w:rsidRPr="00B513FE">
              <w:t>Prieš-sąlygos:</w:t>
            </w:r>
          </w:p>
        </w:tc>
        <w:tc>
          <w:tcPr>
            <w:tcW w:w="4675" w:type="dxa"/>
          </w:tcPr>
          <w:p w14:paraId="5F53E976" w14:textId="77777777" w:rsidR="009B5E52" w:rsidRPr="00B513FE" w:rsidRDefault="009B5E52" w:rsidP="009B5E52">
            <w:r w:rsidRPr="00B513FE">
              <w:t>Administratorius yra prisijungęs ir apmokymo lange.</w:t>
            </w:r>
          </w:p>
        </w:tc>
      </w:tr>
      <w:tr w:rsidR="009B5E52" w:rsidRPr="00B513FE" w14:paraId="61A6A3BF" w14:textId="77777777" w:rsidTr="009B5E52">
        <w:tc>
          <w:tcPr>
            <w:tcW w:w="4675" w:type="dxa"/>
          </w:tcPr>
          <w:p w14:paraId="23A36468" w14:textId="77777777" w:rsidR="009B5E52" w:rsidRPr="00B513FE" w:rsidRDefault="009B5E52" w:rsidP="009B5E52">
            <w:r w:rsidRPr="00B513FE">
              <w:t>Sužadinimo sąlyga:</w:t>
            </w:r>
          </w:p>
        </w:tc>
        <w:tc>
          <w:tcPr>
            <w:tcW w:w="4675" w:type="dxa"/>
          </w:tcPr>
          <w:p w14:paraId="4E4FACD7" w14:textId="77777777" w:rsidR="009B5E52" w:rsidRPr="00B513FE" w:rsidRDefault="009B5E52" w:rsidP="009B5E52">
            <w:r w:rsidRPr="00B513FE">
              <w:t>Administratorius spaudžia apmokintų modelių mygtuką.</w:t>
            </w:r>
          </w:p>
        </w:tc>
      </w:tr>
      <w:tr w:rsidR="009B5E52" w:rsidRPr="00B513FE" w14:paraId="73883C54" w14:textId="77777777" w:rsidTr="009B5E52">
        <w:tc>
          <w:tcPr>
            <w:tcW w:w="4675" w:type="dxa"/>
          </w:tcPr>
          <w:p w14:paraId="50E4C8F4" w14:textId="77777777" w:rsidR="009B5E52" w:rsidRPr="00B513FE" w:rsidRDefault="009B5E52" w:rsidP="009B5E52">
            <w:r w:rsidRPr="00B513FE">
              <w:t>Po-sąlyga:</w:t>
            </w:r>
          </w:p>
        </w:tc>
        <w:tc>
          <w:tcPr>
            <w:tcW w:w="4675" w:type="dxa"/>
          </w:tcPr>
          <w:p w14:paraId="73FE0810" w14:textId="77777777" w:rsidR="009B5E52" w:rsidRPr="00B513FE" w:rsidRDefault="009B5E52" w:rsidP="009B5E52">
            <w:r w:rsidRPr="00B513FE">
              <w:t>Administratorius mato apmokintų modelių langą.</w:t>
            </w:r>
          </w:p>
        </w:tc>
      </w:tr>
      <w:tr w:rsidR="009B5E52" w:rsidRPr="00B513FE" w14:paraId="4236986F" w14:textId="77777777" w:rsidTr="009B5E52">
        <w:tc>
          <w:tcPr>
            <w:tcW w:w="4675" w:type="dxa"/>
          </w:tcPr>
          <w:p w14:paraId="4C7F5FB8" w14:textId="77777777" w:rsidR="009B5E52" w:rsidRPr="00B513FE" w:rsidRDefault="009B5E52" w:rsidP="009B5E52">
            <w:r w:rsidRPr="00B513FE">
              <w:t>Pagrindinis scenarijus:</w:t>
            </w:r>
          </w:p>
        </w:tc>
        <w:tc>
          <w:tcPr>
            <w:tcW w:w="4675" w:type="dxa"/>
          </w:tcPr>
          <w:p w14:paraId="4D8803C3" w14:textId="77777777" w:rsidR="009B5E52" w:rsidRPr="00B513FE" w:rsidRDefault="009B5E52" w:rsidP="00ED3A2C">
            <w:pPr>
              <w:pStyle w:val="ListParagraph"/>
              <w:numPr>
                <w:ilvl w:val="0"/>
                <w:numId w:val="4"/>
              </w:numPr>
            </w:pPr>
            <w:r w:rsidRPr="00B513FE">
              <w:t>Administratorius yra prisijungęs ir apmokymo lange.</w:t>
            </w:r>
          </w:p>
          <w:p w14:paraId="76053B95" w14:textId="77777777" w:rsidR="009B5E52" w:rsidRPr="00B513FE" w:rsidRDefault="009B5E52" w:rsidP="00ED3A2C">
            <w:pPr>
              <w:pStyle w:val="ListParagraph"/>
              <w:numPr>
                <w:ilvl w:val="0"/>
                <w:numId w:val="4"/>
              </w:numPr>
            </w:pPr>
            <w:r w:rsidRPr="00B513FE">
              <w:t>Administratorius pasirenka apmokintų modelių mygtuką.</w:t>
            </w:r>
          </w:p>
          <w:p w14:paraId="41CBCAF9" w14:textId="77777777" w:rsidR="009B5E52" w:rsidRPr="00B513FE" w:rsidRDefault="009B5E52" w:rsidP="00ED3A2C">
            <w:pPr>
              <w:pStyle w:val="ListParagraph"/>
              <w:numPr>
                <w:ilvl w:val="0"/>
                <w:numId w:val="4"/>
              </w:numPr>
            </w:pPr>
            <w:r w:rsidRPr="00B513FE">
              <w:t>Administratorius mato užkrautą apmokintų modelių administravimo langą.</w:t>
            </w:r>
          </w:p>
        </w:tc>
      </w:tr>
      <w:tr w:rsidR="009B5E52" w:rsidRPr="00B513FE" w14:paraId="07C819F0" w14:textId="77777777" w:rsidTr="009B5E52">
        <w:tc>
          <w:tcPr>
            <w:tcW w:w="4675" w:type="dxa"/>
          </w:tcPr>
          <w:p w14:paraId="4382BC55" w14:textId="77777777" w:rsidR="009B5E52" w:rsidRPr="00B513FE" w:rsidRDefault="009B5E52" w:rsidP="009B5E52">
            <w:r w:rsidRPr="00B513FE">
              <w:t>Alternatyvūs scenarijai:</w:t>
            </w:r>
          </w:p>
        </w:tc>
        <w:tc>
          <w:tcPr>
            <w:tcW w:w="4675" w:type="dxa"/>
          </w:tcPr>
          <w:p w14:paraId="097FD2D6" w14:textId="77777777" w:rsidR="009B5E52" w:rsidRPr="00B513FE" w:rsidRDefault="009B5E52" w:rsidP="009B5E52">
            <w:r w:rsidRPr="00B513FE">
              <w:t>-</w:t>
            </w:r>
          </w:p>
        </w:tc>
      </w:tr>
    </w:tbl>
    <w:p w14:paraId="2297B686" w14:textId="77777777" w:rsidR="009B5E52" w:rsidRPr="00B513FE" w:rsidRDefault="009B5E52" w:rsidP="009B5E52"/>
    <w:p w14:paraId="3141FE35" w14:textId="74ED4EBE" w:rsidR="009B5E52" w:rsidRPr="00B513FE" w:rsidRDefault="009B5E52" w:rsidP="009B5E52">
      <w:pPr>
        <w:pStyle w:val="Caption"/>
      </w:pPr>
      <w:bookmarkStart w:id="272" w:name="_Toc9702554"/>
      <w:bookmarkStart w:id="273" w:name="_Toc29952840"/>
      <w:r>
        <w:t>L</w:t>
      </w:r>
      <w:r w:rsidRPr="00B513FE">
        <w:t xml:space="preserve">entelė </w:t>
      </w:r>
      <w:r>
        <w:fldChar w:fldCharType="begin"/>
      </w:r>
      <w:r>
        <w:instrText xml:space="preserve"> SEQ lentelė \* ARABIC </w:instrText>
      </w:r>
      <w:r>
        <w:fldChar w:fldCharType="separate"/>
      </w:r>
      <w:r w:rsidR="00CD325D">
        <w:rPr>
          <w:noProof/>
        </w:rPr>
        <w:t>39</w:t>
      </w:r>
      <w:r>
        <w:rPr>
          <w:noProof/>
        </w:rPr>
        <w:fldChar w:fldCharType="end"/>
      </w:r>
      <w:r w:rsidRPr="00B513FE">
        <w:t xml:space="preserve"> Apmokintų modelių trynimas panaudojimo atvejo aprašas</w:t>
      </w:r>
      <w:bookmarkEnd w:id="272"/>
      <w:bookmarkEnd w:id="273"/>
    </w:p>
    <w:tbl>
      <w:tblPr>
        <w:tblStyle w:val="TableGrid"/>
        <w:tblW w:w="0" w:type="auto"/>
        <w:tblLook w:val="04A0" w:firstRow="1" w:lastRow="0" w:firstColumn="1" w:lastColumn="0" w:noHBand="0" w:noVBand="1"/>
      </w:tblPr>
      <w:tblGrid>
        <w:gridCol w:w="4675"/>
        <w:gridCol w:w="4675"/>
      </w:tblGrid>
      <w:tr w:rsidR="009B5E52" w:rsidRPr="00B513FE" w14:paraId="7DEE8B77" w14:textId="77777777" w:rsidTr="009B5E52">
        <w:tc>
          <w:tcPr>
            <w:tcW w:w="4675" w:type="dxa"/>
          </w:tcPr>
          <w:p w14:paraId="4BC214B0" w14:textId="77777777" w:rsidR="009B5E52" w:rsidRPr="00B513FE" w:rsidRDefault="009B5E52" w:rsidP="009B5E52">
            <w:r w:rsidRPr="00B513FE">
              <w:t>Pavadinimas:</w:t>
            </w:r>
          </w:p>
        </w:tc>
        <w:tc>
          <w:tcPr>
            <w:tcW w:w="4675" w:type="dxa"/>
          </w:tcPr>
          <w:p w14:paraId="6FA0912E" w14:textId="77777777" w:rsidR="009B5E52" w:rsidRPr="00B513FE" w:rsidRDefault="009B5E52" w:rsidP="009B5E52">
            <w:r w:rsidRPr="00B513FE">
              <w:t>13. Apmokintų modelių trynimas</w:t>
            </w:r>
          </w:p>
        </w:tc>
      </w:tr>
      <w:tr w:rsidR="009B5E52" w:rsidRPr="00B513FE" w14:paraId="3C593D7F" w14:textId="77777777" w:rsidTr="009B5E52">
        <w:tc>
          <w:tcPr>
            <w:tcW w:w="4675" w:type="dxa"/>
          </w:tcPr>
          <w:p w14:paraId="43695AE0" w14:textId="77777777" w:rsidR="009B5E52" w:rsidRPr="00B513FE" w:rsidRDefault="009B5E52" w:rsidP="009B5E52">
            <w:r w:rsidRPr="00B513FE">
              <w:t>Tikslas:</w:t>
            </w:r>
          </w:p>
        </w:tc>
        <w:tc>
          <w:tcPr>
            <w:tcW w:w="4675" w:type="dxa"/>
          </w:tcPr>
          <w:p w14:paraId="3BD02CF3" w14:textId="77777777" w:rsidR="009B5E52" w:rsidRPr="00B513FE" w:rsidRDefault="009B5E52" w:rsidP="009B5E52">
            <w:r w:rsidRPr="00B513FE">
              <w:t>Gebėti trinti neefektyvius apmokintus modelius.</w:t>
            </w:r>
          </w:p>
        </w:tc>
      </w:tr>
      <w:tr w:rsidR="009B5E52" w:rsidRPr="00B513FE" w14:paraId="0B4DF518" w14:textId="77777777" w:rsidTr="009B5E52">
        <w:tc>
          <w:tcPr>
            <w:tcW w:w="4675" w:type="dxa"/>
          </w:tcPr>
          <w:p w14:paraId="4698F519" w14:textId="77777777" w:rsidR="009B5E52" w:rsidRPr="00B513FE" w:rsidRDefault="009B5E52" w:rsidP="009B5E52">
            <w:r w:rsidRPr="00B513FE">
              <w:t>Dalyviai:</w:t>
            </w:r>
          </w:p>
        </w:tc>
        <w:tc>
          <w:tcPr>
            <w:tcW w:w="4675" w:type="dxa"/>
          </w:tcPr>
          <w:p w14:paraId="74FF9041" w14:textId="77777777" w:rsidR="009B5E52" w:rsidRPr="00B513FE" w:rsidRDefault="009B5E52" w:rsidP="009B5E52">
            <w:r w:rsidRPr="00B513FE">
              <w:t>Administratorius</w:t>
            </w:r>
          </w:p>
        </w:tc>
      </w:tr>
      <w:tr w:rsidR="009B5E52" w:rsidRPr="00B513FE" w14:paraId="66A8CFA8" w14:textId="77777777" w:rsidTr="009B5E52">
        <w:tc>
          <w:tcPr>
            <w:tcW w:w="4675" w:type="dxa"/>
          </w:tcPr>
          <w:p w14:paraId="48C0475A" w14:textId="77777777" w:rsidR="009B5E52" w:rsidRPr="00B513FE" w:rsidRDefault="009B5E52" w:rsidP="009B5E52">
            <w:r w:rsidRPr="00B513FE">
              <w:t>Ryšiai su kitais PA:</w:t>
            </w:r>
          </w:p>
        </w:tc>
        <w:tc>
          <w:tcPr>
            <w:tcW w:w="4675" w:type="dxa"/>
          </w:tcPr>
          <w:p w14:paraId="137E12ED" w14:textId="77777777" w:rsidR="009B5E52" w:rsidRPr="00B513FE" w:rsidRDefault="009B5E52" w:rsidP="009B5E52">
            <w:r w:rsidRPr="00B513FE">
              <w:t>Išplečia 12 PA</w:t>
            </w:r>
          </w:p>
        </w:tc>
      </w:tr>
      <w:tr w:rsidR="009B5E52" w:rsidRPr="00B513FE" w14:paraId="0AE7C1AB" w14:textId="77777777" w:rsidTr="009B5E52">
        <w:tc>
          <w:tcPr>
            <w:tcW w:w="4675" w:type="dxa"/>
          </w:tcPr>
          <w:p w14:paraId="75335DC2" w14:textId="77777777" w:rsidR="009B5E52" w:rsidRPr="00B513FE" w:rsidRDefault="009B5E52" w:rsidP="009B5E52">
            <w:r w:rsidRPr="00B513FE">
              <w:t>Nefunkciniai reikalavimai:</w:t>
            </w:r>
          </w:p>
        </w:tc>
        <w:tc>
          <w:tcPr>
            <w:tcW w:w="4675" w:type="dxa"/>
          </w:tcPr>
          <w:p w14:paraId="4EA0D3BC" w14:textId="77777777" w:rsidR="009B5E52" w:rsidRPr="00B513FE" w:rsidRDefault="009B5E52" w:rsidP="009B5E52">
            <w:r w:rsidRPr="00B513FE">
              <w:t>-</w:t>
            </w:r>
          </w:p>
        </w:tc>
      </w:tr>
      <w:tr w:rsidR="009B5E52" w:rsidRPr="00B513FE" w14:paraId="6B7DCCEA" w14:textId="77777777" w:rsidTr="009B5E52">
        <w:tc>
          <w:tcPr>
            <w:tcW w:w="4675" w:type="dxa"/>
          </w:tcPr>
          <w:p w14:paraId="77FD85F3" w14:textId="77777777" w:rsidR="009B5E52" w:rsidRPr="00B513FE" w:rsidRDefault="009B5E52" w:rsidP="009B5E52">
            <w:r w:rsidRPr="00B513FE">
              <w:t>Prieš-sąlygos:</w:t>
            </w:r>
          </w:p>
        </w:tc>
        <w:tc>
          <w:tcPr>
            <w:tcW w:w="4675" w:type="dxa"/>
          </w:tcPr>
          <w:p w14:paraId="5408AA65" w14:textId="77777777" w:rsidR="009B5E52" w:rsidRPr="00B513FE" w:rsidRDefault="009B5E52" w:rsidP="009B5E52">
            <w:r w:rsidRPr="00B513FE">
              <w:t>Administratorius yra prisijungęs ir apmokintų modelių administravimo lange.</w:t>
            </w:r>
          </w:p>
        </w:tc>
      </w:tr>
      <w:tr w:rsidR="009B5E52" w:rsidRPr="00B513FE" w14:paraId="0FD61AEF" w14:textId="77777777" w:rsidTr="009B5E52">
        <w:tc>
          <w:tcPr>
            <w:tcW w:w="4675" w:type="dxa"/>
          </w:tcPr>
          <w:p w14:paraId="542B203F" w14:textId="77777777" w:rsidR="009B5E52" w:rsidRPr="00B513FE" w:rsidRDefault="009B5E52" w:rsidP="009B5E52">
            <w:r w:rsidRPr="00B513FE">
              <w:t>Sužadinimo sąlyga:</w:t>
            </w:r>
          </w:p>
        </w:tc>
        <w:tc>
          <w:tcPr>
            <w:tcW w:w="4675" w:type="dxa"/>
          </w:tcPr>
          <w:p w14:paraId="1580F8D1" w14:textId="77777777" w:rsidR="009B5E52" w:rsidRPr="00B513FE" w:rsidRDefault="009B5E52" w:rsidP="009B5E52">
            <w:r w:rsidRPr="00B513FE">
              <w:t>Administratorius spaudžia trynimo mygtuką.</w:t>
            </w:r>
          </w:p>
        </w:tc>
      </w:tr>
      <w:tr w:rsidR="009B5E52" w:rsidRPr="00B513FE" w14:paraId="0F62EFED" w14:textId="77777777" w:rsidTr="009B5E52">
        <w:tc>
          <w:tcPr>
            <w:tcW w:w="4675" w:type="dxa"/>
          </w:tcPr>
          <w:p w14:paraId="23D3EE5C" w14:textId="77777777" w:rsidR="009B5E52" w:rsidRPr="00B513FE" w:rsidRDefault="009B5E52" w:rsidP="009B5E52">
            <w:r w:rsidRPr="00B513FE">
              <w:t>Po-sąlyga:</w:t>
            </w:r>
          </w:p>
        </w:tc>
        <w:tc>
          <w:tcPr>
            <w:tcW w:w="4675" w:type="dxa"/>
          </w:tcPr>
          <w:p w14:paraId="146C075B" w14:textId="77777777" w:rsidR="009B5E52" w:rsidRPr="00B513FE" w:rsidRDefault="009B5E52" w:rsidP="009B5E52">
            <w:r w:rsidRPr="00B513FE">
              <w:t>Administratorius mato apmokintų modelių langą su sėkmingo ištrynimo žinute.</w:t>
            </w:r>
          </w:p>
        </w:tc>
      </w:tr>
      <w:tr w:rsidR="009B5E52" w:rsidRPr="00B513FE" w14:paraId="2B777C48" w14:textId="77777777" w:rsidTr="009B5E52">
        <w:tc>
          <w:tcPr>
            <w:tcW w:w="4675" w:type="dxa"/>
          </w:tcPr>
          <w:p w14:paraId="619AFD9C" w14:textId="77777777" w:rsidR="009B5E52" w:rsidRPr="00B513FE" w:rsidRDefault="009B5E52" w:rsidP="009B5E52">
            <w:r w:rsidRPr="00B513FE">
              <w:t>Pagrindinis scenarijus:</w:t>
            </w:r>
          </w:p>
        </w:tc>
        <w:tc>
          <w:tcPr>
            <w:tcW w:w="4675" w:type="dxa"/>
          </w:tcPr>
          <w:p w14:paraId="12003173" w14:textId="77777777" w:rsidR="009B5E52" w:rsidRPr="00B513FE" w:rsidRDefault="009B5E52" w:rsidP="00ED3A2C">
            <w:pPr>
              <w:pStyle w:val="ListParagraph"/>
              <w:numPr>
                <w:ilvl w:val="0"/>
                <w:numId w:val="4"/>
              </w:numPr>
            </w:pPr>
            <w:r w:rsidRPr="00B513FE">
              <w:t>Administratorius yra prisijungęs ir apmokintų modelių administravimo lange.</w:t>
            </w:r>
          </w:p>
          <w:p w14:paraId="2C75D235" w14:textId="77777777" w:rsidR="009B5E52" w:rsidRPr="00B513FE" w:rsidRDefault="009B5E52" w:rsidP="00ED3A2C">
            <w:pPr>
              <w:pStyle w:val="ListParagraph"/>
              <w:numPr>
                <w:ilvl w:val="0"/>
                <w:numId w:val="4"/>
              </w:numPr>
            </w:pPr>
            <w:r w:rsidRPr="00B513FE">
              <w:t>Pasirenka norima trinti apmokintą modelį.</w:t>
            </w:r>
          </w:p>
          <w:p w14:paraId="3F0E1565" w14:textId="77777777" w:rsidR="009B5E52" w:rsidRPr="00B513FE" w:rsidRDefault="009B5E52" w:rsidP="00ED3A2C">
            <w:pPr>
              <w:pStyle w:val="ListParagraph"/>
              <w:numPr>
                <w:ilvl w:val="0"/>
                <w:numId w:val="4"/>
              </w:numPr>
            </w:pPr>
            <w:r w:rsidRPr="00B513FE">
              <w:t>Spaudžia trynimo mygtuką, prie pasirinkto objekto.</w:t>
            </w:r>
          </w:p>
          <w:p w14:paraId="1A578AE0" w14:textId="77777777" w:rsidR="009B5E52" w:rsidRPr="00B513FE" w:rsidRDefault="009B5E52" w:rsidP="00ED3A2C">
            <w:pPr>
              <w:pStyle w:val="ListParagraph"/>
              <w:numPr>
                <w:ilvl w:val="0"/>
                <w:numId w:val="4"/>
              </w:numPr>
            </w:pPr>
            <w:r w:rsidRPr="00B513FE">
              <w:t>Administratorius peradresuojamas į apmokintų modelių langą su sėkmingo ištrynimo žinute.</w:t>
            </w:r>
          </w:p>
        </w:tc>
      </w:tr>
      <w:tr w:rsidR="009B5E52" w:rsidRPr="00B513FE" w14:paraId="24CC27DA" w14:textId="77777777" w:rsidTr="009B5E52">
        <w:tc>
          <w:tcPr>
            <w:tcW w:w="4675" w:type="dxa"/>
          </w:tcPr>
          <w:p w14:paraId="21E7A5E2" w14:textId="77777777" w:rsidR="009B5E52" w:rsidRPr="00B513FE" w:rsidRDefault="009B5E52" w:rsidP="009B5E52">
            <w:r w:rsidRPr="00B513FE">
              <w:t>Alternatyvūs scenarijai:</w:t>
            </w:r>
          </w:p>
        </w:tc>
        <w:tc>
          <w:tcPr>
            <w:tcW w:w="4675" w:type="dxa"/>
          </w:tcPr>
          <w:p w14:paraId="4ED38CC4" w14:textId="77777777" w:rsidR="009B5E52" w:rsidRPr="00B513FE" w:rsidRDefault="009B5E52" w:rsidP="009B5E52">
            <w:r w:rsidRPr="00B513FE">
              <w:t>-</w:t>
            </w:r>
          </w:p>
        </w:tc>
      </w:tr>
    </w:tbl>
    <w:p w14:paraId="47219835" w14:textId="77777777" w:rsidR="009B5E52" w:rsidRPr="00B513FE" w:rsidRDefault="009B5E52" w:rsidP="009B5E52"/>
    <w:p w14:paraId="6ED90411" w14:textId="57DF6CBA" w:rsidR="009B5E52" w:rsidRPr="00B513FE" w:rsidRDefault="009B5E52" w:rsidP="009B5E52">
      <w:pPr>
        <w:pStyle w:val="Caption"/>
      </w:pPr>
      <w:bookmarkStart w:id="274" w:name="_Toc9702555"/>
      <w:bookmarkStart w:id="275" w:name="_Toc29952841"/>
      <w:r>
        <w:t>L</w:t>
      </w:r>
      <w:r w:rsidRPr="00B513FE">
        <w:t xml:space="preserve">entelė </w:t>
      </w:r>
      <w:r>
        <w:fldChar w:fldCharType="begin"/>
      </w:r>
      <w:r>
        <w:instrText xml:space="preserve"> SEQ lentelė \* ARABIC </w:instrText>
      </w:r>
      <w:r>
        <w:fldChar w:fldCharType="separate"/>
      </w:r>
      <w:r w:rsidR="00CD325D">
        <w:rPr>
          <w:noProof/>
        </w:rPr>
        <w:t>40</w:t>
      </w:r>
      <w:r>
        <w:rPr>
          <w:noProof/>
        </w:rPr>
        <w:fldChar w:fldCharType="end"/>
      </w:r>
      <w:r w:rsidRPr="00B513FE">
        <w:t xml:space="preserve"> Apmokinto modelio aktyvinimas panaudojimo atvejo aprašas</w:t>
      </w:r>
      <w:bookmarkEnd w:id="274"/>
      <w:bookmarkEnd w:id="275"/>
    </w:p>
    <w:tbl>
      <w:tblPr>
        <w:tblStyle w:val="TableGrid"/>
        <w:tblW w:w="0" w:type="auto"/>
        <w:tblLook w:val="04A0" w:firstRow="1" w:lastRow="0" w:firstColumn="1" w:lastColumn="0" w:noHBand="0" w:noVBand="1"/>
      </w:tblPr>
      <w:tblGrid>
        <w:gridCol w:w="4675"/>
        <w:gridCol w:w="4675"/>
      </w:tblGrid>
      <w:tr w:rsidR="009B5E52" w:rsidRPr="00B513FE" w14:paraId="627FFD93" w14:textId="77777777" w:rsidTr="009B5E52">
        <w:tc>
          <w:tcPr>
            <w:tcW w:w="4675" w:type="dxa"/>
          </w:tcPr>
          <w:p w14:paraId="167DDFB6" w14:textId="77777777" w:rsidR="009B5E52" w:rsidRPr="00B513FE" w:rsidRDefault="009B5E52" w:rsidP="009B5E52">
            <w:r w:rsidRPr="00B513FE">
              <w:t>Pavadinimas:</w:t>
            </w:r>
          </w:p>
        </w:tc>
        <w:tc>
          <w:tcPr>
            <w:tcW w:w="4675" w:type="dxa"/>
          </w:tcPr>
          <w:p w14:paraId="75FC135E" w14:textId="77777777" w:rsidR="009B5E52" w:rsidRPr="00B513FE" w:rsidRDefault="009B5E52" w:rsidP="009B5E52">
            <w:r w:rsidRPr="00B513FE">
              <w:t>14. Apmokinto modelio aktyvinimas</w:t>
            </w:r>
          </w:p>
        </w:tc>
      </w:tr>
      <w:tr w:rsidR="009B5E52" w:rsidRPr="00B513FE" w14:paraId="303B42C0" w14:textId="77777777" w:rsidTr="009B5E52">
        <w:tc>
          <w:tcPr>
            <w:tcW w:w="4675" w:type="dxa"/>
          </w:tcPr>
          <w:p w14:paraId="632FD721" w14:textId="77777777" w:rsidR="009B5E52" w:rsidRPr="00B513FE" w:rsidRDefault="009B5E52" w:rsidP="009B5E52">
            <w:r w:rsidRPr="00B513FE">
              <w:lastRenderedPageBreak/>
              <w:t>Tikslas:</w:t>
            </w:r>
          </w:p>
        </w:tc>
        <w:tc>
          <w:tcPr>
            <w:tcW w:w="4675" w:type="dxa"/>
          </w:tcPr>
          <w:p w14:paraId="3D5CE7F4" w14:textId="77777777" w:rsidR="009B5E52" w:rsidRPr="00B513FE" w:rsidRDefault="009B5E52" w:rsidP="009B5E52">
            <w:r w:rsidRPr="00B513FE">
              <w:t>Gebėti pasirinkti kuris apmokintas modelis bus naudojamas analizės metu.</w:t>
            </w:r>
          </w:p>
        </w:tc>
      </w:tr>
      <w:tr w:rsidR="009B5E52" w:rsidRPr="00B513FE" w14:paraId="21F8AC63" w14:textId="77777777" w:rsidTr="009B5E52">
        <w:tc>
          <w:tcPr>
            <w:tcW w:w="4675" w:type="dxa"/>
          </w:tcPr>
          <w:p w14:paraId="6C7C81AF" w14:textId="77777777" w:rsidR="009B5E52" w:rsidRPr="00B513FE" w:rsidRDefault="009B5E52" w:rsidP="009B5E52">
            <w:r w:rsidRPr="00B513FE">
              <w:t>Dalyviai:</w:t>
            </w:r>
          </w:p>
        </w:tc>
        <w:tc>
          <w:tcPr>
            <w:tcW w:w="4675" w:type="dxa"/>
          </w:tcPr>
          <w:p w14:paraId="7F8810C7" w14:textId="77777777" w:rsidR="009B5E52" w:rsidRPr="00B513FE" w:rsidRDefault="009B5E52" w:rsidP="009B5E52">
            <w:r w:rsidRPr="00B513FE">
              <w:t>Administratorius</w:t>
            </w:r>
          </w:p>
        </w:tc>
      </w:tr>
      <w:tr w:rsidR="009B5E52" w:rsidRPr="00B513FE" w14:paraId="434864BD" w14:textId="77777777" w:rsidTr="009B5E52">
        <w:tc>
          <w:tcPr>
            <w:tcW w:w="4675" w:type="dxa"/>
          </w:tcPr>
          <w:p w14:paraId="5BFA22D0" w14:textId="77777777" w:rsidR="009B5E52" w:rsidRPr="00B513FE" w:rsidRDefault="009B5E52" w:rsidP="009B5E52">
            <w:r w:rsidRPr="00B513FE">
              <w:t>Ryšiai su kitais PA:</w:t>
            </w:r>
          </w:p>
        </w:tc>
        <w:tc>
          <w:tcPr>
            <w:tcW w:w="4675" w:type="dxa"/>
          </w:tcPr>
          <w:p w14:paraId="26165F07" w14:textId="77777777" w:rsidR="009B5E52" w:rsidRPr="00B513FE" w:rsidRDefault="009B5E52" w:rsidP="009B5E52">
            <w:r w:rsidRPr="00B513FE">
              <w:t>Išplečia 12 PA</w:t>
            </w:r>
          </w:p>
        </w:tc>
      </w:tr>
      <w:tr w:rsidR="009B5E52" w:rsidRPr="00B513FE" w14:paraId="60366DF1" w14:textId="77777777" w:rsidTr="009B5E52">
        <w:tc>
          <w:tcPr>
            <w:tcW w:w="4675" w:type="dxa"/>
          </w:tcPr>
          <w:p w14:paraId="4B4D6E4B" w14:textId="77777777" w:rsidR="009B5E52" w:rsidRPr="00B513FE" w:rsidRDefault="009B5E52" w:rsidP="009B5E52">
            <w:r w:rsidRPr="00B513FE">
              <w:t>Nefunkciniai reikalavimai:</w:t>
            </w:r>
          </w:p>
        </w:tc>
        <w:tc>
          <w:tcPr>
            <w:tcW w:w="4675" w:type="dxa"/>
          </w:tcPr>
          <w:p w14:paraId="748CFF98" w14:textId="77777777" w:rsidR="009B5E52" w:rsidRPr="00B513FE" w:rsidRDefault="009B5E52" w:rsidP="009B5E52">
            <w:r w:rsidRPr="00B513FE">
              <w:t>-</w:t>
            </w:r>
          </w:p>
        </w:tc>
      </w:tr>
      <w:tr w:rsidR="009B5E52" w:rsidRPr="00B513FE" w14:paraId="78F53D05" w14:textId="77777777" w:rsidTr="009B5E52">
        <w:tc>
          <w:tcPr>
            <w:tcW w:w="4675" w:type="dxa"/>
          </w:tcPr>
          <w:p w14:paraId="23249CFB" w14:textId="77777777" w:rsidR="009B5E52" w:rsidRPr="00B513FE" w:rsidRDefault="009B5E52" w:rsidP="009B5E52">
            <w:r w:rsidRPr="00B513FE">
              <w:t>Prieš-sąlygos:</w:t>
            </w:r>
          </w:p>
        </w:tc>
        <w:tc>
          <w:tcPr>
            <w:tcW w:w="4675" w:type="dxa"/>
          </w:tcPr>
          <w:p w14:paraId="4EA70846" w14:textId="77777777" w:rsidR="009B5E52" w:rsidRPr="00B513FE" w:rsidRDefault="009B5E52" w:rsidP="009B5E52">
            <w:r w:rsidRPr="00B513FE">
              <w:t>Administratorius yra prisijungęs ir apmokintų modelių administravimo lange.</w:t>
            </w:r>
          </w:p>
        </w:tc>
      </w:tr>
      <w:tr w:rsidR="009B5E52" w:rsidRPr="00B513FE" w14:paraId="4B52F9F0" w14:textId="77777777" w:rsidTr="009B5E52">
        <w:tc>
          <w:tcPr>
            <w:tcW w:w="4675" w:type="dxa"/>
          </w:tcPr>
          <w:p w14:paraId="7332CF9D" w14:textId="77777777" w:rsidR="009B5E52" w:rsidRPr="00B513FE" w:rsidRDefault="009B5E52" w:rsidP="009B5E52">
            <w:r w:rsidRPr="00B513FE">
              <w:t>Sužadinimo sąlyga:</w:t>
            </w:r>
          </w:p>
        </w:tc>
        <w:tc>
          <w:tcPr>
            <w:tcW w:w="4675" w:type="dxa"/>
          </w:tcPr>
          <w:p w14:paraId="7F53C254" w14:textId="77777777" w:rsidR="009B5E52" w:rsidRPr="00B513FE" w:rsidRDefault="009B5E52" w:rsidP="009B5E52">
            <w:r w:rsidRPr="00B513FE">
              <w:t>Administratorius spaudžia aktyvinimo mygtuką.</w:t>
            </w:r>
          </w:p>
        </w:tc>
      </w:tr>
      <w:tr w:rsidR="009B5E52" w:rsidRPr="00B513FE" w14:paraId="1F2B7B72" w14:textId="77777777" w:rsidTr="009B5E52">
        <w:tc>
          <w:tcPr>
            <w:tcW w:w="4675" w:type="dxa"/>
          </w:tcPr>
          <w:p w14:paraId="494B5BE8" w14:textId="77777777" w:rsidR="009B5E52" w:rsidRPr="00B513FE" w:rsidRDefault="009B5E52" w:rsidP="009B5E52">
            <w:r w:rsidRPr="00B513FE">
              <w:t>Po-sąlyga:</w:t>
            </w:r>
          </w:p>
        </w:tc>
        <w:tc>
          <w:tcPr>
            <w:tcW w:w="4675" w:type="dxa"/>
          </w:tcPr>
          <w:p w14:paraId="6B11A673" w14:textId="77777777" w:rsidR="009B5E52" w:rsidRPr="00B513FE" w:rsidRDefault="009B5E52" w:rsidP="009B5E52">
            <w:r w:rsidRPr="00B513FE">
              <w:t>Administratorius mato apmokintų modelių langą su sėkmingo aktyvavimo žinute.</w:t>
            </w:r>
          </w:p>
        </w:tc>
      </w:tr>
      <w:tr w:rsidR="009B5E52" w:rsidRPr="00B513FE" w14:paraId="4D4316B3" w14:textId="77777777" w:rsidTr="009B5E52">
        <w:tc>
          <w:tcPr>
            <w:tcW w:w="4675" w:type="dxa"/>
          </w:tcPr>
          <w:p w14:paraId="622B8D05" w14:textId="77777777" w:rsidR="009B5E52" w:rsidRPr="00B513FE" w:rsidRDefault="009B5E52" w:rsidP="009B5E52">
            <w:r w:rsidRPr="00B513FE">
              <w:t>Pagrindinis scenarijus:</w:t>
            </w:r>
          </w:p>
        </w:tc>
        <w:tc>
          <w:tcPr>
            <w:tcW w:w="4675" w:type="dxa"/>
          </w:tcPr>
          <w:p w14:paraId="3BCDD308" w14:textId="77777777" w:rsidR="009B5E52" w:rsidRPr="00B513FE" w:rsidRDefault="009B5E52" w:rsidP="00ED3A2C">
            <w:pPr>
              <w:pStyle w:val="ListParagraph"/>
              <w:numPr>
                <w:ilvl w:val="0"/>
                <w:numId w:val="4"/>
              </w:numPr>
            </w:pPr>
            <w:r w:rsidRPr="00B513FE">
              <w:t>Administratorius yra prisijungęs ir apmokintų modelių administravimo lange.</w:t>
            </w:r>
          </w:p>
          <w:p w14:paraId="6225A80E" w14:textId="77777777" w:rsidR="009B5E52" w:rsidRPr="00B513FE" w:rsidRDefault="009B5E52" w:rsidP="00ED3A2C">
            <w:pPr>
              <w:pStyle w:val="ListParagraph"/>
              <w:numPr>
                <w:ilvl w:val="0"/>
                <w:numId w:val="4"/>
              </w:numPr>
            </w:pPr>
            <w:r w:rsidRPr="00B513FE">
              <w:t>Pasirenka norima aktyvinti apmokintą modelį.</w:t>
            </w:r>
          </w:p>
          <w:p w14:paraId="59AD0C3B" w14:textId="77777777" w:rsidR="009B5E52" w:rsidRPr="00B513FE" w:rsidRDefault="009B5E52" w:rsidP="00ED3A2C">
            <w:pPr>
              <w:pStyle w:val="ListParagraph"/>
              <w:numPr>
                <w:ilvl w:val="0"/>
                <w:numId w:val="4"/>
              </w:numPr>
            </w:pPr>
            <w:r w:rsidRPr="00B513FE">
              <w:t>Spaudžia aktyvinimo mygtuką, prie pasirinkto objekto.</w:t>
            </w:r>
          </w:p>
          <w:p w14:paraId="5EBB29E5" w14:textId="77777777" w:rsidR="009B5E52" w:rsidRPr="00B513FE" w:rsidRDefault="009B5E52" w:rsidP="00ED3A2C">
            <w:pPr>
              <w:pStyle w:val="ListParagraph"/>
              <w:numPr>
                <w:ilvl w:val="0"/>
                <w:numId w:val="4"/>
              </w:numPr>
            </w:pPr>
            <w:r w:rsidRPr="00B513FE">
              <w:t>Administratorius peradresuojamas į apmokintų modelių langą su sėkmingo aktyvinimo žinute.</w:t>
            </w:r>
          </w:p>
        </w:tc>
      </w:tr>
      <w:tr w:rsidR="009B5E52" w:rsidRPr="00B513FE" w14:paraId="7922ADCD" w14:textId="77777777" w:rsidTr="009B5E52">
        <w:tc>
          <w:tcPr>
            <w:tcW w:w="4675" w:type="dxa"/>
          </w:tcPr>
          <w:p w14:paraId="21CAA912" w14:textId="77777777" w:rsidR="009B5E52" w:rsidRPr="00B513FE" w:rsidRDefault="009B5E52" w:rsidP="009B5E52">
            <w:r w:rsidRPr="00B513FE">
              <w:t>Alternatyvūs scenarijai:</w:t>
            </w:r>
          </w:p>
        </w:tc>
        <w:tc>
          <w:tcPr>
            <w:tcW w:w="4675" w:type="dxa"/>
          </w:tcPr>
          <w:p w14:paraId="76C4DB6C" w14:textId="77777777" w:rsidR="009B5E52" w:rsidRPr="00B513FE" w:rsidRDefault="009B5E52" w:rsidP="009B5E52">
            <w:r w:rsidRPr="00B513FE">
              <w:t>-</w:t>
            </w:r>
          </w:p>
        </w:tc>
      </w:tr>
    </w:tbl>
    <w:p w14:paraId="42727D25" w14:textId="77777777" w:rsidR="009B5E52" w:rsidRPr="00B513FE" w:rsidRDefault="009B5E52" w:rsidP="009B5E52"/>
    <w:p w14:paraId="3D37CF08" w14:textId="5948D2BE" w:rsidR="009B5E52" w:rsidRPr="00B513FE" w:rsidRDefault="009B5E52" w:rsidP="009B5E52">
      <w:pPr>
        <w:pStyle w:val="Caption"/>
      </w:pPr>
      <w:bookmarkStart w:id="276" w:name="_Toc9702556"/>
      <w:bookmarkStart w:id="277" w:name="_Toc29952842"/>
      <w:r>
        <w:t>L</w:t>
      </w:r>
      <w:r w:rsidRPr="00B513FE">
        <w:t xml:space="preserve">entelė </w:t>
      </w:r>
      <w:r>
        <w:fldChar w:fldCharType="begin"/>
      </w:r>
      <w:r>
        <w:instrText xml:space="preserve"> SEQ lentelė \* ARABIC </w:instrText>
      </w:r>
      <w:r>
        <w:fldChar w:fldCharType="separate"/>
      </w:r>
      <w:r w:rsidR="00CD325D">
        <w:rPr>
          <w:noProof/>
        </w:rPr>
        <w:t>41</w:t>
      </w:r>
      <w:r>
        <w:rPr>
          <w:noProof/>
        </w:rPr>
        <w:fldChar w:fldCharType="end"/>
      </w:r>
      <w:r w:rsidRPr="00B513FE">
        <w:t xml:space="preserve"> Apmokymo pradėjimas panaudojimo atvejo aprašas</w:t>
      </w:r>
      <w:bookmarkEnd w:id="276"/>
      <w:bookmarkEnd w:id="277"/>
    </w:p>
    <w:tbl>
      <w:tblPr>
        <w:tblStyle w:val="TableGrid"/>
        <w:tblW w:w="0" w:type="auto"/>
        <w:tblLook w:val="04A0" w:firstRow="1" w:lastRow="0" w:firstColumn="1" w:lastColumn="0" w:noHBand="0" w:noVBand="1"/>
      </w:tblPr>
      <w:tblGrid>
        <w:gridCol w:w="4675"/>
        <w:gridCol w:w="4675"/>
      </w:tblGrid>
      <w:tr w:rsidR="009B5E52" w:rsidRPr="00B513FE" w14:paraId="27BFA509" w14:textId="77777777" w:rsidTr="009B5E52">
        <w:tc>
          <w:tcPr>
            <w:tcW w:w="4675" w:type="dxa"/>
          </w:tcPr>
          <w:p w14:paraId="210E3089" w14:textId="77777777" w:rsidR="009B5E52" w:rsidRPr="00B513FE" w:rsidRDefault="009B5E52" w:rsidP="009B5E52">
            <w:r w:rsidRPr="00B513FE">
              <w:t>Pavadinimas:</w:t>
            </w:r>
          </w:p>
        </w:tc>
        <w:tc>
          <w:tcPr>
            <w:tcW w:w="4675" w:type="dxa"/>
          </w:tcPr>
          <w:p w14:paraId="3868CE50" w14:textId="77777777" w:rsidR="009B5E52" w:rsidRPr="00B513FE" w:rsidRDefault="009B5E52" w:rsidP="009B5E52">
            <w:r w:rsidRPr="00B513FE">
              <w:t>15. Apmokymo pradėjimas</w:t>
            </w:r>
          </w:p>
        </w:tc>
      </w:tr>
      <w:tr w:rsidR="009B5E52" w:rsidRPr="00B513FE" w14:paraId="58182ED2" w14:textId="77777777" w:rsidTr="009B5E52">
        <w:tc>
          <w:tcPr>
            <w:tcW w:w="4675" w:type="dxa"/>
          </w:tcPr>
          <w:p w14:paraId="7E2B192A" w14:textId="77777777" w:rsidR="009B5E52" w:rsidRPr="00B513FE" w:rsidRDefault="009B5E52" w:rsidP="009B5E52">
            <w:r w:rsidRPr="00B513FE">
              <w:t>Tikslas:</w:t>
            </w:r>
          </w:p>
        </w:tc>
        <w:tc>
          <w:tcPr>
            <w:tcW w:w="4675" w:type="dxa"/>
          </w:tcPr>
          <w:p w14:paraId="56716AB9" w14:textId="77777777" w:rsidR="009B5E52" w:rsidRPr="00B513FE" w:rsidRDefault="009B5E52" w:rsidP="009B5E52">
            <w:r w:rsidRPr="00B513FE">
              <w:t>Gebėti paleisti apmokymus.</w:t>
            </w:r>
          </w:p>
        </w:tc>
      </w:tr>
      <w:tr w:rsidR="009B5E52" w:rsidRPr="00B513FE" w14:paraId="3686CA96" w14:textId="77777777" w:rsidTr="009B5E52">
        <w:tc>
          <w:tcPr>
            <w:tcW w:w="4675" w:type="dxa"/>
          </w:tcPr>
          <w:p w14:paraId="32C9128B" w14:textId="77777777" w:rsidR="009B5E52" w:rsidRPr="00B513FE" w:rsidRDefault="009B5E52" w:rsidP="009B5E52">
            <w:r w:rsidRPr="00B513FE">
              <w:t>Dalyviai:</w:t>
            </w:r>
          </w:p>
        </w:tc>
        <w:tc>
          <w:tcPr>
            <w:tcW w:w="4675" w:type="dxa"/>
          </w:tcPr>
          <w:p w14:paraId="66D939AF" w14:textId="77777777" w:rsidR="009B5E52" w:rsidRPr="00B513FE" w:rsidRDefault="009B5E52" w:rsidP="009B5E52">
            <w:r w:rsidRPr="00B513FE">
              <w:t>Administratorius</w:t>
            </w:r>
          </w:p>
        </w:tc>
      </w:tr>
      <w:tr w:rsidR="009B5E52" w:rsidRPr="00B513FE" w14:paraId="3A650BB4" w14:textId="77777777" w:rsidTr="009B5E52">
        <w:tc>
          <w:tcPr>
            <w:tcW w:w="4675" w:type="dxa"/>
          </w:tcPr>
          <w:p w14:paraId="6C16B86D" w14:textId="77777777" w:rsidR="009B5E52" w:rsidRPr="00B513FE" w:rsidRDefault="009B5E52" w:rsidP="009B5E52">
            <w:r w:rsidRPr="00B513FE">
              <w:t>Ryšiai su kitais PA:</w:t>
            </w:r>
          </w:p>
        </w:tc>
        <w:tc>
          <w:tcPr>
            <w:tcW w:w="4675" w:type="dxa"/>
          </w:tcPr>
          <w:p w14:paraId="3EAE28EE" w14:textId="77777777" w:rsidR="009B5E52" w:rsidRPr="00B513FE" w:rsidRDefault="009B5E52" w:rsidP="009B5E52">
            <w:r w:rsidRPr="00B513FE">
              <w:t>Išplečia 7 PA</w:t>
            </w:r>
          </w:p>
        </w:tc>
      </w:tr>
      <w:tr w:rsidR="009B5E52" w:rsidRPr="00B513FE" w14:paraId="10D71F7C" w14:textId="77777777" w:rsidTr="009B5E52">
        <w:tc>
          <w:tcPr>
            <w:tcW w:w="4675" w:type="dxa"/>
          </w:tcPr>
          <w:p w14:paraId="517EB8AE" w14:textId="77777777" w:rsidR="009B5E52" w:rsidRPr="00B513FE" w:rsidRDefault="009B5E52" w:rsidP="009B5E52">
            <w:r w:rsidRPr="00B513FE">
              <w:t>Nefunkciniai reikalavimai:</w:t>
            </w:r>
          </w:p>
        </w:tc>
        <w:tc>
          <w:tcPr>
            <w:tcW w:w="4675" w:type="dxa"/>
          </w:tcPr>
          <w:p w14:paraId="057FBF36" w14:textId="77777777" w:rsidR="009B5E52" w:rsidRPr="00B513FE" w:rsidRDefault="009B5E52" w:rsidP="009B5E52">
            <w:r w:rsidRPr="00B513FE">
              <w:t>-</w:t>
            </w:r>
          </w:p>
        </w:tc>
      </w:tr>
      <w:tr w:rsidR="009B5E52" w:rsidRPr="00B513FE" w14:paraId="610ACA87" w14:textId="77777777" w:rsidTr="009B5E52">
        <w:tc>
          <w:tcPr>
            <w:tcW w:w="4675" w:type="dxa"/>
          </w:tcPr>
          <w:p w14:paraId="27DF999C" w14:textId="77777777" w:rsidR="009B5E52" w:rsidRPr="00B513FE" w:rsidRDefault="009B5E52" w:rsidP="009B5E52">
            <w:r w:rsidRPr="00B513FE">
              <w:t>Prieš-sąlygos:</w:t>
            </w:r>
          </w:p>
        </w:tc>
        <w:tc>
          <w:tcPr>
            <w:tcW w:w="4675" w:type="dxa"/>
          </w:tcPr>
          <w:p w14:paraId="4814CD0A" w14:textId="77777777" w:rsidR="009B5E52" w:rsidRPr="00B513FE" w:rsidRDefault="009B5E52" w:rsidP="009B5E52">
            <w:r w:rsidRPr="00B513FE">
              <w:t>Administratorius yra prisijungęs ir apmokymo lange.</w:t>
            </w:r>
          </w:p>
        </w:tc>
      </w:tr>
      <w:tr w:rsidR="009B5E52" w:rsidRPr="00B513FE" w14:paraId="77F3AA8B" w14:textId="77777777" w:rsidTr="009B5E52">
        <w:tc>
          <w:tcPr>
            <w:tcW w:w="4675" w:type="dxa"/>
          </w:tcPr>
          <w:p w14:paraId="76088B56" w14:textId="77777777" w:rsidR="009B5E52" w:rsidRPr="00B513FE" w:rsidRDefault="009B5E52" w:rsidP="009B5E52">
            <w:r w:rsidRPr="00B513FE">
              <w:t>Sužadinimo sąlyga:</w:t>
            </w:r>
          </w:p>
        </w:tc>
        <w:tc>
          <w:tcPr>
            <w:tcW w:w="4675" w:type="dxa"/>
          </w:tcPr>
          <w:p w14:paraId="40D64A78" w14:textId="77777777" w:rsidR="009B5E52" w:rsidRPr="00B513FE" w:rsidRDefault="009B5E52" w:rsidP="009B5E52">
            <w:r w:rsidRPr="00B513FE">
              <w:t>Administratorius spaudžia apmokymo pradėjimo mygtuką.</w:t>
            </w:r>
          </w:p>
        </w:tc>
      </w:tr>
      <w:tr w:rsidR="009B5E52" w:rsidRPr="00B513FE" w14:paraId="427B65A2" w14:textId="77777777" w:rsidTr="009B5E52">
        <w:tc>
          <w:tcPr>
            <w:tcW w:w="4675" w:type="dxa"/>
          </w:tcPr>
          <w:p w14:paraId="59E2853D" w14:textId="77777777" w:rsidR="009B5E52" w:rsidRPr="00B513FE" w:rsidRDefault="009B5E52" w:rsidP="009B5E52">
            <w:r w:rsidRPr="00B513FE">
              <w:t>Po-sąlyga:</w:t>
            </w:r>
          </w:p>
        </w:tc>
        <w:tc>
          <w:tcPr>
            <w:tcW w:w="4675" w:type="dxa"/>
          </w:tcPr>
          <w:p w14:paraId="621E60FB" w14:textId="77777777" w:rsidR="009B5E52" w:rsidRPr="00B513FE" w:rsidRDefault="009B5E52" w:rsidP="009B5E52">
            <w:r w:rsidRPr="00B513FE">
              <w:t>Administratorius mato apmokymo langą su sėkmingai pradėto apmokymo žinute.</w:t>
            </w:r>
          </w:p>
        </w:tc>
      </w:tr>
      <w:tr w:rsidR="009B5E52" w:rsidRPr="00B513FE" w14:paraId="4F6CE451" w14:textId="77777777" w:rsidTr="009B5E52">
        <w:tc>
          <w:tcPr>
            <w:tcW w:w="4675" w:type="dxa"/>
          </w:tcPr>
          <w:p w14:paraId="12F6D9A3" w14:textId="77777777" w:rsidR="009B5E52" w:rsidRPr="00B513FE" w:rsidRDefault="009B5E52" w:rsidP="009B5E52">
            <w:r w:rsidRPr="00B513FE">
              <w:t>Pagrindinis scenarijus:</w:t>
            </w:r>
          </w:p>
        </w:tc>
        <w:tc>
          <w:tcPr>
            <w:tcW w:w="4675" w:type="dxa"/>
          </w:tcPr>
          <w:p w14:paraId="2307F744" w14:textId="77777777" w:rsidR="009B5E52" w:rsidRPr="00B513FE" w:rsidRDefault="009B5E52" w:rsidP="00ED3A2C">
            <w:pPr>
              <w:pStyle w:val="ListParagraph"/>
              <w:numPr>
                <w:ilvl w:val="0"/>
                <w:numId w:val="4"/>
              </w:numPr>
            </w:pPr>
            <w:r w:rsidRPr="00B513FE">
              <w:t>Administratorius yra prisijungęs ir apmokymo lange.</w:t>
            </w:r>
          </w:p>
          <w:p w14:paraId="03A5B643" w14:textId="77777777" w:rsidR="009B5E52" w:rsidRPr="00B513FE" w:rsidRDefault="009B5E52" w:rsidP="00ED3A2C">
            <w:pPr>
              <w:pStyle w:val="ListParagraph"/>
              <w:numPr>
                <w:ilvl w:val="0"/>
                <w:numId w:val="4"/>
              </w:numPr>
            </w:pPr>
            <w:r w:rsidRPr="00B513FE">
              <w:t>Administratorius spaudžia apmokymo pradėjimo mygtuką.</w:t>
            </w:r>
          </w:p>
          <w:p w14:paraId="074DD18E" w14:textId="77777777" w:rsidR="009B5E52" w:rsidRPr="00B513FE" w:rsidRDefault="009B5E52" w:rsidP="00ED3A2C">
            <w:pPr>
              <w:pStyle w:val="ListParagraph"/>
              <w:numPr>
                <w:ilvl w:val="0"/>
                <w:numId w:val="4"/>
              </w:numPr>
            </w:pPr>
            <w:r w:rsidRPr="00B513FE">
              <w:t>Administratorius peradresuojamas į apmokymų langą su sėkmingai pradėto apmokymo žinute.</w:t>
            </w:r>
          </w:p>
        </w:tc>
      </w:tr>
      <w:tr w:rsidR="009B5E52" w:rsidRPr="00B513FE" w14:paraId="58E299C6" w14:textId="77777777" w:rsidTr="009B5E52">
        <w:tc>
          <w:tcPr>
            <w:tcW w:w="4675" w:type="dxa"/>
          </w:tcPr>
          <w:p w14:paraId="1F7FC5F4" w14:textId="77777777" w:rsidR="009B5E52" w:rsidRPr="00B513FE" w:rsidRDefault="009B5E52" w:rsidP="009B5E52">
            <w:r w:rsidRPr="00B513FE">
              <w:t>Alternatyvūs scenarijai:</w:t>
            </w:r>
          </w:p>
        </w:tc>
        <w:tc>
          <w:tcPr>
            <w:tcW w:w="4675" w:type="dxa"/>
          </w:tcPr>
          <w:p w14:paraId="03D9E2E8" w14:textId="77777777" w:rsidR="009B5E52" w:rsidRPr="00B513FE" w:rsidRDefault="009B5E52" w:rsidP="009B5E52">
            <w:r w:rsidRPr="00B513FE">
              <w:t>-</w:t>
            </w:r>
          </w:p>
        </w:tc>
      </w:tr>
    </w:tbl>
    <w:p w14:paraId="08322350" w14:textId="77777777" w:rsidR="009B5E52" w:rsidRPr="00B513FE" w:rsidRDefault="009B5E52" w:rsidP="009B5E52"/>
    <w:p w14:paraId="06817A80" w14:textId="2E87F255" w:rsidR="009B5E52" w:rsidRPr="00B513FE" w:rsidRDefault="009B5E52" w:rsidP="009B5E52">
      <w:pPr>
        <w:pStyle w:val="Caption"/>
      </w:pPr>
      <w:bookmarkStart w:id="278" w:name="_Toc9702557"/>
      <w:bookmarkStart w:id="279" w:name="_Toc29952843"/>
      <w:r>
        <w:t>L</w:t>
      </w:r>
      <w:r w:rsidRPr="00B513FE">
        <w:t xml:space="preserve">entelė </w:t>
      </w:r>
      <w:r>
        <w:fldChar w:fldCharType="begin"/>
      </w:r>
      <w:r>
        <w:instrText xml:space="preserve"> SEQ lentelė \* ARABIC </w:instrText>
      </w:r>
      <w:r>
        <w:fldChar w:fldCharType="separate"/>
      </w:r>
      <w:r w:rsidR="00CD325D">
        <w:rPr>
          <w:noProof/>
        </w:rPr>
        <w:t>42</w:t>
      </w:r>
      <w:r>
        <w:rPr>
          <w:noProof/>
        </w:rPr>
        <w:fldChar w:fldCharType="end"/>
      </w:r>
      <w:r w:rsidRPr="00B513FE">
        <w:t xml:space="preserve"> Suplanuotų analizių paleidimas panaudojimo atvejo aprašas</w:t>
      </w:r>
      <w:bookmarkEnd w:id="278"/>
      <w:bookmarkEnd w:id="279"/>
    </w:p>
    <w:tbl>
      <w:tblPr>
        <w:tblStyle w:val="TableGrid"/>
        <w:tblW w:w="0" w:type="auto"/>
        <w:tblLook w:val="04A0" w:firstRow="1" w:lastRow="0" w:firstColumn="1" w:lastColumn="0" w:noHBand="0" w:noVBand="1"/>
      </w:tblPr>
      <w:tblGrid>
        <w:gridCol w:w="4675"/>
        <w:gridCol w:w="4675"/>
      </w:tblGrid>
      <w:tr w:rsidR="009B5E52" w:rsidRPr="00B513FE" w14:paraId="20C15499" w14:textId="77777777" w:rsidTr="009B5E52">
        <w:tc>
          <w:tcPr>
            <w:tcW w:w="4675" w:type="dxa"/>
          </w:tcPr>
          <w:p w14:paraId="30452A16" w14:textId="77777777" w:rsidR="009B5E52" w:rsidRPr="00B513FE" w:rsidRDefault="009B5E52" w:rsidP="009B5E52">
            <w:r w:rsidRPr="00B513FE">
              <w:lastRenderedPageBreak/>
              <w:t>Pavadinimas:</w:t>
            </w:r>
          </w:p>
        </w:tc>
        <w:tc>
          <w:tcPr>
            <w:tcW w:w="4675" w:type="dxa"/>
          </w:tcPr>
          <w:p w14:paraId="686C6090" w14:textId="77777777" w:rsidR="009B5E52" w:rsidRPr="00B513FE" w:rsidRDefault="009B5E52" w:rsidP="009B5E52">
            <w:r w:rsidRPr="00B513FE">
              <w:t>16. Suplanuotų analizių paleidimas</w:t>
            </w:r>
          </w:p>
        </w:tc>
      </w:tr>
      <w:tr w:rsidR="009B5E52" w:rsidRPr="00B513FE" w14:paraId="58CA2BCC" w14:textId="77777777" w:rsidTr="009B5E52">
        <w:tc>
          <w:tcPr>
            <w:tcW w:w="4675" w:type="dxa"/>
          </w:tcPr>
          <w:p w14:paraId="33D734B8" w14:textId="77777777" w:rsidR="009B5E52" w:rsidRPr="00B513FE" w:rsidRDefault="009B5E52" w:rsidP="009B5E52">
            <w:r w:rsidRPr="00B513FE">
              <w:t>Tikslas:</w:t>
            </w:r>
          </w:p>
        </w:tc>
        <w:tc>
          <w:tcPr>
            <w:tcW w:w="4675" w:type="dxa"/>
          </w:tcPr>
          <w:p w14:paraId="620E4717" w14:textId="77777777" w:rsidR="009B5E52" w:rsidRPr="00B513FE" w:rsidRDefault="009B5E52" w:rsidP="009B5E52">
            <w:r w:rsidRPr="00B513FE">
              <w:t>Gebėti rankiniu būdu paleisti suplanuotas analizes</w:t>
            </w:r>
          </w:p>
        </w:tc>
      </w:tr>
      <w:tr w:rsidR="009B5E52" w:rsidRPr="00B513FE" w14:paraId="756EE756" w14:textId="77777777" w:rsidTr="009B5E52">
        <w:tc>
          <w:tcPr>
            <w:tcW w:w="4675" w:type="dxa"/>
          </w:tcPr>
          <w:p w14:paraId="5EFF2745" w14:textId="77777777" w:rsidR="009B5E52" w:rsidRPr="00B513FE" w:rsidRDefault="009B5E52" w:rsidP="009B5E52">
            <w:r w:rsidRPr="00B513FE">
              <w:t>Dalyviai:</w:t>
            </w:r>
          </w:p>
        </w:tc>
        <w:tc>
          <w:tcPr>
            <w:tcW w:w="4675" w:type="dxa"/>
          </w:tcPr>
          <w:p w14:paraId="7D926D10" w14:textId="77777777" w:rsidR="009B5E52" w:rsidRPr="00B513FE" w:rsidRDefault="009B5E52" w:rsidP="009B5E52">
            <w:r w:rsidRPr="00B513FE">
              <w:t>Administratorius</w:t>
            </w:r>
          </w:p>
        </w:tc>
      </w:tr>
      <w:tr w:rsidR="009B5E52" w:rsidRPr="00B513FE" w14:paraId="14F5A05E" w14:textId="77777777" w:rsidTr="009B5E52">
        <w:tc>
          <w:tcPr>
            <w:tcW w:w="4675" w:type="dxa"/>
          </w:tcPr>
          <w:p w14:paraId="3AADB711" w14:textId="77777777" w:rsidR="009B5E52" w:rsidRPr="00B513FE" w:rsidRDefault="009B5E52" w:rsidP="009B5E52">
            <w:r w:rsidRPr="00B513FE">
              <w:t>Ryšiai su kitais PA:</w:t>
            </w:r>
          </w:p>
        </w:tc>
        <w:tc>
          <w:tcPr>
            <w:tcW w:w="4675" w:type="dxa"/>
          </w:tcPr>
          <w:p w14:paraId="3554E583" w14:textId="77777777" w:rsidR="009B5E52" w:rsidRPr="00B513FE" w:rsidRDefault="009B5E52" w:rsidP="009B5E52">
            <w:r w:rsidRPr="00B513FE">
              <w:t>Išplečia 7 PA</w:t>
            </w:r>
          </w:p>
        </w:tc>
      </w:tr>
      <w:tr w:rsidR="009B5E52" w:rsidRPr="00B513FE" w14:paraId="615B191A" w14:textId="77777777" w:rsidTr="009B5E52">
        <w:tc>
          <w:tcPr>
            <w:tcW w:w="4675" w:type="dxa"/>
          </w:tcPr>
          <w:p w14:paraId="2E15FE75" w14:textId="77777777" w:rsidR="009B5E52" w:rsidRPr="00B513FE" w:rsidRDefault="009B5E52" w:rsidP="009B5E52">
            <w:r w:rsidRPr="00B513FE">
              <w:t>Nefunkciniai reikalavimai:</w:t>
            </w:r>
          </w:p>
        </w:tc>
        <w:tc>
          <w:tcPr>
            <w:tcW w:w="4675" w:type="dxa"/>
          </w:tcPr>
          <w:p w14:paraId="1CCF8CD9" w14:textId="77777777" w:rsidR="009B5E52" w:rsidRPr="00B513FE" w:rsidRDefault="009B5E52" w:rsidP="009B5E52">
            <w:r w:rsidRPr="00B513FE">
              <w:t>-</w:t>
            </w:r>
          </w:p>
        </w:tc>
      </w:tr>
      <w:tr w:rsidR="009B5E52" w:rsidRPr="00B513FE" w14:paraId="29036632" w14:textId="77777777" w:rsidTr="009B5E52">
        <w:tc>
          <w:tcPr>
            <w:tcW w:w="4675" w:type="dxa"/>
          </w:tcPr>
          <w:p w14:paraId="7EDEE417" w14:textId="77777777" w:rsidR="009B5E52" w:rsidRPr="00B513FE" w:rsidRDefault="009B5E52" w:rsidP="009B5E52">
            <w:r w:rsidRPr="00B513FE">
              <w:t>Prieš-sąlygos:</w:t>
            </w:r>
          </w:p>
        </w:tc>
        <w:tc>
          <w:tcPr>
            <w:tcW w:w="4675" w:type="dxa"/>
          </w:tcPr>
          <w:p w14:paraId="47E14AE7" w14:textId="77777777" w:rsidR="009B5E52" w:rsidRPr="00B513FE" w:rsidRDefault="009B5E52" w:rsidP="009B5E52">
            <w:r w:rsidRPr="00B513FE">
              <w:t>Administratorius yra prisijungęs ir apmokymo lange.</w:t>
            </w:r>
          </w:p>
        </w:tc>
      </w:tr>
      <w:tr w:rsidR="009B5E52" w:rsidRPr="00B513FE" w14:paraId="77BF8E0C" w14:textId="77777777" w:rsidTr="009B5E52">
        <w:tc>
          <w:tcPr>
            <w:tcW w:w="4675" w:type="dxa"/>
          </w:tcPr>
          <w:p w14:paraId="027463AF" w14:textId="77777777" w:rsidR="009B5E52" w:rsidRPr="00B513FE" w:rsidRDefault="009B5E52" w:rsidP="009B5E52">
            <w:r w:rsidRPr="00B513FE">
              <w:t>Sužadinimo sąlyga:</w:t>
            </w:r>
          </w:p>
        </w:tc>
        <w:tc>
          <w:tcPr>
            <w:tcW w:w="4675" w:type="dxa"/>
          </w:tcPr>
          <w:p w14:paraId="4620EA0B" w14:textId="77777777" w:rsidR="009B5E52" w:rsidRPr="00B513FE" w:rsidRDefault="009B5E52" w:rsidP="009B5E52">
            <w:r w:rsidRPr="00B513FE">
              <w:t>Administratorius spaudžia analizių paleidimo mygtuką.</w:t>
            </w:r>
          </w:p>
        </w:tc>
      </w:tr>
      <w:tr w:rsidR="009B5E52" w:rsidRPr="00B513FE" w14:paraId="2DC40244" w14:textId="77777777" w:rsidTr="009B5E52">
        <w:tc>
          <w:tcPr>
            <w:tcW w:w="4675" w:type="dxa"/>
          </w:tcPr>
          <w:p w14:paraId="0AB96257" w14:textId="77777777" w:rsidR="009B5E52" w:rsidRPr="00B513FE" w:rsidRDefault="009B5E52" w:rsidP="009B5E52">
            <w:r w:rsidRPr="00B513FE">
              <w:t>Po-sąlyga:</w:t>
            </w:r>
          </w:p>
        </w:tc>
        <w:tc>
          <w:tcPr>
            <w:tcW w:w="4675" w:type="dxa"/>
          </w:tcPr>
          <w:p w14:paraId="04FE6060" w14:textId="77777777" w:rsidR="009B5E52" w:rsidRPr="00B513FE" w:rsidRDefault="009B5E52" w:rsidP="009B5E52">
            <w:r w:rsidRPr="00B513FE">
              <w:t>Administratorius mato apmokymo su žinute jog buvo sėkmingai paleistos analizės langą.</w:t>
            </w:r>
          </w:p>
        </w:tc>
      </w:tr>
      <w:tr w:rsidR="009B5E52" w:rsidRPr="00B513FE" w14:paraId="67638C51" w14:textId="77777777" w:rsidTr="009B5E52">
        <w:tc>
          <w:tcPr>
            <w:tcW w:w="4675" w:type="dxa"/>
          </w:tcPr>
          <w:p w14:paraId="5397B7CE" w14:textId="77777777" w:rsidR="009B5E52" w:rsidRPr="00B513FE" w:rsidRDefault="009B5E52" w:rsidP="009B5E52">
            <w:r w:rsidRPr="00B513FE">
              <w:t>Pagrindinis scenarijus:</w:t>
            </w:r>
          </w:p>
        </w:tc>
        <w:tc>
          <w:tcPr>
            <w:tcW w:w="4675" w:type="dxa"/>
          </w:tcPr>
          <w:p w14:paraId="7E733026" w14:textId="77777777" w:rsidR="009B5E52" w:rsidRPr="00B513FE" w:rsidRDefault="009B5E52" w:rsidP="00ED3A2C">
            <w:pPr>
              <w:pStyle w:val="ListParagraph"/>
              <w:numPr>
                <w:ilvl w:val="0"/>
                <w:numId w:val="4"/>
              </w:numPr>
            </w:pPr>
            <w:r w:rsidRPr="00B513FE">
              <w:t>Administratorius yra prisijungęs ir apmokymo lange.</w:t>
            </w:r>
          </w:p>
          <w:p w14:paraId="240B2B9A" w14:textId="77777777" w:rsidR="009B5E52" w:rsidRPr="00B513FE" w:rsidRDefault="009B5E52" w:rsidP="00ED3A2C">
            <w:pPr>
              <w:pStyle w:val="ListParagraph"/>
              <w:numPr>
                <w:ilvl w:val="0"/>
                <w:numId w:val="4"/>
              </w:numPr>
            </w:pPr>
            <w:r w:rsidRPr="00B513FE">
              <w:t>Administratorius spaudžia analizių pradėjimo mygtuką.</w:t>
            </w:r>
          </w:p>
          <w:p w14:paraId="5B9467EB" w14:textId="77777777" w:rsidR="009B5E52" w:rsidRPr="00B513FE" w:rsidRDefault="009B5E52" w:rsidP="00ED3A2C">
            <w:pPr>
              <w:pStyle w:val="ListParagraph"/>
              <w:numPr>
                <w:ilvl w:val="0"/>
                <w:numId w:val="4"/>
              </w:numPr>
            </w:pPr>
            <w:r w:rsidRPr="00B513FE">
              <w:t>Administratorius peradresuojamas į apmokymų langą su sėkmingai pradėtų analizių žinute.</w:t>
            </w:r>
          </w:p>
        </w:tc>
      </w:tr>
      <w:tr w:rsidR="009B5E52" w:rsidRPr="00B513FE" w14:paraId="41C23440" w14:textId="77777777" w:rsidTr="009B5E52">
        <w:tc>
          <w:tcPr>
            <w:tcW w:w="4675" w:type="dxa"/>
          </w:tcPr>
          <w:p w14:paraId="710AF97B" w14:textId="77777777" w:rsidR="009B5E52" w:rsidRPr="00B513FE" w:rsidRDefault="009B5E52" w:rsidP="009B5E52">
            <w:r w:rsidRPr="00B513FE">
              <w:t>Alternatyvūs scenarijai:</w:t>
            </w:r>
          </w:p>
        </w:tc>
        <w:tc>
          <w:tcPr>
            <w:tcW w:w="4675" w:type="dxa"/>
          </w:tcPr>
          <w:p w14:paraId="4D11DFC4" w14:textId="77777777" w:rsidR="009B5E52" w:rsidRPr="00B513FE" w:rsidRDefault="009B5E52" w:rsidP="009B5E52">
            <w:r w:rsidRPr="00B513FE">
              <w:t>-</w:t>
            </w:r>
          </w:p>
        </w:tc>
      </w:tr>
    </w:tbl>
    <w:p w14:paraId="525B511E" w14:textId="77777777" w:rsidR="009B5E52" w:rsidRPr="00B513FE" w:rsidRDefault="009B5E52" w:rsidP="009B5E52"/>
    <w:p w14:paraId="1443CBE2" w14:textId="77777777" w:rsidR="009B5E52" w:rsidRPr="00B513FE" w:rsidRDefault="009B5E52" w:rsidP="009B5E52">
      <w:pPr>
        <w:pStyle w:val="Heading2"/>
      </w:pPr>
      <w:bookmarkStart w:id="280" w:name="_ajr9nkd0upmm" w:colFirst="0" w:colLast="0"/>
      <w:bookmarkStart w:id="281" w:name="_Toc9702452"/>
      <w:bookmarkStart w:id="282" w:name="_Toc29952584"/>
      <w:bookmarkEnd w:id="280"/>
      <w:r w:rsidRPr="00B513FE">
        <w:t>Papildomi funkciniai reikalavimai</w:t>
      </w:r>
      <w:bookmarkEnd w:id="281"/>
      <w:bookmarkEnd w:id="282"/>
    </w:p>
    <w:p w14:paraId="07F16ABB" w14:textId="77777777" w:rsidR="009B5E52" w:rsidRPr="00B513FE" w:rsidRDefault="009B5E52" w:rsidP="009B5E52">
      <w:pPr>
        <w:pStyle w:val="Heading3"/>
      </w:pPr>
      <w:bookmarkStart w:id="283" w:name="_k2j2eotqaay1" w:colFirst="0" w:colLast="0"/>
      <w:bookmarkStart w:id="284" w:name="_Toc9702453"/>
      <w:bookmarkStart w:id="285" w:name="_Toc29952585"/>
      <w:bookmarkEnd w:id="283"/>
      <w:r w:rsidRPr="00B513FE">
        <w:t>Funkciniai reikalavimai</w:t>
      </w:r>
      <w:bookmarkEnd w:id="284"/>
      <w:bookmarkEnd w:id="285"/>
    </w:p>
    <w:p w14:paraId="5398424D" w14:textId="3D919100" w:rsidR="009B5E52" w:rsidRPr="00B513FE" w:rsidRDefault="009B5E52" w:rsidP="009B5E52">
      <w:pPr>
        <w:pStyle w:val="Caption"/>
      </w:pPr>
      <w:bookmarkStart w:id="286" w:name="_Toc9702558"/>
      <w:bookmarkStart w:id="287" w:name="_Toc29952844"/>
      <w:r>
        <w:t>L</w:t>
      </w:r>
      <w:r w:rsidRPr="00B513FE">
        <w:t xml:space="preserve">entelė </w:t>
      </w:r>
      <w:r>
        <w:fldChar w:fldCharType="begin"/>
      </w:r>
      <w:r>
        <w:instrText xml:space="preserve"> SEQ lentelė \* ARABIC </w:instrText>
      </w:r>
      <w:r>
        <w:fldChar w:fldCharType="separate"/>
      </w:r>
      <w:r w:rsidR="00CD325D">
        <w:rPr>
          <w:noProof/>
        </w:rPr>
        <w:t>43</w:t>
      </w:r>
      <w:r>
        <w:rPr>
          <w:noProof/>
        </w:rPr>
        <w:fldChar w:fldCharType="end"/>
      </w:r>
      <w:r w:rsidRPr="00B513FE">
        <w:t xml:space="preserve"> Prisijungimas PA papildomi funkciniai reikalavimai</w:t>
      </w:r>
      <w:bookmarkEnd w:id="286"/>
      <w:bookmarkEnd w:id="287"/>
    </w:p>
    <w:tbl>
      <w:tblPr>
        <w:tblStyle w:val="TableGrid"/>
        <w:tblW w:w="0" w:type="auto"/>
        <w:tblLook w:val="04A0" w:firstRow="1" w:lastRow="0" w:firstColumn="1" w:lastColumn="0" w:noHBand="0" w:noVBand="1"/>
      </w:tblPr>
      <w:tblGrid>
        <w:gridCol w:w="3325"/>
        <w:gridCol w:w="6025"/>
      </w:tblGrid>
      <w:tr w:rsidR="009B5E52" w:rsidRPr="00B513FE" w14:paraId="79883F4D" w14:textId="77777777" w:rsidTr="009B5E52">
        <w:tc>
          <w:tcPr>
            <w:tcW w:w="3325" w:type="dxa"/>
          </w:tcPr>
          <w:p w14:paraId="133470EC" w14:textId="77777777" w:rsidR="009B5E52" w:rsidRPr="00B513FE" w:rsidRDefault="009B5E52" w:rsidP="009B5E52">
            <w:r w:rsidRPr="00B513FE">
              <w:t>PA pavadinimas</w:t>
            </w:r>
          </w:p>
        </w:tc>
        <w:tc>
          <w:tcPr>
            <w:tcW w:w="6025" w:type="dxa"/>
          </w:tcPr>
          <w:p w14:paraId="5DDCC541" w14:textId="77777777" w:rsidR="009B5E52" w:rsidRPr="00B513FE" w:rsidRDefault="009B5E52" w:rsidP="009B5E52">
            <w:r w:rsidRPr="00B513FE">
              <w:t>1. Prisijungimas</w:t>
            </w:r>
          </w:p>
        </w:tc>
      </w:tr>
      <w:tr w:rsidR="009B5E52" w:rsidRPr="00B513FE" w14:paraId="4AFB13A8" w14:textId="77777777" w:rsidTr="009B5E52">
        <w:tc>
          <w:tcPr>
            <w:tcW w:w="3325" w:type="dxa"/>
          </w:tcPr>
          <w:p w14:paraId="7AF1745D" w14:textId="77777777" w:rsidR="009B5E52" w:rsidRPr="00B513FE" w:rsidRDefault="009B5E52" w:rsidP="009B5E52">
            <w:r w:rsidRPr="00B513FE">
              <w:t>Tenkinimo kriterijus</w:t>
            </w:r>
          </w:p>
        </w:tc>
        <w:tc>
          <w:tcPr>
            <w:tcW w:w="6025" w:type="dxa"/>
          </w:tcPr>
          <w:p w14:paraId="1C0A1CAF" w14:textId="77777777" w:rsidR="009B5E52" w:rsidRPr="00B513FE" w:rsidRDefault="009B5E52" w:rsidP="009B5E52">
            <w:r w:rsidRPr="00B513FE">
              <w:t>Vartotojas turi funkcionalią prisijungimo formą, į kurią gali prisijungti su savo duomenimis</w:t>
            </w:r>
          </w:p>
        </w:tc>
      </w:tr>
    </w:tbl>
    <w:p w14:paraId="1D2DE2B5" w14:textId="77777777" w:rsidR="009B5E52" w:rsidRPr="00B513FE" w:rsidRDefault="009B5E52" w:rsidP="009B5E52"/>
    <w:p w14:paraId="045F08F5" w14:textId="668ADC49" w:rsidR="009B5E52" w:rsidRPr="00B513FE" w:rsidRDefault="009B5E52" w:rsidP="009B5E52">
      <w:pPr>
        <w:pStyle w:val="Caption"/>
      </w:pPr>
      <w:bookmarkStart w:id="288" w:name="_Toc9702559"/>
      <w:bookmarkStart w:id="289" w:name="_Toc29952845"/>
      <w:r>
        <w:t>L</w:t>
      </w:r>
      <w:r w:rsidRPr="00B513FE">
        <w:t xml:space="preserve">entelė </w:t>
      </w:r>
      <w:r>
        <w:fldChar w:fldCharType="begin"/>
      </w:r>
      <w:r>
        <w:instrText xml:space="preserve"> SEQ lentelė \* ARABIC </w:instrText>
      </w:r>
      <w:r>
        <w:fldChar w:fldCharType="separate"/>
      </w:r>
      <w:r w:rsidR="00CD325D">
        <w:rPr>
          <w:noProof/>
        </w:rPr>
        <w:t>44</w:t>
      </w:r>
      <w:r>
        <w:rPr>
          <w:noProof/>
        </w:rPr>
        <w:fldChar w:fldCharType="end"/>
      </w:r>
      <w:r w:rsidRPr="00B513FE">
        <w:t xml:space="preserve"> Registracija PA papildomi funkciniai reikalavimai</w:t>
      </w:r>
      <w:bookmarkEnd w:id="288"/>
      <w:bookmarkEnd w:id="289"/>
    </w:p>
    <w:tbl>
      <w:tblPr>
        <w:tblStyle w:val="TableGrid"/>
        <w:tblW w:w="0" w:type="auto"/>
        <w:tblLook w:val="04A0" w:firstRow="1" w:lastRow="0" w:firstColumn="1" w:lastColumn="0" w:noHBand="0" w:noVBand="1"/>
      </w:tblPr>
      <w:tblGrid>
        <w:gridCol w:w="3325"/>
        <w:gridCol w:w="6025"/>
      </w:tblGrid>
      <w:tr w:rsidR="009B5E52" w:rsidRPr="00B513FE" w14:paraId="254AE0C7" w14:textId="77777777" w:rsidTr="009B5E52">
        <w:tc>
          <w:tcPr>
            <w:tcW w:w="3325" w:type="dxa"/>
          </w:tcPr>
          <w:p w14:paraId="4CE75241" w14:textId="77777777" w:rsidR="009B5E52" w:rsidRPr="00B513FE" w:rsidRDefault="009B5E52" w:rsidP="009B5E52">
            <w:r w:rsidRPr="00B513FE">
              <w:t>PA pavadinimas</w:t>
            </w:r>
          </w:p>
        </w:tc>
        <w:tc>
          <w:tcPr>
            <w:tcW w:w="6025" w:type="dxa"/>
          </w:tcPr>
          <w:p w14:paraId="614B6ABE" w14:textId="77777777" w:rsidR="009B5E52" w:rsidRPr="00B513FE" w:rsidRDefault="009B5E52" w:rsidP="009B5E52">
            <w:r w:rsidRPr="00B513FE">
              <w:t>2. Registracija</w:t>
            </w:r>
          </w:p>
        </w:tc>
      </w:tr>
      <w:tr w:rsidR="009B5E52" w:rsidRPr="00B513FE" w14:paraId="617CDC28" w14:textId="77777777" w:rsidTr="009B5E52">
        <w:tc>
          <w:tcPr>
            <w:tcW w:w="3325" w:type="dxa"/>
          </w:tcPr>
          <w:p w14:paraId="449DFF65" w14:textId="77777777" w:rsidR="009B5E52" w:rsidRPr="00B513FE" w:rsidRDefault="009B5E52" w:rsidP="009B5E52">
            <w:r w:rsidRPr="00B513FE">
              <w:t>Tenkinimo kriterijus</w:t>
            </w:r>
          </w:p>
        </w:tc>
        <w:tc>
          <w:tcPr>
            <w:tcW w:w="6025" w:type="dxa"/>
          </w:tcPr>
          <w:p w14:paraId="7C5B9C01" w14:textId="77777777" w:rsidR="009B5E52" w:rsidRPr="00B513FE" w:rsidRDefault="009B5E52" w:rsidP="009B5E52">
            <w:r w:rsidRPr="00B513FE">
              <w:t>Vartotojas turi funkcionalią registracijos formą, su kurios pagalba gali susikurti savo sąskaitą, kad turėtu galimybę prisijungti naudodamasis turimais duomenimis</w:t>
            </w:r>
          </w:p>
        </w:tc>
      </w:tr>
    </w:tbl>
    <w:p w14:paraId="0E16C5DF" w14:textId="77777777" w:rsidR="009B5E52" w:rsidRPr="00B513FE" w:rsidRDefault="009B5E52" w:rsidP="009B5E52"/>
    <w:p w14:paraId="1AB1BF9A" w14:textId="78050FE2" w:rsidR="009B5E52" w:rsidRPr="00B513FE" w:rsidRDefault="009B5E52" w:rsidP="009B5E52">
      <w:pPr>
        <w:pStyle w:val="Caption"/>
      </w:pPr>
      <w:bookmarkStart w:id="290" w:name="_Toc9702560"/>
      <w:bookmarkStart w:id="291" w:name="_Toc29952846"/>
      <w:r>
        <w:t>L</w:t>
      </w:r>
      <w:r w:rsidRPr="00B513FE">
        <w:t xml:space="preserve">entelė </w:t>
      </w:r>
      <w:r>
        <w:fldChar w:fldCharType="begin"/>
      </w:r>
      <w:r>
        <w:instrText xml:space="preserve"> SEQ lentelė \* ARABIC </w:instrText>
      </w:r>
      <w:r>
        <w:fldChar w:fldCharType="separate"/>
      </w:r>
      <w:r w:rsidR="00CD325D">
        <w:rPr>
          <w:noProof/>
        </w:rPr>
        <w:t>45</w:t>
      </w:r>
      <w:r>
        <w:rPr>
          <w:noProof/>
        </w:rPr>
        <w:fldChar w:fldCharType="end"/>
      </w:r>
      <w:r w:rsidRPr="00B513FE">
        <w:t xml:space="preserve"> Atsijungimas PA papildomi funkciniai reikalavimai</w:t>
      </w:r>
      <w:bookmarkEnd w:id="290"/>
      <w:bookmarkEnd w:id="291"/>
    </w:p>
    <w:tbl>
      <w:tblPr>
        <w:tblStyle w:val="TableGrid"/>
        <w:tblW w:w="0" w:type="auto"/>
        <w:tblLook w:val="04A0" w:firstRow="1" w:lastRow="0" w:firstColumn="1" w:lastColumn="0" w:noHBand="0" w:noVBand="1"/>
      </w:tblPr>
      <w:tblGrid>
        <w:gridCol w:w="3325"/>
        <w:gridCol w:w="6025"/>
      </w:tblGrid>
      <w:tr w:rsidR="009B5E52" w:rsidRPr="00B513FE" w14:paraId="71DDACA2" w14:textId="77777777" w:rsidTr="009B5E52">
        <w:tc>
          <w:tcPr>
            <w:tcW w:w="3325" w:type="dxa"/>
          </w:tcPr>
          <w:p w14:paraId="30102447" w14:textId="77777777" w:rsidR="009B5E52" w:rsidRPr="00B513FE" w:rsidRDefault="009B5E52" w:rsidP="009B5E52">
            <w:r w:rsidRPr="00B513FE">
              <w:t>PA pavadinimas</w:t>
            </w:r>
          </w:p>
        </w:tc>
        <w:tc>
          <w:tcPr>
            <w:tcW w:w="6025" w:type="dxa"/>
          </w:tcPr>
          <w:p w14:paraId="764C8D82" w14:textId="77777777" w:rsidR="009B5E52" w:rsidRPr="00B513FE" w:rsidRDefault="009B5E52" w:rsidP="009B5E52">
            <w:r w:rsidRPr="00B513FE">
              <w:t>3. Atsijungimas</w:t>
            </w:r>
          </w:p>
        </w:tc>
      </w:tr>
      <w:tr w:rsidR="009B5E52" w:rsidRPr="00B513FE" w14:paraId="3A6A666C" w14:textId="77777777" w:rsidTr="009B5E52">
        <w:tc>
          <w:tcPr>
            <w:tcW w:w="3325" w:type="dxa"/>
          </w:tcPr>
          <w:p w14:paraId="6034BF28" w14:textId="77777777" w:rsidR="009B5E52" w:rsidRPr="00B513FE" w:rsidRDefault="009B5E52" w:rsidP="009B5E52">
            <w:r w:rsidRPr="00B513FE">
              <w:t>Tenkinimo kriterijus</w:t>
            </w:r>
          </w:p>
        </w:tc>
        <w:tc>
          <w:tcPr>
            <w:tcW w:w="6025" w:type="dxa"/>
          </w:tcPr>
          <w:p w14:paraId="6296488E" w14:textId="77777777" w:rsidR="009B5E52" w:rsidRPr="00B513FE" w:rsidRDefault="009B5E52" w:rsidP="009B5E52">
            <w:r w:rsidRPr="00B513FE">
              <w:t>Egzistuoja atsijungimo mygtukas, kurį paspaudus vartotojas išregistruojamas iš sesijos.</w:t>
            </w:r>
          </w:p>
        </w:tc>
      </w:tr>
    </w:tbl>
    <w:p w14:paraId="1EE81A39" w14:textId="77777777" w:rsidR="009B5E52" w:rsidRPr="00B513FE" w:rsidRDefault="009B5E52" w:rsidP="009B5E52"/>
    <w:p w14:paraId="4942C024" w14:textId="29A8FBAA" w:rsidR="009B5E52" w:rsidRPr="00B513FE" w:rsidRDefault="009B5E52" w:rsidP="009B5E52">
      <w:pPr>
        <w:pStyle w:val="Caption"/>
      </w:pPr>
      <w:bookmarkStart w:id="292" w:name="_Toc9702561"/>
      <w:bookmarkStart w:id="293" w:name="_Toc29952847"/>
      <w:r>
        <w:t>L</w:t>
      </w:r>
      <w:r w:rsidRPr="00B513FE">
        <w:t xml:space="preserve">entelė </w:t>
      </w:r>
      <w:r>
        <w:fldChar w:fldCharType="begin"/>
      </w:r>
      <w:r>
        <w:instrText xml:space="preserve"> SEQ lentelė \* ARABIC </w:instrText>
      </w:r>
      <w:r>
        <w:fldChar w:fldCharType="separate"/>
      </w:r>
      <w:r w:rsidR="00CD325D">
        <w:rPr>
          <w:noProof/>
        </w:rPr>
        <w:t>46</w:t>
      </w:r>
      <w:r>
        <w:rPr>
          <w:noProof/>
        </w:rPr>
        <w:fldChar w:fldCharType="end"/>
      </w:r>
      <w:r w:rsidRPr="00B513FE">
        <w:t xml:space="preserve"> Analizė PA papildomi funkciniai reikalavimai</w:t>
      </w:r>
      <w:bookmarkEnd w:id="292"/>
      <w:bookmarkEnd w:id="293"/>
    </w:p>
    <w:tbl>
      <w:tblPr>
        <w:tblStyle w:val="TableGrid"/>
        <w:tblW w:w="0" w:type="auto"/>
        <w:tblLook w:val="04A0" w:firstRow="1" w:lastRow="0" w:firstColumn="1" w:lastColumn="0" w:noHBand="0" w:noVBand="1"/>
      </w:tblPr>
      <w:tblGrid>
        <w:gridCol w:w="3325"/>
        <w:gridCol w:w="6025"/>
      </w:tblGrid>
      <w:tr w:rsidR="009B5E52" w:rsidRPr="00B513FE" w14:paraId="075B1FB6" w14:textId="77777777" w:rsidTr="009B5E52">
        <w:tc>
          <w:tcPr>
            <w:tcW w:w="3325" w:type="dxa"/>
          </w:tcPr>
          <w:p w14:paraId="20D21134" w14:textId="77777777" w:rsidR="009B5E52" w:rsidRPr="00B513FE" w:rsidRDefault="009B5E52" w:rsidP="009B5E52">
            <w:r w:rsidRPr="00B513FE">
              <w:t>PA pavadinimas</w:t>
            </w:r>
          </w:p>
        </w:tc>
        <w:tc>
          <w:tcPr>
            <w:tcW w:w="6025" w:type="dxa"/>
          </w:tcPr>
          <w:p w14:paraId="35EAAF7D" w14:textId="77777777" w:rsidR="009B5E52" w:rsidRPr="00B513FE" w:rsidRDefault="009B5E52" w:rsidP="009B5E52">
            <w:r w:rsidRPr="00B513FE">
              <w:t>4. Analizė</w:t>
            </w:r>
          </w:p>
        </w:tc>
      </w:tr>
      <w:tr w:rsidR="009B5E52" w:rsidRPr="00B513FE" w14:paraId="672B4DBC" w14:textId="77777777" w:rsidTr="009B5E52">
        <w:tc>
          <w:tcPr>
            <w:tcW w:w="3325" w:type="dxa"/>
          </w:tcPr>
          <w:p w14:paraId="4DDC3FAA" w14:textId="77777777" w:rsidR="009B5E52" w:rsidRPr="00B513FE" w:rsidRDefault="009B5E52" w:rsidP="009B5E52">
            <w:r w:rsidRPr="00B513FE">
              <w:lastRenderedPageBreak/>
              <w:t>Tenkinimo kriterijus</w:t>
            </w:r>
          </w:p>
        </w:tc>
        <w:tc>
          <w:tcPr>
            <w:tcW w:w="6025" w:type="dxa"/>
          </w:tcPr>
          <w:p w14:paraId="15833F97" w14:textId="77777777" w:rsidR="009B5E52" w:rsidRPr="00B513FE" w:rsidRDefault="009B5E52" w:rsidP="009B5E52">
            <w:r w:rsidRPr="00B513FE">
              <w:t>Egzistuoja analizių peržiūrėjimo langas, kuriame matomos prieš tai atliktos analizės.</w:t>
            </w:r>
          </w:p>
        </w:tc>
      </w:tr>
    </w:tbl>
    <w:p w14:paraId="035202E3" w14:textId="77777777" w:rsidR="009B5E52" w:rsidRPr="00B513FE" w:rsidRDefault="009B5E52" w:rsidP="009B5E52"/>
    <w:p w14:paraId="7C456CEB" w14:textId="75CDE404" w:rsidR="009B5E52" w:rsidRPr="00B513FE" w:rsidRDefault="009B5E52" w:rsidP="009B5E52">
      <w:pPr>
        <w:pStyle w:val="Caption"/>
      </w:pPr>
      <w:bookmarkStart w:id="294" w:name="_Toc9702562"/>
      <w:bookmarkStart w:id="295" w:name="_Toc29952848"/>
      <w:r>
        <w:t>L</w:t>
      </w:r>
      <w:r w:rsidRPr="00B513FE">
        <w:t xml:space="preserve">entelė </w:t>
      </w:r>
      <w:r>
        <w:fldChar w:fldCharType="begin"/>
      </w:r>
      <w:r>
        <w:instrText xml:space="preserve"> SEQ lentelė \* ARABIC </w:instrText>
      </w:r>
      <w:r>
        <w:fldChar w:fldCharType="separate"/>
      </w:r>
      <w:r w:rsidR="00CD325D">
        <w:rPr>
          <w:noProof/>
        </w:rPr>
        <w:t>47</w:t>
      </w:r>
      <w:r>
        <w:rPr>
          <w:noProof/>
        </w:rPr>
        <w:fldChar w:fldCharType="end"/>
      </w:r>
      <w:r w:rsidRPr="00B513FE">
        <w:t xml:space="preserve"> Analizės atlikimas PA papildomi funkciniai reikalavimai</w:t>
      </w:r>
      <w:bookmarkEnd w:id="294"/>
      <w:bookmarkEnd w:id="295"/>
    </w:p>
    <w:tbl>
      <w:tblPr>
        <w:tblStyle w:val="TableGrid"/>
        <w:tblW w:w="0" w:type="auto"/>
        <w:tblLook w:val="04A0" w:firstRow="1" w:lastRow="0" w:firstColumn="1" w:lastColumn="0" w:noHBand="0" w:noVBand="1"/>
      </w:tblPr>
      <w:tblGrid>
        <w:gridCol w:w="3325"/>
        <w:gridCol w:w="6025"/>
      </w:tblGrid>
      <w:tr w:rsidR="009B5E52" w:rsidRPr="00B513FE" w14:paraId="60A93804" w14:textId="77777777" w:rsidTr="009B5E52">
        <w:tc>
          <w:tcPr>
            <w:tcW w:w="3325" w:type="dxa"/>
          </w:tcPr>
          <w:p w14:paraId="0E7064E5" w14:textId="77777777" w:rsidR="009B5E52" w:rsidRPr="00B513FE" w:rsidRDefault="009B5E52" w:rsidP="009B5E52">
            <w:r w:rsidRPr="00B513FE">
              <w:t>PA pavadinimas</w:t>
            </w:r>
          </w:p>
        </w:tc>
        <w:tc>
          <w:tcPr>
            <w:tcW w:w="6025" w:type="dxa"/>
          </w:tcPr>
          <w:p w14:paraId="08DB506E" w14:textId="77777777" w:rsidR="009B5E52" w:rsidRPr="00B513FE" w:rsidRDefault="009B5E52" w:rsidP="009B5E52">
            <w:r w:rsidRPr="00B513FE">
              <w:t>5. Analizės atlikimas</w:t>
            </w:r>
          </w:p>
        </w:tc>
      </w:tr>
      <w:tr w:rsidR="009B5E52" w:rsidRPr="00B513FE" w14:paraId="38D3DF9B" w14:textId="77777777" w:rsidTr="009B5E52">
        <w:tc>
          <w:tcPr>
            <w:tcW w:w="3325" w:type="dxa"/>
          </w:tcPr>
          <w:p w14:paraId="56D6EA29" w14:textId="77777777" w:rsidR="009B5E52" w:rsidRPr="00B513FE" w:rsidRDefault="009B5E52" w:rsidP="009B5E52">
            <w:r w:rsidRPr="00B513FE">
              <w:t>Tenkinimo kriterijus</w:t>
            </w:r>
          </w:p>
        </w:tc>
        <w:tc>
          <w:tcPr>
            <w:tcW w:w="6025" w:type="dxa"/>
          </w:tcPr>
          <w:p w14:paraId="0DE218A4" w14:textId="77777777" w:rsidR="009B5E52" w:rsidRPr="00B513FE" w:rsidRDefault="009B5E52" w:rsidP="009B5E52">
            <w:r w:rsidRPr="00B513FE">
              <w:t>Egzistuoja analizės atlikimo forma, kurią užpildžius vartotojui pradeda veikti analizės vykdymo operacija.</w:t>
            </w:r>
          </w:p>
          <w:p w14:paraId="35D7F4B7" w14:textId="77777777" w:rsidR="009B5E52" w:rsidRPr="00B513FE" w:rsidRDefault="009B5E52" w:rsidP="009B5E52">
            <w:r w:rsidRPr="00B513FE">
              <w:t>Analizei pasibaigus vartotojas peradresuojamas į rezultatų peržiūrėjimo langą, į kurį nusiunčiama informacija apie atliktą analizę.</w:t>
            </w:r>
          </w:p>
        </w:tc>
      </w:tr>
    </w:tbl>
    <w:p w14:paraId="33360FF5" w14:textId="77777777" w:rsidR="009B5E52" w:rsidRPr="00B513FE" w:rsidRDefault="009B5E52" w:rsidP="009B5E52"/>
    <w:p w14:paraId="3C0EEAE4" w14:textId="7FEC837B" w:rsidR="009B5E52" w:rsidRPr="00B513FE" w:rsidRDefault="009B5E52" w:rsidP="009B5E52">
      <w:pPr>
        <w:pStyle w:val="Caption"/>
      </w:pPr>
      <w:bookmarkStart w:id="296" w:name="_Toc9702563"/>
      <w:bookmarkStart w:id="297" w:name="_Toc29952849"/>
      <w:r>
        <w:t>L</w:t>
      </w:r>
      <w:r w:rsidRPr="00B513FE">
        <w:t xml:space="preserve">entelė </w:t>
      </w:r>
      <w:r>
        <w:fldChar w:fldCharType="begin"/>
      </w:r>
      <w:r>
        <w:instrText xml:space="preserve"> SEQ lentelė \* ARABIC </w:instrText>
      </w:r>
      <w:r>
        <w:fldChar w:fldCharType="separate"/>
      </w:r>
      <w:r w:rsidR="00CD325D">
        <w:rPr>
          <w:noProof/>
        </w:rPr>
        <w:t>48</w:t>
      </w:r>
      <w:r>
        <w:rPr>
          <w:noProof/>
        </w:rPr>
        <w:fldChar w:fldCharType="end"/>
      </w:r>
      <w:r w:rsidRPr="00B513FE">
        <w:t xml:space="preserve"> Rezultatų peržiūrėjimas PA papildomi funkciniai reikalavimai</w:t>
      </w:r>
      <w:bookmarkEnd w:id="296"/>
      <w:bookmarkEnd w:id="297"/>
    </w:p>
    <w:tbl>
      <w:tblPr>
        <w:tblStyle w:val="TableGrid"/>
        <w:tblW w:w="0" w:type="auto"/>
        <w:tblLook w:val="04A0" w:firstRow="1" w:lastRow="0" w:firstColumn="1" w:lastColumn="0" w:noHBand="0" w:noVBand="1"/>
      </w:tblPr>
      <w:tblGrid>
        <w:gridCol w:w="3325"/>
        <w:gridCol w:w="6025"/>
      </w:tblGrid>
      <w:tr w:rsidR="009B5E52" w:rsidRPr="00B513FE" w14:paraId="3E3CBB4C" w14:textId="77777777" w:rsidTr="009B5E52">
        <w:tc>
          <w:tcPr>
            <w:tcW w:w="3325" w:type="dxa"/>
          </w:tcPr>
          <w:p w14:paraId="23561235" w14:textId="77777777" w:rsidR="009B5E52" w:rsidRPr="00B513FE" w:rsidRDefault="009B5E52" w:rsidP="009B5E52">
            <w:r w:rsidRPr="00B513FE">
              <w:t>PA pavadinimas</w:t>
            </w:r>
          </w:p>
        </w:tc>
        <w:tc>
          <w:tcPr>
            <w:tcW w:w="6025" w:type="dxa"/>
          </w:tcPr>
          <w:p w14:paraId="38054BE1" w14:textId="77777777" w:rsidR="009B5E52" w:rsidRPr="00B513FE" w:rsidRDefault="009B5E52" w:rsidP="009B5E52">
            <w:r w:rsidRPr="00B513FE">
              <w:t>7. Rezultatų peržiūrėjimas.</w:t>
            </w:r>
          </w:p>
        </w:tc>
      </w:tr>
      <w:tr w:rsidR="009B5E52" w:rsidRPr="00B513FE" w14:paraId="41A3F4E8" w14:textId="77777777" w:rsidTr="009B5E52">
        <w:tc>
          <w:tcPr>
            <w:tcW w:w="3325" w:type="dxa"/>
          </w:tcPr>
          <w:p w14:paraId="3AEA342B" w14:textId="77777777" w:rsidR="009B5E52" w:rsidRPr="00B513FE" w:rsidRDefault="009B5E52" w:rsidP="009B5E52">
            <w:r w:rsidRPr="00B513FE">
              <w:t>Tenkinimo kriterijus</w:t>
            </w:r>
          </w:p>
        </w:tc>
        <w:tc>
          <w:tcPr>
            <w:tcW w:w="6025" w:type="dxa"/>
          </w:tcPr>
          <w:p w14:paraId="45E01C21" w14:textId="77777777" w:rsidR="009B5E52" w:rsidRPr="00B513FE" w:rsidRDefault="009B5E52" w:rsidP="009B5E52">
            <w:r w:rsidRPr="00B513FE">
              <w:t>Egzistuoja analizės peržiūros langas, kuris sugeba interpretuoti atliktos analizės informacija ir ją pateikti vartotojo peržiūrai.</w:t>
            </w:r>
          </w:p>
        </w:tc>
      </w:tr>
    </w:tbl>
    <w:p w14:paraId="49F736BB" w14:textId="77777777" w:rsidR="009B5E52" w:rsidRPr="00B513FE" w:rsidRDefault="009B5E52" w:rsidP="009B5E52"/>
    <w:p w14:paraId="2BFB8498" w14:textId="51E6B9E5" w:rsidR="009B5E52" w:rsidRPr="00B513FE" w:rsidRDefault="009B5E52" w:rsidP="009B5E52">
      <w:pPr>
        <w:pStyle w:val="Caption"/>
      </w:pPr>
      <w:bookmarkStart w:id="298" w:name="_Toc9702564"/>
      <w:bookmarkStart w:id="299" w:name="_Toc29952850"/>
      <w:r>
        <w:t>L</w:t>
      </w:r>
      <w:r w:rsidRPr="00B513FE">
        <w:t xml:space="preserve">entelė </w:t>
      </w:r>
      <w:r>
        <w:fldChar w:fldCharType="begin"/>
      </w:r>
      <w:r>
        <w:instrText xml:space="preserve"> SEQ lentelė \* ARABIC </w:instrText>
      </w:r>
      <w:r>
        <w:fldChar w:fldCharType="separate"/>
      </w:r>
      <w:r w:rsidR="00CD325D">
        <w:rPr>
          <w:noProof/>
        </w:rPr>
        <w:t>49</w:t>
      </w:r>
      <w:r>
        <w:rPr>
          <w:noProof/>
        </w:rPr>
        <w:fldChar w:fldCharType="end"/>
      </w:r>
      <w:r w:rsidRPr="00B513FE">
        <w:t xml:space="preserve"> Apmokymas PA papildomi funkciniai reikalavimai</w:t>
      </w:r>
      <w:bookmarkEnd w:id="298"/>
      <w:bookmarkEnd w:id="299"/>
    </w:p>
    <w:tbl>
      <w:tblPr>
        <w:tblStyle w:val="TableGrid"/>
        <w:tblW w:w="0" w:type="auto"/>
        <w:tblLook w:val="04A0" w:firstRow="1" w:lastRow="0" w:firstColumn="1" w:lastColumn="0" w:noHBand="0" w:noVBand="1"/>
      </w:tblPr>
      <w:tblGrid>
        <w:gridCol w:w="3325"/>
        <w:gridCol w:w="6025"/>
      </w:tblGrid>
      <w:tr w:rsidR="009B5E52" w:rsidRPr="00B513FE" w14:paraId="4AABE2EB" w14:textId="77777777" w:rsidTr="009B5E52">
        <w:tc>
          <w:tcPr>
            <w:tcW w:w="3325" w:type="dxa"/>
          </w:tcPr>
          <w:p w14:paraId="6B1A7AD5" w14:textId="77777777" w:rsidR="009B5E52" w:rsidRPr="00B513FE" w:rsidRDefault="009B5E52" w:rsidP="009B5E52">
            <w:r w:rsidRPr="00B513FE">
              <w:t>PA pavadinimas</w:t>
            </w:r>
          </w:p>
        </w:tc>
        <w:tc>
          <w:tcPr>
            <w:tcW w:w="6025" w:type="dxa"/>
          </w:tcPr>
          <w:p w14:paraId="71E71F62" w14:textId="77777777" w:rsidR="009B5E52" w:rsidRPr="00B513FE" w:rsidRDefault="009B5E52" w:rsidP="009B5E52">
            <w:r w:rsidRPr="00B513FE">
              <w:t>8. Apmokymas.</w:t>
            </w:r>
          </w:p>
        </w:tc>
      </w:tr>
      <w:tr w:rsidR="009B5E52" w:rsidRPr="00B513FE" w14:paraId="2CD074EC" w14:textId="77777777" w:rsidTr="009B5E52">
        <w:tc>
          <w:tcPr>
            <w:tcW w:w="3325" w:type="dxa"/>
          </w:tcPr>
          <w:p w14:paraId="3F2D3600" w14:textId="77777777" w:rsidR="009B5E52" w:rsidRPr="00B513FE" w:rsidRDefault="009B5E52" w:rsidP="009B5E52">
            <w:r w:rsidRPr="00B513FE">
              <w:t>Tenkinimo kriterijus</w:t>
            </w:r>
          </w:p>
        </w:tc>
        <w:tc>
          <w:tcPr>
            <w:tcW w:w="6025" w:type="dxa"/>
          </w:tcPr>
          <w:p w14:paraId="447D75AB" w14:textId="77777777" w:rsidR="009B5E52" w:rsidRPr="00B513FE" w:rsidRDefault="009B5E52" w:rsidP="009B5E52">
            <w:r w:rsidRPr="00B513FE">
              <w:t>Egzistuoja apmokymo duomenų įkėlimo ir apmokymo pradėjimo forma.</w:t>
            </w:r>
          </w:p>
          <w:p w14:paraId="1C17E888" w14:textId="77777777" w:rsidR="009B5E52" w:rsidRPr="00B513FE" w:rsidRDefault="009B5E52" w:rsidP="009B5E52">
            <w:r w:rsidRPr="00B513FE">
              <w:t>Egzistuoja apmokymo rezultatų langas, kuriame atvaizduojama apmokymo rezultatų informacija.</w:t>
            </w:r>
          </w:p>
          <w:p w14:paraId="5C4060DA" w14:textId="77777777" w:rsidR="009B5E52" w:rsidRPr="00B513FE" w:rsidRDefault="009B5E52" w:rsidP="009B5E52">
            <w:r w:rsidRPr="00B513FE">
              <w:t>Egzistuoja apmokymo funkcionalumas, kurio metu neuroninių tinklų modeliai apsimokina su pateiktais duomenimis.</w:t>
            </w:r>
          </w:p>
        </w:tc>
      </w:tr>
    </w:tbl>
    <w:p w14:paraId="54224086" w14:textId="77777777" w:rsidR="009B5E52" w:rsidRPr="00B513FE" w:rsidRDefault="009B5E52" w:rsidP="009B5E52"/>
    <w:p w14:paraId="411236C3" w14:textId="77777777" w:rsidR="009B5E52" w:rsidRPr="00B513FE" w:rsidRDefault="009B5E52" w:rsidP="009B5E52">
      <w:pPr>
        <w:pStyle w:val="Heading2"/>
      </w:pPr>
      <w:bookmarkStart w:id="300" w:name="_rrrs6280t987" w:colFirst="0" w:colLast="0"/>
      <w:bookmarkStart w:id="301" w:name="_Toc9702454"/>
      <w:bookmarkStart w:id="302" w:name="_Toc29952586"/>
      <w:bookmarkEnd w:id="300"/>
      <w:r w:rsidRPr="00B513FE">
        <w:t>Reikalavimai Sistemos išvaizdai</w:t>
      </w:r>
      <w:bookmarkEnd w:id="301"/>
      <w:bookmarkEnd w:id="302"/>
    </w:p>
    <w:p w14:paraId="72CBA7C2" w14:textId="77777777" w:rsidR="009B5E52" w:rsidRPr="00B513FE" w:rsidRDefault="009B5E52" w:rsidP="009B5E52">
      <w:pPr>
        <w:pStyle w:val="Heading3"/>
      </w:pPr>
      <w:bookmarkStart w:id="303" w:name="_Toc9702455"/>
      <w:bookmarkStart w:id="304" w:name="_Toc29952587"/>
      <w:r w:rsidRPr="005E0A76">
        <w:t>Išvaizdos</w:t>
      </w:r>
      <w:r w:rsidRPr="00B513FE">
        <w:t xml:space="preserve"> reikalavimai</w:t>
      </w:r>
      <w:bookmarkEnd w:id="303"/>
      <w:bookmarkEnd w:id="304"/>
    </w:p>
    <w:p w14:paraId="09EFC447" w14:textId="3A27D13B" w:rsidR="009B5E52" w:rsidRPr="00B513FE" w:rsidRDefault="009B5E52" w:rsidP="009B5E52">
      <w:pPr>
        <w:pStyle w:val="Caption"/>
      </w:pPr>
      <w:bookmarkStart w:id="305" w:name="_Toc9702565"/>
      <w:bookmarkStart w:id="306" w:name="_Toc29952851"/>
      <w:r>
        <w:t>L</w:t>
      </w:r>
      <w:r w:rsidRPr="00B513FE">
        <w:t xml:space="preserve">entelė </w:t>
      </w:r>
      <w:r>
        <w:fldChar w:fldCharType="begin"/>
      </w:r>
      <w:r>
        <w:instrText xml:space="preserve"> SEQ lentelė \* ARABIC </w:instrText>
      </w:r>
      <w:r>
        <w:fldChar w:fldCharType="separate"/>
      </w:r>
      <w:r w:rsidR="00CD325D">
        <w:rPr>
          <w:noProof/>
        </w:rPr>
        <w:t>50</w:t>
      </w:r>
      <w:r>
        <w:rPr>
          <w:noProof/>
        </w:rPr>
        <w:fldChar w:fldCharType="end"/>
      </w:r>
      <w:r w:rsidRPr="00B513FE">
        <w:t xml:space="preserve"> Sistemos prisijungimas iliustruos sistemos paskirtį išvaizdos </w:t>
      </w:r>
      <w:r w:rsidRPr="005E0A76">
        <w:t>reikalavimas</w:t>
      </w:r>
      <w:bookmarkEnd w:id="305"/>
      <w:bookmarkEnd w:id="306"/>
    </w:p>
    <w:tbl>
      <w:tblPr>
        <w:tblStyle w:val="TableGrid"/>
        <w:tblW w:w="0" w:type="auto"/>
        <w:tblLook w:val="04A0" w:firstRow="1" w:lastRow="0" w:firstColumn="1" w:lastColumn="0" w:noHBand="0" w:noVBand="1"/>
      </w:tblPr>
      <w:tblGrid>
        <w:gridCol w:w="1684"/>
        <w:gridCol w:w="7666"/>
      </w:tblGrid>
      <w:tr w:rsidR="009B5E52" w:rsidRPr="00B513FE" w14:paraId="62F7DBBB" w14:textId="77777777" w:rsidTr="009B5E52">
        <w:tc>
          <w:tcPr>
            <w:tcW w:w="1684" w:type="dxa"/>
          </w:tcPr>
          <w:p w14:paraId="4E498294" w14:textId="77777777" w:rsidR="009B5E52" w:rsidRPr="00B513FE" w:rsidRDefault="009B5E52" w:rsidP="009B5E52">
            <w:r w:rsidRPr="00B513FE">
              <w:t>Pavadinimas</w:t>
            </w:r>
          </w:p>
        </w:tc>
        <w:tc>
          <w:tcPr>
            <w:tcW w:w="7666" w:type="dxa"/>
          </w:tcPr>
          <w:p w14:paraId="752336BD" w14:textId="77777777" w:rsidR="009B5E52" w:rsidRPr="00B513FE" w:rsidRDefault="009B5E52" w:rsidP="009B5E52">
            <w:r w:rsidRPr="00B513FE">
              <w:t>Sistemos prisijungimas iliustruos sistemos paskirtį</w:t>
            </w:r>
          </w:p>
        </w:tc>
      </w:tr>
      <w:tr w:rsidR="009B5E52" w:rsidRPr="00B513FE" w14:paraId="278EA8A1" w14:textId="77777777" w:rsidTr="009B5E52">
        <w:tc>
          <w:tcPr>
            <w:tcW w:w="1684" w:type="dxa"/>
          </w:tcPr>
          <w:p w14:paraId="59B58480" w14:textId="77777777" w:rsidR="009B5E52" w:rsidRPr="00B513FE" w:rsidRDefault="009B5E52" w:rsidP="009B5E52">
            <w:r w:rsidRPr="00B513FE">
              <w:t>Aprašymas</w:t>
            </w:r>
          </w:p>
        </w:tc>
        <w:tc>
          <w:tcPr>
            <w:tcW w:w="7666" w:type="dxa"/>
          </w:tcPr>
          <w:p w14:paraId="23A90E19" w14:textId="77777777" w:rsidR="009B5E52" w:rsidRPr="00B513FE" w:rsidRDefault="009B5E52" w:rsidP="009B5E52">
            <w:r w:rsidRPr="00B513FE">
              <w:t>Pasiekus sistemos prisijungimo langą, jame egzistuos vizualių elementų visuma, kuri atspindės sistemos paskirtį</w:t>
            </w:r>
          </w:p>
        </w:tc>
      </w:tr>
      <w:tr w:rsidR="009B5E52" w:rsidRPr="00B513FE" w14:paraId="3C18B52D" w14:textId="77777777" w:rsidTr="009B5E52">
        <w:tc>
          <w:tcPr>
            <w:tcW w:w="1684" w:type="dxa"/>
          </w:tcPr>
          <w:p w14:paraId="26E7F045" w14:textId="77777777" w:rsidR="009B5E52" w:rsidRPr="00B513FE" w:rsidRDefault="009B5E52" w:rsidP="009B5E52">
            <w:r w:rsidRPr="00B513FE">
              <w:t>Pagrindimas</w:t>
            </w:r>
          </w:p>
        </w:tc>
        <w:tc>
          <w:tcPr>
            <w:tcW w:w="7666" w:type="dxa"/>
          </w:tcPr>
          <w:p w14:paraId="2AF9615B" w14:textId="77777777" w:rsidR="009B5E52" w:rsidRPr="00B513FE" w:rsidRDefault="009B5E52" w:rsidP="009B5E52">
            <w:r w:rsidRPr="00B513FE">
              <w:t>Norint informuoti užklydusius lankytojus sistemos paskirtimi, norimą suteikti trumpą iliustraciją, ar sistema atitinka potencialių vartotojų paieškas.</w:t>
            </w:r>
          </w:p>
        </w:tc>
      </w:tr>
      <w:tr w:rsidR="009B5E52" w:rsidRPr="00B513FE" w14:paraId="04AED052" w14:textId="77777777" w:rsidTr="009B5E52">
        <w:tc>
          <w:tcPr>
            <w:tcW w:w="1684" w:type="dxa"/>
          </w:tcPr>
          <w:p w14:paraId="1AEB6660" w14:textId="77777777" w:rsidR="009B5E52" w:rsidRPr="00B513FE" w:rsidRDefault="009B5E52" w:rsidP="009B5E52">
            <w:r w:rsidRPr="00B513FE">
              <w:t>Tenkinimo kriterijus</w:t>
            </w:r>
          </w:p>
        </w:tc>
        <w:tc>
          <w:tcPr>
            <w:tcW w:w="7666" w:type="dxa"/>
          </w:tcPr>
          <w:p w14:paraId="53C34159" w14:textId="77777777" w:rsidR="009B5E52" w:rsidRPr="00B513FE" w:rsidRDefault="009B5E52" w:rsidP="009B5E52">
            <w:r w:rsidRPr="00B513FE">
              <w:t>Vizualus elementas prisijungimo puslapyje iliustruojantis sistemos veikimą.</w:t>
            </w:r>
          </w:p>
        </w:tc>
      </w:tr>
    </w:tbl>
    <w:p w14:paraId="417A9D3A" w14:textId="77777777" w:rsidR="009B5E52" w:rsidRPr="00B513FE" w:rsidRDefault="009B5E52" w:rsidP="009B5E52"/>
    <w:p w14:paraId="17EE7FD5" w14:textId="58EFC2FC" w:rsidR="009B5E52" w:rsidRPr="00B513FE" w:rsidRDefault="009B5E52" w:rsidP="009B5E52">
      <w:pPr>
        <w:pStyle w:val="Caption"/>
      </w:pPr>
      <w:bookmarkStart w:id="307" w:name="_Toc9702566"/>
      <w:bookmarkStart w:id="308" w:name="_Toc29952852"/>
      <w:r>
        <w:t>L</w:t>
      </w:r>
      <w:r w:rsidRPr="00B513FE">
        <w:t xml:space="preserve">entelė </w:t>
      </w:r>
      <w:r>
        <w:fldChar w:fldCharType="begin"/>
      </w:r>
      <w:r>
        <w:instrText xml:space="preserve"> SEQ lentelė \* ARABIC </w:instrText>
      </w:r>
      <w:r>
        <w:fldChar w:fldCharType="separate"/>
      </w:r>
      <w:r w:rsidR="00CD325D">
        <w:rPr>
          <w:noProof/>
        </w:rPr>
        <w:t>51</w:t>
      </w:r>
      <w:r>
        <w:rPr>
          <w:noProof/>
        </w:rPr>
        <w:fldChar w:fldCharType="end"/>
      </w:r>
      <w:r w:rsidRPr="00B513FE">
        <w:t xml:space="preserve"> Sistema atrodys bent minimaliai vizualiai patraukliai išvaizdos reikalavimas</w:t>
      </w:r>
      <w:bookmarkEnd w:id="307"/>
      <w:bookmarkEnd w:id="308"/>
    </w:p>
    <w:tbl>
      <w:tblPr>
        <w:tblStyle w:val="TableGrid"/>
        <w:tblW w:w="0" w:type="auto"/>
        <w:tblLook w:val="04A0" w:firstRow="1" w:lastRow="0" w:firstColumn="1" w:lastColumn="0" w:noHBand="0" w:noVBand="1"/>
      </w:tblPr>
      <w:tblGrid>
        <w:gridCol w:w="1684"/>
        <w:gridCol w:w="7666"/>
      </w:tblGrid>
      <w:tr w:rsidR="009B5E52" w:rsidRPr="00B513FE" w14:paraId="128B30D0" w14:textId="77777777" w:rsidTr="009B5E52">
        <w:tc>
          <w:tcPr>
            <w:tcW w:w="1684" w:type="dxa"/>
          </w:tcPr>
          <w:p w14:paraId="33AAC5FA" w14:textId="77777777" w:rsidR="009B5E52" w:rsidRPr="00B513FE" w:rsidRDefault="009B5E52" w:rsidP="009B5E52">
            <w:r w:rsidRPr="00B513FE">
              <w:t>Pavadinimas</w:t>
            </w:r>
          </w:p>
        </w:tc>
        <w:tc>
          <w:tcPr>
            <w:tcW w:w="7666" w:type="dxa"/>
          </w:tcPr>
          <w:p w14:paraId="3979D91E" w14:textId="77777777" w:rsidR="009B5E52" w:rsidRPr="00B513FE" w:rsidRDefault="009B5E52" w:rsidP="009B5E52">
            <w:r w:rsidRPr="00B513FE">
              <w:t>Sistema atrodys bent minimaliai vizualiai patraukliai.</w:t>
            </w:r>
          </w:p>
        </w:tc>
      </w:tr>
      <w:tr w:rsidR="009B5E52" w:rsidRPr="00B513FE" w14:paraId="04A0A09C" w14:textId="77777777" w:rsidTr="009B5E52">
        <w:tc>
          <w:tcPr>
            <w:tcW w:w="1684" w:type="dxa"/>
          </w:tcPr>
          <w:p w14:paraId="00DC5809" w14:textId="77777777" w:rsidR="009B5E52" w:rsidRPr="00B513FE" w:rsidRDefault="009B5E52" w:rsidP="009B5E52">
            <w:r w:rsidRPr="00B513FE">
              <w:t>Aprašymas</w:t>
            </w:r>
          </w:p>
        </w:tc>
        <w:tc>
          <w:tcPr>
            <w:tcW w:w="7666" w:type="dxa"/>
          </w:tcPr>
          <w:p w14:paraId="2029F4CA" w14:textId="77777777" w:rsidR="009B5E52" w:rsidRPr="00B513FE" w:rsidRDefault="009B5E52" w:rsidP="009B5E52">
            <w:r w:rsidRPr="00B513FE">
              <w:t>Sistemos grafinė sąsaja nebus padaryta atmestinai.</w:t>
            </w:r>
          </w:p>
        </w:tc>
      </w:tr>
      <w:tr w:rsidR="009B5E52" w:rsidRPr="00B513FE" w14:paraId="45505441" w14:textId="77777777" w:rsidTr="009B5E52">
        <w:tc>
          <w:tcPr>
            <w:tcW w:w="1684" w:type="dxa"/>
          </w:tcPr>
          <w:p w14:paraId="213E3AA2" w14:textId="77777777" w:rsidR="009B5E52" w:rsidRPr="00B513FE" w:rsidRDefault="009B5E52" w:rsidP="009B5E52">
            <w:r w:rsidRPr="00B513FE">
              <w:lastRenderedPageBreak/>
              <w:t>Pagrindimas</w:t>
            </w:r>
          </w:p>
        </w:tc>
        <w:tc>
          <w:tcPr>
            <w:tcW w:w="7666" w:type="dxa"/>
          </w:tcPr>
          <w:p w14:paraId="6B5C0C4A" w14:textId="77777777" w:rsidR="009B5E52" w:rsidRPr="00B513FE" w:rsidRDefault="009B5E52" w:rsidP="009B5E52">
            <w:r w:rsidRPr="00B513FE">
              <w:t>Sistema atlieka operacijas su vartotojo grafine sąsaja, norint suteikti bent minimalų pasitikėjimą sistemos veikimu, ji turi atrodyti nepadaryta atmestinai.</w:t>
            </w:r>
          </w:p>
        </w:tc>
      </w:tr>
      <w:tr w:rsidR="009B5E52" w:rsidRPr="00B513FE" w14:paraId="17C2F48A" w14:textId="77777777" w:rsidTr="009B5E52">
        <w:tc>
          <w:tcPr>
            <w:tcW w:w="1684" w:type="dxa"/>
          </w:tcPr>
          <w:p w14:paraId="35BD09EC" w14:textId="77777777" w:rsidR="009B5E52" w:rsidRPr="00B513FE" w:rsidRDefault="009B5E52" w:rsidP="009B5E52">
            <w:r w:rsidRPr="00B513FE">
              <w:t>Tenkinimo kriterijus</w:t>
            </w:r>
          </w:p>
        </w:tc>
        <w:tc>
          <w:tcPr>
            <w:tcW w:w="7666" w:type="dxa"/>
          </w:tcPr>
          <w:p w14:paraId="30326113" w14:textId="77777777" w:rsidR="009B5E52" w:rsidRPr="00B513FE" w:rsidRDefault="009B5E52" w:rsidP="009B5E52">
            <w:r w:rsidRPr="00B513FE">
              <w:t>Bus atliekama maža apklausa žmonių įvertinti, sistemos grafinės sąsajos įspūdžius.</w:t>
            </w:r>
          </w:p>
        </w:tc>
      </w:tr>
    </w:tbl>
    <w:p w14:paraId="2D2C156B" w14:textId="77777777" w:rsidR="009B5E52" w:rsidRPr="00B513FE" w:rsidRDefault="009B5E52" w:rsidP="009B5E52"/>
    <w:p w14:paraId="0F3E880F" w14:textId="77777777" w:rsidR="009B5E52" w:rsidRPr="00B513FE" w:rsidRDefault="009B5E52" w:rsidP="009B5E52">
      <w:pPr>
        <w:pStyle w:val="Heading3"/>
      </w:pPr>
      <w:bookmarkStart w:id="309" w:name="_ezrkyn1qan9e" w:colFirst="0" w:colLast="0"/>
      <w:bookmarkStart w:id="310" w:name="_Toc9702456"/>
      <w:bookmarkStart w:id="311" w:name="_Toc29952588"/>
      <w:bookmarkEnd w:id="309"/>
      <w:r w:rsidRPr="00B513FE">
        <w:t>Stiliaus reikalavimai</w:t>
      </w:r>
      <w:bookmarkEnd w:id="310"/>
      <w:bookmarkEnd w:id="311"/>
    </w:p>
    <w:p w14:paraId="6CF66749" w14:textId="1BA52B94" w:rsidR="009B5E52" w:rsidRPr="00B513FE" w:rsidRDefault="009B5E52" w:rsidP="009B5E52">
      <w:pPr>
        <w:pStyle w:val="Caption"/>
      </w:pPr>
      <w:bookmarkStart w:id="312" w:name="_Toc9702567"/>
      <w:bookmarkStart w:id="313" w:name="_Toc29952853"/>
      <w:r>
        <w:t>L</w:t>
      </w:r>
      <w:r w:rsidRPr="00B513FE">
        <w:t xml:space="preserve">entelė </w:t>
      </w:r>
      <w:r>
        <w:fldChar w:fldCharType="begin"/>
      </w:r>
      <w:r>
        <w:instrText xml:space="preserve"> SEQ lentelė \* ARABIC </w:instrText>
      </w:r>
      <w:r>
        <w:fldChar w:fldCharType="separate"/>
      </w:r>
      <w:r w:rsidR="00CD325D">
        <w:rPr>
          <w:noProof/>
        </w:rPr>
        <w:t>52</w:t>
      </w:r>
      <w:r>
        <w:rPr>
          <w:noProof/>
        </w:rPr>
        <w:fldChar w:fldCharType="end"/>
      </w:r>
      <w:r w:rsidRPr="00B513FE">
        <w:t xml:space="preserve"> Sistema turės vizualių elementų atspindinčių grafus išvaizdos reikalavimas</w:t>
      </w:r>
      <w:bookmarkEnd w:id="312"/>
      <w:bookmarkEnd w:id="313"/>
    </w:p>
    <w:tbl>
      <w:tblPr>
        <w:tblStyle w:val="TableGrid"/>
        <w:tblW w:w="0" w:type="auto"/>
        <w:tblLook w:val="04A0" w:firstRow="1" w:lastRow="0" w:firstColumn="1" w:lastColumn="0" w:noHBand="0" w:noVBand="1"/>
      </w:tblPr>
      <w:tblGrid>
        <w:gridCol w:w="1684"/>
        <w:gridCol w:w="7666"/>
      </w:tblGrid>
      <w:tr w:rsidR="009B5E52" w:rsidRPr="00B513FE" w14:paraId="1B8FBB8F" w14:textId="77777777" w:rsidTr="009B5E52">
        <w:tc>
          <w:tcPr>
            <w:tcW w:w="1684" w:type="dxa"/>
          </w:tcPr>
          <w:p w14:paraId="43E5526E" w14:textId="77777777" w:rsidR="009B5E52" w:rsidRPr="00B513FE" w:rsidRDefault="009B5E52" w:rsidP="009B5E52">
            <w:r w:rsidRPr="00B513FE">
              <w:t>Pavadinimas</w:t>
            </w:r>
          </w:p>
        </w:tc>
        <w:tc>
          <w:tcPr>
            <w:tcW w:w="7666" w:type="dxa"/>
          </w:tcPr>
          <w:p w14:paraId="4F9829FD" w14:textId="77777777" w:rsidR="009B5E52" w:rsidRPr="00B513FE" w:rsidRDefault="009B5E52" w:rsidP="009B5E52">
            <w:r w:rsidRPr="00B513FE">
              <w:t>Sistema turės vizualių elementų atspindinčių grafus.</w:t>
            </w:r>
          </w:p>
        </w:tc>
      </w:tr>
      <w:tr w:rsidR="009B5E52" w:rsidRPr="00B513FE" w14:paraId="6DE42A3E" w14:textId="77777777" w:rsidTr="009B5E52">
        <w:tc>
          <w:tcPr>
            <w:tcW w:w="1684" w:type="dxa"/>
          </w:tcPr>
          <w:p w14:paraId="741B1EF5" w14:textId="77777777" w:rsidR="009B5E52" w:rsidRPr="00B513FE" w:rsidRDefault="009B5E52" w:rsidP="009B5E52">
            <w:r w:rsidRPr="00B513FE">
              <w:t>Aprašymas</w:t>
            </w:r>
          </w:p>
        </w:tc>
        <w:tc>
          <w:tcPr>
            <w:tcW w:w="7666" w:type="dxa"/>
          </w:tcPr>
          <w:p w14:paraId="4F7F9E2E" w14:textId="77777777" w:rsidR="009B5E52" w:rsidRPr="00B513FE" w:rsidRDefault="009B5E52" w:rsidP="009B5E52">
            <w:r w:rsidRPr="00B513FE">
              <w:t>-</w:t>
            </w:r>
          </w:p>
        </w:tc>
      </w:tr>
      <w:tr w:rsidR="009B5E52" w:rsidRPr="00B513FE" w14:paraId="6F14A981" w14:textId="77777777" w:rsidTr="009B5E52">
        <w:tc>
          <w:tcPr>
            <w:tcW w:w="1684" w:type="dxa"/>
          </w:tcPr>
          <w:p w14:paraId="65357D10" w14:textId="77777777" w:rsidR="009B5E52" w:rsidRPr="00B513FE" w:rsidRDefault="009B5E52" w:rsidP="009B5E52">
            <w:r w:rsidRPr="00B513FE">
              <w:t>Pagrindimas</w:t>
            </w:r>
          </w:p>
        </w:tc>
        <w:tc>
          <w:tcPr>
            <w:tcW w:w="7666" w:type="dxa"/>
          </w:tcPr>
          <w:p w14:paraId="500BC86C" w14:textId="77777777" w:rsidR="009B5E52" w:rsidRPr="00B513FE" w:rsidRDefault="009B5E52" w:rsidP="009B5E52">
            <w:r w:rsidRPr="00B513FE">
              <w:t>Sistema atlieka operacijas neuroninių tinklų pagalba, norima atvaizduoti tai vartotojams, palaikant šią tematiką.</w:t>
            </w:r>
          </w:p>
        </w:tc>
      </w:tr>
      <w:tr w:rsidR="009B5E52" w:rsidRPr="00B513FE" w14:paraId="357BC45D" w14:textId="77777777" w:rsidTr="009B5E52">
        <w:tc>
          <w:tcPr>
            <w:tcW w:w="1684" w:type="dxa"/>
          </w:tcPr>
          <w:p w14:paraId="06B7A4A4" w14:textId="77777777" w:rsidR="009B5E52" w:rsidRPr="00B513FE" w:rsidRDefault="009B5E52" w:rsidP="009B5E52">
            <w:r w:rsidRPr="00B513FE">
              <w:t>Tenkinimo kriterijus</w:t>
            </w:r>
          </w:p>
        </w:tc>
        <w:tc>
          <w:tcPr>
            <w:tcW w:w="7666" w:type="dxa"/>
          </w:tcPr>
          <w:p w14:paraId="4E33D4E9" w14:textId="77777777" w:rsidR="009B5E52" w:rsidRPr="00B513FE" w:rsidRDefault="009B5E52" w:rsidP="009B5E52">
            <w:r w:rsidRPr="00B513FE">
              <w:t>Bus atliekama maža apklausa žmonių įvertinti, sistemos grafinės sąsajos įspūdžius.</w:t>
            </w:r>
          </w:p>
        </w:tc>
      </w:tr>
    </w:tbl>
    <w:p w14:paraId="6828F5D4" w14:textId="77777777" w:rsidR="009B5E52" w:rsidRPr="00B513FE" w:rsidRDefault="009B5E52" w:rsidP="009B5E52"/>
    <w:p w14:paraId="066BC240" w14:textId="77777777" w:rsidR="009B5E52" w:rsidRPr="00B513FE" w:rsidRDefault="009B5E52" w:rsidP="009B5E52">
      <w:pPr>
        <w:pStyle w:val="Heading2"/>
      </w:pPr>
      <w:bookmarkStart w:id="314" w:name="_1jszg9bdm43g" w:colFirst="0" w:colLast="0"/>
      <w:bookmarkStart w:id="315" w:name="_Toc9702457"/>
      <w:bookmarkStart w:id="316" w:name="_Toc29952589"/>
      <w:bookmarkEnd w:id="314"/>
      <w:r w:rsidRPr="00B513FE">
        <w:t xml:space="preserve">Reikalavimai </w:t>
      </w:r>
      <w:proofErr w:type="spellStart"/>
      <w:r w:rsidRPr="00B513FE">
        <w:t>panaudojamumui</w:t>
      </w:r>
      <w:bookmarkEnd w:id="315"/>
      <w:bookmarkEnd w:id="316"/>
      <w:proofErr w:type="spellEnd"/>
    </w:p>
    <w:p w14:paraId="6F07CADE" w14:textId="77777777" w:rsidR="009B5E52" w:rsidRPr="00B513FE" w:rsidRDefault="009B5E52" w:rsidP="009B5E52">
      <w:pPr>
        <w:pStyle w:val="Heading3"/>
      </w:pPr>
      <w:bookmarkStart w:id="317" w:name="_Toc9702458"/>
      <w:bookmarkStart w:id="318" w:name="_Toc29952590"/>
      <w:r w:rsidRPr="00B513FE">
        <w:t>Naudojimosi paprastumas</w:t>
      </w:r>
      <w:bookmarkEnd w:id="317"/>
      <w:bookmarkEnd w:id="318"/>
    </w:p>
    <w:p w14:paraId="18FE9AA4" w14:textId="54A9A8C6" w:rsidR="009B5E52" w:rsidRPr="005E0A76" w:rsidRDefault="009B5E52" w:rsidP="009B5E52">
      <w:pPr>
        <w:pStyle w:val="Caption"/>
      </w:pPr>
      <w:bookmarkStart w:id="319" w:name="_Toc9702568"/>
      <w:bookmarkStart w:id="320" w:name="_Toc29952854"/>
      <w:r>
        <w:t>L</w:t>
      </w:r>
      <w:r w:rsidRPr="00B513FE">
        <w:t xml:space="preserve">entelė </w:t>
      </w:r>
      <w:r>
        <w:fldChar w:fldCharType="begin"/>
      </w:r>
      <w:r>
        <w:instrText xml:space="preserve"> SEQ lentelė \* ARABIC </w:instrText>
      </w:r>
      <w:r>
        <w:fldChar w:fldCharType="separate"/>
      </w:r>
      <w:r w:rsidR="00CD325D">
        <w:rPr>
          <w:noProof/>
        </w:rPr>
        <w:t>53</w:t>
      </w:r>
      <w:r>
        <w:fldChar w:fldCharType="end"/>
      </w:r>
      <w:r w:rsidRPr="005E0A76">
        <w:t xml:space="preserve"> Sistema rodys </w:t>
      </w:r>
      <w:proofErr w:type="spellStart"/>
      <w:r w:rsidRPr="005E0A76">
        <w:t>išsamiuys</w:t>
      </w:r>
      <w:proofErr w:type="spellEnd"/>
      <w:r w:rsidRPr="005E0A76">
        <w:t xml:space="preserve"> klaidų tekstus </w:t>
      </w:r>
      <w:proofErr w:type="spellStart"/>
      <w:r w:rsidRPr="005E0A76">
        <w:t>panaudojamumo</w:t>
      </w:r>
      <w:proofErr w:type="spellEnd"/>
      <w:r w:rsidRPr="005E0A76">
        <w:t xml:space="preserve"> reikalavimas</w:t>
      </w:r>
      <w:bookmarkEnd w:id="319"/>
      <w:bookmarkEnd w:id="320"/>
    </w:p>
    <w:tbl>
      <w:tblPr>
        <w:tblStyle w:val="TableGrid"/>
        <w:tblW w:w="0" w:type="auto"/>
        <w:tblLook w:val="04A0" w:firstRow="1" w:lastRow="0" w:firstColumn="1" w:lastColumn="0" w:noHBand="0" w:noVBand="1"/>
      </w:tblPr>
      <w:tblGrid>
        <w:gridCol w:w="2515"/>
        <w:gridCol w:w="6835"/>
      </w:tblGrid>
      <w:tr w:rsidR="009B5E52" w:rsidRPr="00B513FE" w14:paraId="6997BCF4" w14:textId="77777777" w:rsidTr="009B5E52">
        <w:tc>
          <w:tcPr>
            <w:tcW w:w="2515" w:type="dxa"/>
          </w:tcPr>
          <w:p w14:paraId="7A7F3FF2" w14:textId="77777777" w:rsidR="009B5E52" w:rsidRPr="00B513FE" w:rsidRDefault="009B5E52" w:rsidP="009B5E52">
            <w:r w:rsidRPr="00B513FE">
              <w:t>Pavadinimas</w:t>
            </w:r>
          </w:p>
        </w:tc>
        <w:tc>
          <w:tcPr>
            <w:tcW w:w="6835" w:type="dxa"/>
          </w:tcPr>
          <w:p w14:paraId="7EC513DB" w14:textId="77777777" w:rsidR="009B5E52" w:rsidRPr="00B513FE" w:rsidRDefault="009B5E52" w:rsidP="009B5E52">
            <w:r w:rsidRPr="00B513FE">
              <w:t>Sistema rodys išsamius klaidų tekstus.</w:t>
            </w:r>
          </w:p>
        </w:tc>
      </w:tr>
      <w:tr w:rsidR="009B5E52" w:rsidRPr="00B513FE" w14:paraId="022D24CF" w14:textId="77777777" w:rsidTr="009B5E52">
        <w:tc>
          <w:tcPr>
            <w:tcW w:w="2515" w:type="dxa"/>
          </w:tcPr>
          <w:p w14:paraId="7D38DB57" w14:textId="77777777" w:rsidR="009B5E52" w:rsidRPr="00B513FE" w:rsidRDefault="009B5E52" w:rsidP="009B5E52">
            <w:r w:rsidRPr="00B513FE">
              <w:t>Aprašymas</w:t>
            </w:r>
          </w:p>
        </w:tc>
        <w:tc>
          <w:tcPr>
            <w:tcW w:w="6835" w:type="dxa"/>
          </w:tcPr>
          <w:p w14:paraId="09439EBB" w14:textId="77777777" w:rsidR="009B5E52" w:rsidRPr="00B513FE" w:rsidRDefault="009B5E52" w:rsidP="009B5E52">
            <w:r w:rsidRPr="00B513FE">
              <w:t>Atlikus bet kokią operaciją vartotojas bus informuojamas įvykus klaidai.</w:t>
            </w:r>
          </w:p>
        </w:tc>
      </w:tr>
      <w:tr w:rsidR="009B5E52" w:rsidRPr="00B513FE" w14:paraId="5E9A8640" w14:textId="77777777" w:rsidTr="009B5E52">
        <w:tc>
          <w:tcPr>
            <w:tcW w:w="2515" w:type="dxa"/>
          </w:tcPr>
          <w:p w14:paraId="18E9C782" w14:textId="77777777" w:rsidR="009B5E52" w:rsidRPr="00B513FE" w:rsidRDefault="009B5E52" w:rsidP="009B5E52">
            <w:r w:rsidRPr="00B513FE">
              <w:t>Tenkinimo sąlyga</w:t>
            </w:r>
          </w:p>
        </w:tc>
        <w:tc>
          <w:tcPr>
            <w:tcW w:w="6835" w:type="dxa"/>
          </w:tcPr>
          <w:p w14:paraId="5B978372" w14:textId="77777777" w:rsidR="009B5E52" w:rsidRPr="00B513FE" w:rsidRDefault="009B5E52" w:rsidP="009B5E52">
            <w:r w:rsidRPr="00B513FE">
              <w:t>Visi numatyti klaidos atvejai turės klaidos tekstą.</w:t>
            </w:r>
          </w:p>
        </w:tc>
      </w:tr>
    </w:tbl>
    <w:p w14:paraId="691D3D48" w14:textId="77777777" w:rsidR="009B5E52" w:rsidRPr="00B513FE" w:rsidRDefault="009B5E52" w:rsidP="009B5E52"/>
    <w:p w14:paraId="21C4F2E9" w14:textId="77777777" w:rsidR="009B5E52" w:rsidRPr="00B513FE" w:rsidRDefault="009B5E52" w:rsidP="009B5E52">
      <w:pPr>
        <w:pStyle w:val="Heading3"/>
      </w:pPr>
      <w:bookmarkStart w:id="321" w:name="_Toc9702459"/>
      <w:bookmarkStart w:id="322" w:name="_Toc29952591"/>
      <w:r w:rsidRPr="00B513FE">
        <w:t>Personalizavimo ir kalbos konfigūravimo reikalavimai</w:t>
      </w:r>
      <w:bookmarkEnd w:id="321"/>
      <w:bookmarkEnd w:id="322"/>
    </w:p>
    <w:p w14:paraId="1BA7A2DF" w14:textId="6313AEF4" w:rsidR="009B5E52" w:rsidRPr="00B513FE" w:rsidRDefault="009B5E52" w:rsidP="009B5E52">
      <w:pPr>
        <w:pStyle w:val="Caption"/>
      </w:pPr>
      <w:bookmarkStart w:id="323" w:name="_Toc9702569"/>
      <w:bookmarkStart w:id="324" w:name="_Toc29952855"/>
      <w:r>
        <w:t>L</w:t>
      </w:r>
      <w:r w:rsidRPr="00B513FE">
        <w:t xml:space="preserve">entelė </w:t>
      </w:r>
      <w:r>
        <w:fldChar w:fldCharType="begin"/>
      </w:r>
      <w:r>
        <w:instrText xml:space="preserve"> SEQ lentelė \* ARABIC </w:instrText>
      </w:r>
      <w:r>
        <w:fldChar w:fldCharType="separate"/>
      </w:r>
      <w:r w:rsidR="00CD325D">
        <w:rPr>
          <w:noProof/>
        </w:rPr>
        <w:t>54</w:t>
      </w:r>
      <w:r>
        <w:rPr>
          <w:noProof/>
        </w:rPr>
        <w:fldChar w:fldCharType="end"/>
      </w:r>
      <w:r w:rsidRPr="00B513FE">
        <w:t xml:space="preserve"> Sistema bus realizuojama anglų kalba Personalizavimo ir kalbos konfigūravimo reikalavimas</w:t>
      </w:r>
      <w:bookmarkEnd w:id="323"/>
      <w:bookmarkEnd w:id="324"/>
    </w:p>
    <w:tbl>
      <w:tblPr>
        <w:tblStyle w:val="TableGrid"/>
        <w:tblW w:w="0" w:type="auto"/>
        <w:tblLook w:val="04A0" w:firstRow="1" w:lastRow="0" w:firstColumn="1" w:lastColumn="0" w:noHBand="0" w:noVBand="1"/>
      </w:tblPr>
      <w:tblGrid>
        <w:gridCol w:w="1684"/>
        <w:gridCol w:w="7666"/>
      </w:tblGrid>
      <w:tr w:rsidR="009B5E52" w:rsidRPr="00B513FE" w14:paraId="01C3F499" w14:textId="77777777" w:rsidTr="009B5E52">
        <w:tc>
          <w:tcPr>
            <w:tcW w:w="1684" w:type="dxa"/>
          </w:tcPr>
          <w:p w14:paraId="092010C5" w14:textId="77777777" w:rsidR="009B5E52" w:rsidRPr="00B513FE" w:rsidRDefault="009B5E52" w:rsidP="009B5E52">
            <w:r w:rsidRPr="00B513FE">
              <w:t>Pavadinimas</w:t>
            </w:r>
          </w:p>
        </w:tc>
        <w:tc>
          <w:tcPr>
            <w:tcW w:w="7666" w:type="dxa"/>
          </w:tcPr>
          <w:p w14:paraId="2E2FFB2F" w14:textId="77777777" w:rsidR="009B5E52" w:rsidRPr="00B513FE" w:rsidRDefault="009B5E52" w:rsidP="009B5E52">
            <w:r w:rsidRPr="00B513FE">
              <w:t>Sistema bus realizuojama anglų kalba.</w:t>
            </w:r>
          </w:p>
        </w:tc>
      </w:tr>
      <w:tr w:rsidR="009B5E52" w:rsidRPr="00B513FE" w14:paraId="0DD3916C" w14:textId="77777777" w:rsidTr="009B5E52">
        <w:tc>
          <w:tcPr>
            <w:tcW w:w="1684" w:type="dxa"/>
          </w:tcPr>
          <w:p w14:paraId="558B3FBD" w14:textId="77777777" w:rsidR="009B5E52" w:rsidRPr="00B513FE" w:rsidRDefault="009B5E52" w:rsidP="009B5E52">
            <w:r w:rsidRPr="00B513FE">
              <w:t>Pagrindimas</w:t>
            </w:r>
          </w:p>
        </w:tc>
        <w:tc>
          <w:tcPr>
            <w:tcW w:w="7666" w:type="dxa"/>
          </w:tcPr>
          <w:p w14:paraId="5A190B4E" w14:textId="77777777" w:rsidR="009B5E52" w:rsidRPr="00B513FE" w:rsidRDefault="009B5E52" w:rsidP="009B5E52">
            <w:r w:rsidRPr="00B513FE">
              <w:t>Kadangi anglų kalba IT srityje yra populiariausia, tai norint, kad kuo daugiau asmenų pabandytų, kuriamą sistemą, nuspręstą ją realizuoti anglų kalba.</w:t>
            </w:r>
          </w:p>
        </w:tc>
      </w:tr>
    </w:tbl>
    <w:p w14:paraId="087E86CC" w14:textId="77777777" w:rsidR="009B5E52" w:rsidRPr="00B513FE" w:rsidRDefault="009B5E52" w:rsidP="009B5E52"/>
    <w:p w14:paraId="7905FA2D" w14:textId="77777777" w:rsidR="009B5E52" w:rsidRPr="00B513FE" w:rsidRDefault="009B5E52" w:rsidP="009B5E52">
      <w:pPr>
        <w:pStyle w:val="Heading3"/>
      </w:pPr>
      <w:bookmarkStart w:id="325" w:name="_Toc9702460"/>
      <w:bookmarkStart w:id="326" w:name="_Toc29952592"/>
      <w:r w:rsidRPr="00B513FE">
        <w:t>Mokymosi reikalavimai</w:t>
      </w:r>
      <w:bookmarkEnd w:id="325"/>
      <w:bookmarkEnd w:id="326"/>
    </w:p>
    <w:p w14:paraId="755B87C8" w14:textId="7B739407" w:rsidR="009B5E52" w:rsidRPr="00B513FE" w:rsidRDefault="009B5E52" w:rsidP="009B5E52">
      <w:pPr>
        <w:pStyle w:val="Caption"/>
      </w:pPr>
      <w:bookmarkStart w:id="327" w:name="_Toc9702570"/>
      <w:bookmarkStart w:id="328" w:name="_Toc29952856"/>
      <w:r>
        <w:t>L</w:t>
      </w:r>
      <w:r w:rsidRPr="00B513FE">
        <w:t xml:space="preserve">entelė </w:t>
      </w:r>
      <w:r>
        <w:fldChar w:fldCharType="begin"/>
      </w:r>
      <w:r>
        <w:instrText xml:space="preserve"> SEQ lentelė \* ARABIC </w:instrText>
      </w:r>
      <w:r>
        <w:fldChar w:fldCharType="separate"/>
      </w:r>
      <w:r w:rsidR="00CD325D">
        <w:rPr>
          <w:noProof/>
        </w:rPr>
        <w:t>55</w:t>
      </w:r>
      <w:r>
        <w:rPr>
          <w:noProof/>
        </w:rPr>
        <w:fldChar w:fldCharType="end"/>
      </w:r>
      <w:r w:rsidRPr="00B513FE">
        <w:t xml:space="preserve"> Sistemos administravimo dalimi galima bus naudotis be pasirengimo Mokymosi reikalavimas</w:t>
      </w:r>
      <w:bookmarkEnd w:id="327"/>
      <w:bookmarkEnd w:id="328"/>
    </w:p>
    <w:tbl>
      <w:tblPr>
        <w:tblStyle w:val="TableGrid"/>
        <w:tblW w:w="0" w:type="auto"/>
        <w:tblLook w:val="04A0" w:firstRow="1" w:lastRow="0" w:firstColumn="1" w:lastColumn="0" w:noHBand="0" w:noVBand="1"/>
      </w:tblPr>
      <w:tblGrid>
        <w:gridCol w:w="2515"/>
        <w:gridCol w:w="6835"/>
      </w:tblGrid>
      <w:tr w:rsidR="009B5E52" w:rsidRPr="00B513FE" w14:paraId="44CB4248" w14:textId="77777777" w:rsidTr="009B5E52">
        <w:tc>
          <w:tcPr>
            <w:tcW w:w="2515" w:type="dxa"/>
          </w:tcPr>
          <w:p w14:paraId="5374F22D" w14:textId="77777777" w:rsidR="009B5E52" w:rsidRPr="00B513FE" w:rsidRDefault="009B5E52" w:rsidP="009B5E52">
            <w:r w:rsidRPr="00B513FE">
              <w:t>Pavadinimas</w:t>
            </w:r>
          </w:p>
        </w:tc>
        <w:tc>
          <w:tcPr>
            <w:tcW w:w="6835" w:type="dxa"/>
          </w:tcPr>
          <w:p w14:paraId="487B7F30" w14:textId="77777777" w:rsidR="009B5E52" w:rsidRPr="00B513FE" w:rsidRDefault="009B5E52" w:rsidP="009B5E52">
            <w:r w:rsidRPr="00B513FE">
              <w:t>Sistemos administravimo dalimi galima bus naudotis be pasirengimo.</w:t>
            </w:r>
          </w:p>
        </w:tc>
      </w:tr>
      <w:tr w:rsidR="009B5E52" w:rsidRPr="00B513FE" w14:paraId="53694120" w14:textId="77777777" w:rsidTr="009B5E52">
        <w:tc>
          <w:tcPr>
            <w:tcW w:w="2515" w:type="dxa"/>
          </w:tcPr>
          <w:p w14:paraId="44BAA8EF" w14:textId="77777777" w:rsidR="009B5E52" w:rsidRPr="00B513FE" w:rsidRDefault="009B5E52" w:rsidP="009B5E52">
            <w:r w:rsidRPr="00B513FE">
              <w:t>Aprašymas</w:t>
            </w:r>
          </w:p>
        </w:tc>
        <w:tc>
          <w:tcPr>
            <w:tcW w:w="6835" w:type="dxa"/>
          </w:tcPr>
          <w:p w14:paraId="47EFBE6D" w14:textId="77777777" w:rsidR="009B5E52" w:rsidRPr="00B513FE" w:rsidRDefault="009B5E52" w:rsidP="009B5E52">
            <w:r w:rsidRPr="00B513FE">
              <w:t>Sistemos administravimo dalis bus paprasta ir turės išsamius klaidų tekstus, todėl ja naudotis nereikės didelės srities patirties. Tačiau, norint paruošti tikslius modulius jos reikės.</w:t>
            </w:r>
          </w:p>
        </w:tc>
      </w:tr>
      <w:tr w:rsidR="009B5E52" w:rsidRPr="00B513FE" w14:paraId="76CBA66B" w14:textId="77777777" w:rsidTr="009B5E52">
        <w:tc>
          <w:tcPr>
            <w:tcW w:w="2515" w:type="dxa"/>
          </w:tcPr>
          <w:p w14:paraId="07F44730" w14:textId="77777777" w:rsidR="009B5E52" w:rsidRPr="00B513FE" w:rsidRDefault="009B5E52" w:rsidP="009B5E52">
            <w:r w:rsidRPr="00B513FE">
              <w:t>Tenkinimo sąlyga</w:t>
            </w:r>
          </w:p>
        </w:tc>
        <w:tc>
          <w:tcPr>
            <w:tcW w:w="6835" w:type="dxa"/>
          </w:tcPr>
          <w:p w14:paraId="415BB8C1" w14:textId="77777777" w:rsidR="009B5E52" w:rsidRPr="00B513FE" w:rsidRDefault="009B5E52" w:rsidP="009B5E52">
            <w:r w:rsidRPr="00B513FE">
              <w:t>Bus atliekamas bandymas, duodant užduotį niekada su sistema nedirbusiam asmeniui.</w:t>
            </w:r>
          </w:p>
        </w:tc>
      </w:tr>
    </w:tbl>
    <w:p w14:paraId="7DBC3CB2" w14:textId="77777777" w:rsidR="009B5E52" w:rsidRPr="00B513FE" w:rsidRDefault="009B5E52" w:rsidP="009B5E52"/>
    <w:p w14:paraId="3971732C" w14:textId="77777777" w:rsidR="009B5E52" w:rsidRPr="00B513FE" w:rsidRDefault="009B5E52" w:rsidP="009B5E52">
      <w:pPr>
        <w:pStyle w:val="Heading3"/>
      </w:pPr>
      <w:bookmarkStart w:id="329" w:name="_Toc9702461"/>
      <w:bookmarkStart w:id="330" w:name="_Toc29952593"/>
      <w:r w:rsidRPr="00B513FE">
        <w:t>Suprantamumo ir mandagumo reikalavimai</w:t>
      </w:r>
      <w:bookmarkEnd w:id="329"/>
      <w:bookmarkEnd w:id="330"/>
    </w:p>
    <w:p w14:paraId="505C3839" w14:textId="77777777" w:rsidR="009B5E52" w:rsidRPr="00B513FE" w:rsidRDefault="009B5E52" w:rsidP="009B5E52">
      <w:pPr>
        <w:ind w:firstLine="562"/>
      </w:pPr>
      <w:r w:rsidRPr="00B513FE">
        <w:lastRenderedPageBreak/>
        <w:t>Šiuo metu nenumatomi suprantamumo ir mandagumo reikalavimai, nes sistema taikosi į mažą auditoriją, kuriai nėra labai aktualūs šie reikalavimai.</w:t>
      </w:r>
    </w:p>
    <w:p w14:paraId="7CE5C95B" w14:textId="77777777" w:rsidR="009B5E52" w:rsidRPr="00B513FE" w:rsidRDefault="009B5E52" w:rsidP="009B5E52">
      <w:pPr>
        <w:pStyle w:val="Heading3"/>
      </w:pPr>
      <w:bookmarkStart w:id="331" w:name="_Toc9702462"/>
      <w:bookmarkStart w:id="332" w:name="_Toc29952594"/>
      <w:r w:rsidRPr="00B513FE">
        <w:t>Prieinamumas neįgaliesiems</w:t>
      </w:r>
      <w:bookmarkEnd w:id="331"/>
      <w:bookmarkEnd w:id="332"/>
    </w:p>
    <w:p w14:paraId="166AA26B" w14:textId="77777777" w:rsidR="009B5E52" w:rsidRPr="00B513FE" w:rsidRDefault="009B5E52" w:rsidP="009B5E52">
      <w:pPr>
        <w:ind w:firstLine="562"/>
      </w:pPr>
      <w:bookmarkStart w:id="333" w:name="_1jpmjdlhgqt" w:colFirst="0" w:colLast="0"/>
      <w:bookmarkEnd w:id="333"/>
      <w:r w:rsidRPr="00B513FE">
        <w:t>Šiuo metu nenumatomi prieinamumo neįgaliesiems reikalavimai, nes sistema taikosi į mažą auditoriją, kuriai nėra labai aktualūs šie reikalavimai.</w:t>
      </w:r>
    </w:p>
    <w:p w14:paraId="13E5AE2D" w14:textId="77777777" w:rsidR="009B5E52" w:rsidRPr="00B513FE" w:rsidRDefault="009B5E52" w:rsidP="009B5E52">
      <w:pPr>
        <w:pStyle w:val="Heading3"/>
      </w:pPr>
      <w:bookmarkStart w:id="334" w:name="_Toc9702463"/>
      <w:bookmarkStart w:id="335" w:name="_Toc29952595"/>
      <w:r w:rsidRPr="00B513FE">
        <w:t>Suteikiami patogumai</w:t>
      </w:r>
      <w:bookmarkEnd w:id="334"/>
      <w:bookmarkEnd w:id="335"/>
    </w:p>
    <w:p w14:paraId="6D57BCE0" w14:textId="77777777" w:rsidR="009B5E52" w:rsidRPr="00B513FE" w:rsidRDefault="009B5E52" w:rsidP="009B5E52">
      <w:pPr>
        <w:ind w:firstLine="562"/>
      </w:pPr>
      <w:bookmarkStart w:id="336" w:name="_iu95jxno49b7" w:colFirst="0" w:colLast="0"/>
      <w:bookmarkEnd w:id="336"/>
      <w:r w:rsidRPr="00B513FE">
        <w:t>Šiuo metu nenumatomi suteikiamų patogumų reikalavimai, nes sistema taikosi į mažą auditoriją, kuriai nėra labai aktualūs šie reikalavimai.</w:t>
      </w:r>
    </w:p>
    <w:p w14:paraId="59F5D6FB" w14:textId="77777777" w:rsidR="009B5E52" w:rsidRPr="00B513FE" w:rsidRDefault="009B5E52" w:rsidP="009B5E52">
      <w:pPr>
        <w:pStyle w:val="Heading2"/>
      </w:pPr>
      <w:bookmarkStart w:id="337" w:name="_Toc9702464"/>
      <w:bookmarkStart w:id="338" w:name="_Toc29952596"/>
      <w:r w:rsidRPr="00B513FE">
        <w:t>Efektyvumo ir našumo reikalavimai</w:t>
      </w:r>
      <w:bookmarkEnd w:id="337"/>
      <w:bookmarkEnd w:id="338"/>
    </w:p>
    <w:p w14:paraId="474553E5" w14:textId="77777777" w:rsidR="009B5E52" w:rsidRPr="00B513FE" w:rsidRDefault="009B5E52" w:rsidP="009B5E52">
      <w:pPr>
        <w:pStyle w:val="Heading3"/>
      </w:pPr>
      <w:bookmarkStart w:id="339" w:name="_Toc9702465"/>
      <w:bookmarkStart w:id="340" w:name="_Toc29952597"/>
      <w:r w:rsidRPr="00B513FE">
        <w:t>Reikalavimai užduočių vykdymo greičiui</w:t>
      </w:r>
      <w:bookmarkEnd w:id="339"/>
      <w:bookmarkEnd w:id="340"/>
    </w:p>
    <w:p w14:paraId="49B04392" w14:textId="18FD75D3" w:rsidR="009B5E52" w:rsidRPr="00B513FE" w:rsidRDefault="009B5E52" w:rsidP="009B5E52">
      <w:pPr>
        <w:pStyle w:val="Caption"/>
      </w:pPr>
      <w:bookmarkStart w:id="341" w:name="_Toc9702571"/>
      <w:bookmarkStart w:id="342" w:name="_Toc29952857"/>
      <w:r>
        <w:t>L</w:t>
      </w:r>
      <w:r w:rsidRPr="00B513FE">
        <w:t xml:space="preserve">entelė </w:t>
      </w:r>
      <w:r>
        <w:fldChar w:fldCharType="begin"/>
      </w:r>
      <w:r>
        <w:instrText xml:space="preserve"> SEQ lentelė \* ARABIC </w:instrText>
      </w:r>
      <w:r>
        <w:fldChar w:fldCharType="separate"/>
      </w:r>
      <w:r w:rsidR="00CD325D">
        <w:rPr>
          <w:noProof/>
        </w:rPr>
        <w:t>56</w:t>
      </w:r>
      <w:r>
        <w:rPr>
          <w:noProof/>
        </w:rPr>
        <w:fldChar w:fldCharType="end"/>
      </w:r>
      <w:r w:rsidRPr="00B513FE">
        <w:t xml:space="preserve"> Sistema turi atlikti analizę per neilgiau nei 10 sekundžių greičio reikalavimas</w:t>
      </w:r>
      <w:bookmarkEnd w:id="341"/>
      <w:bookmarkEnd w:id="342"/>
    </w:p>
    <w:tbl>
      <w:tblPr>
        <w:tblStyle w:val="TableGrid"/>
        <w:tblW w:w="0" w:type="auto"/>
        <w:tblLook w:val="04A0" w:firstRow="1" w:lastRow="0" w:firstColumn="1" w:lastColumn="0" w:noHBand="0" w:noVBand="1"/>
      </w:tblPr>
      <w:tblGrid>
        <w:gridCol w:w="2515"/>
        <w:gridCol w:w="6835"/>
      </w:tblGrid>
      <w:tr w:rsidR="009B5E52" w:rsidRPr="00B513FE" w14:paraId="06C49EA0" w14:textId="77777777" w:rsidTr="009B5E52">
        <w:tc>
          <w:tcPr>
            <w:tcW w:w="2515" w:type="dxa"/>
          </w:tcPr>
          <w:p w14:paraId="0A1D078B" w14:textId="77777777" w:rsidR="009B5E52" w:rsidRPr="00B513FE" w:rsidRDefault="009B5E52" w:rsidP="009B5E52">
            <w:r w:rsidRPr="00B513FE">
              <w:t>Pavadinimas</w:t>
            </w:r>
          </w:p>
        </w:tc>
        <w:tc>
          <w:tcPr>
            <w:tcW w:w="6835" w:type="dxa"/>
          </w:tcPr>
          <w:p w14:paraId="16B70843" w14:textId="77777777" w:rsidR="009B5E52" w:rsidRPr="00B513FE" w:rsidRDefault="009B5E52" w:rsidP="009B5E52">
            <w:r w:rsidRPr="00B513FE">
              <w:t>Sistema turi atlikti analizę per neilgiau nei 10 sekundžių</w:t>
            </w:r>
          </w:p>
        </w:tc>
      </w:tr>
      <w:tr w:rsidR="009B5E52" w:rsidRPr="00B513FE" w14:paraId="5434AD37" w14:textId="77777777" w:rsidTr="009B5E52">
        <w:tc>
          <w:tcPr>
            <w:tcW w:w="2515" w:type="dxa"/>
          </w:tcPr>
          <w:p w14:paraId="40062103" w14:textId="77777777" w:rsidR="009B5E52" w:rsidRPr="00B513FE" w:rsidRDefault="009B5E52" w:rsidP="009B5E52">
            <w:r w:rsidRPr="00B513FE">
              <w:t>Pagrindimas</w:t>
            </w:r>
          </w:p>
        </w:tc>
        <w:tc>
          <w:tcPr>
            <w:tcW w:w="6835" w:type="dxa"/>
          </w:tcPr>
          <w:p w14:paraId="462D5578" w14:textId="77777777" w:rsidR="009B5E52" w:rsidRPr="00B513FE" w:rsidRDefault="009B5E52" w:rsidP="009B5E52">
            <w:r w:rsidRPr="00B513FE">
              <w:t>Sistema naudojasi neuroniniais tinklais, kurie nepasižymi greičiu, tačiau tai turėtu veikti pakankamai greitai, kad vartotojai norėtu sistemą naudoti ateityje.</w:t>
            </w:r>
          </w:p>
        </w:tc>
      </w:tr>
      <w:tr w:rsidR="009B5E52" w:rsidRPr="00B513FE" w14:paraId="258DFAD4" w14:textId="77777777" w:rsidTr="009B5E52">
        <w:tc>
          <w:tcPr>
            <w:tcW w:w="2515" w:type="dxa"/>
          </w:tcPr>
          <w:p w14:paraId="03E601E8" w14:textId="77777777" w:rsidR="009B5E52" w:rsidRPr="00B513FE" w:rsidRDefault="009B5E52" w:rsidP="009B5E52">
            <w:r w:rsidRPr="00B513FE">
              <w:t>Tenkinimo sąlyga</w:t>
            </w:r>
          </w:p>
        </w:tc>
        <w:tc>
          <w:tcPr>
            <w:tcW w:w="6835" w:type="dxa"/>
          </w:tcPr>
          <w:p w14:paraId="29E3DC7A" w14:textId="77777777" w:rsidR="009B5E52" w:rsidRPr="00B513FE" w:rsidRDefault="009B5E52" w:rsidP="009B5E52">
            <w:r w:rsidRPr="00B513FE">
              <w:t>Bandymo metu sistemos analizės neturi užtrukti ilgiau nei 10 sekundžių.</w:t>
            </w:r>
          </w:p>
        </w:tc>
      </w:tr>
    </w:tbl>
    <w:p w14:paraId="52DC6DEE" w14:textId="77777777" w:rsidR="009B5E52" w:rsidRPr="00B513FE" w:rsidRDefault="009B5E52" w:rsidP="009B5E52"/>
    <w:p w14:paraId="6D723846" w14:textId="77777777" w:rsidR="009B5E52" w:rsidRPr="00B513FE" w:rsidRDefault="009B5E52" w:rsidP="009B5E52">
      <w:pPr>
        <w:pStyle w:val="Heading3"/>
      </w:pPr>
      <w:bookmarkStart w:id="343" w:name="_Toc9702466"/>
      <w:bookmarkStart w:id="344" w:name="_Toc29952598"/>
      <w:r w:rsidRPr="00B513FE">
        <w:t>Darbo ir aplinkos saugos reikalavimai</w:t>
      </w:r>
      <w:bookmarkEnd w:id="343"/>
      <w:bookmarkEnd w:id="344"/>
    </w:p>
    <w:p w14:paraId="51E5B616" w14:textId="77777777" w:rsidR="009B5E52" w:rsidRPr="00B513FE" w:rsidRDefault="009B5E52" w:rsidP="009B5E52">
      <w:pPr>
        <w:ind w:firstLine="562"/>
      </w:pPr>
      <w:r w:rsidRPr="00B513FE">
        <w:t>Kuriama sistema nesąveikaus su aplinka, todėl – darbo ir aplinkos saugos reikalavimai nenumatomi.</w:t>
      </w:r>
    </w:p>
    <w:p w14:paraId="7487501E" w14:textId="77777777" w:rsidR="009B5E52" w:rsidRPr="00B513FE" w:rsidRDefault="009B5E52" w:rsidP="009B5E52">
      <w:pPr>
        <w:pStyle w:val="Heading3"/>
      </w:pPr>
      <w:bookmarkStart w:id="345" w:name="_Toc9702467"/>
      <w:bookmarkStart w:id="346" w:name="_Toc29952599"/>
      <w:r w:rsidRPr="00B513FE">
        <w:t>Reikalavimai tikslumui</w:t>
      </w:r>
      <w:bookmarkEnd w:id="345"/>
      <w:bookmarkEnd w:id="346"/>
    </w:p>
    <w:p w14:paraId="06197ED8" w14:textId="27D1D175" w:rsidR="009B5E52" w:rsidRPr="00B513FE" w:rsidRDefault="009B5E52" w:rsidP="009B5E52">
      <w:pPr>
        <w:pStyle w:val="Caption"/>
      </w:pPr>
      <w:bookmarkStart w:id="347" w:name="_Toc9702572"/>
      <w:bookmarkStart w:id="348" w:name="_Toc29952858"/>
      <w:r>
        <w:t>L</w:t>
      </w:r>
      <w:r w:rsidRPr="00B513FE">
        <w:t xml:space="preserve">entelė </w:t>
      </w:r>
      <w:r>
        <w:fldChar w:fldCharType="begin"/>
      </w:r>
      <w:r>
        <w:instrText xml:space="preserve"> SEQ lentelė \* ARABIC </w:instrText>
      </w:r>
      <w:r>
        <w:fldChar w:fldCharType="separate"/>
      </w:r>
      <w:r w:rsidR="00CD325D">
        <w:rPr>
          <w:noProof/>
        </w:rPr>
        <w:t>57</w:t>
      </w:r>
      <w:r>
        <w:rPr>
          <w:noProof/>
        </w:rPr>
        <w:fldChar w:fldCharType="end"/>
      </w:r>
      <w:r w:rsidRPr="00B513FE">
        <w:t xml:space="preserve"> Sistema turi pasiekti bent 90% tikslumą testavimo duomenyse tikslumo reikalavimas</w:t>
      </w:r>
      <w:bookmarkEnd w:id="347"/>
      <w:bookmarkEnd w:id="348"/>
    </w:p>
    <w:tbl>
      <w:tblPr>
        <w:tblStyle w:val="TableGrid"/>
        <w:tblW w:w="0" w:type="auto"/>
        <w:tblLook w:val="04A0" w:firstRow="1" w:lastRow="0" w:firstColumn="1" w:lastColumn="0" w:noHBand="0" w:noVBand="1"/>
      </w:tblPr>
      <w:tblGrid>
        <w:gridCol w:w="2515"/>
        <w:gridCol w:w="6835"/>
      </w:tblGrid>
      <w:tr w:rsidR="009B5E52" w:rsidRPr="00B513FE" w14:paraId="27C42EE4" w14:textId="77777777" w:rsidTr="009B5E52">
        <w:tc>
          <w:tcPr>
            <w:tcW w:w="2515" w:type="dxa"/>
          </w:tcPr>
          <w:p w14:paraId="1B23E655" w14:textId="77777777" w:rsidR="009B5E52" w:rsidRPr="00B513FE" w:rsidRDefault="009B5E52" w:rsidP="009B5E52">
            <w:r w:rsidRPr="00B513FE">
              <w:t>Pavadinimas</w:t>
            </w:r>
          </w:p>
        </w:tc>
        <w:tc>
          <w:tcPr>
            <w:tcW w:w="6835" w:type="dxa"/>
          </w:tcPr>
          <w:p w14:paraId="4B4817C1" w14:textId="77777777" w:rsidR="009B5E52" w:rsidRPr="00B513FE" w:rsidRDefault="009B5E52" w:rsidP="009B5E52">
            <w:r w:rsidRPr="00B513FE">
              <w:t>Sistema turi pasiekti bent 90% tikslumą testavimo duomenyse</w:t>
            </w:r>
          </w:p>
        </w:tc>
      </w:tr>
      <w:tr w:rsidR="009B5E52" w:rsidRPr="00B513FE" w14:paraId="554EC614" w14:textId="77777777" w:rsidTr="009B5E52">
        <w:tc>
          <w:tcPr>
            <w:tcW w:w="2515" w:type="dxa"/>
          </w:tcPr>
          <w:p w14:paraId="2C47AA42" w14:textId="77777777" w:rsidR="009B5E52" w:rsidRPr="00B513FE" w:rsidRDefault="009B5E52" w:rsidP="009B5E52">
            <w:r w:rsidRPr="00B513FE">
              <w:t>Pagrindimas</w:t>
            </w:r>
          </w:p>
        </w:tc>
        <w:tc>
          <w:tcPr>
            <w:tcW w:w="6835" w:type="dxa"/>
          </w:tcPr>
          <w:p w14:paraId="545B801D" w14:textId="77777777" w:rsidR="009B5E52" w:rsidRPr="00B513FE" w:rsidRDefault="009B5E52" w:rsidP="009B5E52">
            <w:r w:rsidRPr="00B513FE">
              <w:t>Sistemos pagrindinis funkcionalumas priklauso nuo operacijų tikslumo.</w:t>
            </w:r>
          </w:p>
        </w:tc>
      </w:tr>
      <w:tr w:rsidR="009B5E52" w:rsidRPr="00B513FE" w14:paraId="64981CCD" w14:textId="77777777" w:rsidTr="009B5E52">
        <w:tc>
          <w:tcPr>
            <w:tcW w:w="2515" w:type="dxa"/>
          </w:tcPr>
          <w:p w14:paraId="4A11DC89" w14:textId="77777777" w:rsidR="009B5E52" w:rsidRPr="00B513FE" w:rsidRDefault="009B5E52" w:rsidP="009B5E52">
            <w:r w:rsidRPr="00B513FE">
              <w:t>Tenkinimo sąlyga</w:t>
            </w:r>
          </w:p>
        </w:tc>
        <w:tc>
          <w:tcPr>
            <w:tcW w:w="6835" w:type="dxa"/>
          </w:tcPr>
          <w:p w14:paraId="2A46437F" w14:textId="77777777" w:rsidR="009B5E52" w:rsidRPr="00B513FE" w:rsidRDefault="009B5E52" w:rsidP="009B5E52">
            <w:r w:rsidRPr="00B513FE">
              <w:t>Užtikrinti, kad sistema veiks naudingai, kiekvieno apmokymo metu sistema bus pratestuojama testavimo duomenimis, šio testavimo metu sistema turi pasiekti bent 90% tikslumą.</w:t>
            </w:r>
          </w:p>
        </w:tc>
      </w:tr>
    </w:tbl>
    <w:p w14:paraId="3A95D11F" w14:textId="77777777" w:rsidR="009B5E52" w:rsidRPr="00B513FE" w:rsidRDefault="009B5E52" w:rsidP="009B5E52"/>
    <w:p w14:paraId="20845447" w14:textId="77777777" w:rsidR="009B5E52" w:rsidRPr="00B513FE" w:rsidRDefault="009B5E52" w:rsidP="009B5E52">
      <w:pPr>
        <w:pStyle w:val="Heading3"/>
      </w:pPr>
      <w:bookmarkStart w:id="349" w:name="_Toc9702468"/>
      <w:bookmarkStart w:id="350" w:name="_Toc29952600"/>
      <w:r w:rsidRPr="00B513FE">
        <w:t>Patikimumas ir pasiekiamumas</w:t>
      </w:r>
      <w:bookmarkEnd w:id="349"/>
      <w:bookmarkEnd w:id="350"/>
    </w:p>
    <w:p w14:paraId="0FA1DC3F" w14:textId="0DF5A3DD" w:rsidR="009B5E52" w:rsidRPr="00B513FE" w:rsidRDefault="009B5E52" w:rsidP="009B5E52">
      <w:pPr>
        <w:pStyle w:val="Caption"/>
      </w:pPr>
      <w:bookmarkStart w:id="351" w:name="_Toc9702573"/>
      <w:bookmarkStart w:id="352" w:name="_Toc29952859"/>
      <w:r>
        <w:t>L</w:t>
      </w:r>
      <w:r w:rsidRPr="00B513FE">
        <w:t xml:space="preserve">entelė </w:t>
      </w:r>
      <w:r>
        <w:fldChar w:fldCharType="begin"/>
      </w:r>
      <w:r>
        <w:instrText xml:space="preserve"> SEQ lentelė \* ARABIC </w:instrText>
      </w:r>
      <w:r>
        <w:fldChar w:fldCharType="separate"/>
      </w:r>
      <w:r w:rsidR="00CD325D">
        <w:rPr>
          <w:noProof/>
        </w:rPr>
        <w:t>58</w:t>
      </w:r>
      <w:r>
        <w:rPr>
          <w:noProof/>
        </w:rPr>
        <w:fldChar w:fldCharType="end"/>
      </w:r>
      <w:r w:rsidRPr="00B513FE">
        <w:t xml:space="preserve"> Sistema turi palaikyti 90% </w:t>
      </w:r>
      <w:proofErr w:type="spellStart"/>
      <w:r w:rsidRPr="00B513FE">
        <w:t>uptime</w:t>
      </w:r>
      <w:proofErr w:type="spellEnd"/>
      <w:r w:rsidRPr="00B513FE">
        <w:t xml:space="preserve"> pasiekiamumo reikalavimas</w:t>
      </w:r>
      <w:bookmarkEnd w:id="351"/>
      <w:bookmarkEnd w:id="352"/>
    </w:p>
    <w:tbl>
      <w:tblPr>
        <w:tblStyle w:val="TableGrid"/>
        <w:tblW w:w="0" w:type="auto"/>
        <w:tblLook w:val="04A0" w:firstRow="1" w:lastRow="0" w:firstColumn="1" w:lastColumn="0" w:noHBand="0" w:noVBand="1"/>
      </w:tblPr>
      <w:tblGrid>
        <w:gridCol w:w="2515"/>
        <w:gridCol w:w="6835"/>
      </w:tblGrid>
      <w:tr w:rsidR="009B5E52" w:rsidRPr="00B513FE" w14:paraId="38637E96" w14:textId="77777777" w:rsidTr="009B5E52">
        <w:tc>
          <w:tcPr>
            <w:tcW w:w="2515" w:type="dxa"/>
          </w:tcPr>
          <w:p w14:paraId="4F8B160E" w14:textId="77777777" w:rsidR="009B5E52" w:rsidRPr="00B513FE" w:rsidRDefault="009B5E52" w:rsidP="009B5E52">
            <w:r w:rsidRPr="00B513FE">
              <w:t>Pavadinimas</w:t>
            </w:r>
          </w:p>
        </w:tc>
        <w:tc>
          <w:tcPr>
            <w:tcW w:w="6835" w:type="dxa"/>
          </w:tcPr>
          <w:p w14:paraId="25DA07A1" w14:textId="77777777" w:rsidR="009B5E52" w:rsidRPr="00B513FE" w:rsidRDefault="009B5E52" w:rsidP="009B5E52">
            <w:r w:rsidRPr="00B513FE">
              <w:t xml:space="preserve">Sistema turi palaikyti 90% </w:t>
            </w:r>
            <w:proofErr w:type="spellStart"/>
            <w:r w:rsidRPr="00B513FE">
              <w:rPr>
                <w:i/>
              </w:rPr>
              <w:t>uptime</w:t>
            </w:r>
            <w:proofErr w:type="spellEnd"/>
          </w:p>
        </w:tc>
      </w:tr>
      <w:tr w:rsidR="009B5E52" w:rsidRPr="00B513FE" w14:paraId="5BB043FE" w14:textId="77777777" w:rsidTr="009B5E52">
        <w:tc>
          <w:tcPr>
            <w:tcW w:w="2515" w:type="dxa"/>
          </w:tcPr>
          <w:p w14:paraId="5BFC04D3" w14:textId="77777777" w:rsidR="009B5E52" w:rsidRPr="00B513FE" w:rsidRDefault="009B5E52" w:rsidP="009B5E52">
            <w:r w:rsidRPr="00B513FE">
              <w:t>Pagrindimas</w:t>
            </w:r>
          </w:p>
        </w:tc>
        <w:tc>
          <w:tcPr>
            <w:tcW w:w="6835" w:type="dxa"/>
          </w:tcPr>
          <w:p w14:paraId="6E5205AA" w14:textId="77777777" w:rsidR="009B5E52" w:rsidRPr="00B513FE" w:rsidRDefault="009B5E52" w:rsidP="009B5E52">
            <w:r w:rsidRPr="00B513FE">
              <w:t>Sistema planuojama viešam naudojimuisi, todėl nuolatinis veikimas yra siektinas reikalavimas.</w:t>
            </w:r>
          </w:p>
        </w:tc>
      </w:tr>
      <w:tr w:rsidR="009B5E52" w:rsidRPr="00B513FE" w14:paraId="55C49354" w14:textId="77777777" w:rsidTr="009B5E52">
        <w:tc>
          <w:tcPr>
            <w:tcW w:w="2515" w:type="dxa"/>
          </w:tcPr>
          <w:p w14:paraId="142D3D38" w14:textId="77777777" w:rsidR="009B5E52" w:rsidRPr="00B513FE" w:rsidRDefault="009B5E52" w:rsidP="009B5E52">
            <w:r w:rsidRPr="00B513FE">
              <w:t>Tenkinimo sąlyga</w:t>
            </w:r>
          </w:p>
        </w:tc>
        <w:tc>
          <w:tcPr>
            <w:tcW w:w="6835" w:type="dxa"/>
          </w:tcPr>
          <w:p w14:paraId="26924DEF" w14:textId="77777777" w:rsidR="009B5E52" w:rsidRPr="00B513FE" w:rsidRDefault="009B5E52" w:rsidP="009B5E52">
            <w:r w:rsidRPr="00B513FE">
              <w:t>Bus renkamos sistemos veikimo statistikos, kurių metu sistema turi nenukristi žemiau negu 90% viso laiko.</w:t>
            </w:r>
          </w:p>
        </w:tc>
      </w:tr>
    </w:tbl>
    <w:p w14:paraId="7154DE9F" w14:textId="77777777" w:rsidR="009B5E52" w:rsidRPr="00B513FE" w:rsidRDefault="009B5E52" w:rsidP="009B5E52"/>
    <w:p w14:paraId="5FED632F" w14:textId="77777777" w:rsidR="009B5E52" w:rsidRPr="00B513FE" w:rsidRDefault="009B5E52" w:rsidP="009B5E52">
      <w:pPr>
        <w:pStyle w:val="Heading3"/>
      </w:pPr>
      <w:bookmarkStart w:id="353" w:name="_Toc9702469"/>
      <w:bookmarkStart w:id="354" w:name="_Toc29952601"/>
      <w:r w:rsidRPr="00B513FE">
        <w:lastRenderedPageBreak/>
        <w:t>Atsparumas trukdžiams, klaidoms</w:t>
      </w:r>
      <w:bookmarkEnd w:id="353"/>
      <w:bookmarkEnd w:id="354"/>
    </w:p>
    <w:p w14:paraId="3102F1CB" w14:textId="00BAFB52" w:rsidR="009B5E52" w:rsidRPr="00B513FE" w:rsidRDefault="009B5E52" w:rsidP="009B5E52">
      <w:pPr>
        <w:pStyle w:val="Caption"/>
      </w:pPr>
      <w:bookmarkStart w:id="355" w:name="_Toc9702574"/>
      <w:bookmarkStart w:id="356" w:name="_Toc29952860"/>
      <w:r>
        <w:t>L</w:t>
      </w:r>
      <w:r w:rsidRPr="00B513FE">
        <w:t xml:space="preserve">entelė </w:t>
      </w:r>
      <w:r>
        <w:fldChar w:fldCharType="begin"/>
      </w:r>
      <w:r>
        <w:instrText xml:space="preserve"> SEQ lentelė \* ARABIC </w:instrText>
      </w:r>
      <w:r>
        <w:fldChar w:fldCharType="separate"/>
      </w:r>
      <w:r w:rsidR="00CD325D">
        <w:rPr>
          <w:noProof/>
        </w:rPr>
        <w:t>59</w:t>
      </w:r>
      <w:r>
        <w:rPr>
          <w:noProof/>
        </w:rPr>
        <w:fldChar w:fldCharType="end"/>
      </w:r>
      <w:r w:rsidRPr="00B513FE">
        <w:t xml:space="preserve"> Sistema saugos apmokinto modelio versijas atsparumo reikalavimas</w:t>
      </w:r>
      <w:bookmarkEnd w:id="355"/>
      <w:bookmarkEnd w:id="356"/>
    </w:p>
    <w:tbl>
      <w:tblPr>
        <w:tblStyle w:val="TableGrid"/>
        <w:tblW w:w="0" w:type="auto"/>
        <w:tblLook w:val="04A0" w:firstRow="1" w:lastRow="0" w:firstColumn="1" w:lastColumn="0" w:noHBand="0" w:noVBand="1"/>
      </w:tblPr>
      <w:tblGrid>
        <w:gridCol w:w="2515"/>
        <w:gridCol w:w="6835"/>
      </w:tblGrid>
      <w:tr w:rsidR="009B5E52" w:rsidRPr="00B513FE" w14:paraId="03F3D262" w14:textId="77777777" w:rsidTr="009B5E52">
        <w:tc>
          <w:tcPr>
            <w:tcW w:w="2515" w:type="dxa"/>
          </w:tcPr>
          <w:p w14:paraId="5902CBEA" w14:textId="77777777" w:rsidR="009B5E52" w:rsidRPr="00B513FE" w:rsidRDefault="009B5E52" w:rsidP="009B5E52">
            <w:r w:rsidRPr="00B513FE">
              <w:t>Pavadinimas</w:t>
            </w:r>
          </w:p>
        </w:tc>
        <w:tc>
          <w:tcPr>
            <w:tcW w:w="6835" w:type="dxa"/>
          </w:tcPr>
          <w:p w14:paraId="5B55C1AC" w14:textId="77777777" w:rsidR="009B5E52" w:rsidRPr="00B513FE" w:rsidRDefault="009B5E52" w:rsidP="009B5E52">
            <w:r w:rsidRPr="00B513FE">
              <w:t>Sistema saugos apmokinto modelio versijas.</w:t>
            </w:r>
          </w:p>
        </w:tc>
      </w:tr>
      <w:tr w:rsidR="009B5E52" w:rsidRPr="00B513FE" w14:paraId="6405CF32" w14:textId="77777777" w:rsidTr="009B5E52">
        <w:tc>
          <w:tcPr>
            <w:tcW w:w="2515" w:type="dxa"/>
          </w:tcPr>
          <w:p w14:paraId="3BDAA67C" w14:textId="77777777" w:rsidR="009B5E52" w:rsidRPr="00B513FE" w:rsidRDefault="009B5E52" w:rsidP="009B5E52">
            <w:r w:rsidRPr="00B513FE">
              <w:t>Aprašymas</w:t>
            </w:r>
          </w:p>
        </w:tc>
        <w:tc>
          <w:tcPr>
            <w:tcW w:w="6835" w:type="dxa"/>
          </w:tcPr>
          <w:p w14:paraId="4E31B551" w14:textId="77777777" w:rsidR="009B5E52" w:rsidRPr="00B513FE" w:rsidRDefault="009B5E52" w:rsidP="009B5E52">
            <w:r w:rsidRPr="00B513FE">
              <w:t>Sistema kiekvieno apmokinimo metu sukurs naują apmokinto modelio versiją ir ją saugos atskirai nuo seno modelio, kartu  padidinant versijos identifikatorių.</w:t>
            </w:r>
          </w:p>
        </w:tc>
      </w:tr>
      <w:tr w:rsidR="009B5E52" w:rsidRPr="00B513FE" w14:paraId="3259E0C1" w14:textId="77777777" w:rsidTr="009B5E52">
        <w:tc>
          <w:tcPr>
            <w:tcW w:w="2515" w:type="dxa"/>
          </w:tcPr>
          <w:p w14:paraId="4DEAAB26" w14:textId="77777777" w:rsidR="009B5E52" w:rsidRPr="00B513FE" w:rsidRDefault="009B5E52" w:rsidP="009B5E52">
            <w:r w:rsidRPr="00B513FE">
              <w:t>Pagrindimas</w:t>
            </w:r>
          </w:p>
        </w:tc>
        <w:tc>
          <w:tcPr>
            <w:tcW w:w="6835" w:type="dxa"/>
          </w:tcPr>
          <w:p w14:paraId="3EB49F8E" w14:textId="77777777" w:rsidR="009B5E52" w:rsidRPr="00B513FE" w:rsidRDefault="009B5E52" w:rsidP="009B5E52">
            <w:r w:rsidRPr="00B513FE">
              <w:t>Įvykus dideliam apmokymų nuokrypiui, norint atstatyti sistemos naudingumą, reikalinga grįžti į anksčiau tų klaidų padarymo laikotarpį.</w:t>
            </w:r>
          </w:p>
        </w:tc>
      </w:tr>
      <w:tr w:rsidR="009B5E52" w:rsidRPr="00B513FE" w14:paraId="4C9F7FCB" w14:textId="77777777" w:rsidTr="009B5E52">
        <w:tc>
          <w:tcPr>
            <w:tcW w:w="2515" w:type="dxa"/>
          </w:tcPr>
          <w:p w14:paraId="3D10219B" w14:textId="77777777" w:rsidR="009B5E52" w:rsidRPr="00B513FE" w:rsidRDefault="009B5E52" w:rsidP="009B5E52">
            <w:r w:rsidRPr="00B513FE">
              <w:t>Tenkinimo sąlyga</w:t>
            </w:r>
          </w:p>
        </w:tc>
        <w:tc>
          <w:tcPr>
            <w:tcW w:w="6835" w:type="dxa"/>
          </w:tcPr>
          <w:p w14:paraId="2EE61AD1" w14:textId="77777777" w:rsidR="009B5E52" w:rsidRPr="00B513FE" w:rsidRDefault="009B5E52" w:rsidP="009B5E52">
            <w:r w:rsidRPr="00B513FE">
              <w:t>Prie kiekvieno užsaugoto modelio bus unikalus saugojimo identifikatorius ir apmokymo metu nebus trinama sena versija.</w:t>
            </w:r>
          </w:p>
        </w:tc>
      </w:tr>
    </w:tbl>
    <w:p w14:paraId="1DF66D9C" w14:textId="77777777" w:rsidR="009B5E52" w:rsidRPr="00B513FE" w:rsidRDefault="009B5E52" w:rsidP="009B5E52"/>
    <w:p w14:paraId="11D7AB81" w14:textId="77777777" w:rsidR="009B5E52" w:rsidRPr="00B513FE" w:rsidRDefault="009B5E52" w:rsidP="009B5E52">
      <w:pPr>
        <w:pStyle w:val="Heading3"/>
      </w:pPr>
      <w:bookmarkStart w:id="357" w:name="_Toc9702470"/>
      <w:bookmarkStart w:id="358" w:name="_Toc29952602"/>
      <w:r w:rsidRPr="00B513FE">
        <w:t>Reikalavimai apdorojamų duomenų apimtims</w:t>
      </w:r>
      <w:bookmarkEnd w:id="357"/>
      <w:bookmarkEnd w:id="358"/>
    </w:p>
    <w:p w14:paraId="19DB1F53" w14:textId="59C4123D" w:rsidR="009B5E52" w:rsidRPr="00B513FE" w:rsidRDefault="009B5E52" w:rsidP="009B5E52">
      <w:pPr>
        <w:pStyle w:val="Caption"/>
      </w:pPr>
      <w:bookmarkStart w:id="359" w:name="_Toc9702575"/>
      <w:bookmarkStart w:id="360" w:name="_Toc29952861"/>
      <w:r>
        <w:t>L</w:t>
      </w:r>
      <w:r w:rsidRPr="00B513FE">
        <w:t xml:space="preserve">entelė </w:t>
      </w:r>
      <w:r>
        <w:fldChar w:fldCharType="begin"/>
      </w:r>
      <w:r>
        <w:instrText xml:space="preserve"> SEQ lentelė \* ARABIC </w:instrText>
      </w:r>
      <w:r>
        <w:fldChar w:fldCharType="separate"/>
      </w:r>
      <w:r w:rsidR="00CD325D">
        <w:rPr>
          <w:noProof/>
        </w:rPr>
        <w:t>60</w:t>
      </w:r>
      <w:r>
        <w:rPr>
          <w:noProof/>
        </w:rPr>
        <w:fldChar w:fldCharType="end"/>
      </w:r>
      <w:r w:rsidRPr="00B513FE">
        <w:t xml:space="preserve"> Planavimas apdorojamų domenų apimties reikalavimas</w:t>
      </w:r>
      <w:bookmarkEnd w:id="359"/>
      <w:bookmarkEnd w:id="360"/>
    </w:p>
    <w:tbl>
      <w:tblPr>
        <w:tblStyle w:val="TableGrid"/>
        <w:tblW w:w="0" w:type="auto"/>
        <w:tblLook w:val="04A0" w:firstRow="1" w:lastRow="0" w:firstColumn="1" w:lastColumn="0" w:noHBand="0" w:noVBand="1"/>
      </w:tblPr>
      <w:tblGrid>
        <w:gridCol w:w="2515"/>
        <w:gridCol w:w="6835"/>
      </w:tblGrid>
      <w:tr w:rsidR="009B5E52" w:rsidRPr="00B513FE" w14:paraId="2E00729B" w14:textId="77777777" w:rsidTr="009B5E52">
        <w:tc>
          <w:tcPr>
            <w:tcW w:w="2515" w:type="dxa"/>
          </w:tcPr>
          <w:p w14:paraId="064D741E" w14:textId="77777777" w:rsidR="009B5E52" w:rsidRPr="00B513FE" w:rsidRDefault="009B5E52" w:rsidP="009B5E52">
            <w:r w:rsidRPr="00B513FE">
              <w:t>Pavadinimas</w:t>
            </w:r>
          </w:p>
        </w:tc>
        <w:tc>
          <w:tcPr>
            <w:tcW w:w="6835" w:type="dxa"/>
          </w:tcPr>
          <w:p w14:paraId="646C68E1" w14:textId="77777777" w:rsidR="009B5E52" w:rsidRPr="00B513FE" w:rsidRDefault="009B5E52" w:rsidP="009B5E52">
            <w:r w:rsidRPr="00B513FE">
              <w:t>Planavimas</w:t>
            </w:r>
          </w:p>
        </w:tc>
      </w:tr>
      <w:tr w:rsidR="009B5E52" w:rsidRPr="00B513FE" w14:paraId="14B73F38" w14:textId="77777777" w:rsidTr="009B5E52">
        <w:tc>
          <w:tcPr>
            <w:tcW w:w="2515" w:type="dxa"/>
          </w:tcPr>
          <w:p w14:paraId="6239693E" w14:textId="77777777" w:rsidR="009B5E52" w:rsidRPr="00B513FE" w:rsidRDefault="009B5E52" w:rsidP="009B5E52">
            <w:r w:rsidRPr="00B513FE">
              <w:t>Aprašymas</w:t>
            </w:r>
          </w:p>
        </w:tc>
        <w:tc>
          <w:tcPr>
            <w:tcW w:w="6835" w:type="dxa"/>
          </w:tcPr>
          <w:p w14:paraId="4F874D8F" w14:textId="77777777" w:rsidR="009B5E52" w:rsidRPr="00B513FE" w:rsidRDefault="009B5E52" w:rsidP="009B5E52">
            <w:r w:rsidRPr="00B513FE">
              <w:t>Sistema planuos atliekamas analizes.</w:t>
            </w:r>
          </w:p>
        </w:tc>
      </w:tr>
      <w:tr w:rsidR="009B5E52" w:rsidRPr="00B513FE" w14:paraId="019ABB4B" w14:textId="77777777" w:rsidTr="009B5E52">
        <w:tc>
          <w:tcPr>
            <w:tcW w:w="2515" w:type="dxa"/>
          </w:tcPr>
          <w:p w14:paraId="5500F9C5" w14:textId="77777777" w:rsidR="009B5E52" w:rsidRPr="00B513FE" w:rsidRDefault="009B5E52" w:rsidP="009B5E52">
            <w:r w:rsidRPr="00B513FE">
              <w:t>Pagrindimas</w:t>
            </w:r>
          </w:p>
        </w:tc>
        <w:tc>
          <w:tcPr>
            <w:tcW w:w="6835" w:type="dxa"/>
          </w:tcPr>
          <w:p w14:paraId="217ADDC6" w14:textId="77777777" w:rsidR="009B5E52" w:rsidRPr="00B513FE" w:rsidRDefault="009B5E52" w:rsidP="009B5E52">
            <w:r w:rsidRPr="00B513FE">
              <w:t>Kadangi analizės veiksmas yra intensyvus ir vartotojai gali jų daug vienu metu pradėti, norint išvengti didelių trikdžių sistemos veikime, juos norima planuoti, vietoj to, kad visus leist vienu metu.</w:t>
            </w:r>
          </w:p>
        </w:tc>
      </w:tr>
      <w:tr w:rsidR="009B5E52" w:rsidRPr="00B513FE" w14:paraId="1E9AC43B" w14:textId="77777777" w:rsidTr="009B5E52">
        <w:tc>
          <w:tcPr>
            <w:tcW w:w="2515" w:type="dxa"/>
          </w:tcPr>
          <w:p w14:paraId="280FCEDD" w14:textId="77777777" w:rsidR="009B5E52" w:rsidRPr="00B513FE" w:rsidRDefault="009B5E52" w:rsidP="009B5E52">
            <w:r w:rsidRPr="00B513FE">
              <w:t>Tenkinimo sąlyga</w:t>
            </w:r>
          </w:p>
        </w:tc>
        <w:tc>
          <w:tcPr>
            <w:tcW w:w="6835" w:type="dxa"/>
          </w:tcPr>
          <w:p w14:paraId="017FCAFC" w14:textId="77777777" w:rsidR="009B5E52" w:rsidRPr="00B513FE" w:rsidRDefault="009B5E52" w:rsidP="009B5E52">
            <w:r w:rsidRPr="00B513FE">
              <w:t>Sistemoje veiks planuotojas ir vienu metu neveiks daugiau negu viena analizė.</w:t>
            </w:r>
          </w:p>
        </w:tc>
      </w:tr>
    </w:tbl>
    <w:p w14:paraId="3266E0BE" w14:textId="77777777" w:rsidR="009B5E52" w:rsidRPr="00B513FE" w:rsidRDefault="009B5E52" w:rsidP="009B5E52">
      <w:pPr>
        <w:pStyle w:val="Heading3"/>
      </w:pPr>
      <w:bookmarkStart w:id="361" w:name="_Toc9702471"/>
      <w:bookmarkStart w:id="362" w:name="_Toc29952603"/>
      <w:r w:rsidRPr="00B513FE">
        <w:t xml:space="preserve">Reikalavimai </w:t>
      </w:r>
      <w:proofErr w:type="spellStart"/>
      <w:r w:rsidRPr="00B513FE">
        <w:t>išplečiamumui</w:t>
      </w:r>
      <w:bookmarkEnd w:id="361"/>
      <w:bookmarkEnd w:id="362"/>
      <w:proofErr w:type="spellEnd"/>
    </w:p>
    <w:p w14:paraId="2FC8A36E" w14:textId="58544C19" w:rsidR="009B5E52" w:rsidRPr="00B513FE" w:rsidRDefault="009B5E52" w:rsidP="009B5E52">
      <w:pPr>
        <w:pStyle w:val="Caption"/>
      </w:pPr>
      <w:bookmarkStart w:id="363" w:name="_Toc9702576"/>
      <w:bookmarkStart w:id="364" w:name="_Toc29952862"/>
      <w:r>
        <w:t>L</w:t>
      </w:r>
      <w:r w:rsidRPr="00B513FE">
        <w:t xml:space="preserve">entelė </w:t>
      </w:r>
      <w:r>
        <w:fldChar w:fldCharType="begin"/>
      </w:r>
      <w:r>
        <w:instrText xml:space="preserve"> SEQ lentelė \* ARABIC </w:instrText>
      </w:r>
      <w:r>
        <w:fldChar w:fldCharType="separate"/>
      </w:r>
      <w:r w:rsidR="00CD325D">
        <w:rPr>
          <w:noProof/>
        </w:rPr>
        <w:t>61</w:t>
      </w:r>
      <w:r>
        <w:rPr>
          <w:noProof/>
        </w:rPr>
        <w:fldChar w:fldCharType="end"/>
      </w:r>
      <w:r w:rsidRPr="00B513FE">
        <w:t xml:space="preserve"> </w:t>
      </w:r>
      <w:proofErr w:type="spellStart"/>
      <w:r w:rsidRPr="00B513FE">
        <w:t>Docker</w:t>
      </w:r>
      <w:proofErr w:type="spellEnd"/>
      <w:r w:rsidRPr="00B513FE">
        <w:t xml:space="preserve"> </w:t>
      </w:r>
      <w:proofErr w:type="spellStart"/>
      <w:r w:rsidRPr="00B513FE">
        <w:t>išplečiamumo</w:t>
      </w:r>
      <w:proofErr w:type="spellEnd"/>
      <w:r w:rsidRPr="00B513FE">
        <w:t xml:space="preserve"> reikalavimas</w:t>
      </w:r>
      <w:bookmarkEnd w:id="363"/>
      <w:bookmarkEnd w:id="364"/>
    </w:p>
    <w:tbl>
      <w:tblPr>
        <w:tblStyle w:val="TableGrid"/>
        <w:tblW w:w="0" w:type="auto"/>
        <w:tblLook w:val="04A0" w:firstRow="1" w:lastRow="0" w:firstColumn="1" w:lastColumn="0" w:noHBand="0" w:noVBand="1"/>
      </w:tblPr>
      <w:tblGrid>
        <w:gridCol w:w="2515"/>
        <w:gridCol w:w="6835"/>
      </w:tblGrid>
      <w:tr w:rsidR="009B5E52" w:rsidRPr="00B513FE" w14:paraId="3193D826" w14:textId="77777777" w:rsidTr="009B5E52">
        <w:tc>
          <w:tcPr>
            <w:tcW w:w="2515" w:type="dxa"/>
          </w:tcPr>
          <w:p w14:paraId="3F327499" w14:textId="77777777" w:rsidR="009B5E52" w:rsidRPr="00B513FE" w:rsidRDefault="009B5E52" w:rsidP="009B5E52">
            <w:r w:rsidRPr="00B513FE">
              <w:t>Pavadinimas</w:t>
            </w:r>
          </w:p>
        </w:tc>
        <w:tc>
          <w:tcPr>
            <w:tcW w:w="6835" w:type="dxa"/>
          </w:tcPr>
          <w:p w14:paraId="0DAFEFEC" w14:textId="77777777" w:rsidR="009B5E52" w:rsidRPr="00B513FE" w:rsidRDefault="009B5E52" w:rsidP="009B5E52">
            <w:proofErr w:type="spellStart"/>
            <w:r w:rsidRPr="00B513FE">
              <w:t>Docker</w:t>
            </w:r>
            <w:proofErr w:type="spellEnd"/>
            <w:r w:rsidRPr="00B513FE">
              <w:t xml:space="preserve"> įrankis</w:t>
            </w:r>
          </w:p>
        </w:tc>
      </w:tr>
      <w:tr w:rsidR="009B5E52" w:rsidRPr="00B513FE" w14:paraId="65DE7002" w14:textId="77777777" w:rsidTr="009B5E52">
        <w:tc>
          <w:tcPr>
            <w:tcW w:w="2515" w:type="dxa"/>
          </w:tcPr>
          <w:p w14:paraId="0FD7F21D" w14:textId="77777777" w:rsidR="009B5E52" w:rsidRPr="00B513FE" w:rsidRDefault="009B5E52" w:rsidP="009B5E52">
            <w:r w:rsidRPr="00B513FE">
              <w:t>Aprašymas</w:t>
            </w:r>
          </w:p>
        </w:tc>
        <w:tc>
          <w:tcPr>
            <w:tcW w:w="6835" w:type="dxa"/>
          </w:tcPr>
          <w:p w14:paraId="6A7000E0" w14:textId="3D8AD4FD" w:rsidR="009B5E52" w:rsidRPr="00B513FE" w:rsidRDefault="009B5E52" w:rsidP="009B5E52">
            <w:r w:rsidRPr="00B513FE">
              <w:t xml:space="preserve">Sistema veiks </w:t>
            </w:r>
            <w:sdt>
              <w:sdtPr>
                <w:id w:val="1911580031"/>
                <w:citation/>
              </w:sdtPr>
              <w:sdtContent>
                <w:r w:rsidRPr="00B513FE">
                  <w:fldChar w:fldCharType="begin"/>
                </w:r>
                <w:r w:rsidRPr="00B513FE">
                  <w:instrText xml:space="preserve"> CITATION htt \l 1063 </w:instrText>
                </w:r>
                <w:r w:rsidRPr="00B513FE">
                  <w:fldChar w:fldCharType="separate"/>
                </w:r>
                <w:r w:rsidR="001474C7">
                  <w:rPr>
                    <w:noProof/>
                  </w:rPr>
                  <w:t>(Docker tool, 2019)</w:t>
                </w:r>
                <w:r w:rsidRPr="00B513FE">
                  <w:fldChar w:fldCharType="end"/>
                </w:r>
              </w:sdtContent>
            </w:sdt>
            <w:proofErr w:type="spellStart"/>
            <w:r w:rsidRPr="00B513FE">
              <w:t>docker</w:t>
            </w:r>
            <w:proofErr w:type="spellEnd"/>
            <w:r w:rsidRPr="00B513FE">
              <w:t xml:space="preserve"> konteinerių principu.</w:t>
            </w:r>
          </w:p>
        </w:tc>
      </w:tr>
      <w:tr w:rsidR="009B5E52" w:rsidRPr="00B513FE" w14:paraId="5CB158A6" w14:textId="77777777" w:rsidTr="009B5E52">
        <w:tc>
          <w:tcPr>
            <w:tcW w:w="2515" w:type="dxa"/>
          </w:tcPr>
          <w:p w14:paraId="217BE661" w14:textId="77777777" w:rsidR="009B5E52" w:rsidRPr="00B513FE" w:rsidRDefault="009B5E52" w:rsidP="009B5E52">
            <w:r w:rsidRPr="00B513FE">
              <w:t>Pagrindimas</w:t>
            </w:r>
          </w:p>
        </w:tc>
        <w:tc>
          <w:tcPr>
            <w:tcW w:w="6835" w:type="dxa"/>
          </w:tcPr>
          <w:p w14:paraId="2941CF10" w14:textId="77777777" w:rsidR="009B5E52" w:rsidRPr="00B513FE" w:rsidRDefault="009B5E52" w:rsidP="009B5E52">
            <w:r w:rsidRPr="00B513FE">
              <w:t xml:space="preserve">Norint sistema padaryti lengvai plečiama, norima pritaikyti populiarias </w:t>
            </w:r>
            <w:proofErr w:type="spellStart"/>
            <w:r w:rsidRPr="00B513FE">
              <w:t>konteinerizavimo</w:t>
            </w:r>
            <w:proofErr w:type="spellEnd"/>
            <w:r w:rsidRPr="00B513FE">
              <w:t xml:space="preserve"> technologijas.</w:t>
            </w:r>
          </w:p>
        </w:tc>
      </w:tr>
      <w:tr w:rsidR="009B5E52" w:rsidRPr="00B513FE" w14:paraId="226B3A81" w14:textId="77777777" w:rsidTr="009B5E52">
        <w:tc>
          <w:tcPr>
            <w:tcW w:w="2515" w:type="dxa"/>
          </w:tcPr>
          <w:p w14:paraId="1AA2CF38" w14:textId="77777777" w:rsidR="009B5E52" w:rsidRPr="00B513FE" w:rsidRDefault="009B5E52" w:rsidP="009B5E52">
            <w:r w:rsidRPr="00B513FE">
              <w:t>Tenkinimo sąlyga</w:t>
            </w:r>
          </w:p>
        </w:tc>
        <w:tc>
          <w:tcPr>
            <w:tcW w:w="6835" w:type="dxa"/>
          </w:tcPr>
          <w:p w14:paraId="72F454EF" w14:textId="77777777" w:rsidR="009B5E52" w:rsidRPr="00B513FE" w:rsidRDefault="009B5E52" w:rsidP="009B5E52">
            <w:r w:rsidRPr="00B513FE">
              <w:t xml:space="preserve">Sistema bus suskaidytą į </w:t>
            </w:r>
            <w:proofErr w:type="spellStart"/>
            <w:r w:rsidRPr="00B513FE">
              <w:t>docker</w:t>
            </w:r>
            <w:proofErr w:type="spellEnd"/>
            <w:r w:rsidRPr="00B513FE">
              <w:t xml:space="preserve"> konteinerius.</w:t>
            </w:r>
          </w:p>
        </w:tc>
      </w:tr>
    </w:tbl>
    <w:p w14:paraId="06B02D13" w14:textId="77777777" w:rsidR="009B5E52" w:rsidRPr="00B513FE" w:rsidRDefault="009B5E52" w:rsidP="009B5E52"/>
    <w:p w14:paraId="2FBDECF2" w14:textId="77777777" w:rsidR="009B5E52" w:rsidRPr="00B513FE" w:rsidRDefault="009B5E52" w:rsidP="009B5E52">
      <w:pPr>
        <w:pStyle w:val="Heading3"/>
      </w:pPr>
      <w:bookmarkStart w:id="365" w:name="_ta6r1nim60xr" w:colFirst="0" w:colLast="0"/>
      <w:bookmarkStart w:id="366" w:name="_Toc9702472"/>
      <w:bookmarkStart w:id="367" w:name="_Toc29952604"/>
      <w:bookmarkEnd w:id="365"/>
      <w:r w:rsidRPr="00B513FE">
        <w:t>Reikalavimai produkto ilgaamžiškumui</w:t>
      </w:r>
      <w:bookmarkEnd w:id="366"/>
      <w:bookmarkEnd w:id="367"/>
    </w:p>
    <w:p w14:paraId="2437DEDA" w14:textId="285B5741" w:rsidR="009B5E52" w:rsidRPr="00B513FE" w:rsidRDefault="009B5E52" w:rsidP="009B5E52">
      <w:pPr>
        <w:pStyle w:val="Caption"/>
      </w:pPr>
      <w:bookmarkStart w:id="368" w:name="_Toc9702577"/>
      <w:bookmarkStart w:id="369" w:name="_Toc29952863"/>
      <w:r>
        <w:t>L</w:t>
      </w:r>
      <w:r w:rsidRPr="00B513FE">
        <w:t xml:space="preserve">entelė </w:t>
      </w:r>
      <w:r>
        <w:fldChar w:fldCharType="begin"/>
      </w:r>
      <w:r>
        <w:instrText xml:space="preserve"> SEQ lentelė \* ARABIC </w:instrText>
      </w:r>
      <w:r>
        <w:fldChar w:fldCharType="separate"/>
      </w:r>
      <w:r w:rsidR="00CD325D">
        <w:rPr>
          <w:noProof/>
        </w:rPr>
        <w:t>62</w:t>
      </w:r>
      <w:r>
        <w:rPr>
          <w:noProof/>
        </w:rPr>
        <w:fldChar w:fldCharType="end"/>
      </w:r>
      <w:r w:rsidRPr="00B513FE">
        <w:t xml:space="preserve"> Produkto ilgaamžiškumui reikalavimas</w:t>
      </w:r>
      <w:bookmarkEnd w:id="368"/>
      <w:bookmarkEnd w:id="369"/>
    </w:p>
    <w:tbl>
      <w:tblPr>
        <w:tblStyle w:val="TableGrid"/>
        <w:tblW w:w="0" w:type="auto"/>
        <w:tblLook w:val="04A0" w:firstRow="1" w:lastRow="0" w:firstColumn="1" w:lastColumn="0" w:noHBand="0" w:noVBand="1"/>
      </w:tblPr>
      <w:tblGrid>
        <w:gridCol w:w="2515"/>
        <w:gridCol w:w="6835"/>
      </w:tblGrid>
      <w:tr w:rsidR="009B5E52" w:rsidRPr="00B513FE" w14:paraId="13BB9229" w14:textId="77777777" w:rsidTr="009B5E52">
        <w:tc>
          <w:tcPr>
            <w:tcW w:w="2515" w:type="dxa"/>
          </w:tcPr>
          <w:p w14:paraId="0E6D09FF" w14:textId="77777777" w:rsidR="009B5E52" w:rsidRPr="00B513FE" w:rsidRDefault="009B5E52" w:rsidP="009B5E52">
            <w:r w:rsidRPr="00B513FE">
              <w:t>Pavadinimas</w:t>
            </w:r>
          </w:p>
        </w:tc>
        <w:tc>
          <w:tcPr>
            <w:tcW w:w="6835" w:type="dxa"/>
          </w:tcPr>
          <w:p w14:paraId="082522FA" w14:textId="77777777" w:rsidR="009B5E52" w:rsidRPr="00B513FE" w:rsidRDefault="009B5E52" w:rsidP="009B5E52">
            <w:r w:rsidRPr="00B513FE">
              <w:t>Produkto ilgaamžiškumo</w:t>
            </w:r>
          </w:p>
        </w:tc>
      </w:tr>
      <w:tr w:rsidR="009B5E52" w:rsidRPr="00B513FE" w14:paraId="34FC2699" w14:textId="77777777" w:rsidTr="009B5E52">
        <w:tc>
          <w:tcPr>
            <w:tcW w:w="2515" w:type="dxa"/>
          </w:tcPr>
          <w:p w14:paraId="1DE2F15C" w14:textId="77777777" w:rsidR="009B5E52" w:rsidRPr="00B513FE" w:rsidRDefault="009B5E52" w:rsidP="009B5E52">
            <w:r w:rsidRPr="00B513FE">
              <w:t>Aprašymas</w:t>
            </w:r>
          </w:p>
        </w:tc>
        <w:tc>
          <w:tcPr>
            <w:tcW w:w="6835" w:type="dxa"/>
          </w:tcPr>
          <w:p w14:paraId="26520E52" w14:textId="77777777" w:rsidR="009B5E52" w:rsidRPr="00B513FE" w:rsidRDefault="009B5E52" w:rsidP="009B5E52">
            <w:r w:rsidRPr="00B513FE">
              <w:t>Sistema numatoma palaikyti bent 2 metus.</w:t>
            </w:r>
          </w:p>
        </w:tc>
      </w:tr>
      <w:tr w:rsidR="009B5E52" w:rsidRPr="00B513FE" w14:paraId="321B903E" w14:textId="77777777" w:rsidTr="009B5E52">
        <w:tc>
          <w:tcPr>
            <w:tcW w:w="2515" w:type="dxa"/>
          </w:tcPr>
          <w:p w14:paraId="48618802" w14:textId="77777777" w:rsidR="009B5E52" w:rsidRPr="00B513FE" w:rsidRDefault="009B5E52" w:rsidP="009B5E52">
            <w:r w:rsidRPr="00B513FE">
              <w:t>Pagrindimas</w:t>
            </w:r>
          </w:p>
        </w:tc>
        <w:tc>
          <w:tcPr>
            <w:tcW w:w="6835" w:type="dxa"/>
          </w:tcPr>
          <w:p w14:paraId="60AB990E" w14:textId="77777777" w:rsidR="009B5E52" w:rsidRPr="00B513FE" w:rsidRDefault="009B5E52" w:rsidP="009B5E52">
            <w:r w:rsidRPr="00B513FE">
              <w:t>Šiuo metu neaišku dar ar sistema sulauks dėmesio, bet norima bent 2 metus ją palaikyt.</w:t>
            </w:r>
          </w:p>
        </w:tc>
      </w:tr>
      <w:tr w:rsidR="009B5E52" w:rsidRPr="00B513FE" w14:paraId="6555D1BC" w14:textId="77777777" w:rsidTr="009B5E52">
        <w:tc>
          <w:tcPr>
            <w:tcW w:w="2515" w:type="dxa"/>
          </w:tcPr>
          <w:p w14:paraId="6679726A" w14:textId="77777777" w:rsidR="009B5E52" w:rsidRPr="00B513FE" w:rsidRDefault="009B5E52" w:rsidP="009B5E52">
            <w:r w:rsidRPr="00B513FE">
              <w:t>Tenkinimo sąlyga</w:t>
            </w:r>
          </w:p>
        </w:tc>
        <w:tc>
          <w:tcPr>
            <w:tcW w:w="6835" w:type="dxa"/>
          </w:tcPr>
          <w:p w14:paraId="5C2728D1" w14:textId="77777777" w:rsidR="009B5E52" w:rsidRPr="00B513FE" w:rsidRDefault="009B5E52" w:rsidP="009B5E52">
            <w:r w:rsidRPr="00B513FE">
              <w:t>Sistema 2 metus bus palaikoma.</w:t>
            </w:r>
          </w:p>
        </w:tc>
      </w:tr>
    </w:tbl>
    <w:p w14:paraId="285C0425" w14:textId="77777777" w:rsidR="009B5E52" w:rsidRPr="00B513FE" w:rsidRDefault="009B5E52" w:rsidP="009B5E52"/>
    <w:p w14:paraId="6D17DA07" w14:textId="77777777" w:rsidR="009B5E52" w:rsidRPr="00B513FE" w:rsidRDefault="009B5E52" w:rsidP="009B5E52">
      <w:pPr>
        <w:pStyle w:val="Heading2"/>
      </w:pPr>
      <w:bookmarkStart w:id="370" w:name="_nz0xz64niq2j" w:colFirst="0" w:colLast="0"/>
      <w:bookmarkStart w:id="371" w:name="_Toc9702473"/>
      <w:bookmarkStart w:id="372" w:name="_Toc29952605"/>
      <w:bookmarkEnd w:id="370"/>
      <w:r w:rsidRPr="00B513FE">
        <w:t>Reikalavimai veikimo sąlygoms</w:t>
      </w:r>
      <w:bookmarkEnd w:id="371"/>
      <w:bookmarkEnd w:id="372"/>
    </w:p>
    <w:p w14:paraId="47142F89" w14:textId="77777777" w:rsidR="009B5E52" w:rsidRPr="00B513FE" w:rsidRDefault="009B5E52" w:rsidP="009B5E52">
      <w:pPr>
        <w:pStyle w:val="Heading3"/>
      </w:pPr>
      <w:bookmarkStart w:id="373" w:name="_Toc9702474"/>
      <w:bookmarkStart w:id="374" w:name="_Toc29952606"/>
      <w:r w:rsidRPr="00B513FE">
        <w:t>Numatoma fizinė aplinka</w:t>
      </w:r>
      <w:bookmarkEnd w:id="373"/>
      <w:bookmarkEnd w:id="374"/>
    </w:p>
    <w:p w14:paraId="6C70714F" w14:textId="77777777" w:rsidR="009B5E52" w:rsidRPr="00B513FE" w:rsidRDefault="009B5E52" w:rsidP="009B5E52">
      <w:pPr>
        <w:ind w:firstLine="562"/>
      </w:pPr>
      <w:r w:rsidRPr="00B513FE">
        <w:lastRenderedPageBreak/>
        <w:t>Sistema numatoma naudojimuisi kompiuteriu, per naršyklę. Detalesni fizinės aplinkos reikalavimai nenumatomi.</w:t>
      </w:r>
    </w:p>
    <w:p w14:paraId="30B7DC09" w14:textId="77777777" w:rsidR="009B5E52" w:rsidRPr="00B513FE" w:rsidRDefault="009B5E52" w:rsidP="009B5E52">
      <w:pPr>
        <w:pStyle w:val="Heading3"/>
      </w:pPr>
      <w:bookmarkStart w:id="375" w:name="_Toc9702475"/>
      <w:bookmarkStart w:id="376" w:name="_Toc29952607"/>
      <w:r w:rsidRPr="00B513FE">
        <w:t>Aplinkosauginiai reikalavimai</w:t>
      </w:r>
      <w:bookmarkEnd w:id="375"/>
      <w:bookmarkEnd w:id="376"/>
    </w:p>
    <w:p w14:paraId="18811452" w14:textId="77777777" w:rsidR="009B5E52" w:rsidRPr="00B513FE" w:rsidRDefault="009B5E52" w:rsidP="009B5E52">
      <w:pPr>
        <w:ind w:firstLine="562"/>
      </w:pPr>
      <w:r w:rsidRPr="00B513FE">
        <w:t>Kuriama sistema nesąveikaus su aplinka, todėl – darbo ir aplinkos saugos reikalavimai nenumatomi.</w:t>
      </w:r>
    </w:p>
    <w:p w14:paraId="2AF55978" w14:textId="77777777" w:rsidR="009B5E52" w:rsidRPr="00B513FE" w:rsidRDefault="009B5E52" w:rsidP="009B5E52">
      <w:pPr>
        <w:pStyle w:val="Heading3"/>
      </w:pPr>
      <w:bookmarkStart w:id="377" w:name="_Toc9702476"/>
      <w:bookmarkStart w:id="378" w:name="_Toc29952608"/>
      <w:r w:rsidRPr="00B513FE">
        <w:t>Reikalavimai darbui su gretimomis sistemomis</w:t>
      </w:r>
      <w:bookmarkEnd w:id="377"/>
      <w:bookmarkEnd w:id="378"/>
    </w:p>
    <w:p w14:paraId="2176159B" w14:textId="77777777" w:rsidR="009B5E52" w:rsidRPr="00B513FE" w:rsidRDefault="009B5E52" w:rsidP="009B5E52">
      <w:pPr>
        <w:ind w:firstLine="562"/>
      </w:pPr>
      <w:r w:rsidRPr="00B513FE">
        <w:t>Sistemos grafinė sąsaja bus pasiekiama per naujausias naršykles.</w:t>
      </w:r>
    </w:p>
    <w:p w14:paraId="4A2799F3" w14:textId="77777777" w:rsidR="009B5E52" w:rsidRPr="00B513FE" w:rsidRDefault="009B5E52" w:rsidP="009B5E52">
      <w:pPr>
        <w:pStyle w:val="Heading3"/>
      </w:pPr>
      <w:bookmarkStart w:id="379" w:name="_Toc9702477"/>
      <w:bookmarkStart w:id="380" w:name="_Toc29952609"/>
      <w:r w:rsidRPr="00B513FE">
        <w:t>Reikalavimai sistemos platinimo/gamybos formatui</w:t>
      </w:r>
      <w:bookmarkEnd w:id="379"/>
      <w:bookmarkEnd w:id="380"/>
    </w:p>
    <w:p w14:paraId="6C49D36B" w14:textId="77777777" w:rsidR="009B5E52" w:rsidRPr="00B513FE" w:rsidRDefault="009B5E52" w:rsidP="009B5E52">
      <w:pPr>
        <w:ind w:firstLine="562"/>
      </w:pPr>
      <w:r w:rsidRPr="00B513FE">
        <w:t>Sistema bus pasiekiama, per interneto naršyklę, be papildomos programinės įrangos įrašymo.</w:t>
      </w:r>
    </w:p>
    <w:p w14:paraId="6740AF66" w14:textId="77777777" w:rsidR="009B5E52" w:rsidRPr="00B513FE" w:rsidRDefault="009B5E52" w:rsidP="009B5E52">
      <w:pPr>
        <w:pStyle w:val="Heading3"/>
      </w:pPr>
      <w:bookmarkStart w:id="381" w:name="_Toc9702478"/>
      <w:bookmarkStart w:id="382" w:name="_Toc29952610"/>
      <w:r w:rsidRPr="00B513FE">
        <w:t>Reikalavimai leidybos procesui</w:t>
      </w:r>
      <w:bookmarkEnd w:id="381"/>
      <w:bookmarkEnd w:id="382"/>
    </w:p>
    <w:p w14:paraId="3795BBE4" w14:textId="77777777" w:rsidR="009B5E52" w:rsidRPr="00B513FE" w:rsidRDefault="009B5E52" w:rsidP="009B5E52">
      <w:pPr>
        <w:ind w:firstLine="562"/>
      </w:pPr>
      <w:r w:rsidRPr="00B513FE">
        <w:t>Sistemos atnaujinimai nesugadins prieš tai veikiančių funkcionalumų.</w:t>
      </w:r>
    </w:p>
    <w:p w14:paraId="0655D985" w14:textId="77777777" w:rsidR="009B5E52" w:rsidRPr="00B513FE" w:rsidRDefault="009B5E52" w:rsidP="009B5E52">
      <w:pPr>
        <w:pStyle w:val="Heading3"/>
      </w:pPr>
      <w:bookmarkStart w:id="383" w:name="_9pgxgg4cl1pc" w:colFirst="0" w:colLast="0"/>
      <w:bookmarkStart w:id="384" w:name="_Toc9702479"/>
      <w:bookmarkStart w:id="385" w:name="_Toc29952611"/>
      <w:bookmarkEnd w:id="383"/>
      <w:r w:rsidRPr="00B513FE">
        <w:t>Reikalavimai atvirkštiniam suderinamumui</w:t>
      </w:r>
      <w:bookmarkEnd w:id="384"/>
      <w:bookmarkEnd w:id="385"/>
    </w:p>
    <w:p w14:paraId="268685EE" w14:textId="77777777" w:rsidR="009B5E52" w:rsidRPr="00B513FE" w:rsidRDefault="009B5E52" w:rsidP="009B5E52">
      <w:pPr>
        <w:pStyle w:val="Heading2"/>
      </w:pPr>
      <w:bookmarkStart w:id="386" w:name="_npwyp04735jd" w:colFirst="0" w:colLast="0"/>
      <w:bookmarkStart w:id="387" w:name="_Toc9702480"/>
      <w:bookmarkStart w:id="388" w:name="_Toc29952612"/>
      <w:bookmarkEnd w:id="386"/>
      <w:r w:rsidRPr="00B513FE">
        <w:t>Reikalavimai sistemos priežiūrai</w:t>
      </w:r>
      <w:bookmarkEnd w:id="387"/>
      <w:bookmarkEnd w:id="388"/>
    </w:p>
    <w:p w14:paraId="11CCC14C" w14:textId="77777777" w:rsidR="009B5E52" w:rsidRPr="00B513FE" w:rsidRDefault="009B5E52" w:rsidP="009B5E52">
      <w:pPr>
        <w:pStyle w:val="Heading3"/>
      </w:pPr>
      <w:bookmarkStart w:id="389" w:name="_Toc9702481"/>
      <w:bookmarkStart w:id="390" w:name="_Toc29952613"/>
      <w:r w:rsidRPr="00B513FE">
        <w:t>Sistemos aptarnavimas</w:t>
      </w:r>
      <w:bookmarkEnd w:id="389"/>
      <w:bookmarkEnd w:id="390"/>
    </w:p>
    <w:p w14:paraId="77203F2C" w14:textId="77777777" w:rsidR="009B5E52" w:rsidRPr="00B513FE" w:rsidRDefault="009B5E52" w:rsidP="009B5E52">
      <w:pPr>
        <w:ind w:firstLine="562"/>
      </w:pPr>
      <w:r w:rsidRPr="00B513FE">
        <w:t>Sistemos atnaujinimų diegimas privalo būti atliekamas per vieną naktį.</w:t>
      </w:r>
    </w:p>
    <w:p w14:paraId="2B246E87" w14:textId="77777777" w:rsidR="009B5E52" w:rsidRPr="00B513FE" w:rsidRDefault="009B5E52" w:rsidP="009B5E52">
      <w:pPr>
        <w:pStyle w:val="Heading3"/>
      </w:pPr>
      <w:bookmarkStart w:id="391" w:name="_Toc9702482"/>
      <w:bookmarkStart w:id="392" w:name="_Toc29952614"/>
      <w:r w:rsidRPr="00B513FE">
        <w:t>Sistemos palaikymas</w:t>
      </w:r>
      <w:bookmarkEnd w:id="391"/>
      <w:bookmarkEnd w:id="392"/>
    </w:p>
    <w:p w14:paraId="2FB0E81E" w14:textId="77777777" w:rsidR="009B5E52" w:rsidRPr="00B513FE" w:rsidRDefault="009B5E52" w:rsidP="009B5E52">
      <w:pPr>
        <w:ind w:firstLine="562"/>
      </w:pPr>
      <w:r w:rsidRPr="00B513FE">
        <w:t>Sistemos klaidoms taisyti bus skiriamas maksimalus 10 valandų laikas per mėnesį.</w:t>
      </w:r>
    </w:p>
    <w:p w14:paraId="30C58DC8" w14:textId="77777777" w:rsidR="009B5E52" w:rsidRPr="00B513FE" w:rsidRDefault="009B5E52" w:rsidP="009B5E52">
      <w:pPr>
        <w:pStyle w:val="Heading3"/>
      </w:pPr>
      <w:bookmarkStart w:id="393" w:name="_duekhpnnw1rg" w:colFirst="0" w:colLast="0"/>
      <w:bookmarkStart w:id="394" w:name="_Toc9702483"/>
      <w:bookmarkStart w:id="395" w:name="_Toc29952615"/>
      <w:bookmarkEnd w:id="393"/>
      <w:r w:rsidRPr="00B513FE">
        <w:t>Pritaikymo kitoms platformoms reikalavimai</w:t>
      </w:r>
      <w:bookmarkEnd w:id="394"/>
      <w:bookmarkEnd w:id="395"/>
    </w:p>
    <w:p w14:paraId="25DD050E" w14:textId="728C7A9C" w:rsidR="009B5E52" w:rsidRPr="00B513FE" w:rsidRDefault="009B5E52" w:rsidP="009B5E52">
      <w:pPr>
        <w:pStyle w:val="Caption"/>
      </w:pPr>
      <w:bookmarkStart w:id="396" w:name="_Toc9702578"/>
      <w:bookmarkStart w:id="397" w:name="_Toc29952864"/>
      <w:r>
        <w:t>L</w:t>
      </w:r>
      <w:r w:rsidRPr="00B513FE">
        <w:t xml:space="preserve">entelė </w:t>
      </w:r>
      <w:r>
        <w:fldChar w:fldCharType="begin"/>
      </w:r>
      <w:r>
        <w:instrText xml:space="preserve"> SEQ lentelė \* ARABIC </w:instrText>
      </w:r>
      <w:r>
        <w:fldChar w:fldCharType="separate"/>
      </w:r>
      <w:r w:rsidR="00CD325D">
        <w:rPr>
          <w:noProof/>
        </w:rPr>
        <w:t>63</w:t>
      </w:r>
      <w:r>
        <w:rPr>
          <w:noProof/>
        </w:rPr>
        <w:fldChar w:fldCharType="end"/>
      </w:r>
      <w:r w:rsidRPr="00B513FE">
        <w:t xml:space="preserve"> Sistema turi sklandžiai veikti ant stacionarių ir nešiojamųjų kompiuterių ekranų pritaikymo platformoms reikalavimas</w:t>
      </w:r>
      <w:bookmarkEnd w:id="396"/>
      <w:bookmarkEnd w:id="397"/>
    </w:p>
    <w:tbl>
      <w:tblPr>
        <w:tblStyle w:val="TableGrid"/>
        <w:tblW w:w="0" w:type="auto"/>
        <w:tblLook w:val="04A0" w:firstRow="1" w:lastRow="0" w:firstColumn="1" w:lastColumn="0" w:noHBand="0" w:noVBand="1"/>
      </w:tblPr>
      <w:tblGrid>
        <w:gridCol w:w="2155"/>
        <w:gridCol w:w="7195"/>
      </w:tblGrid>
      <w:tr w:rsidR="009B5E52" w:rsidRPr="00B513FE" w14:paraId="1683BBA5" w14:textId="77777777" w:rsidTr="009B5E52">
        <w:tc>
          <w:tcPr>
            <w:tcW w:w="2155" w:type="dxa"/>
          </w:tcPr>
          <w:p w14:paraId="2B17A3EF" w14:textId="77777777" w:rsidR="009B5E52" w:rsidRPr="00B513FE" w:rsidRDefault="009B5E52" w:rsidP="009B5E52">
            <w:r w:rsidRPr="00B513FE">
              <w:t>Pavadinimas</w:t>
            </w:r>
          </w:p>
        </w:tc>
        <w:tc>
          <w:tcPr>
            <w:tcW w:w="7195" w:type="dxa"/>
          </w:tcPr>
          <w:p w14:paraId="44F8C3FE" w14:textId="77777777" w:rsidR="009B5E52" w:rsidRPr="00B513FE" w:rsidRDefault="009B5E52" w:rsidP="009B5E52">
            <w:r w:rsidRPr="00B513FE">
              <w:t>Sistema turi sklandžiai veikti ant stacionarių ir nešiojamųjų kompiuterių ekranų</w:t>
            </w:r>
          </w:p>
        </w:tc>
      </w:tr>
      <w:tr w:rsidR="009B5E52" w:rsidRPr="00B513FE" w14:paraId="4BC2CA5D" w14:textId="77777777" w:rsidTr="009B5E52">
        <w:tc>
          <w:tcPr>
            <w:tcW w:w="2155" w:type="dxa"/>
          </w:tcPr>
          <w:p w14:paraId="56C270A6" w14:textId="77777777" w:rsidR="009B5E52" w:rsidRPr="00B513FE" w:rsidRDefault="009B5E52" w:rsidP="009B5E52">
            <w:r w:rsidRPr="00B513FE">
              <w:t>Tenkinimo sąlyga</w:t>
            </w:r>
          </w:p>
        </w:tc>
        <w:tc>
          <w:tcPr>
            <w:tcW w:w="7195" w:type="dxa"/>
          </w:tcPr>
          <w:p w14:paraId="7C68639F" w14:textId="77777777" w:rsidR="009B5E52" w:rsidRPr="00B513FE" w:rsidRDefault="009B5E52" w:rsidP="009B5E52">
            <w:r w:rsidRPr="00B513FE">
              <w:t>Sistemos elementai bus tvarkingai išdėstyti ant 1920x1080 pikselių ekranų</w:t>
            </w:r>
          </w:p>
        </w:tc>
      </w:tr>
    </w:tbl>
    <w:p w14:paraId="0ADA3884" w14:textId="77777777" w:rsidR="009B5E52" w:rsidRPr="00B513FE" w:rsidRDefault="009B5E52" w:rsidP="009B5E52"/>
    <w:p w14:paraId="70B6D48D" w14:textId="77777777" w:rsidR="009B5E52" w:rsidRPr="00B513FE" w:rsidRDefault="009B5E52" w:rsidP="009B5E52">
      <w:pPr>
        <w:pStyle w:val="Heading2"/>
      </w:pPr>
      <w:bookmarkStart w:id="398" w:name="_nfksrj7praot" w:colFirst="0" w:colLast="0"/>
      <w:bookmarkStart w:id="399" w:name="_Toc9702484"/>
      <w:bookmarkStart w:id="400" w:name="_Toc29952616"/>
      <w:bookmarkEnd w:id="398"/>
      <w:r w:rsidRPr="00B513FE">
        <w:t>Reikalavimai saugumui</w:t>
      </w:r>
      <w:bookmarkEnd w:id="399"/>
      <w:bookmarkEnd w:id="400"/>
    </w:p>
    <w:p w14:paraId="310512B2" w14:textId="77777777" w:rsidR="009B5E52" w:rsidRPr="00B513FE" w:rsidRDefault="009B5E52" w:rsidP="009B5E52">
      <w:pPr>
        <w:pStyle w:val="Heading3"/>
      </w:pPr>
      <w:bookmarkStart w:id="401" w:name="_Toc9702485"/>
      <w:bookmarkStart w:id="402" w:name="_Toc29952617"/>
      <w:r w:rsidRPr="00B513FE">
        <w:t>Prieigos reikalavimai (teisės)</w:t>
      </w:r>
      <w:bookmarkEnd w:id="401"/>
      <w:bookmarkEnd w:id="402"/>
    </w:p>
    <w:p w14:paraId="2AAAF8AD" w14:textId="31999500" w:rsidR="009B5E52" w:rsidRPr="00B513FE" w:rsidRDefault="009B5E52" w:rsidP="009B5E52">
      <w:pPr>
        <w:pStyle w:val="Caption"/>
      </w:pPr>
      <w:bookmarkStart w:id="403" w:name="_Toc9702579"/>
      <w:bookmarkStart w:id="404" w:name="_Toc29952865"/>
      <w:r>
        <w:t>L</w:t>
      </w:r>
      <w:r w:rsidRPr="00B513FE">
        <w:t xml:space="preserve">entelė </w:t>
      </w:r>
      <w:r>
        <w:fldChar w:fldCharType="begin"/>
      </w:r>
      <w:r>
        <w:instrText xml:space="preserve"> SEQ lentelė \* ARABIC </w:instrText>
      </w:r>
      <w:r>
        <w:fldChar w:fldCharType="separate"/>
      </w:r>
      <w:r w:rsidR="00CD325D">
        <w:rPr>
          <w:noProof/>
        </w:rPr>
        <w:t>64</w:t>
      </w:r>
      <w:r>
        <w:rPr>
          <w:noProof/>
        </w:rPr>
        <w:fldChar w:fldCharType="end"/>
      </w:r>
      <w:r w:rsidRPr="00B513FE">
        <w:t xml:space="preserve"> Sistemos funkcionalumo išskirstymas prieigos reikalavimas</w:t>
      </w:r>
      <w:bookmarkEnd w:id="403"/>
      <w:bookmarkEnd w:id="404"/>
    </w:p>
    <w:tbl>
      <w:tblPr>
        <w:tblStyle w:val="TableGrid"/>
        <w:tblW w:w="0" w:type="auto"/>
        <w:tblLook w:val="04A0" w:firstRow="1" w:lastRow="0" w:firstColumn="1" w:lastColumn="0" w:noHBand="0" w:noVBand="1"/>
      </w:tblPr>
      <w:tblGrid>
        <w:gridCol w:w="2155"/>
        <w:gridCol w:w="7195"/>
      </w:tblGrid>
      <w:tr w:rsidR="009B5E52" w:rsidRPr="00B513FE" w14:paraId="5DF0B5B7" w14:textId="77777777" w:rsidTr="009B5E52">
        <w:tc>
          <w:tcPr>
            <w:tcW w:w="2155" w:type="dxa"/>
          </w:tcPr>
          <w:p w14:paraId="7C12DFA8" w14:textId="77777777" w:rsidR="009B5E52" w:rsidRPr="00B513FE" w:rsidRDefault="009B5E52" w:rsidP="009B5E52">
            <w:r w:rsidRPr="00B513FE">
              <w:t>Pavadinimas</w:t>
            </w:r>
          </w:p>
        </w:tc>
        <w:tc>
          <w:tcPr>
            <w:tcW w:w="7195" w:type="dxa"/>
          </w:tcPr>
          <w:p w14:paraId="7B1B35ED" w14:textId="77777777" w:rsidR="009B5E52" w:rsidRPr="00B513FE" w:rsidRDefault="009B5E52" w:rsidP="009B5E52">
            <w:r w:rsidRPr="00B513FE">
              <w:t>Sistemos funkcionalumo išskirstymas</w:t>
            </w:r>
          </w:p>
        </w:tc>
      </w:tr>
      <w:tr w:rsidR="009B5E52" w:rsidRPr="00B513FE" w14:paraId="40C17DF8" w14:textId="77777777" w:rsidTr="009B5E52">
        <w:tc>
          <w:tcPr>
            <w:tcW w:w="2155" w:type="dxa"/>
          </w:tcPr>
          <w:p w14:paraId="7678079E" w14:textId="77777777" w:rsidR="009B5E52" w:rsidRPr="00B513FE" w:rsidRDefault="009B5E52" w:rsidP="009B5E52">
            <w:r w:rsidRPr="00B513FE">
              <w:t>Aprašymas</w:t>
            </w:r>
          </w:p>
        </w:tc>
        <w:tc>
          <w:tcPr>
            <w:tcW w:w="7195" w:type="dxa"/>
          </w:tcPr>
          <w:p w14:paraId="75C925F1" w14:textId="77777777" w:rsidR="009B5E52" w:rsidRPr="00B513FE" w:rsidRDefault="009B5E52" w:rsidP="009B5E52">
            <w:r w:rsidRPr="00B513FE">
              <w:t>Sistemos funkcionalumas bus išskirstytas per skirtingas roles – prisijungę vartotojai galės atlikti analizės operacijas, administratoriai galės atlikti apmokymo operacijas.</w:t>
            </w:r>
          </w:p>
        </w:tc>
      </w:tr>
      <w:tr w:rsidR="009B5E52" w:rsidRPr="00B513FE" w14:paraId="120F09D8" w14:textId="77777777" w:rsidTr="009B5E52">
        <w:tc>
          <w:tcPr>
            <w:tcW w:w="2155" w:type="dxa"/>
          </w:tcPr>
          <w:p w14:paraId="5A0A70D4" w14:textId="77777777" w:rsidR="009B5E52" w:rsidRPr="00B513FE" w:rsidRDefault="009B5E52" w:rsidP="009B5E52">
            <w:r w:rsidRPr="00B513FE">
              <w:t>Pagrindimas</w:t>
            </w:r>
          </w:p>
        </w:tc>
        <w:tc>
          <w:tcPr>
            <w:tcW w:w="7195" w:type="dxa"/>
          </w:tcPr>
          <w:p w14:paraId="5D9757C5" w14:textId="77777777" w:rsidR="009B5E52" w:rsidRPr="00B513FE" w:rsidRDefault="009B5E52" w:rsidP="009B5E52">
            <w:r w:rsidRPr="00B513FE">
              <w:t>Siekiant išvengti nekorektiško modelio apmokymo ir sistemos resursų eikvojimo, pasirinkta sistemos funkcionalumą išskirstyti per roles.</w:t>
            </w:r>
          </w:p>
        </w:tc>
      </w:tr>
      <w:tr w:rsidR="009B5E52" w:rsidRPr="00B513FE" w14:paraId="4F39E967" w14:textId="77777777" w:rsidTr="009B5E52">
        <w:tc>
          <w:tcPr>
            <w:tcW w:w="2155" w:type="dxa"/>
          </w:tcPr>
          <w:p w14:paraId="65F95ECF" w14:textId="77777777" w:rsidR="009B5E52" w:rsidRPr="00B513FE" w:rsidRDefault="009B5E52" w:rsidP="009B5E52">
            <w:r w:rsidRPr="00B513FE">
              <w:lastRenderedPageBreak/>
              <w:t>Tenkinimo sąlyga</w:t>
            </w:r>
          </w:p>
        </w:tc>
        <w:tc>
          <w:tcPr>
            <w:tcW w:w="7195" w:type="dxa"/>
          </w:tcPr>
          <w:p w14:paraId="2AB72602" w14:textId="77777777" w:rsidR="009B5E52" w:rsidRPr="00B513FE" w:rsidRDefault="009B5E52" w:rsidP="009B5E52">
            <w:r w:rsidRPr="00B513FE">
              <w:t>Vartotojai negalės pasiekti jiems nepasiekiamų sąsajų.</w:t>
            </w:r>
          </w:p>
        </w:tc>
      </w:tr>
    </w:tbl>
    <w:p w14:paraId="7BBBE39D" w14:textId="77777777" w:rsidR="009B5E52" w:rsidRPr="00B513FE" w:rsidRDefault="009B5E52" w:rsidP="009B5E52"/>
    <w:p w14:paraId="7217FE03" w14:textId="77777777" w:rsidR="009B5E52" w:rsidRPr="00B513FE" w:rsidRDefault="009B5E52" w:rsidP="009B5E52">
      <w:pPr>
        <w:pStyle w:val="Heading3"/>
      </w:pPr>
      <w:bookmarkStart w:id="405" w:name="_Toc9702486"/>
      <w:bookmarkStart w:id="406" w:name="_Toc29952618"/>
      <w:r w:rsidRPr="00B513FE">
        <w:t>Vientisumo (integralumo) reikalavimai</w:t>
      </w:r>
      <w:bookmarkEnd w:id="405"/>
      <w:bookmarkEnd w:id="406"/>
    </w:p>
    <w:p w14:paraId="1D789C39" w14:textId="1FF7946B" w:rsidR="009B5E52" w:rsidRPr="00B513FE" w:rsidRDefault="009B5E52" w:rsidP="009B5E52">
      <w:pPr>
        <w:pStyle w:val="Caption"/>
      </w:pPr>
      <w:bookmarkStart w:id="407" w:name="_Toc9702580"/>
      <w:bookmarkStart w:id="408" w:name="_Toc29952866"/>
      <w:r>
        <w:t>L</w:t>
      </w:r>
      <w:r w:rsidRPr="00B513FE">
        <w:t xml:space="preserve">entelė </w:t>
      </w:r>
      <w:r>
        <w:fldChar w:fldCharType="begin"/>
      </w:r>
      <w:r>
        <w:instrText xml:space="preserve"> SEQ lentelė \* ARABIC </w:instrText>
      </w:r>
      <w:r>
        <w:fldChar w:fldCharType="separate"/>
      </w:r>
      <w:r w:rsidR="00CD325D">
        <w:rPr>
          <w:noProof/>
        </w:rPr>
        <w:t>65</w:t>
      </w:r>
      <w:r>
        <w:rPr>
          <w:noProof/>
        </w:rPr>
        <w:fldChar w:fldCharType="end"/>
      </w:r>
      <w:r w:rsidRPr="00B513FE">
        <w:t xml:space="preserve"> Sistema saugos apmokyto modelio versijas vientisumo reikalavimas</w:t>
      </w:r>
      <w:bookmarkEnd w:id="407"/>
      <w:bookmarkEnd w:id="408"/>
    </w:p>
    <w:tbl>
      <w:tblPr>
        <w:tblStyle w:val="TableGrid"/>
        <w:tblW w:w="0" w:type="auto"/>
        <w:tblLook w:val="04A0" w:firstRow="1" w:lastRow="0" w:firstColumn="1" w:lastColumn="0" w:noHBand="0" w:noVBand="1"/>
      </w:tblPr>
      <w:tblGrid>
        <w:gridCol w:w="2155"/>
        <w:gridCol w:w="7195"/>
      </w:tblGrid>
      <w:tr w:rsidR="009B5E52" w:rsidRPr="00B513FE" w14:paraId="65B94D48" w14:textId="77777777" w:rsidTr="009B5E52">
        <w:tc>
          <w:tcPr>
            <w:tcW w:w="2155" w:type="dxa"/>
          </w:tcPr>
          <w:p w14:paraId="370DF62C" w14:textId="77777777" w:rsidR="009B5E52" w:rsidRPr="00B513FE" w:rsidRDefault="009B5E52" w:rsidP="009B5E52">
            <w:r w:rsidRPr="00B513FE">
              <w:t>Pavadinimas</w:t>
            </w:r>
          </w:p>
        </w:tc>
        <w:tc>
          <w:tcPr>
            <w:tcW w:w="7195" w:type="dxa"/>
          </w:tcPr>
          <w:p w14:paraId="2DA9CA0E" w14:textId="77777777" w:rsidR="009B5E52" w:rsidRPr="00B513FE" w:rsidRDefault="009B5E52" w:rsidP="009B5E52">
            <w:r w:rsidRPr="00B513FE">
              <w:t>Sistema saugos apmokyto modelio versijas</w:t>
            </w:r>
          </w:p>
        </w:tc>
      </w:tr>
      <w:tr w:rsidR="009B5E52" w:rsidRPr="00B513FE" w14:paraId="6814178B" w14:textId="77777777" w:rsidTr="009B5E52">
        <w:tc>
          <w:tcPr>
            <w:tcW w:w="2155" w:type="dxa"/>
          </w:tcPr>
          <w:p w14:paraId="10D6A6F7" w14:textId="77777777" w:rsidR="009B5E52" w:rsidRPr="00B513FE" w:rsidRDefault="009B5E52" w:rsidP="009B5E52">
            <w:r w:rsidRPr="00B513FE">
              <w:t>Aprašymas</w:t>
            </w:r>
          </w:p>
        </w:tc>
        <w:tc>
          <w:tcPr>
            <w:tcW w:w="7195" w:type="dxa"/>
          </w:tcPr>
          <w:p w14:paraId="15D0031C" w14:textId="77777777" w:rsidR="009B5E52" w:rsidRPr="00B513FE" w:rsidRDefault="009B5E52" w:rsidP="009B5E52">
            <w:r w:rsidRPr="00B513FE">
              <w:t>Kiekvieno apmokymo metu sistema saugos naują apmokymą, kaip naują versiją.</w:t>
            </w:r>
          </w:p>
        </w:tc>
      </w:tr>
      <w:tr w:rsidR="009B5E52" w:rsidRPr="00B513FE" w14:paraId="20C953A3" w14:textId="77777777" w:rsidTr="009B5E52">
        <w:tc>
          <w:tcPr>
            <w:tcW w:w="2155" w:type="dxa"/>
          </w:tcPr>
          <w:p w14:paraId="65D82F8C" w14:textId="77777777" w:rsidR="009B5E52" w:rsidRPr="00B513FE" w:rsidRDefault="009B5E52" w:rsidP="009B5E52">
            <w:r w:rsidRPr="00B513FE">
              <w:t>Pagrindimas</w:t>
            </w:r>
          </w:p>
        </w:tc>
        <w:tc>
          <w:tcPr>
            <w:tcW w:w="7195" w:type="dxa"/>
          </w:tcPr>
          <w:p w14:paraId="31A4F7F6" w14:textId="77777777" w:rsidR="009B5E52" w:rsidRPr="00B513FE" w:rsidRDefault="009B5E52" w:rsidP="009B5E52">
            <w:r w:rsidRPr="00B513FE">
              <w:t>Parengus neteisingai apmokinta modelį norint grįžti prie tikslesnio modelio reikia turėti atsargines versijas praeitų modelių.</w:t>
            </w:r>
          </w:p>
        </w:tc>
      </w:tr>
      <w:tr w:rsidR="009B5E52" w:rsidRPr="00B513FE" w14:paraId="37650BE8" w14:textId="77777777" w:rsidTr="009B5E52">
        <w:tc>
          <w:tcPr>
            <w:tcW w:w="2155" w:type="dxa"/>
          </w:tcPr>
          <w:p w14:paraId="669A61B0" w14:textId="77777777" w:rsidR="009B5E52" w:rsidRPr="00B513FE" w:rsidRDefault="009B5E52" w:rsidP="009B5E52">
            <w:r w:rsidRPr="00B513FE">
              <w:t>Tenkinimo sąlyga</w:t>
            </w:r>
          </w:p>
        </w:tc>
        <w:tc>
          <w:tcPr>
            <w:tcW w:w="7195" w:type="dxa"/>
          </w:tcPr>
          <w:p w14:paraId="4BA29619" w14:textId="77777777" w:rsidR="009B5E52" w:rsidRPr="00B513FE" w:rsidRDefault="009B5E52" w:rsidP="009B5E52">
            <w:r w:rsidRPr="00B513FE">
              <w:t xml:space="preserve">Egzistuoja apmokinto modelio </w:t>
            </w:r>
            <w:proofErr w:type="spellStart"/>
            <w:r w:rsidRPr="00B513FE">
              <w:t>versijonavimas</w:t>
            </w:r>
            <w:proofErr w:type="spellEnd"/>
            <w:r w:rsidRPr="00B513FE">
              <w:t>.</w:t>
            </w:r>
          </w:p>
        </w:tc>
      </w:tr>
    </w:tbl>
    <w:p w14:paraId="3A86A06B" w14:textId="77777777" w:rsidR="009B5E52" w:rsidRPr="00B513FE" w:rsidRDefault="009B5E52" w:rsidP="009B5E52"/>
    <w:p w14:paraId="59C4FA3E" w14:textId="77777777" w:rsidR="009B5E52" w:rsidRPr="00B513FE" w:rsidRDefault="009B5E52" w:rsidP="009B5E52">
      <w:pPr>
        <w:pStyle w:val="Heading3"/>
      </w:pPr>
      <w:bookmarkStart w:id="409" w:name="_Toc9702487"/>
      <w:bookmarkStart w:id="410" w:name="_Toc29952619"/>
      <w:r w:rsidRPr="00B513FE">
        <w:t>Reikalavimai privatumui</w:t>
      </w:r>
      <w:bookmarkEnd w:id="409"/>
      <w:bookmarkEnd w:id="410"/>
    </w:p>
    <w:p w14:paraId="74C10066" w14:textId="4AAB29E0" w:rsidR="009B5E52" w:rsidRPr="00B513FE" w:rsidRDefault="009B5E52" w:rsidP="009B5E52">
      <w:pPr>
        <w:pStyle w:val="Caption"/>
      </w:pPr>
      <w:bookmarkStart w:id="411" w:name="_Toc9702581"/>
      <w:bookmarkStart w:id="412" w:name="_Toc29952867"/>
      <w:r>
        <w:t>L</w:t>
      </w:r>
      <w:r w:rsidRPr="00B513FE">
        <w:t xml:space="preserve">entelė </w:t>
      </w:r>
      <w:r>
        <w:fldChar w:fldCharType="begin"/>
      </w:r>
      <w:r>
        <w:instrText xml:space="preserve"> SEQ lentelė \* ARABIC </w:instrText>
      </w:r>
      <w:r>
        <w:fldChar w:fldCharType="separate"/>
      </w:r>
      <w:r w:rsidR="00CD325D">
        <w:rPr>
          <w:noProof/>
        </w:rPr>
        <w:t>66</w:t>
      </w:r>
      <w:r>
        <w:rPr>
          <w:noProof/>
        </w:rPr>
        <w:fldChar w:fldCharType="end"/>
      </w:r>
      <w:r w:rsidRPr="00B513FE">
        <w:t xml:space="preserve"> Vartotojai negalės matyti kitų vartotojų atliktų analizių privatumo reikalavimas</w:t>
      </w:r>
      <w:bookmarkEnd w:id="411"/>
      <w:bookmarkEnd w:id="412"/>
    </w:p>
    <w:tbl>
      <w:tblPr>
        <w:tblStyle w:val="TableGrid"/>
        <w:tblW w:w="0" w:type="auto"/>
        <w:tblLook w:val="04A0" w:firstRow="1" w:lastRow="0" w:firstColumn="1" w:lastColumn="0" w:noHBand="0" w:noVBand="1"/>
      </w:tblPr>
      <w:tblGrid>
        <w:gridCol w:w="2155"/>
        <w:gridCol w:w="7195"/>
      </w:tblGrid>
      <w:tr w:rsidR="009B5E52" w:rsidRPr="00B513FE" w14:paraId="0303AE97" w14:textId="77777777" w:rsidTr="009B5E52">
        <w:tc>
          <w:tcPr>
            <w:tcW w:w="2155" w:type="dxa"/>
          </w:tcPr>
          <w:p w14:paraId="2B394E21" w14:textId="77777777" w:rsidR="009B5E52" w:rsidRPr="00B513FE" w:rsidRDefault="009B5E52" w:rsidP="009B5E52">
            <w:r w:rsidRPr="00B513FE">
              <w:t>Pavadinimas</w:t>
            </w:r>
          </w:p>
        </w:tc>
        <w:tc>
          <w:tcPr>
            <w:tcW w:w="7195" w:type="dxa"/>
          </w:tcPr>
          <w:p w14:paraId="5077123E" w14:textId="77777777" w:rsidR="009B5E52" w:rsidRPr="00B513FE" w:rsidRDefault="009B5E52" w:rsidP="009B5E52">
            <w:r w:rsidRPr="00B513FE">
              <w:t>Vartotojai negalės matyti kitų vartotojų atliktų analizių.</w:t>
            </w:r>
          </w:p>
        </w:tc>
      </w:tr>
      <w:tr w:rsidR="009B5E52" w:rsidRPr="00B513FE" w14:paraId="62045307" w14:textId="77777777" w:rsidTr="009B5E52">
        <w:tc>
          <w:tcPr>
            <w:tcW w:w="2155" w:type="dxa"/>
          </w:tcPr>
          <w:p w14:paraId="3F4D9712" w14:textId="77777777" w:rsidR="009B5E52" w:rsidRPr="00B513FE" w:rsidRDefault="009B5E52" w:rsidP="009B5E52">
            <w:r w:rsidRPr="00B513FE">
              <w:t>Pagrindimas</w:t>
            </w:r>
          </w:p>
        </w:tc>
        <w:tc>
          <w:tcPr>
            <w:tcW w:w="7195" w:type="dxa"/>
          </w:tcPr>
          <w:p w14:paraId="1EA95A92" w14:textId="77777777" w:rsidR="009B5E52" w:rsidRPr="00B513FE" w:rsidRDefault="009B5E52" w:rsidP="009B5E52">
            <w:r w:rsidRPr="00B513FE">
              <w:t>Prie atliktos analizės saugojama nuotrauka, kurios vartotojai gali nenorėt dalintis.</w:t>
            </w:r>
          </w:p>
        </w:tc>
      </w:tr>
      <w:tr w:rsidR="009B5E52" w:rsidRPr="00B513FE" w14:paraId="0CEE0E0B" w14:textId="77777777" w:rsidTr="009B5E52">
        <w:tc>
          <w:tcPr>
            <w:tcW w:w="2155" w:type="dxa"/>
          </w:tcPr>
          <w:p w14:paraId="5AF21207" w14:textId="77777777" w:rsidR="009B5E52" w:rsidRPr="00B513FE" w:rsidRDefault="009B5E52" w:rsidP="009B5E52">
            <w:r w:rsidRPr="00B513FE">
              <w:t>Tenkinimo sąlyga</w:t>
            </w:r>
          </w:p>
        </w:tc>
        <w:tc>
          <w:tcPr>
            <w:tcW w:w="7195" w:type="dxa"/>
          </w:tcPr>
          <w:p w14:paraId="13AA7242" w14:textId="77777777" w:rsidR="009B5E52" w:rsidRPr="00B513FE" w:rsidRDefault="009B5E52" w:rsidP="009B5E52">
            <w:r w:rsidRPr="00B513FE">
              <w:t>Užkrauti atliktas analizes gali tik ją atlikęs vartotojas ir administratorius</w:t>
            </w:r>
          </w:p>
        </w:tc>
      </w:tr>
    </w:tbl>
    <w:p w14:paraId="239D7B16" w14:textId="77777777" w:rsidR="009B5E52" w:rsidRPr="00B513FE" w:rsidRDefault="009B5E52" w:rsidP="009B5E52"/>
    <w:p w14:paraId="6B87D295" w14:textId="77777777" w:rsidR="009B5E52" w:rsidRPr="00B513FE" w:rsidRDefault="009B5E52" w:rsidP="009B5E52">
      <w:pPr>
        <w:pStyle w:val="Heading3"/>
      </w:pPr>
      <w:bookmarkStart w:id="413" w:name="_Toc9702488"/>
      <w:bookmarkStart w:id="414" w:name="_Toc29952620"/>
      <w:r w:rsidRPr="00B513FE">
        <w:t>Audito reikalavimai</w:t>
      </w:r>
      <w:bookmarkEnd w:id="413"/>
      <w:bookmarkEnd w:id="414"/>
    </w:p>
    <w:p w14:paraId="54A684EE" w14:textId="77777777" w:rsidR="009B5E52" w:rsidRPr="00B513FE" w:rsidRDefault="009B5E52" w:rsidP="009B5E52">
      <w:pPr>
        <w:ind w:firstLine="562"/>
      </w:pPr>
      <w:r w:rsidRPr="00B513FE">
        <w:t>Šiuo metu nenumatyti audito reikalavimai.</w:t>
      </w:r>
    </w:p>
    <w:p w14:paraId="13468065" w14:textId="77777777" w:rsidR="009B5E52" w:rsidRPr="00B513FE" w:rsidRDefault="009B5E52" w:rsidP="009B5E52">
      <w:pPr>
        <w:pStyle w:val="Heading3"/>
      </w:pPr>
      <w:bookmarkStart w:id="415" w:name="_f7q8jc6syipl" w:colFirst="0" w:colLast="0"/>
      <w:bookmarkStart w:id="416" w:name="_Toc9702489"/>
      <w:bookmarkStart w:id="417" w:name="_Toc29952621"/>
      <w:bookmarkEnd w:id="415"/>
      <w:r w:rsidRPr="00B513FE">
        <w:t>Reikalavimai savisaugai nuo išorinių grėsmių</w:t>
      </w:r>
      <w:bookmarkEnd w:id="416"/>
      <w:bookmarkEnd w:id="417"/>
    </w:p>
    <w:p w14:paraId="12B865AE" w14:textId="77777777" w:rsidR="009B5E52" w:rsidRPr="00B513FE" w:rsidRDefault="009B5E52" w:rsidP="009B5E52">
      <w:pPr>
        <w:ind w:firstLine="562"/>
      </w:pPr>
      <w:r w:rsidRPr="00B513FE">
        <w:t>Šiuo metu nenumatyti savisaugos reikalavimai.</w:t>
      </w:r>
    </w:p>
    <w:p w14:paraId="47218686" w14:textId="77777777" w:rsidR="009B5E52" w:rsidRPr="00B513FE" w:rsidRDefault="009B5E52" w:rsidP="009B5E52">
      <w:pPr>
        <w:pStyle w:val="Heading2"/>
      </w:pPr>
      <w:bookmarkStart w:id="418" w:name="_Toc9702490"/>
      <w:bookmarkStart w:id="419" w:name="_Toc29952622"/>
      <w:r w:rsidRPr="00B513FE">
        <w:t>Kultūriniai reikalavimai</w:t>
      </w:r>
      <w:bookmarkEnd w:id="418"/>
      <w:bookmarkEnd w:id="419"/>
    </w:p>
    <w:p w14:paraId="6C329300" w14:textId="77777777" w:rsidR="009B5E52" w:rsidRPr="00B513FE" w:rsidRDefault="009B5E52" w:rsidP="009B5E52">
      <w:pPr>
        <w:ind w:firstLine="562"/>
      </w:pPr>
      <w:r w:rsidRPr="00B513FE">
        <w:t>Šiuo metu nenumatyti kultūriniai reikalavimai.</w:t>
      </w:r>
    </w:p>
    <w:p w14:paraId="6B3E5C69" w14:textId="77777777" w:rsidR="009B5E52" w:rsidRPr="00B513FE" w:rsidRDefault="009B5E52" w:rsidP="009B5E52">
      <w:pPr>
        <w:pStyle w:val="Heading2"/>
      </w:pPr>
      <w:bookmarkStart w:id="420" w:name="_owgdwylg48ev" w:colFirst="0" w:colLast="0"/>
      <w:bookmarkStart w:id="421" w:name="_Toc9702491"/>
      <w:bookmarkStart w:id="422" w:name="_Toc29952623"/>
      <w:bookmarkEnd w:id="420"/>
      <w:r w:rsidRPr="00B513FE">
        <w:t>Atitikties reikalavimai</w:t>
      </w:r>
      <w:bookmarkEnd w:id="421"/>
      <w:bookmarkEnd w:id="422"/>
    </w:p>
    <w:p w14:paraId="526C1A42" w14:textId="77777777" w:rsidR="009B5E52" w:rsidRPr="00B513FE" w:rsidRDefault="009B5E52" w:rsidP="009B5E52">
      <w:pPr>
        <w:pStyle w:val="Heading3"/>
      </w:pPr>
      <w:bookmarkStart w:id="423" w:name="_Toc9702492"/>
      <w:bookmarkStart w:id="424" w:name="_Toc29952624"/>
      <w:r w:rsidRPr="00B513FE">
        <w:t>Atitikties teisės aktams reikalavimai</w:t>
      </w:r>
      <w:bookmarkEnd w:id="423"/>
      <w:bookmarkEnd w:id="424"/>
    </w:p>
    <w:p w14:paraId="18384865" w14:textId="77777777" w:rsidR="009B5E52" w:rsidRPr="00B513FE" w:rsidRDefault="009B5E52" w:rsidP="009B5E52">
      <w:pPr>
        <w:ind w:firstLine="562"/>
      </w:pPr>
      <w:r w:rsidRPr="00B513FE">
        <w:t>Šiuo metu nenumatyti teisės aktų reikalavimai.</w:t>
      </w:r>
    </w:p>
    <w:p w14:paraId="423E0C2E" w14:textId="77777777" w:rsidR="009B5E52" w:rsidRPr="00B513FE" w:rsidRDefault="009B5E52" w:rsidP="009B5E52">
      <w:pPr>
        <w:pStyle w:val="Heading3"/>
      </w:pPr>
      <w:bookmarkStart w:id="425" w:name="_gp4hw2nrdlf7" w:colFirst="0" w:colLast="0"/>
      <w:bookmarkStart w:id="426" w:name="_Toc9702493"/>
      <w:bookmarkStart w:id="427" w:name="_Toc29952625"/>
      <w:bookmarkEnd w:id="425"/>
      <w:r w:rsidRPr="00B513FE">
        <w:t>Atitikties standartams reikalavimai</w:t>
      </w:r>
      <w:bookmarkEnd w:id="426"/>
      <w:bookmarkEnd w:id="427"/>
    </w:p>
    <w:p w14:paraId="6166111B" w14:textId="77777777" w:rsidR="009B5E52" w:rsidRPr="00B513FE" w:rsidRDefault="009B5E52" w:rsidP="009B5E52">
      <w:pPr>
        <w:ind w:firstLine="562"/>
      </w:pPr>
      <w:r w:rsidRPr="00B513FE">
        <w:t>Šiuo metu nenumatyti standartų reikalavimai.</w:t>
      </w:r>
    </w:p>
    <w:p w14:paraId="23AB3531" w14:textId="77777777" w:rsidR="009B5E52" w:rsidRPr="00B513FE" w:rsidRDefault="009B5E52" w:rsidP="009B5E52">
      <w:pPr>
        <w:pStyle w:val="Heading2"/>
      </w:pPr>
      <w:bookmarkStart w:id="428" w:name="_Toc9702494"/>
      <w:bookmarkStart w:id="429" w:name="_Toc29952626"/>
      <w:r w:rsidRPr="00B513FE">
        <w:t>Atviros problemos ir klausimai</w:t>
      </w:r>
      <w:bookmarkEnd w:id="428"/>
      <w:bookmarkEnd w:id="429"/>
    </w:p>
    <w:p w14:paraId="7A24605B" w14:textId="77777777" w:rsidR="009B5E52" w:rsidRPr="00B513FE" w:rsidRDefault="009B5E52" w:rsidP="009B5E52">
      <w:pPr>
        <w:ind w:firstLine="562"/>
      </w:pPr>
      <w:r w:rsidRPr="00B513FE">
        <w:t>Realizuotojas gali turėti per mažai patirties realizuoti specifikuojamą sistemą.</w:t>
      </w:r>
    </w:p>
    <w:p w14:paraId="60916ECE" w14:textId="77777777" w:rsidR="009B5E52" w:rsidRPr="00B513FE" w:rsidRDefault="009B5E52" w:rsidP="009B5E52">
      <w:pPr>
        <w:pStyle w:val="Heading2"/>
      </w:pPr>
      <w:bookmarkStart w:id="430" w:name="_xo984cnkxtkr" w:colFirst="0" w:colLast="0"/>
      <w:bookmarkStart w:id="431" w:name="_Toc9702495"/>
      <w:bookmarkStart w:id="432" w:name="_Toc29952627"/>
      <w:bookmarkEnd w:id="430"/>
      <w:r w:rsidRPr="00B513FE">
        <w:t>Egzistuojantys sprendimai</w:t>
      </w:r>
      <w:bookmarkEnd w:id="431"/>
      <w:bookmarkEnd w:id="432"/>
    </w:p>
    <w:p w14:paraId="4654B678" w14:textId="77777777" w:rsidR="009B5E52" w:rsidRPr="00B513FE" w:rsidRDefault="009B5E52" w:rsidP="009B5E52">
      <w:pPr>
        <w:pStyle w:val="Heading3"/>
      </w:pPr>
      <w:bookmarkStart w:id="433" w:name="_Toc9702496"/>
      <w:bookmarkStart w:id="434" w:name="_Toc29952628"/>
      <w:r w:rsidRPr="00B513FE">
        <w:t>Prieinamos sistemos</w:t>
      </w:r>
      <w:bookmarkEnd w:id="433"/>
      <w:bookmarkEnd w:id="434"/>
    </w:p>
    <w:p w14:paraId="3AE8E712" w14:textId="77777777" w:rsidR="009B5E52" w:rsidRPr="00B513FE" w:rsidRDefault="009B5E52" w:rsidP="009B5E52">
      <w:pPr>
        <w:pStyle w:val="Heading3"/>
      </w:pPr>
      <w:bookmarkStart w:id="435" w:name="_Toc9702497"/>
      <w:bookmarkStart w:id="436" w:name="_Toc29952629"/>
      <w:r w:rsidRPr="00B513FE">
        <w:t>Prieinami komponentai</w:t>
      </w:r>
      <w:bookmarkEnd w:id="435"/>
      <w:bookmarkEnd w:id="436"/>
    </w:p>
    <w:p w14:paraId="13F57056" w14:textId="77777777" w:rsidR="009B5E52" w:rsidRPr="00B513FE" w:rsidRDefault="009B5E52" w:rsidP="00ED3A2C">
      <w:pPr>
        <w:pStyle w:val="ListParagraph"/>
        <w:numPr>
          <w:ilvl w:val="0"/>
          <w:numId w:val="26"/>
        </w:numPr>
      </w:pPr>
      <w:proofErr w:type="spellStart"/>
      <w:r w:rsidRPr="00B513FE">
        <w:lastRenderedPageBreak/>
        <w:t>Symfony</w:t>
      </w:r>
      <w:proofErr w:type="spellEnd"/>
      <w:r w:rsidRPr="00B513FE">
        <w:t xml:space="preserve"> – serverio karkasas,</w:t>
      </w:r>
    </w:p>
    <w:p w14:paraId="49E36211" w14:textId="77777777" w:rsidR="009B5E52" w:rsidRPr="00B513FE" w:rsidRDefault="009B5E52" w:rsidP="00ED3A2C">
      <w:pPr>
        <w:pStyle w:val="ListParagraph"/>
        <w:numPr>
          <w:ilvl w:val="0"/>
          <w:numId w:val="26"/>
        </w:numPr>
      </w:pPr>
      <w:proofErr w:type="spellStart"/>
      <w:r w:rsidRPr="00B513FE">
        <w:t>Tensorflow</w:t>
      </w:r>
      <w:proofErr w:type="spellEnd"/>
      <w:r w:rsidRPr="00B513FE">
        <w:t xml:space="preserve"> – mašininio mokymo platforma,</w:t>
      </w:r>
    </w:p>
    <w:p w14:paraId="33360350" w14:textId="77777777" w:rsidR="009B5E52" w:rsidRPr="00B513FE" w:rsidRDefault="009B5E52" w:rsidP="00ED3A2C">
      <w:pPr>
        <w:pStyle w:val="ListParagraph"/>
        <w:numPr>
          <w:ilvl w:val="0"/>
          <w:numId w:val="26"/>
        </w:numPr>
      </w:pPr>
      <w:proofErr w:type="spellStart"/>
      <w:r w:rsidRPr="00B513FE">
        <w:t>DeepLab</w:t>
      </w:r>
      <w:proofErr w:type="spellEnd"/>
      <w:r w:rsidRPr="00B513FE">
        <w:t xml:space="preserve"> – mašininio mokymo modelis skirtas nuotraukų segmentacijai.</w:t>
      </w:r>
    </w:p>
    <w:p w14:paraId="3A29E56F" w14:textId="77777777" w:rsidR="009B5E52" w:rsidRPr="00B513FE" w:rsidRDefault="009B5E52" w:rsidP="009B5E52">
      <w:pPr>
        <w:pStyle w:val="Heading3"/>
      </w:pPr>
      <w:bookmarkStart w:id="437" w:name="_txb3n9y6qzav" w:colFirst="0" w:colLast="0"/>
      <w:bookmarkStart w:id="438" w:name="_Toc9702498"/>
      <w:bookmarkStart w:id="439" w:name="_Toc29952630"/>
      <w:bookmarkEnd w:id="437"/>
      <w:r w:rsidRPr="00B513FE">
        <w:t>Kopijuoti sprendimai</w:t>
      </w:r>
      <w:bookmarkEnd w:id="438"/>
      <w:bookmarkEnd w:id="439"/>
    </w:p>
    <w:p w14:paraId="7453B733" w14:textId="77777777" w:rsidR="009B5E52" w:rsidRPr="00B513FE" w:rsidRDefault="009B5E52" w:rsidP="009B5E52">
      <w:pPr>
        <w:ind w:firstLine="562"/>
      </w:pPr>
      <w:r w:rsidRPr="00B513FE">
        <w:t xml:space="preserve">Sistemos kūrimo metu bus kuriamas klasifikatoriaus neuroninis modelis, kuris bus kuriamas remiantis kitų </w:t>
      </w:r>
      <w:proofErr w:type="spellStart"/>
      <w:r w:rsidRPr="00B513FE">
        <w:t>dabais</w:t>
      </w:r>
      <w:proofErr w:type="spellEnd"/>
      <w:r w:rsidRPr="00B513FE">
        <w:t>.</w:t>
      </w:r>
    </w:p>
    <w:p w14:paraId="4AA8249A" w14:textId="77777777" w:rsidR="009B5E52" w:rsidRPr="00B513FE" w:rsidRDefault="009B5E52" w:rsidP="009B5E52">
      <w:pPr>
        <w:pStyle w:val="Heading2"/>
      </w:pPr>
      <w:bookmarkStart w:id="440" w:name="_2n33rfnvkhmz" w:colFirst="0" w:colLast="0"/>
      <w:bookmarkStart w:id="441" w:name="_Toc9702499"/>
      <w:bookmarkStart w:id="442" w:name="_Toc29952631"/>
      <w:bookmarkEnd w:id="440"/>
      <w:r w:rsidRPr="00B513FE">
        <w:t>Naujos problemos</w:t>
      </w:r>
      <w:bookmarkEnd w:id="441"/>
      <w:bookmarkEnd w:id="442"/>
    </w:p>
    <w:p w14:paraId="2F90F233" w14:textId="77777777" w:rsidR="009B5E52" w:rsidRPr="00B513FE" w:rsidRDefault="009B5E52" w:rsidP="009B5E52">
      <w:pPr>
        <w:pStyle w:val="Heading3"/>
      </w:pPr>
      <w:bookmarkStart w:id="443" w:name="_Toc9702500"/>
      <w:bookmarkStart w:id="444" w:name="_Toc29952632"/>
      <w:r w:rsidRPr="00B513FE">
        <w:t>Poveikis diegimo aplinkai</w:t>
      </w:r>
      <w:bookmarkEnd w:id="443"/>
      <w:bookmarkEnd w:id="444"/>
    </w:p>
    <w:p w14:paraId="66A86897" w14:textId="77777777" w:rsidR="009B5E52" w:rsidRPr="00B513FE" w:rsidRDefault="009B5E52" w:rsidP="009B5E52">
      <w:pPr>
        <w:ind w:firstLine="562"/>
      </w:pPr>
      <w:r w:rsidRPr="00B513FE">
        <w:t>Supaprastinimas dizaino darbo – gali neigiamai atsiliepti darbuotojų kokybei iš ilgalaikės pusės.</w:t>
      </w:r>
    </w:p>
    <w:p w14:paraId="65C14F6E" w14:textId="77777777" w:rsidR="009B5E52" w:rsidRPr="00B513FE" w:rsidRDefault="009B5E52" w:rsidP="009B5E52">
      <w:pPr>
        <w:pStyle w:val="Heading3"/>
      </w:pPr>
      <w:bookmarkStart w:id="445" w:name="_Toc9702501"/>
      <w:bookmarkStart w:id="446" w:name="_Toc29952633"/>
      <w:r w:rsidRPr="00B513FE">
        <w:t>Poveikis esamoms sistemoms</w:t>
      </w:r>
      <w:bookmarkEnd w:id="445"/>
      <w:bookmarkEnd w:id="446"/>
    </w:p>
    <w:p w14:paraId="4411225A" w14:textId="77777777" w:rsidR="009B5E52" w:rsidRPr="00B513FE" w:rsidRDefault="009B5E52" w:rsidP="009B5E52">
      <w:pPr>
        <w:ind w:firstLine="562"/>
      </w:pPr>
      <w:r w:rsidRPr="00B513FE">
        <w:t>Prieš tai neegzistavo sistema – todėl bus pakeičiamas rankinis darbas.</w:t>
      </w:r>
    </w:p>
    <w:p w14:paraId="605FA60B" w14:textId="77777777" w:rsidR="009B5E52" w:rsidRPr="00B513FE" w:rsidRDefault="009B5E52" w:rsidP="009B5E52">
      <w:pPr>
        <w:pStyle w:val="Heading3"/>
      </w:pPr>
      <w:bookmarkStart w:id="447" w:name="_Toc9702502"/>
      <w:bookmarkStart w:id="448" w:name="_Toc29952634"/>
      <w:r w:rsidRPr="00B513FE">
        <w:t>Probleminė naudotojų reakcija</w:t>
      </w:r>
      <w:bookmarkEnd w:id="447"/>
      <w:bookmarkEnd w:id="448"/>
    </w:p>
    <w:p w14:paraId="5071DB8C" w14:textId="77777777" w:rsidR="009B5E52" w:rsidRPr="00B513FE" w:rsidRDefault="009B5E52" w:rsidP="009B5E52">
      <w:pPr>
        <w:ind w:firstLine="562"/>
      </w:pPr>
      <w:r w:rsidRPr="00B513FE">
        <w:t>Vartotojai gali nematyt tikslo naudotis šia sistema.</w:t>
      </w:r>
    </w:p>
    <w:p w14:paraId="3B0064BF" w14:textId="77777777" w:rsidR="009B5E52" w:rsidRPr="00B513FE" w:rsidRDefault="009B5E52" w:rsidP="009B5E52">
      <w:pPr>
        <w:pStyle w:val="Heading3"/>
      </w:pPr>
      <w:bookmarkStart w:id="449" w:name="_Toc9702503"/>
      <w:bookmarkStart w:id="450" w:name="_Toc29952635"/>
      <w:r w:rsidRPr="00B513FE">
        <w:t>Apribojimai diegimo aplinkoje</w:t>
      </w:r>
      <w:bookmarkEnd w:id="449"/>
      <w:bookmarkEnd w:id="450"/>
    </w:p>
    <w:p w14:paraId="1925D9E4" w14:textId="77777777" w:rsidR="009B5E52" w:rsidRPr="00B513FE" w:rsidRDefault="009B5E52" w:rsidP="009B5E52">
      <w:pPr>
        <w:ind w:firstLine="562"/>
      </w:pPr>
      <w:r w:rsidRPr="00B513FE">
        <w:t>Dizaino darbui, potencialiai, gali užtekti mažiau darbuotojų – atleidimai.</w:t>
      </w:r>
    </w:p>
    <w:p w14:paraId="5C24C5E2" w14:textId="77777777" w:rsidR="009B5E52" w:rsidRPr="00B513FE" w:rsidRDefault="009B5E52" w:rsidP="009B5E52">
      <w:pPr>
        <w:pStyle w:val="Heading3"/>
      </w:pPr>
      <w:bookmarkStart w:id="451" w:name="_62lz1hvxavci" w:colFirst="0" w:colLast="0"/>
      <w:bookmarkStart w:id="452" w:name="_Toc9702504"/>
      <w:bookmarkStart w:id="453" w:name="_Toc29952636"/>
      <w:bookmarkEnd w:id="451"/>
      <w:r w:rsidRPr="00B513FE">
        <w:t>Kitos potencialios problemos</w:t>
      </w:r>
      <w:bookmarkEnd w:id="452"/>
      <w:bookmarkEnd w:id="453"/>
    </w:p>
    <w:p w14:paraId="09C868F0" w14:textId="77777777" w:rsidR="009B5E52" w:rsidRPr="00B513FE" w:rsidRDefault="009B5E52" w:rsidP="009B5E52">
      <w:pPr>
        <w:ind w:firstLine="562"/>
      </w:pPr>
      <w:r w:rsidRPr="00B513FE">
        <w:t>Kadangi sistema planuojama apmokint naudojantis įvairių kitų sistemų/svetainių dizainu, gali iškilti nenumatytos legalumo problemos.</w:t>
      </w:r>
    </w:p>
    <w:p w14:paraId="686E8000" w14:textId="77777777" w:rsidR="009B5E52" w:rsidRPr="00B513FE" w:rsidRDefault="009B5E52" w:rsidP="009B5E52">
      <w:pPr>
        <w:pStyle w:val="Heading2"/>
      </w:pPr>
      <w:bookmarkStart w:id="454" w:name="_8rrshvb6684d" w:colFirst="0" w:colLast="0"/>
      <w:bookmarkStart w:id="455" w:name="_Toc9702505"/>
      <w:bookmarkStart w:id="456" w:name="_Toc29952637"/>
      <w:bookmarkEnd w:id="454"/>
      <w:r w:rsidRPr="00B513FE">
        <w:t>Uždaviniai</w:t>
      </w:r>
      <w:bookmarkEnd w:id="455"/>
      <w:bookmarkEnd w:id="456"/>
    </w:p>
    <w:p w14:paraId="72315E68" w14:textId="77777777" w:rsidR="009B5E52" w:rsidRPr="00B513FE" w:rsidRDefault="009B5E52" w:rsidP="009B5E52">
      <w:pPr>
        <w:pStyle w:val="Heading3"/>
      </w:pPr>
      <w:bookmarkStart w:id="457" w:name="_Toc9702506"/>
      <w:bookmarkStart w:id="458" w:name="_Toc29952638"/>
      <w:r w:rsidRPr="00B513FE">
        <w:t>Sistemos kūrimo procesas</w:t>
      </w:r>
      <w:bookmarkEnd w:id="457"/>
      <w:bookmarkEnd w:id="458"/>
    </w:p>
    <w:p w14:paraId="6AFFB6E3" w14:textId="77777777" w:rsidR="009B5E52" w:rsidRPr="00B513FE" w:rsidRDefault="009B5E52" w:rsidP="009B5E52">
      <w:r w:rsidRPr="00B513FE">
        <w:rPr>
          <w:noProof/>
        </w:rPr>
        <w:lastRenderedPageBreak/>
        <w:drawing>
          <wp:inline distT="0" distB="0" distL="0" distR="0" wp14:anchorId="68212917" wp14:editId="5B324D84">
            <wp:extent cx="4338600" cy="602932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415" cy="6048523"/>
                    </a:xfrm>
                    <a:prstGeom prst="rect">
                      <a:avLst/>
                    </a:prstGeom>
                    <a:noFill/>
                    <a:ln>
                      <a:noFill/>
                    </a:ln>
                  </pic:spPr>
                </pic:pic>
              </a:graphicData>
            </a:graphic>
          </wp:inline>
        </w:drawing>
      </w:r>
    </w:p>
    <w:p w14:paraId="6F180D16" w14:textId="6D317BCA" w:rsidR="009B5E52" w:rsidRPr="00B513FE" w:rsidRDefault="009B5E52" w:rsidP="009B5E52">
      <w:pPr>
        <w:pStyle w:val="Caption"/>
      </w:pPr>
      <w:bookmarkStart w:id="459" w:name="_Toc9702588"/>
      <w:bookmarkStart w:id="460" w:name="_Toc29952742"/>
      <w:r>
        <w:t>P</w:t>
      </w:r>
      <w:r w:rsidRPr="00B513FE">
        <w:t xml:space="preserve">av. </w:t>
      </w:r>
      <w:r>
        <w:fldChar w:fldCharType="begin"/>
      </w:r>
      <w:r>
        <w:instrText xml:space="preserve"> SEQ pav. \* ARABIC </w:instrText>
      </w:r>
      <w:r>
        <w:fldChar w:fldCharType="separate"/>
      </w:r>
      <w:r w:rsidR="00CD325D">
        <w:rPr>
          <w:noProof/>
        </w:rPr>
        <w:t>16</w:t>
      </w:r>
      <w:r>
        <w:rPr>
          <w:noProof/>
        </w:rPr>
        <w:fldChar w:fldCharType="end"/>
      </w:r>
      <w:r w:rsidRPr="00B513FE">
        <w:t xml:space="preserve"> Sistemos darbų išskaidymo diagrama</w:t>
      </w:r>
      <w:bookmarkEnd w:id="459"/>
      <w:bookmarkEnd w:id="460"/>
    </w:p>
    <w:p w14:paraId="08BAF11E" w14:textId="77777777" w:rsidR="009B5E52" w:rsidRPr="00B513FE" w:rsidRDefault="009B5E52" w:rsidP="009B5E52">
      <w:pPr>
        <w:pStyle w:val="Heading3"/>
      </w:pPr>
      <w:bookmarkStart w:id="461" w:name="_ay3bdulsh7nu" w:colFirst="0" w:colLast="0"/>
      <w:bookmarkStart w:id="462" w:name="_Toc9702507"/>
      <w:bookmarkStart w:id="463" w:name="_Toc29952639"/>
      <w:bookmarkEnd w:id="461"/>
      <w:r w:rsidRPr="00B513FE">
        <w:t>Detalus kūrimo planas</w:t>
      </w:r>
      <w:bookmarkEnd w:id="462"/>
      <w:bookmarkEnd w:id="463"/>
    </w:p>
    <w:p w14:paraId="06C0C393" w14:textId="77777777" w:rsidR="009B5E52" w:rsidRPr="00B513FE" w:rsidRDefault="009B5E52" w:rsidP="009B5E52">
      <w:r w:rsidRPr="00B513FE">
        <w:rPr>
          <w:noProof/>
        </w:rPr>
        <w:drawing>
          <wp:inline distT="0" distB="0" distL="0" distR="0" wp14:anchorId="33D4ABF4" wp14:editId="00D571CE">
            <wp:extent cx="6311148" cy="138359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1148" cy="1383598"/>
                    </a:xfrm>
                    <a:prstGeom prst="rect">
                      <a:avLst/>
                    </a:prstGeom>
                    <a:noFill/>
                    <a:ln>
                      <a:noFill/>
                    </a:ln>
                  </pic:spPr>
                </pic:pic>
              </a:graphicData>
            </a:graphic>
          </wp:inline>
        </w:drawing>
      </w:r>
    </w:p>
    <w:p w14:paraId="2C1B904E" w14:textId="3166DA10" w:rsidR="009B5E52" w:rsidRPr="00B513FE" w:rsidRDefault="009B5E52" w:rsidP="009B5E52">
      <w:pPr>
        <w:pStyle w:val="Caption"/>
      </w:pPr>
      <w:bookmarkStart w:id="464" w:name="_Ref9529534"/>
      <w:bookmarkStart w:id="465" w:name="_Toc9702589"/>
      <w:bookmarkStart w:id="466" w:name="_Toc29952743"/>
      <w:r>
        <w:t>P</w:t>
      </w:r>
      <w:r w:rsidRPr="00B513FE">
        <w:t xml:space="preserve">av. </w:t>
      </w:r>
      <w:r>
        <w:fldChar w:fldCharType="begin"/>
      </w:r>
      <w:r>
        <w:instrText xml:space="preserve"> SEQ pav. \* ARABIC </w:instrText>
      </w:r>
      <w:r>
        <w:fldChar w:fldCharType="separate"/>
      </w:r>
      <w:r w:rsidR="00CD325D">
        <w:rPr>
          <w:noProof/>
        </w:rPr>
        <w:t>17</w:t>
      </w:r>
      <w:r>
        <w:rPr>
          <w:noProof/>
        </w:rPr>
        <w:fldChar w:fldCharType="end"/>
      </w:r>
      <w:bookmarkEnd w:id="464"/>
      <w:r w:rsidRPr="00B513FE">
        <w:t xml:space="preserve"> Darbų grafiko diagrama</w:t>
      </w:r>
      <w:bookmarkEnd w:id="465"/>
      <w:bookmarkEnd w:id="466"/>
    </w:p>
    <w:p w14:paraId="387BD920" w14:textId="1D77478E" w:rsidR="009B5E52" w:rsidRPr="00B513FE" w:rsidRDefault="009B5E52" w:rsidP="009B5E52">
      <w:pPr>
        <w:ind w:firstLine="562"/>
      </w:pPr>
      <w:r w:rsidRPr="00B513FE">
        <w:lastRenderedPageBreak/>
        <w:fldChar w:fldCharType="begin"/>
      </w:r>
      <w:r w:rsidRPr="00B513FE">
        <w:instrText xml:space="preserve"> REF _Ref9529534 \h </w:instrText>
      </w:r>
      <w:r w:rsidRPr="00B513FE">
        <w:fldChar w:fldCharType="separate"/>
      </w:r>
      <w:r w:rsidR="00CD325D">
        <w:t>P</w:t>
      </w:r>
      <w:r w:rsidR="00CD325D" w:rsidRPr="00B513FE">
        <w:t xml:space="preserve">av. </w:t>
      </w:r>
      <w:r w:rsidR="00CD325D">
        <w:rPr>
          <w:noProof/>
        </w:rPr>
        <w:t>17</w:t>
      </w:r>
      <w:r w:rsidRPr="00B513FE">
        <w:fldChar w:fldCharType="end"/>
      </w:r>
      <w:r w:rsidRPr="00B513FE">
        <w:t xml:space="preserve"> pavaizduota tinklinė darbų suplanavimo diagrama. Ji atvaizduoja kokia tvarka bus atliekami darbai ir kurie darbai blokuoja kitus darbus.</w:t>
      </w:r>
    </w:p>
    <w:p w14:paraId="024583D6" w14:textId="77777777" w:rsidR="009B5E52" w:rsidRPr="00B513FE" w:rsidRDefault="009B5E52" w:rsidP="009B5E52">
      <w:pPr>
        <w:pStyle w:val="Heading2"/>
      </w:pPr>
      <w:bookmarkStart w:id="467" w:name="_mlmbtaom8cv1" w:colFirst="0" w:colLast="0"/>
      <w:bookmarkStart w:id="468" w:name="_Toc9702508"/>
      <w:bookmarkStart w:id="469" w:name="_Toc29952640"/>
      <w:bookmarkEnd w:id="467"/>
      <w:r w:rsidRPr="00B513FE">
        <w:t>Migravimas į naują produktą</w:t>
      </w:r>
      <w:bookmarkEnd w:id="468"/>
      <w:bookmarkEnd w:id="469"/>
    </w:p>
    <w:p w14:paraId="3FDF48BD" w14:textId="77777777" w:rsidR="009B5E52" w:rsidRPr="00B513FE" w:rsidRDefault="009B5E52" w:rsidP="009B5E52">
      <w:pPr>
        <w:pStyle w:val="Heading3"/>
      </w:pPr>
      <w:bookmarkStart w:id="470" w:name="_Toc9702509"/>
      <w:bookmarkStart w:id="471" w:name="_Toc29952641"/>
      <w:r w:rsidRPr="00B513FE">
        <w:t>Migravimo į naują produktą reikalavimai</w:t>
      </w:r>
      <w:bookmarkEnd w:id="470"/>
      <w:bookmarkEnd w:id="471"/>
    </w:p>
    <w:p w14:paraId="73F643A4" w14:textId="77777777" w:rsidR="009B5E52" w:rsidRPr="00B513FE" w:rsidRDefault="009B5E52" w:rsidP="009B5E52">
      <w:pPr>
        <w:ind w:firstLine="562"/>
      </w:pPr>
      <w:r w:rsidRPr="00B513FE">
        <w:t>Kuriama nauja sistema tai vienintelė perspektyva verta atsižvelgimo yra perėjimas nuo rankinio darbo į automatizuotą naudojimąsi sistema.</w:t>
      </w:r>
    </w:p>
    <w:p w14:paraId="498DD846" w14:textId="77777777" w:rsidR="009B5E52" w:rsidRPr="00B513FE" w:rsidRDefault="009B5E52" w:rsidP="009B5E52">
      <w:pPr>
        <w:pStyle w:val="Heading3"/>
      </w:pPr>
      <w:bookmarkStart w:id="472" w:name="_26vcq5q2xwy1" w:colFirst="0" w:colLast="0"/>
      <w:bookmarkStart w:id="473" w:name="_Toc9702510"/>
      <w:bookmarkStart w:id="474" w:name="_Toc29952642"/>
      <w:bookmarkEnd w:id="472"/>
      <w:r w:rsidRPr="00B513FE">
        <w:t>Duomenų transformavimo reikalavimai</w:t>
      </w:r>
      <w:bookmarkEnd w:id="473"/>
      <w:bookmarkEnd w:id="474"/>
    </w:p>
    <w:p w14:paraId="61AECC45" w14:textId="77777777" w:rsidR="009B5E52" w:rsidRPr="00B513FE" w:rsidRDefault="009B5E52" w:rsidP="009B5E52">
      <w:pPr>
        <w:ind w:firstLine="562"/>
      </w:pPr>
      <w:r w:rsidRPr="00B513FE">
        <w:t>Kadangi sistema yra nauja, duomenų transformavimo reikalavimai yra nenumatyti.</w:t>
      </w:r>
    </w:p>
    <w:p w14:paraId="09DF60EA" w14:textId="77777777" w:rsidR="009B5E52" w:rsidRPr="00B513FE" w:rsidRDefault="009B5E52" w:rsidP="009B5E52">
      <w:pPr>
        <w:pStyle w:val="Heading2"/>
      </w:pPr>
      <w:bookmarkStart w:id="475" w:name="_4hqu9cognvjz" w:colFirst="0" w:colLast="0"/>
      <w:bookmarkStart w:id="476" w:name="_Toc9702511"/>
      <w:bookmarkStart w:id="477" w:name="_Toc29952643"/>
      <w:bookmarkEnd w:id="475"/>
      <w:r w:rsidRPr="00B513FE">
        <w:t>Rizikų įvertinimas</w:t>
      </w:r>
      <w:bookmarkEnd w:id="476"/>
      <w:bookmarkEnd w:id="477"/>
    </w:p>
    <w:p w14:paraId="5995AF6C" w14:textId="28AED2BA" w:rsidR="009B5E52" w:rsidRPr="00B513FE" w:rsidRDefault="009B5E52" w:rsidP="009B5E52">
      <w:pPr>
        <w:pStyle w:val="Caption"/>
      </w:pPr>
      <w:bookmarkStart w:id="478" w:name="_Toc9702582"/>
      <w:bookmarkStart w:id="479" w:name="_Toc29952868"/>
      <w:r>
        <w:t>L</w:t>
      </w:r>
      <w:r w:rsidRPr="00B513FE">
        <w:t xml:space="preserve">entelė </w:t>
      </w:r>
      <w:r>
        <w:fldChar w:fldCharType="begin"/>
      </w:r>
      <w:r>
        <w:instrText xml:space="preserve"> SEQ lentelė \* ARABIC </w:instrText>
      </w:r>
      <w:r>
        <w:fldChar w:fldCharType="separate"/>
      </w:r>
      <w:r w:rsidR="00CD325D">
        <w:rPr>
          <w:noProof/>
        </w:rPr>
        <w:t>67</w:t>
      </w:r>
      <w:r>
        <w:rPr>
          <w:noProof/>
        </w:rPr>
        <w:fldChar w:fldCharType="end"/>
      </w:r>
      <w:r w:rsidRPr="00B513FE">
        <w:t xml:space="preserve"> Rizikų įvertinimas</w:t>
      </w:r>
      <w:bookmarkEnd w:id="478"/>
      <w:bookmarkEnd w:id="479"/>
    </w:p>
    <w:tbl>
      <w:tblPr>
        <w:tblStyle w:val="TableGrid"/>
        <w:tblW w:w="11250" w:type="dxa"/>
        <w:tblInd w:w="-995" w:type="dxa"/>
        <w:tblLook w:val="04A0" w:firstRow="1" w:lastRow="0" w:firstColumn="1" w:lastColumn="0" w:noHBand="0" w:noVBand="1"/>
      </w:tblPr>
      <w:tblGrid>
        <w:gridCol w:w="1629"/>
        <w:gridCol w:w="1803"/>
        <w:gridCol w:w="2246"/>
        <w:gridCol w:w="1070"/>
        <w:gridCol w:w="1030"/>
        <w:gridCol w:w="1163"/>
        <w:gridCol w:w="2309"/>
      </w:tblGrid>
      <w:tr w:rsidR="009B5E52" w:rsidRPr="00B513FE" w14:paraId="2006E50B" w14:textId="77777777" w:rsidTr="009B5E52">
        <w:tc>
          <w:tcPr>
            <w:tcW w:w="1484" w:type="dxa"/>
          </w:tcPr>
          <w:p w14:paraId="5E77A7D6" w14:textId="77777777" w:rsidR="009B5E52" w:rsidRPr="00B513FE" w:rsidRDefault="009B5E52" w:rsidP="009B5E52">
            <w:r w:rsidRPr="00B513FE">
              <w:t>Kategorija</w:t>
            </w:r>
          </w:p>
        </w:tc>
        <w:tc>
          <w:tcPr>
            <w:tcW w:w="1628" w:type="dxa"/>
          </w:tcPr>
          <w:p w14:paraId="2F6EA245" w14:textId="77777777" w:rsidR="009B5E52" w:rsidRPr="00B513FE" w:rsidRDefault="009B5E52" w:rsidP="009B5E52">
            <w:r w:rsidRPr="00B513FE">
              <w:t>Subkategorija</w:t>
            </w:r>
          </w:p>
        </w:tc>
        <w:tc>
          <w:tcPr>
            <w:tcW w:w="2448" w:type="dxa"/>
          </w:tcPr>
          <w:p w14:paraId="42540FA0" w14:textId="77777777" w:rsidR="009B5E52" w:rsidRPr="00B513FE" w:rsidRDefault="009B5E52" w:rsidP="009B5E52">
            <w:r w:rsidRPr="00B513FE">
              <w:t>Rizikos veiksnys</w:t>
            </w:r>
          </w:p>
        </w:tc>
        <w:tc>
          <w:tcPr>
            <w:tcW w:w="1028" w:type="dxa"/>
          </w:tcPr>
          <w:p w14:paraId="2DE84FCF" w14:textId="77777777" w:rsidR="009B5E52" w:rsidRPr="00B513FE" w:rsidRDefault="009B5E52" w:rsidP="009B5E52">
            <w:r w:rsidRPr="00B513FE">
              <w:t>Rizikos tikimybė</w:t>
            </w:r>
          </w:p>
        </w:tc>
        <w:tc>
          <w:tcPr>
            <w:tcW w:w="1017" w:type="dxa"/>
          </w:tcPr>
          <w:p w14:paraId="444A7424" w14:textId="77777777" w:rsidR="009B5E52" w:rsidRPr="00B513FE" w:rsidRDefault="009B5E52" w:rsidP="009B5E52">
            <w:r w:rsidRPr="00B513FE">
              <w:t>Rizikos poveikis</w:t>
            </w:r>
          </w:p>
        </w:tc>
        <w:tc>
          <w:tcPr>
            <w:tcW w:w="1139" w:type="dxa"/>
          </w:tcPr>
          <w:p w14:paraId="77566EE7" w14:textId="77777777" w:rsidR="009B5E52" w:rsidRPr="00B513FE" w:rsidRDefault="009B5E52" w:rsidP="009B5E52">
            <w:r w:rsidRPr="00B513FE">
              <w:t>Poveikio ir tikimybės svoris</w:t>
            </w:r>
          </w:p>
        </w:tc>
        <w:tc>
          <w:tcPr>
            <w:tcW w:w="2506" w:type="dxa"/>
          </w:tcPr>
          <w:p w14:paraId="49E98E5A" w14:textId="77777777" w:rsidR="009B5E52" w:rsidRPr="00B513FE" w:rsidRDefault="009B5E52" w:rsidP="009B5E52">
            <w:r w:rsidRPr="00B513FE">
              <w:t>Kokybinis poveikis</w:t>
            </w:r>
          </w:p>
        </w:tc>
      </w:tr>
      <w:tr w:rsidR="009B5E52" w:rsidRPr="00B513FE" w14:paraId="04592367" w14:textId="77777777" w:rsidTr="009B5E52">
        <w:tc>
          <w:tcPr>
            <w:tcW w:w="1484" w:type="dxa"/>
          </w:tcPr>
          <w:p w14:paraId="438DA260" w14:textId="77777777" w:rsidR="009B5E52" w:rsidRPr="00B513FE" w:rsidRDefault="009B5E52" w:rsidP="009B5E52">
            <w:r w:rsidRPr="00B513FE">
              <w:t>Techniniai</w:t>
            </w:r>
          </w:p>
        </w:tc>
        <w:tc>
          <w:tcPr>
            <w:tcW w:w="1628" w:type="dxa"/>
          </w:tcPr>
          <w:p w14:paraId="2B9B0C60" w14:textId="77777777" w:rsidR="009B5E52" w:rsidRPr="00B513FE" w:rsidRDefault="009B5E52" w:rsidP="009B5E52">
            <w:r w:rsidRPr="00B513FE">
              <w:t>Apimtis/</w:t>
            </w:r>
          </w:p>
          <w:p w14:paraId="76368DFF" w14:textId="77777777" w:rsidR="009B5E52" w:rsidRPr="00B513FE" w:rsidRDefault="009B5E52" w:rsidP="009B5E52">
            <w:r w:rsidRPr="00B513FE">
              <w:t>Reikalavimai</w:t>
            </w:r>
          </w:p>
        </w:tc>
        <w:tc>
          <w:tcPr>
            <w:tcW w:w="2448" w:type="dxa"/>
          </w:tcPr>
          <w:p w14:paraId="25F268A6" w14:textId="77777777" w:rsidR="009B5E52" w:rsidRPr="00B513FE" w:rsidRDefault="009B5E52" w:rsidP="009B5E52">
            <w:r w:rsidRPr="00B513FE">
              <w:t>Neteisingai atlikta reikalavimų specifikacija</w:t>
            </w:r>
          </w:p>
        </w:tc>
        <w:tc>
          <w:tcPr>
            <w:tcW w:w="1028" w:type="dxa"/>
          </w:tcPr>
          <w:p w14:paraId="5FA56944" w14:textId="77777777" w:rsidR="009B5E52" w:rsidRPr="00B513FE" w:rsidRDefault="009B5E52" w:rsidP="009B5E52">
            <w:r w:rsidRPr="00B513FE">
              <w:t>0.70</w:t>
            </w:r>
          </w:p>
        </w:tc>
        <w:tc>
          <w:tcPr>
            <w:tcW w:w="1017" w:type="dxa"/>
          </w:tcPr>
          <w:p w14:paraId="67C4420C" w14:textId="77777777" w:rsidR="009B5E52" w:rsidRPr="00B513FE" w:rsidRDefault="009B5E52" w:rsidP="009B5E52">
            <w:r w:rsidRPr="00B513FE">
              <w:t>0.40</w:t>
            </w:r>
          </w:p>
        </w:tc>
        <w:tc>
          <w:tcPr>
            <w:tcW w:w="1139" w:type="dxa"/>
            <w:shd w:val="clear" w:color="auto" w:fill="FF0000"/>
          </w:tcPr>
          <w:p w14:paraId="6F26B939" w14:textId="77777777" w:rsidR="009B5E52" w:rsidRPr="00B513FE" w:rsidRDefault="009B5E52" w:rsidP="009B5E52">
            <w:r w:rsidRPr="00B513FE">
              <w:t>0.28</w:t>
            </w:r>
          </w:p>
        </w:tc>
        <w:tc>
          <w:tcPr>
            <w:tcW w:w="2506" w:type="dxa"/>
          </w:tcPr>
          <w:p w14:paraId="3B9CAB01" w14:textId="77777777" w:rsidR="009B5E52" w:rsidRPr="00B513FE" w:rsidRDefault="009B5E52" w:rsidP="009B5E52">
            <w:r w:rsidRPr="00B513FE">
              <w:t>Netinkamai realizuotas funkcionalumas</w:t>
            </w:r>
          </w:p>
        </w:tc>
      </w:tr>
      <w:tr w:rsidR="009B5E52" w:rsidRPr="00B513FE" w14:paraId="591DD902" w14:textId="77777777" w:rsidTr="009B5E52">
        <w:tc>
          <w:tcPr>
            <w:tcW w:w="1484" w:type="dxa"/>
          </w:tcPr>
          <w:p w14:paraId="6AAFD851" w14:textId="77777777" w:rsidR="009B5E52" w:rsidRPr="00B513FE" w:rsidRDefault="009B5E52" w:rsidP="009B5E52">
            <w:r w:rsidRPr="00B513FE">
              <w:t>Techniniai</w:t>
            </w:r>
          </w:p>
        </w:tc>
        <w:tc>
          <w:tcPr>
            <w:tcW w:w="1628" w:type="dxa"/>
          </w:tcPr>
          <w:p w14:paraId="770A9A93" w14:textId="77777777" w:rsidR="009B5E52" w:rsidRPr="00B513FE" w:rsidRDefault="009B5E52" w:rsidP="009B5E52">
            <w:r w:rsidRPr="00B513FE">
              <w:t>Technologijos</w:t>
            </w:r>
          </w:p>
        </w:tc>
        <w:tc>
          <w:tcPr>
            <w:tcW w:w="2448" w:type="dxa"/>
          </w:tcPr>
          <w:p w14:paraId="6CD902F8" w14:textId="77777777" w:rsidR="009B5E52" w:rsidRPr="00B513FE" w:rsidRDefault="009B5E52" w:rsidP="009B5E52">
            <w:r w:rsidRPr="00B513FE">
              <w:t>Neteisingai pasirinktos technologijos užduoties įgyvendinimui</w:t>
            </w:r>
          </w:p>
        </w:tc>
        <w:tc>
          <w:tcPr>
            <w:tcW w:w="1028" w:type="dxa"/>
          </w:tcPr>
          <w:p w14:paraId="5C53D0D0" w14:textId="77777777" w:rsidR="009B5E52" w:rsidRPr="00B513FE" w:rsidRDefault="009B5E52" w:rsidP="009B5E52">
            <w:r w:rsidRPr="00B513FE">
              <w:t>0.50</w:t>
            </w:r>
          </w:p>
        </w:tc>
        <w:tc>
          <w:tcPr>
            <w:tcW w:w="1017" w:type="dxa"/>
          </w:tcPr>
          <w:p w14:paraId="167EAAFC" w14:textId="77777777" w:rsidR="009B5E52" w:rsidRPr="00B513FE" w:rsidRDefault="009B5E52" w:rsidP="009B5E52">
            <w:r w:rsidRPr="00B513FE">
              <w:t>0.40</w:t>
            </w:r>
          </w:p>
        </w:tc>
        <w:tc>
          <w:tcPr>
            <w:tcW w:w="1139" w:type="dxa"/>
            <w:shd w:val="clear" w:color="auto" w:fill="FF0000"/>
          </w:tcPr>
          <w:p w14:paraId="14723CD9" w14:textId="77777777" w:rsidR="009B5E52" w:rsidRPr="00B513FE" w:rsidRDefault="009B5E52" w:rsidP="009B5E52">
            <w:r w:rsidRPr="00B513FE">
              <w:t>0.20</w:t>
            </w:r>
          </w:p>
        </w:tc>
        <w:tc>
          <w:tcPr>
            <w:tcW w:w="2506" w:type="dxa"/>
          </w:tcPr>
          <w:p w14:paraId="7D950641" w14:textId="77777777" w:rsidR="009B5E52" w:rsidRPr="00B513FE" w:rsidRDefault="009B5E52" w:rsidP="009B5E52">
            <w:r w:rsidRPr="00B513FE">
              <w:t>Netinkamai realizuotas funkcionalumas</w:t>
            </w:r>
          </w:p>
        </w:tc>
      </w:tr>
      <w:tr w:rsidR="009B5E52" w:rsidRPr="00B513FE" w14:paraId="20681B9D" w14:textId="77777777" w:rsidTr="009B5E52">
        <w:tc>
          <w:tcPr>
            <w:tcW w:w="1484" w:type="dxa"/>
          </w:tcPr>
          <w:p w14:paraId="691B030E" w14:textId="77777777" w:rsidR="009B5E52" w:rsidRPr="00B513FE" w:rsidRDefault="009B5E52" w:rsidP="009B5E52">
            <w:r w:rsidRPr="00B513FE">
              <w:t>Techniniai</w:t>
            </w:r>
          </w:p>
        </w:tc>
        <w:tc>
          <w:tcPr>
            <w:tcW w:w="1628" w:type="dxa"/>
          </w:tcPr>
          <w:p w14:paraId="4C512E6A" w14:textId="77777777" w:rsidR="009B5E52" w:rsidRPr="00B513FE" w:rsidRDefault="009B5E52" w:rsidP="009B5E52">
            <w:r w:rsidRPr="00B513FE">
              <w:t>Sudėtingumas</w:t>
            </w:r>
          </w:p>
        </w:tc>
        <w:tc>
          <w:tcPr>
            <w:tcW w:w="2448" w:type="dxa"/>
          </w:tcPr>
          <w:p w14:paraId="616E7BC9" w14:textId="77777777" w:rsidR="009B5E52" w:rsidRPr="00B513FE" w:rsidRDefault="009B5E52" w:rsidP="009B5E52">
            <w:r w:rsidRPr="00B513FE">
              <w:t>Nuvertintas teorinių neuroninių tinklų technologijų panaudojimas realioje sistemoje</w:t>
            </w:r>
          </w:p>
        </w:tc>
        <w:tc>
          <w:tcPr>
            <w:tcW w:w="1028" w:type="dxa"/>
          </w:tcPr>
          <w:p w14:paraId="668FC1B5" w14:textId="77777777" w:rsidR="009B5E52" w:rsidRPr="00B513FE" w:rsidRDefault="009B5E52" w:rsidP="009B5E52">
            <w:r w:rsidRPr="00B513FE">
              <w:t>0.70</w:t>
            </w:r>
          </w:p>
        </w:tc>
        <w:tc>
          <w:tcPr>
            <w:tcW w:w="1017" w:type="dxa"/>
          </w:tcPr>
          <w:p w14:paraId="340727FA" w14:textId="77777777" w:rsidR="009B5E52" w:rsidRPr="00B513FE" w:rsidRDefault="009B5E52" w:rsidP="009B5E52">
            <w:r w:rsidRPr="00B513FE">
              <w:t>0.40</w:t>
            </w:r>
          </w:p>
        </w:tc>
        <w:tc>
          <w:tcPr>
            <w:tcW w:w="1139" w:type="dxa"/>
            <w:shd w:val="clear" w:color="auto" w:fill="FF0000"/>
          </w:tcPr>
          <w:p w14:paraId="119578E4" w14:textId="77777777" w:rsidR="009B5E52" w:rsidRPr="00B513FE" w:rsidRDefault="009B5E52" w:rsidP="009B5E52">
            <w:r w:rsidRPr="00B513FE">
              <w:t>0.28</w:t>
            </w:r>
          </w:p>
        </w:tc>
        <w:tc>
          <w:tcPr>
            <w:tcW w:w="2506" w:type="dxa"/>
          </w:tcPr>
          <w:p w14:paraId="2E4B78DA" w14:textId="77777777" w:rsidR="009B5E52" w:rsidRPr="00B513FE" w:rsidRDefault="009B5E52" w:rsidP="009B5E52">
            <w:r w:rsidRPr="00B513FE">
              <w:t>Didesni kaštai, terminai</w:t>
            </w:r>
          </w:p>
        </w:tc>
      </w:tr>
      <w:tr w:rsidR="009B5E52" w:rsidRPr="00B513FE" w14:paraId="7689DAAF" w14:textId="77777777" w:rsidTr="009B5E52">
        <w:tc>
          <w:tcPr>
            <w:tcW w:w="1484" w:type="dxa"/>
          </w:tcPr>
          <w:p w14:paraId="54F81666" w14:textId="77777777" w:rsidR="009B5E52" w:rsidRPr="00B513FE" w:rsidRDefault="009B5E52" w:rsidP="009B5E52">
            <w:r w:rsidRPr="00B513FE">
              <w:t>Techniniai</w:t>
            </w:r>
          </w:p>
        </w:tc>
        <w:tc>
          <w:tcPr>
            <w:tcW w:w="1628" w:type="dxa"/>
          </w:tcPr>
          <w:p w14:paraId="4C802204" w14:textId="77777777" w:rsidR="009B5E52" w:rsidRPr="00B513FE" w:rsidRDefault="009B5E52" w:rsidP="009B5E52">
            <w:r w:rsidRPr="00B513FE">
              <w:t>Našumas ir Patikimumas</w:t>
            </w:r>
          </w:p>
        </w:tc>
        <w:tc>
          <w:tcPr>
            <w:tcW w:w="2448" w:type="dxa"/>
          </w:tcPr>
          <w:p w14:paraId="6AA5E0EC" w14:textId="77777777" w:rsidR="009B5E52" w:rsidRPr="00B513FE" w:rsidRDefault="009B5E52" w:rsidP="009B5E52">
            <w:r w:rsidRPr="00B513FE">
              <w:t>Pervertintas apmokintos sistemos analizės laikas</w:t>
            </w:r>
          </w:p>
        </w:tc>
        <w:tc>
          <w:tcPr>
            <w:tcW w:w="1028" w:type="dxa"/>
          </w:tcPr>
          <w:p w14:paraId="78B2A608" w14:textId="77777777" w:rsidR="009B5E52" w:rsidRPr="00B513FE" w:rsidRDefault="009B5E52" w:rsidP="009B5E52">
            <w:r w:rsidRPr="00B513FE">
              <w:t>0.70</w:t>
            </w:r>
          </w:p>
        </w:tc>
        <w:tc>
          <w:tcPr>
            <w:tcW w:w="1017" w:type="dxa"/>
          </w:tcPr>
          <w:p w14:paraId="78987B1C" w14:textId="77777777" w:rsidR="009B5E52" w:rsidRPr="00B513FE" w:rsidRDefault="009B5E52" w:rsidP="009B5E52">
            <w:r w:rsidRPr="00B513FE">
              <w:t>0.20</w:t>
            </w:r>
          </w:p>
        </w:tc>
        <w:tc>
          <w:tcPr>
            <w:tcW w:w="1139" w:type="dxa"/>
            <w:shd w:val="clear" w:color="auto" w:fill="FFFF00"/>
          </w:tcPr>
          <w:p w14:paraId="0CB7EB45" w14:textId="77777777" w:rsidR="009B5E52" w:rsidRPr="00B513FE" w:rsidRDefault="009B5E52" w:rsidP="009B5E52">
            <w:r w:rsidRPr="00B513FE">
              <w:t>0.14</w:t>
            </w:r>
          </w:p>
        </w:tc>
        <w:tc>
          <w:tcPr>
            <w:tcW w:w="2506" w:type="dxa"/>
          </w:tcPr>
          <w:p w14:paraId="06C9608E" w14:textId="77777777" w:rsidR="009B5E52" w:rsidRPr="00B513FE" w:rsidRDefault="009B5E52" w:rsidP="009B5E52">
            <w:r w:rsidRPr="00B513FE">
              <w:t>Nekokybiškai veikiantis funkcionalumas</w:t>
            </w:r>
          </w:p>
        </w:tc>
      </w:tr>
      <w:tr w:rsidR="009B5E52" w:rsidRPr="00B513FE" w14:paraId="65674CA6" w14:textId="77777777" w:rsidTr="009B5E52">
        <w:tc>
          <w:tcPr>
            <w:tcW w:w="1484" w:type="dxa"/>
          </w:tcPr>
          <w:p w14:paraId="21976722" w14:textId="77777777" w:rsidR="009B5E52" w:rsidRPr="00B513FE" w:rsidRDefault="009B5E52" w:rsidP="009B5E52">
            <w:r w:rsidRPr="00B513FE">
              <w:t>Techniniai</w:t>
            </w:r>
          </w:p>
        </w:tc>
        <w:tc>
          <w:tcPr>
            <w:tcW w:w="1628" w:type="dxa"/>
          </w:tcPr>
          <w:p w14:paraId="485C4B0F" w14:textId="77777777" w:rsidR="009B5E52" w:rsidRPr="00B513FE" w:rsidRDefault="009B5E52" w:rsidP="009B5E52">
            <w:r w:rsidRPr="00B513FE">
              <w:t>Kokybė</w:t>
            </w:r>
          </w:p>
        </w:tc>
        <w:tc>
          <w:tcPr>
            <w:tcW w:w="2448" w:type="dxa"/>
          </w:tcPr>
          <w:p w14:paraId="17B851C6" w14:textId="77777777" w:rsidR="009B5E52" w:rsidRPr="00B513FE" w:rsidRDefault="009B5E52" w:rsidP="009B5E52">
            <w:r w:rsidRPr="00B513FE">
              <w:t>Testavimo metu nuspręsta, kad vartotojo sąsaja nėra pakankamai patogi naudojimuisi</w:t>
            </w:r>
          </w:p>
        </w:tc>
        <w:tc>
          <w:tcPr>
            <w:tcW w:w="1028" w:type="dxa"/>
          </w:tcPr>
          <w:p w14:paraId="1525CBCF" w14:textId="77777777" w:rsidR="009B5E52" w:rsidRPr="00B513FE" w:rsidRDefault="009B5E52" w:rsidP="009B5E52">
            <w:r w:rsidRPr="00B513FE">
              <w:t>0.50</w:t>
            </w:r>
          </w:p>
        </w:tc>
        <w:tc>
          <w:tcPr>
            <w:tcW w:w="1017" w:type="dxa"/>
          </w:tcPr>
          <w:p w14:paraId="6608847C" w14:textId="77777777" w:rsidR="009B5E52" w:rsidRPr="00B513FE" w:rsidRDefault="009B5E52" w:rsidP="009B5E52">
            <w:r w:rsidRPr="00B513FE">
              <w:t>0.10</w:t>
            </w:r>
          </w:p>
        </w:tc>
        <w:tc>
          <w:tcPr>
            <w:tcW w:w="1139" w:type="dxa"/>
            <w:shd w:val="clear" w:color="auto" w:fill="63FF57"/>
          </w:tcPr>
          <w:p w14:paraId="6FCF8367" w14:textId="77777777" w:rsidR="009B5E52" w:rsidRPr="00B513FE" w:rsidRDefault="009B5E52" w:rsidP="009B5E52">
            <w:r w:rsidRPr="00B513FE">
              <w:t>0.05</w:t>
            </w:r>
          </w:p>
        </w:tc>
        <w:tc>
          <w:tcPr>
            <w:tcW w:w="2506" w:type="dxa"/>
          </w:tcPr>
          <w:p w14:paraId="06F0F803" w14:textId="77777777" w:rsidR="009B5E52" w:rsidRPr="00B513FE" w:rsidRDefault="009B5E52" w:rsidP="009B5E52">
            <w:r w:rsidRPr="00B513FE">
              <w:t>Nekokybiškai atrodantis produktas</w:t>
            </w:r>
          </w:p>
        </w:tc>
      </w:tr>
      <w:tr w:rsidR="009B5E52" w:rsidRPr="00B513FE" w14:paraId="0465379D" w14:textId="77777777" w:rsidTr="009B5E52">
        <w:tc>
          <w:tcPr>
            <w:tcW w:w="1484" w:type="dxa"/>
          </w:tcPr>
          <w:p w14:paraId="46F47A09" w14:textId="77777777" w:rsidR="009B5E52" w:rsidRPr="00B513FE" w:rsidRDefault="009B5E52" w:rsidP="009B5E52">
            <w:r w:rsidRPr="00B513FE">
              <w:t>Verslo</w:t>
            </w:r>
          </w:p>
        </w:tc>
        <w:tc>
          <w:tcPr>
            <w:tcW w:w="1628" w:type="dxa"/>
          </w:tcPr>
          <w:p w14:paraId="2BFA7D2B" w14:textId="77777777" w:rsidR="009B5E52" w:rsidRPr="00B513FE" w:rsidRDefault="009B5E52" w:rsidP="009B5E52">
            <w:r w:rsidRPr="00B513FE">
              <w:t>Konkurentai</w:t>
            </w:r>
          </w:p>
        </w:tc>
        <w:tc>
          <w:tcPr>
            <w:tcW w:w="2448" w:type="dxa"/>
          </w:tcPr>
          <w:p w14:paraId="43A0A28D" w14:textId="77777777" w:rsidR="009B5E52" w:rsidRPr="00B513FE" w:rsidRDefault="009B5E52" w:rsidP="009B5E52">
            <w:r w:rsidRPr="00B513FE">
              <w:t>Sistemos realizacijos metu atsiranda įmonių ankščiau realizavusių sistemą</w:t>
            </w:r>
          </w:p>
        </w:tc>
        <w:tc>
          <w:tcPr>
            <w:tcW w:w="1028" w:type="dxa"/>
          </w:tcPr>
          <w:p w14:paraId="0488E374" w14:textId="77777777" w:rsidR="009B5E52" w:rsidRPr="00B513FE" w:rsidRDefault="009B5E52" w:rsidP="009B5E52">
            <w:r w:rsidRPr="00B513FE">
              <w:t>0.10</w:t>
            </w:r>
          </w:p>
        </w:tc>
        <w:tc>
          <w:tcPr>
            <w:tcW w:w="1017" w:type="dxa"/>
          </w:tcPr>
          <w:p w14:paraId="128A7FA8" w14:textId="77777777" w:rsidR="009B5E52" w:rsidRPr="00B513FE" w:rsidRDefault="009B5E52" w:rsidP="009B5E52">
            <w:r w:rsidRPr="00B513FE">
              <w:t>0.20</w:t>
            </w:r>
          </w:p>
        </w:tc>
        <w:tc>
          <w:tcPr>
            <w:tcW w:w="1139" w:type="dxa"/>
            <w:shd w:val="clear" w:color="auto" w:fill="63FF57"/>
          </w:tcPr>
          <w:p w14:paraId="66501171" w14:textId="77777777" w:rsidR="009B5E52" w:rsidRPr="00B513FE" w:rsidRDefault="009B5E52" w:rsidP="009B5E52">
            <w:r w:rsidRPr="00B513FE">
              <w:t>0.02</w:t>
            </w:r>
          </w:p>
        </w:tc>
        <w:tc>
          <w:tcPr>
            <w:tcW w:w="2506" w:type="dxa"/>
          </w:tcPr>
          <w:p w14:paraId="28BA0BD8" w14:textId="77777777" w:rsidR="009B5E52" w:rsidRPr="00B513FE" w:rsidRDefault="009B5E52" w:rsidP="009B5E52">
            <w:r w:rsidRPr="00B513FE">
              <w:t>Mažesnis pelnas ir susidomėjimas</w:t>
            </w:r>
          </w:p>
        </w:tc>
      </w:tr>
      <w:tr w:rsidR="009B5E52" w:rsidRPr="00B513FE" w14:paraId="4547CC4D" w14:textId="77777777" w:rsidTr="009B5E52">
        <w:tc>
          <w:tcPr>
            <w:tcW w:w="1484" w:type="dxa"/>
          </w:tcPr>
          <w:p w14:paraId="3A1322DB" w14:textId="77777777" w:rsidR="009B5E52" w:rsidRPr="00B513FE" w:rsidRDefault="009B5E52" w:rsidP="009B5E52">
            <w:r w:rsidRPr="00B513FE">
              <w:t>Organizaciniai</w:t>
            </w:r>
          </w:p>
        </w:tc>
        <w:tc>
          <w:tcPr>
            <w:tcW w:w="1628" w:type="dxa"/>
          </w:tcPr>
          <w:p w14:paraId="0B2CF478" w14:textId="77777777" w:rsidR="009B5E52" w:rsidRPr="00B513FE" w:rsidRDefault="009B5E52" w:rsidP="009B5E52">
            <w:r w:rsidRPr="00B513FE">
              <w:t>Resursai</w:t>
            </w:r>
          </w:p>
        </w:tc>
        <w:tc>
          <w:tcPr>
            <w:tcW w:w="2448" w:type="dxa"/>
          </w:tcPr>
          <w:p w14:paraId="56AB48F4" w14:textId="77777777" w:rsidR="009B5E52" w:rsidRPr="00B513FE" w:rsidRDefault="009B5E52" w:rsidP="009B5E52">
            <w:r w:rsidRPr="00B513FE">
              <w:t>Programuotojų komandos pokyčiai</w:t>
            </w:r>
          </w:p>
        </w:tc>
        <w:tc>
          <w:tcPr>
            <w:tcW w:w="1028" w:type="dxa"/>
          </w:tcPr>
          <w:p w14:paraId="041A9CAD" w14:textId="77777777" w:rsidR="009B5E52" w:rsidRPr="00B513FE" w:rsidRDefault="009B5E52" w:rsidP="009B5E52">
            <w:r w:rsidRPr="00B513FE">
              <w:t>0.50</w:t>
            </w:r>
          </w:p>
        </w:tc>
        <w:tc>
          <w:tcPr>
            <w:tcW w:w="1017" w:type="dxa"/>
          </w:tcPr>
          <w:p w14:paraId="0BF938C5" w14:textId="77777777" w:rsidR="009B5E52" w:rsidRPr="00B513FE" w:rsidRDefault="009B5E52" w:rsidP="009B5E52">
            <w:r w:rsidRPr="00B513FE">
              <w:t>0.10</w:t>
            </w:r>
          </w:p>
        </w:tc>
        <w:tc>
          <w:tcPr>
            <w:tcW w:w="1139" w:type="dxa"/>
            <w:shd w:val="clear" w:color="auto" w:fill="63FF57"/>
          </w:tcPr>
          <w:p w14:paraId="73039F93" w14:textId="77777777" w:rsidR="009B5E52" w:rsidRPr="00B513FE" w:rsidRDefault="009B5E52" w:rsidP="009B5E52">
            <w:r w:rsidRPr="00B513FE">
              <w:t>0.05</w:t>
            </w:r>
          </w:p>
        </w:tc>
        <w:tc>
          <w:tcPr>
            <w:tcW w:w="2506" w:type="dxa"/>
          </w:tcPr>
          <w:p w14:paraId="6D0DCB94" w14:textId="77777777" w:rsidR="009B5E52" w:rsidRPr="00B513FE" w:rsidRDefault="009B5E52" w:rsidP="009B5E52">
            <w:r w:rsidRPr="00B513FE">
              <w:t>Didesni kaštai, ilgesni terminai</w:t>
            </w:r>
          </w:p>
        </w:tc>
      </w:tr>
      <w:tr w:rsidR="009B5E52" w:rsidRPr="00B513FE" w14:paraId="7814DF46" w14:textId="77777777" w:rsidTr="009B5E52">
        <w:tc>
          <w:tcPr>
            <w:tcW w:w="1484" w:type="dxa"/>
          </w:tcPr>
          <w:p w14:paraId="6E757039" w14:textId="77777777" w:rsidR="009B5E52" w:rsidRPr="00B513FE" w:rsidRDefault="009B5E52" w:rsidP="009B5E52">
            <w:r w:rsidRPr="00B513FE">
              <w:lastRenderedPageBreak/>
              <w:t>Organizaciniai</w:t>
            </w:r>
          </w:p>
        </w:tc>
        <w:tc>
          <w:tcPr>
            <w:tcW w:w="1628" w:type="dxa"/>
          </w:tcPr>
          <w:p w14:paraId="2A5F3B23" w14:textId="77777777" w:rsidR="009B5E52" w:rsidRPr="00B513FE" w:rsidRDefault="009B5E52" w:rsidP="009B5E52">
            <w:r w:rsidRPr="00B513FE">
              <w:t>Finansavimas</w:t>
            </w:r>
          </w:p>
        </w:tc>
        <w:tc>
          <w:tcPr>
            <w:tcW w:w="2448" w:type="dxa"/>
          </w:tcPr>
          <w:p w14:paraId="226C6E15" w14:textId="77777777" w:rsidR="009B5E52" w:rsidRPr="00B513FE" w:rsidRDefault="009B5E52" w:rsidP="009B5E52">
            <w:r w:rsidRPr="00B513FE">
              <w:t>Projektas netenka finansavimo</w:t>
            </w:r>
          </w:p>
        </w:tc>
        <w:tc>
          <w:tcPr>
            <w:tcW w:w="1028" w:type="dxa"/>
          </w:tcPr>
          <w:p w14:paraId="34C7D03B" w14:textId="77777777" w:rsidR="009B5E52" w:rsidRPr="00B513FE" w:rsidRDefault="009B5E52" w:rsidP="009B5E52">
            <w:r w:rsidRPr="00B513FE">
              <w:t>0.50</w:t>
            </w:r>
          </w:p>
        </w:tc>
        <w:tc>
          <w:tcPr>
            <w:tcW w:w="1017" w:type="dxa"/>
          </w:tcPr>
          <w:p w14:paraId="708C2E8A" w14:textId="77777777" w:rsidR="009B5E52" w:rsidRPr="00B513FE" w:rsidRDefault="009B5E52" w:rsidP="009B5E52">
            <w:r w:rsidRPr="00B513FE">
              <w:t>0.80</w:t>
            </w:r>
          </w:p>
        </w:tc>
        <w:tc>
          <w:tcPr>
            <w:tcW w:w="1139" w:type="dxa"/>
            <w:shd w:val="clear" w:color="auto" w:fill="FF0000"/>
          </w:tcPr>
          <w:p w14:paraId="4CE24C6F" w14:textId="77777777" w:rsidR="009B5E52" w:rsidRPr="00B513FE" w:rsidRDefault="009B5E52" w:rsidP="009B5E52">
            <w:r w:rsidRPr="00B513FE">
              <w:t>0.40</w:t>
            </w:r>
          </w:p>
        </w:tc>
        <w:tc>
          <w:tcPr>
            <w:tcW w:w="2506" w:type="dxa"/>
          </w:tcPr>
          <w:p w14:paraId="209B122C" w14:textId="77777777" w:rsidR="009B5E52" w:rsidRPr="00B513FE" w:rsidRDefault="009B5E52" w:rsidP="009B5E52">
            <w:r w:rsidRPr="00B513FE">
              <w:t>Kaštų šaltinio netekimas, galimas projekto atšaukimas</w:t>
            </w:r>
          </w:p>
        </w:tc>
      </w:tr>
      <w:tr w:rsidR="009B5E52" w:rsidRPr="00B513FE" w14:paraId="79E7CB2C" w14:textId="77777777" w:rsidTr="009B5E52">
        <w:tc>
          <w:tcPr>
            <w:tcW w:w="1484" w:type="dxa"/>
          </w:tcPr>
          <w:p w14:paraId="53C67099" w14:textId="77777777" w:rsidR="009B5E52" w:rsidRPr="00B513FE" w:rsidRDefault="009B5E52" w:rsidP="009B5E52">
            <w:r w:rsidRPr="00B513FE">
              <w:t>Organizaciniai</w:t>
            </w:r>
          </w:p>
        </w:tc>
        <w:tc>
          <w:tcPr>
            <w:tcW w:w="1628" w:type="dxa"/>
          </w:tcPr>
          <w:p w14:paraId="7EDA7445" w14:textId="77777777" w:rsidR="009B5E52" w:rsidRPr="00B513FE" w:rsidRDefault="009B5E52" w:rsidP="009B5E52">
            <w:r w:rsidRPr="00B513FE">
              <w:t>Prioritetų Nustatymas</w:t>
            </w:r>
          </w:p>
        </w:tc>
        <w:tc>
          <w:tcPr>
            <w:tcW w:w="2448" w:type="dxa"/>
          </w:tcPr>
          <w:p w14:paraId="1DAB8157" w14:textId="77777777" w:rsidR="009B5E52" w:rsidRPr="00B513FE" w:rsidRDefault="009B5E52" w:rsidP="009B5E52">
            <w:r w:rsidRPr="00B513FE">
              <w:t>Pagrindiniam funkcionalumui skirtas mažesnis prioritetas negu jo valdymui skirtai vartotojo sąsajai</w:t>
            </w:r>
          </w:p>
        </w:tc>
        <w:tc>
          <w:tcPr>
            <w:tcW w:w="1028" w:type="dxa"/>
          </w:tcPr>
          <w:p w14:paraId="578DAD43" w14:textId="77777777" w:rsidR="009B5E52" w:rsidRPr="00B513FE" w:rsidRDefault="009B5E52" w:rsidP="009B5E52">
            <w:r w:rsidRPr="00B513FE">
              <w:t>0.30</w:t>
            </w:r>
          </w:p>
        </w:tc>
        <w:tc>
          <w:tcPr>
            <w:tcW w:w="1017" w:type="dxa"/>
          </w:tcPr>
          <w:p w14:paraId="713CC831" w14:textId="77777777" w:rsidR="009B5E52" w:rsidRPr="00B513FE" w:rsidRDefault="009B5E52" w:rsidP="009B5E52">
            <w:r w:rsidRPr="00B513FE">
              <w:t>0.20</w:t>
            </w:r>
          </w:p>
        </w:tc>
        <w:tc>
          <w:tcPr>
            <w:tcW w:w="1139" w:type="dxa"/>
            <w:shd w:val="clear" w:color="auto" w:fill="FFFF00"/>
          </w:tcPr>
          <w:p w14:paraId="43D8EC5F" w14:textId="77777777" w:rsidR="009B5E52" w:rsidRPr="00B513FE" w:rsidRDefault="009B5E52" w:rsidP="009B5E52">
            <w:r w:rsidRPr="00B513FE">
              <w:t>0.06</w:t>
            </w:r>
          </w:p>
        </w:tc>
        <w:tc>
          <w:tcPr>
            <w:tcW w:w="2506" w:type="dxa"/>
          </w:tcPr>
          <w:p w14:paraId="73F0D9FE" w14:textId="77777777" w:rsidR="009B5E52" w:rsidRPr="00B513FE" w:rsidRDefault="009B5E52" w:rsidP="009B5E52">
            <w:r w:rsidRPr="00B513FE">
              <w:t>Prailginti terminai, didesni kaštai</w:t>
            </w:r>
          </w:p>
        </w:tc>
      </w:tr>
      <w:tr w:rsidR="009B5E52" w:rsidRPr="00B513FE" w14:paraId="63A0B344" w14:textId="77777777" w:rsidTr="009B5E52">
        <w:tc>
          <w:tcPr>
            <w:tcW w:w="1484" w:type="dxa"/>
          </w:tcPr>
          <w:p w14:paraId="4C6A5863" w14:textId="77777777" w:rsidR="009B5E52" w:rsidRPr="00B513FE" w:rsidRDefault="009B5E52" w:rsidP="009B5E52">
            <w:r w:rsidRPr="00B513FE">
              <w:t>Projekto valdymo</w:t>
            </w:r>
          </w:p>
        </w:tc>
        <w:tc>
          <w:tcPr>
            <w:tcW w:w="1628" w:type="dxa"/>
          </w:tcPr>
          <w:p w14:paraId="26CD9C1E" w14:textId="77777777" w:rsidR="009B5E52" w:rsidRPr="00B513FE" w:rsidRDefault="009B5E52" w:rsidP="009B5E52">
            <w:r w:rsidRPr="00B513FE">
              <w:t>Numatymas</w:t>
            </w:r>
          </w:p>
        </w:tc>
        <w:tc>
          <w:tcPr>
            <w:tcW w:w="2448" w:type="dxa"/>
          </w:tcPr>
          <w:p w14:paraId="38EAEFAF" w14:textId="77777777" w:rsidR="009B5E52" w:rsidRPr="00B513FE" w:rsidRDefault="009B5E52" w:rsidP="009B5E52">
            <w:r w:rsidRPr="00B513FE">
              <w:t>Prastai numatytas technologijų analizės sudėtingumas</w:t>
            </w:r>
          </w:p>
        </w:tc>
        <w:tc>
          <w:tcPr>
            <w:tcW w:w="1028" w:type="dxa"/>
          </w:tcPr>
          <w:p w14:paraId="27F9DCAD" w14:textId="77777777" w:rsidR="009B5E52" w:rsidRPr="00B513FE" w:rsidRDefault="009B5E52" w:rsidP="009B5E52">
            <w:r w:rsidRPr="00B513FE">
              <w:t>0.30</w:t>
            </w:r>
          </w:p>
        </w:tc>
        <w:tc>
          <w:tcPr>
            <w:tcW w:w="1017" w:type="dxa"/>
          </w:tcPr>
          <w:p w14:paraId="379392FE" w14:textId="77777777" w:rsidR="009B5E52" w:rsidRPr="00B513FE" w:rsidRDefault="009B5E52" w:rsidP="009B5E52">
            <w:r w:rsidRPr="00B513FE">
              <w:t>0.40</w:t>
            </w:r>
          </w:p>
        </w:tc>
        <w:tc>
          <w:tcPr>
            <w:tcW w:w="1139" w:type="dxa"/>
            <w:shd w:val="clear" w:color="auto" w:fill="FFFF00"/>
          </w:tcPr>
          <w:p w14:paraId="337AF251" w14:textId="77777777" w:rsidR="009B5E52" w:rsidRPr="00B513FE" w:rsidRDefault="009B5E52" w:rsidP="009B5E52">
            <w:r w:rsidRPr="00B513FE">
              <w:t>0.12</w:t>
            </w:r>
          </w:p>
        </w:tc>
        <w:tc>
          <w:tcPr>
            <w:tcW w:w="2506" w:type="dxa"/>
          </w:tcPr>
          <w:p w14:paraId="0EAED150" w14:textId="77777777" w:rsidR="009B5E52" w:rsidRPr="00B513FE" w:rsidRDefault="009B5E52" w:rsidP="009B5E52">
            <w:r w:rsidRPr="00B513FE">
              <w:t>Prailginti terminai, didesni kaštai</w:t>
            </w:r>
          </w:p>
        </w:tc>
      </w:tr>
      <w:tr w:rsidR="009B5E52" w:rsidRPr="00B513FE" w14:paraId="2F309996" w14:textId="77777777" w:rsidTr="009B5E52">
        <w:tc>
          <w:tcPr>
            <w:tcW w:w="1484" w:type="dxa"/>
          </w:tcPr>
          <w:p w14:paraId="270A234D" w14:textId="77777777" w:rsidR="009B5E52" w:rsidRPr="00B513FE" w:rsidRDefault="009B5E52" w:rsidP="009B5E52">
            <w:r w:rsidRPr="00B513FE">
              <w:t>Projekto valdymo</w:t>
            </w:r>
          </w:p>
        </w:tc>
        <w:tc>
          <w:tcPr>
            <w:tcW w:w="1628" w:type="dxa"/>
          </w:tcPr>
          <w:p w14:paraId="4AF91484" w14:textId="77777777" w:rsidR="009B5E52" w:rsidRPr="00B513FE" w:rsidRDefault="009B5E52" w:rsidP="009B5E52">
            <w:r w:rsidRPr="00B513FE">
              <w:t>Planavimas</w:t>
            </w:r>
          </w:p>
        </w:tc>
        <w:tc>
          <w:tcPr>
            <w:tcW w:w="2448" w:type="dxa"/>
          </w:tcPr>
          <w:p w14:paraId="5094FA19" w14:textId="77777777" w:rsidR="009B5E52" w:rsidRPr="00B513FE" w:rsidRDefault="009B5E52" w:rsidP="009B5E52">
            <w:r w:rsidRPr="00B513FE">
              <w:t>Projekto darbų planavimo metu prastai suplanuoti lygiagretūs darbai</w:t>
            </w:r>
          </w:p>
        </w:tc>
        <w:tc>
          <w:tcPr>
            <w:tcW w:w="1028" w:type="dxa"/>
          </w:tcPr>
          <w:p w14:paraId="7E4B6B5E" w14:textId="77777777" w:rsidR="009B5E52" w:rsidRPr="00B513FE" w:rsidRDefault="009B5E52" w:rsidP="009B5E52">
            <w:r w:rsidRPr="00B513FE">
              <w:t>0.50</w:t>
            </w:r>
          </w:p>
        </w:tc>
        <w:tc>
          <w:tcPr>
            <w:tcW w:w="1017" w:type="dxa"/>
          </w:tcPr>
          <w:p w14:paraId="2E62F0A2" w14:textId="77777777" w:rsidR="009B5E52" w:rsidRPr="00B513FE" w:rsidRDefault="009B5E52" w:rsidP="009B5E52">
            <w:r w:rsidRPr="00B513FE">
              <w:t>0.20</w:t>
            </w:r>
          </w:p>
        </w:tc>
        <w:tc>
          <w:tcPr>
            <w:tcW w:w="1139" w:type="dxa"/>
            <w:shd w:val="clear" w:color="auto" w:fill="FFFF00"/>
          </w:tcPr>
          <w:p w14:paraId="24B63784" w14:textId="77777777" w:rsidR="009B5E52" w:rsidRPr="00B513FE" w:rsidRDefault="009B5E52" w:rsidP="009B5E52">
            <w:r w:rsidRPr="00B513FE">
              <w:t>0.10</w:t>
            </w:r>
          </w:p>
        </w:tc>
        <w:tc>
          <w:tcPr>
            <w:tcW w:w="2506" w:type="dxa"/>
          </w:tcPr>
          <w:p w14:paraId="7D7C936C" w14:textId="77777777" w:rsidR="009B5E52" w:rsidRPr="00B513FE" w:rsidRDefault="009B5E52" w:rsidP="009B5E52">
            <w:r w:rsidRPr="00B513FE">
              <w:t>Prailginti terminai, didesni kaštai</w:t>
            </w:r>
          </w:p>
        </w:tc>
      </w:tr>
      <w:tr w:rsidR="009B5E52" w:rsidRPr="00B513FE" w14:paraId="485DE1B3" w14:textId="77777777" w:rsidTr="009B5E52">
        <w:tc>
          <w:tcPr>
            <w:tcW w:w="1484" w:type="dxa"/>
          </w:tcPr>
          <w:p w14:paraId="7680D300" w14:textId="77777777" w:rsidR="009B5E52" w:rsidRPr="00B513FE" w:rsidRDefault="009B5E52" w:rsidP="009B5E52">
            <w:r w:rsidRPr="00B513FE">
              <w:t>Projekto valdymo</w:t>
            </w:r>
          </w:p>
        </w:tc>
        <w:tc>
          <w:tcPr>
            <w:tcW w:w="1628" w:type="dxa"/>
          </w:tcPr>
          <w:p w14:paraId="472B9A17" w14:textId="77777777" w:rsidR="009B5E52" w:rsidRPr="00B513FE" w:rsidRDefault="009B5E52" w:rsidP="009B5E52">
            <w:r w:rsidRPr="00B513FE">
              <w:t>Valdymas</w:t>
            </w:r>
          </w:p>
        </w:tc>
        <w:tc>
          <w:tcPr>
            <w:tcW w:w="2448" w:type="dxa"/>
          </w:tcPr>
          <w:p w14:paraId="6EC33E31" w14:textId="77777777" w:rsidR="009B5E52" w:rsidRPr="00B513FE" w:rsidRDefault="009B5E52" w:rsidP="009B5E52">
            <w:r w:rsidRPr="00B513FE">
              <w:t>Projekto vadovas netinkamai paskirsto darbus tarp programuotojų pagal sudėtingumą</w:t>
            </w:r>
          </w:p>
        </w:tc>
        <w:tc>
          <w:tcPr>
            <w:tcW w:w="1028" w:type="dxa"/>
          </w:tcPr>
          <w:p w14:paraId="5335D5D6" w14:textId="77777777" w:rsidR="009B5E52" w:rsidRPr="00B513FE" w:rsidRDefault="009B5E52" w:rsidP="009B5E52">
            <w:r w:rsidRPr="00B513FE">
              <w:t>0.30</w:t>
            </w:r>
          </w:p>
        </w:tc>
        <w:tc>
          <w:tcPr>
            <w:tcW w:w="1017" w:type="dxa"/>
          </w:tcPr>
          <w:p w14:paraId="53594C48" w14:textId="77777777" w:rsidR="009B5E52" w:rsidRPr="00B513FE" w:rsidRDefault="009B5E52" w:rsidP="009B5E52">
            <w:r w:rsidRPr="00B513FE">
              <w:t>0.10</w:t>
            </w:r>
          </w:p>
        </w:tc>
        <w:tc>
          <w:tcPr>
            <w:tcW w:w="1139" w:type="dxa"/>
            <w:shd w:val="clear" w:color="auto" w:fill="63FF57"/>
          </w:tcPr>
          <w:p w14:paraId="23D04252" w14:textId="77777777" w:rsidR="009B5E52" w:rsidRPr="00B513FE" w:rsidRDefault="009B5E52" w:rsidP="009B5E52">
            <w:r w:rsidRPr="00B513FE">
              <w:t>0.02</w:t>
            </w:r>
          </w:p>
        </w:tc>
        <w:tc>
          <w:tcPr>
            <w:tcW w:w="2506" w:type="dxa"/>
          </w:tcPr>
          <w:p w14:paraId="078D074E" w14:textId="77777777" w:rsidR="009B5E52" w:rsidRPr="00B513FE" w:rsidRDefault="009B5E52" w:rsidP="009B5E52">
            <w:r w:rsidRPr="00B513FE">
              <w:t>Prailginti terminai, didesni kaštai</w:t>
            </w:r>
          </w:p>
        </w:tc>
      </w:tr>
      <w:tr w:rsidR="009B5E52" w:rsidRPr="00B513FE" w14:paraId="41721E5C" w14:textId="77777777" w:rsidTr="009B5E52">
        <w:tc>
          <w:tcPr>
            <w:tcW w:w="1484" w:type="dxa"/>
          </w:tcPr>
          <w:p w14:paraId="54A869DE" w14:textId="77777777" w:rsidR="009B5E52" w:rsidRPr="00B513FE" w:rsidRDefault="009B5E52" w:rsidP="009B5E52">
            <w:r w:rsidRPr="00B513FE">
              <w:t>Projekto valdymo</w:t>
            </w:r>
          </w:p>
        </w:tc>
        <w:tc>
          <w:tcPr>
            <w:tcW w:w="1628" w:type="dxa"/>
          </w:tcPr>
          <w:p w14:paraId="5BF23B52" w14:textId="77777777" w:rsidR="009B5E52" w:rsidRPr="00B513FE" w:rsidRDefault="009B5E52" w:rsidP="009B5E52">
            <w:r w:rsidRPr="00B513FE">
              <w:t>Komunikavimas</w:t>
            </w:r>
          </w:p>
        </w:tc>
        <w:tc>
          <w:tcPr>
            <w:tcW w:w="2448" w:type="dxa"/>
          </w:tcPr>
          <w:p w14:paraId="76DA922D" w14:textId="77777777" w:rsidR="009B5E52" w:rsidRPr="00B513FE" w:rsidRDefault="009B5E52" w:rsidP="009B5E52">
            <w:r w:rsidRPr="00B513FE">
              <w:t>Projekto vadovas nėra pilnai detalizavęs užduoties, yra palikęs subjektyvių specifikacijų</w:t>
            </w:r>
          </w:p>
        </w:tc>
        <w:tc>
          <w:tcPr>
            <w:tcW w:w="1028" w:type="dxa"/>
          </w:tcPr>
          <w:p w14:paraId="3A26BCF0" w14:textId="77777777" w:rsidR="009B5E52" w:rsidRPr="00B513FE" w:rsidRDefault="009B5E52" w:rsidP="009B5E52">
            <w:r w:rsidRPr="00B513FE">
              <w:t>0.30</w:t>
            </w:r>
          </w:p>
        </w:tc>
        <w:tc>
          <w:tcPr>
            <w:tcW w:w="1017" w:type="dxa"/>
          </w:tcPr>
          <w:p w14:paraId="7B2B0EF0" w14:textId="77777777" w:rsidR="009B5E52" w:rsidRPr="00B513FE" w:rsidRDefault="009B5E52" w:rsidP="009B5E52">
            <w:r w:rsidRPr="00B513FE">
              <w:t>0.20</w:t>
            </w:r>
          </w:p>
        </w:tc>
        <w:tc>
          <w:tcPr>
            <w:tcW w:w="1139" w:type="dxa"/>
            <w:shd w:val="clear" w:color="auto" w:fill="FFFF00"/>
          </w:tcPr>
          <w:p w14:paraId="3DE8FF87" w14:textId="77777777" w:rsidR="009B5E52" w:rsidRPr="00B513FE" w:rsidRDefault="009B5E52" w:rsidP="009B5E52">
            <w:r w:rsidRPr="00B513FE">
              <w:t>0.06</w:t>
            </w:r>
          </w:p>
        </w:tc>
        <w:tc>
          <w:tcPr>
            <w:tcW w:w="2506" w:type="dxa"/>
          </w:tcPr>
          <w:p w14:paraId="2E9FBF14" w14:textId="77777777" w:rsidR="009B5E52" w:rsidRPr="00B513FE" w:rsidRDefault="009B5E52" w:rsidP="009B5E52">
            <w:r w:rsidRPr="00B513FE">
              <w:t>Prailginti terminai, didesni kaštai arba neteisingas funkcionalumas.</w:t>
            </w:r>
          </w:p>
        </w:tc>
      </w:tr>
      <w:tr w:rsidR="009B5E52" w:rsidRPr="00B513FE" w14:paraId="628CD309" w14:textId="77777777" w:rsidTr="009B5E52">
        <w:tc>
          <w:tcPr>
            <w:tcW w:w="1484" w:type="dxa"/>
          </w:tcPr>
          <w:p w14:paraId="52037CD2" w14:textId="77777777" w:rsidR="009B5E52" w:rsidRPr="00B513FE" w:rsidRDefault="009B5E52" w:rsidP="009B5E52">
            <w:r w:rsidRPr="00B513FE">
              <w:t>Vartotojo</w:t>
            </w:r>
          </w:p>
        </w:tc>
        <w:tc>
          <w:tcPr>
            <w:tcW w:w="1628" w:type="dxa"/>
          </w:tcPr>
          <w:p w14:paraId="6AD8767A" w14:textId="77777777" w:rsidR="009B5E52" w:rsidRPr="00B513FE" w:rsidRDefault="009B5E52" w:rsidP="009B5E52">
            <w:r w:rsidRPr="00B513FE">
              <w:t>Prisidėjimas/ Įsipareigojimas</w:t>
            </w:r>
          </w:p>
        </w:tc>
        <w:tc>
          <w:tcPr>
            <w:tcW w:w="2448" w:type="dxa"/>
          </w:tcPr>
          <w:p w14:paraId="0D461FA2" w14:textId="77777777" w:rsidR="009B5E52" w:rsidRPr="00B513FE" w:rsidRDefault="009B5E52" w:rsidP="009B5E52">
            <w:r w:rsidRPr="00B513FE">
              <w:t>Užsakovas atsisako bandyti nepilnai veikiančia sistemą arba to neatlieka patyliukais</w:t>
            </w:r>
          </w:p>
        </w:tc>
        <w:tc>
          <w:tcPr>
            <w:tcW w:w="1028" w:type="dxa"/>
          </w:tcPr>
          <w:p w14:paraId="56384053" w14:textId="77777777" w:rsidR="009B5E52" w:rsidRPr="00B513FE" w:rsidRDefault="009B5E52" w:rsidP="009B5E52">
            <w:r w:rsidRPr="00B513FE">
              <w:t>0.50</w:t>
            </w:r>
          </w:p>
        </w:tc>
        <w:tc>
          <w:tcPr>
            <w:tcW w:w="1017" w:type="dxa"/>
          </w:tcPr>
          <w:p w14:paraId="47088C04" w14:textId="77777777" w:rsidR="009B5E52" w:rsidRPr="00B513FE" w:rsidRDefault="009B5E52" w:rsidP="009B5E52">
            <w:r w:rsidRPr="00B513FE">
              <w:t>0.20</w:t>
            </w:r>
          </w:p>
        </w:tc>
        <w:tc>
          <w:tcPr>
            <w:tcW w:w="1139" w:type="dxa"/>
            <w:shd w:val="clear" w:color="auto" w:fill="FFFF00"/>
          </w:tcPr>
          <w:p w14:paraId="2DF04374" w14:textId="77777777" w:rsidR="009B5E52" w:rsidRPr="00B513FE" w:rsidRDefault="009B5E52" w:rsidP="009B5E52">
            <w:r w:rsidRPr="00B513FE">
              <w:t>0.10</w:t>
            </w:r>
          </w:p>
        </w:tc>
        <w:tc>
          <w:tcPr>
            <w:tcW w:w="2506" w:type="dxa"/>
          </w:tcPr>
          <w:p w14:paraId="75589659" w14:textId="77777777" w:rsidR="009B5E52" w:rsidRPr="00B513FE" w:rsidRDefault="009B5E52" w:rsidP="009B5E52">
            <w:r w:rsidRPr="00B513FE">
              <w:t>Neteisingai realizuotas funkcionalumas, prailginti terminai, didesni kaštai</w:t>
            </w:r>
          </w:p>
        </w:tc>
      </w:tr>
      <w:tr w:rsidR="009B5E52" w:rsidRPr="00B513FE" w14:paraId="08A52998" w14:textId="77777777" w:rsidTr="009B5E52">
        <w:tc>
          <w:tcPr>
            <w:tcW w:w="1484" w:type="dxa"/>
          </w:tcPr>
          <w:p w14:paraId="4F88E01A" w14:textId="77777777" w:rsidR="009B5E52" w:rsidRPr="00B513FE" w:rsidRDefault="009B5E52" w:rsidP="009B5E52">
            <w:r w:rsidRPr="00B513FE">
              <w:t>Vartotojo</w:t>
            </w:r>
          </w:p>
        </w:tc>
        <w:tc>
          <w:tcPr>
            <w:tcW w:w="1628" w:type="dxa"/>
          </w:tcPr>
          <w:p w14:paraId="510A2B7F" w14:textId="77777777" w:rsidR="009B5E52" w:rsidRPr="00B513FE" w:rsidRDefault="009B5E52" w:rsidP="009B5E52">
            <w:r w:rsidRPr="00B513FE">
              <w:t>Įgūdžiai</w:t>
            </w:r>
          </w:p>
        </w:tc>
        <w:tc>
          <w:tcPr>
            <w:tcW w:w="2448" w:type="dxa"/>
          </w:tcPr>
          <w:p w14:paraId="0E33901D" w14:textId="77777777" w:rsidR="009B5E52" w:rsidRPr="00B513FE" w:rsidRDefault="009B5E52" w:rsidP="009B5E52">
            <w:r w:rsidRPr="00B513FE">
              <w:t>Realizavus sistemą paaiškėja, kad vartotojams per sudėtinga sistema, reikalauja didesnių įgūdžių</w:t>
            </w:r>
          </w:p>
        </w:tc>
        <w:tc>
          <w:tcPr>
            <w:tcW w:w="1028" w:type="dxa"/>
          </w:tcPr>
          <w:p w14:paraId="6B2C6E5E" w14:textId="77777777" w:rsidR="009B5E52" w:rsidRPr="00B513FE" w:rsidRDefault="009B5E52" w:rsidP="009B5E52">
            <w:r w:rsidRPr="00B513FE">
              <w:t>0.30</w:t>
            </w:r>
          </w:p>
        </w:tc>
        <w:tc>
          <w:tcPr>
            <w:tcW w:w="1017" w:type="dxa"/>
          </w:tcPr>
          <w:p w14:paraId="2292F114" w14:textId="77777777" w:rsidR="009B5E52" w:rsidRPr="00B513FE" w:rsidRDefault="009B5E52" w:rsidP="009B5E52">
            <w:r w:rsidRPr="00B513FE">
              <w:t>0.20</w:t>
            </w:r>
          </w:p>
        </w:tc>
        <w:tc>
          <w:tcPr>
            <w:tcW w:w="1139" w:type="dxa"/>
            <w:shd w:val="clear" w:color="auto" w:fill="FFFF00"/>
          </w:tcPr>
          <w:p w14:paraId="7A375983" w14:textId="77777777" w:rsidR="009B5E52" w:rsidRPr="00B513FE" w:rsidRDefault="009B5E52" w:rsidP="009B5E52">
            <w:r w:rsidRPr="00B513FE">
              <w:t>0.06</w:t>
            </w:r>
          </w:p>
        </w:tc>
        <w:tc>
          <w:tcPr>
            <w:tcW w:w="2506" w:type="dxa"/>
          </w:tcPr>
          <w:p w14:paraId="38720135" w14:textId="77777777" w:rsidR="009B5E52" w:rsidRPr="00B513FE" w:rsidRDefault="009B5E52" w:rsidP="009B5E52">
            <w:r w:rsidRPr="00B513FE">
              <w:t>Sistemos vartotojo sąsajos modifikavimas, prailginti terminai, didesni kaštai</w:t>
            </w:r>
          </w:p>
        </w:tc>
      </w:tr>
      <w:tr w:rsidR="009B5E52" w:rsidRPr="00B513FE" w14:paraId="68E9E991" w14:textId="77777777" w:rsidTr="009B5E52">
        <w:tc>
          <w:tcPr>
            <w:tcW w:w="1484" w:type="dxa"/>
          </w:tcPr>
          <w:p w14:paraId="43396FCE" w14:textId="77777777" w:rsidR="009B5E52" w:rsidRPr="00B513FE" w:rsidRDefault="009B5E52" w:rsidP="009B5E52">
            <w:r w:rsidRPr="00B513FE">
              <w:t>Vartotojo</w:t>
            </w:r>
          </w:p>
        </w:tc>
        <w:tc>
          <w:tcPr>
            <w:tcW w:w="1628" w:type="dxa"/>
          </w:tcPr>
          <w:p w14:paraId="0D830589" w14:textId="77777777" w:rsidR="009B5E52" w:rsidRPr="00B513FE" w:rsidRDefault="009B5E52" w:rsidP="009B5E52">
            <w:r w:rsidRPr="00B513FE">
              <w:t>Apmokymo</w:t>
            </w:r>
          </w:p>
        </w:tc>
        <w:tc>
          <w:tcPr>
            <w:tcW w:w="2448" w:type="dxa"/>
          </w:tcPr>
          <w:p w14:paraId="7678081F" w14:textId="77777777" w:rsidR="009B5E52" w:rsidRPr="00B513FE" w:rsidRDefault="009B5E52" w:rsidP="009B5E52">
            <w:r w:rsidRPr="00B513FE">
              <w:t>Reikalingas detalesnis apmokymas negu paruoštas</w:t>
            </w:r>
          </w:p>
        </w:tc>
        <w:tc>
          <w:tcPr>
            <w:tcW w:w="1028" w:type="dxa"/>
          </w:tcPr>
          <w:p w14:paraId="75DC85AB" w14:textId="77777777" w:rsidR="009B5E52" w:rsidRPr="00B513FE" w:rsidRDefault="009B5E52" w:rsidP="009B5E52">
            <w:r w:rsidRPr="00B513FE">
              <w:t>0.30</w:t>
            </w:r>
          </w:p>
        </w:tc>
        <w:tc>
          <w:tcPr>
            <w:tcW w:w="1017" w:type="dxa"/>
          </w:tcPr>
          <w:p w14:paraId="2800ED6E" w14:textId="77777777" w:rsidR="009B5E52" w:rsidRPr="00B513FE" w:rsidRDefault="009B5E52" w:rsidP="009B5E52">
            <w:r w:rsidRPr="00B513FE">
              <w:t>0.10</w:t>
            </w:r>
          </w:p>
        </w:tc>
        <w:tc>
          <w:tcPr>
            <w:tcW w:w="1139" w:type="dxa"/>
            <w:shd w:val="clear" w:color="auto" w:fill="63FF57"/>
          </w:tcPr>
          <w:p w14:paraId="46A155A0" w14:textId="77777777" w:rsidR="009B5E52" w:rsidRPr="00B513FE" w:rsidRDefault="009B5E52" w:rsidP="009B5E52">
            <w:r w:rsidRPr="00B513FE">
              <w:t>0.02</w:t>
            </w:r>
          </w:p>
        </w:tc>
        <w:tc>
          <w:tcPr>
            <w:tcW w:w="2506" w:type="dxa"/>
          </w:tcPr>
          <w:p w14:paraId="365EAB99" w14:textId="77777777" w:rsidR="009B5E52" w:rsidRPr="00B513FE" w:rsidRDefault="009B5E52" w:rsidP="009B5E52">
            <w:r w:rsidRPr="00B513FE">
              <w:t>Prailginti terminai, didesni kaštai</w:t>
            </w:r>
          </w:p>
        </w:tc>
      </w:tr>
    </w:tbl>
    <w:p w14:paraId="70B24979" w14:textId="77777777" w:rsidR="009B5E52" w:rsidRPr="00B513FE" w:rsidRDefault="009B5E52" w:rsidP="009B5E52"/>
    <w:p w14:paraId="02B99315" w14:textId="6FF13909" w:rsidR="009B5E52" w:rsidRPr="00B513FE" w:rsidRDefault="009B5E52" w:rsidP="009B5E52">
      <w:pPr>
        <w:pStyle w:val="Caption"/>
      </w:pPr>
      <w:bookmarkStart w:id="480" w:name="_Toc9702583"/>
      <w:bookmarkStart w:id="481" w:name="_Toc29952869"/>
      <w:r>
        <w:t>L</w:t>
      </w:r>
      <w:r w:rsidRPr="00B513FE">
        <w:t xml:space="preserve">entelė </w:t>
      </w:r>
      <w:r>
        <w:fldChar w:fldCharType="begin"/>
      </w:r>
      <w:r>
        <w:instrText xml:space="preserve"> SEQ lentelė \* ARABIC </w:instrText>
      </w:r>
      <w:r>
        <w:fldChar w:fldCharType="separate"/>
      </w:r>
      <w:r w:rsidR="00CD325D">
        <w:rPr>
          <w:noProof/>
        </w:rPr>
        <w:t>68</w:t>
      </w:r>
      <w:r>
        <w:rPr>
          <w:noProof/>
        </w:rPr>
        <w:fldChar w:fldCharType="end"/>
      </w:r>
      <w:r w:rsidRPr="00B513FE">
        <w:t xml:space="preserve"> Reagavimo į rizikas planų</w:t>
      </w:r>
      <w:bookmarkEnd w:id="480"/>
      <w:bookmarkEnd w:id="481"/>
    </w:p>
    <w:tbl>
      <w:tblPr>
        <w:tblStyle w:val="TableGrid"/>
        <w:tblW w:w="11520" w:type="dxa"/>
        <w:tblInd w:w="-995" w:type="dxa"/>
        <w:tblLook w:val="04A0" w:firstRow="1" w:lastRow="0" w:firstColumn="1" w:lastColumn="0" w:noHBand="0" w:noVBand="1"/>
      </w:tblPr>
      <w:tblGrid>
        <w:gridCol w:w="1629"/>
        <w:gridCol w:w="1803"/>
        <w:gridCol w:w="2676"/>
        <w:gridCol w:w="1576"/>
        <w:gridCol w:w="3836"/>
      </w:tblGrid>
      <w:tr w:rsidR="009B5E52" w:rsidRPr="00B513FE" w14:paraId="5CD4498E" w14:textId="77777777" w:rsidTr="009B5E52">
        <w:tc>
          <w:tcPr>
            <w:tcW w:w="1484" w:type="dxa"/>
          </w:tcPr>
          <w:p w14:paraId="244C444D" w14:textId="77777777" w:rsidR="009B5E52" w:rsidRPr="00B513FE" w:rsidRDefault="009B5E52" w:rsidP="009B5E52">
            <w:r w:rsidRPr="00B513FE">
              <w:t>Kategorija</w:t>
            </w:r>
          </w:p>
        </w:tc>
        <w:tc>
          <w:tcPr>
            <w:tcW w:w="1628" w:type="dxa"/>
          </w:tcPr>
          <w:p w14:paraId="1CE5163E" w14:textId="77777777" w:rsidR="009B5E52" w:rsidRPr="00B513FE" w:rsidRDefault="009B5E52" w:rsidP="009B5E52">
            <w:r w:rsidRPr="00B513FE">
              <w:t>Subkategorija</w:t>
            </w:r>
          </w:p>
        </w:tc>
        <w:tc>
          <w:tcPr>
            <w:tcW w:w="2871" w:type="dxa"/>
          </w:tcPr>
          <w:p w14:paraId="1B9311F5" w14:textId="77777777" w:rsidR="009B5E52" w:rsidRPr="00B513FE" w:rsidRDefault="009B5E52" w:rsidP="009B5E52">
            <w:r w:rsidRPr="00B513FE">
              <w:t>Rizikos veiksnys</w:t>
            </w:r>
          </w:p>
        </w:tc>
        <w:tc>
          <w:tcPr>
            <w:tcW w:w="1473" w:type="dxa"/>
          </w:tcPr>
          <w:p w14:paraId="742497C7" w14:textId="77777777" w:rsidR="009B5E52" w:rsidRPr="00B513FE" w:rsidRDefault="009B5E52" w:rsidP="009B5E52">
            <w:r w:rsidRPr="00B513FE">
              <w:t>Reagavimo</w:t>
            </w:r>
          </w:p>
          <w:p w14:paraId="3ADF9AD7" w14:textId="77777777" w:rsidR="009B5E52" w:rsidRPr="00B513FE" w:rsidRDefault="009B5E52" w:rsidP="009B5E52">
            <w:r w:rsidRPr="00B513FE">
              <w:t>strategija</w:t>
            </w:r>
          </w:p>
        </w:tc>
        <w:tc>
          <w:tcPr>
            <w:tcW w:w="4064" w:type="dxa"/>
          </w:tcPr>
          <w:p w14:paraId="2F43F329" w14:textId="77777777" w:rsidR="009B5E52" w:rsidRPr="00B513FE" w:rsidRDefault="009B5E52" w:rsidP="009B5E52">
            <w:r w:rsidRPr="00B513FE">
              <w:t>Strategijos aprašymas</w:t>
            </w:r>
          </w:p>
        </w:tc>
      </w:tr>
      <w:tr w:rsidR="009B5E52" w:rsidRPr="00B513FE" w14:paraId="198C9A13" w14:textId="77777777" w:rsidTr="009B5E52">
        <w:tc>
          <w:tcPr>
            <w:tcW w:w="1484" w:type="dxa"/>
          </w:tcPr>
          <w:p w14:paraId="5716A85F" w14:textId="77777777" w:rsidR="009B5E52" w:rsidRPr="00B513FE" w:rsidRDefault="009B5E52" w:rsidP="009B5E52">
            <w:r w:rsidRPr="00B513FE">
              <w:lastRenderedPageBreak/>
              <w:t>Techniniai</w:t>
            </w:r>
          </w:p>
        </w:tc>
        <w:tc>
          <w:tcPr>
            <w:tcW w:w="1628" w:type="dxa"/>
          </w:tcPr>
          <w:p w14:paraId="1B4631E9" w14:textId="77777777" w:rsidR="009B5E52" w:rsidRPr="00B513FE" w:rsidRDefault="009B5E52" w:rsidP="009B5E52">
            <w:r w:rsidRPr="00B513FE">
              <w:t>Apimtis/</w:t>
            </w:r>
          </w:p>
          <w:p w14:paraId="6EF5729C" w14:textId="77777777" w:rsidR="009B5E52" w:rsidRPr="00B513FE" w:rsidRDefault="009B5E52" w:rsidP="009B5E52">
            <w:r w:rsidRPr="00B513FE">
              <w:t>Reikalavimai</w:t>
            </w:r>
          </w:p>
        </w:tc>
        <w:tc>
          <w:tcPr>
            <w:tcW w:w="2871" w:type="dxa"/>
          </w:tcPr>
          <w:p w14:paraId="593AC900" w14:textId="77777777" w:rsidR="009B5E52" w:rsidRPr="00B513FE" w:rsidRDefault="009B5E52" w:rsidP="009B5E52">
            <w:r w:rsidRPr="00B513FE">
              <w:t>Neteisingai atlikta reikalavimų specifikacija</w:t>
            </w:r>
          </w:p>
        </w:tc>
        <w:tc>
          <w:tcPr>
            <w:tcW w:w="1473" w:type="dxa"/>
          </w:tcPr>
          <w:p w14:paraId="3F3DE86E" w14:textId="77777777" w:rsidR="009B5E52" w:rsidRPr="00B513FE" w:rsidRDefault="009B5E52" w:rsidP="009B5E52">
            <w:r w:rsidRPr="00B513FE">
              <w:t>perdavimas</w:t>
            </w:r>
          </w:p>
        </w:tc>
        <w:tc>
          <w:tcPr>
            <w:tcW w:w="4064" w:type="dxa"/>
          </w:tcPr>
          <w:p w14:paraId="450A9F39" w14:textId="77777777" w:rsidR="009B5E52" w:rsidRPr="00B513FE" w:rsidRDefault="009B5E52" w:rsidP="00ED3A2C">
            <w:pPr>
              <w:pStyle w:val="ListParagraph"/>
              <w:numPr>
                <w:ilvl w:val="0"/>
                <w:numId w:val="27"/>
              </w:numPr>
            </w:pPr>
            <w:r w:rsidRPr="00B513FE">
              <w:t>Atsekama netiksli specifikacijos vieta(</w:t>
            </w:r>
            <w:proofErr w:type="spellStart"/>
            <w:r w:rsidRPr="00B513FE">
              <w:t>os</w:t>
            </w:r>
            <w:proofErr w:type="spellEnd"/>
            <w:r w:rsidRPr="00B513FE">
              <w:t>)</w:t>
            </w:r>
          </w:p>
          <w:p w14:paraId="438B30B0" w14:textId="77777777" w:rsidR="009B5E52" w:rsidRPr="00B513FE" w:rsidRDefault="009B5E52" w:rsidP="00ED3A2C">
            <w:pPr>
              <w:pStyle w:val="ListParagraph"/>
              <w:numPr>
                <w:ilvl w:val="0"/>
                <w:numId w:val="27"/>
              </w:numPr>
            </w:pPr>
            <w:r w:rsidRPr="00B513FE">
              <w:t>Samdomas papildomas analitikas</w:t>
            </w:r>
          </w:p>
          <w:p w14:paraId="4DD7A7C1" w14:textId="77777777" w:rsidR="009B5E52" w:rsidRPr="00B513FE" w:rsidRDefault="009B5E52" w:rsidP="00ED3A2C">
            <w:pPr>
              <w:pStyle w:val="ListParagraph"/>
              <w:numPr>
                <w:ilvl w:val="0"/>
                <w:numId w:val="27"/>
              </w:numPr>
            </w:pPr>
            <w:r w:rsidRPr="00B513FE">
              <w:t>Pamodifikuojamas realizavimo grafikas</w:t>
            </w:r>
          </w:p>
          <w:p w14:paraId="654B6C74" w14:textId="77777777" w:rsidR="009B5E52" w:rsidRPr="00B513FE" w:rsidRDefault="009B5E52" w:rsidP="00ED3A2C">
            <w:pPr>
              <w:pStyle w:val="ListParagraph"/>
              <w:numPr>
                <w:ilvl w:val="0"/>
                <w:numId w:val="27"/>
              </w:numPr>
            </w:pPr>
            <w:r w:rsidRPr="00B513FE">
              <w:t>Atliekami pakeitimai pagal specifikacijos modifikacijas</w:t>
            </w:r>
          </w:p>
        </w:tc>
      </w:tr>
      <w:tr w:rsidR="009B5E52" w:rsidRPr="00B513FE" w14:paraId="64D8D201" w14:textId="77777777" w:rsidTr="009B5E52">
        <w:tc>
          <w:tcPr>
            <w:tcW w:w="1484" w:type="dxa"/>
          </w:tcPr>
          <w:p w14:paraId="41FF8F03" w14:textId="77777777" w:rsidR="009B5E52" w:rsidRPr="00B513FE" w:rsidRDefault="009B5E52" w:rsidP="009B5E52">
            <w:r w:rsidRPr="00B513FE">
              <w:t>Techniniai</w:t>
            </w:r>
          </w:p>
        </w:tc>
        <w:tc>
          <w:tcPr>
            <w:tcW w:w="1628" w:type="dxa"/>
          </w:tcPr>
          <w:p w14:paraId="041E4434" w14:textId="77777777" w:rsidR="009B5E52" w:rsidRPr="00B513FE" w:rsidRDefault="009B5E52" w:rsidP="009B5E52">
            <w:r w:rsidRPr="00B513FE">
              <w:t>Technologijos</w:t>
            </w:r>
          </w:p>
        </w:tc>
        <w:tc>
          <w:tcPr>
            <w:tcW w:w="2871" w:type="dxa"/>
          </w:tcPr>
          <w:p w14:paraId="182B37C4" w14:textId="77777777" w:rsidR="009B5E52" w:rsidRPr="00B513FE" w:rsidRDefault="009B5E52" w:rsidP="009B5E52">
            <w:r w:rsidRPr="00B513FE">
              <w:t>Neteisingai pasirinktos technologijos užduoties įgyvendinimui</w:t>
            </w:r>
          </w:p>
        </w:tc>
        <w:tc>
          <w:tcPr>
            <w:tcW w:w="1473" w:type="dxa"/>
          </w:tcPr>
          <w:p w14:paraId="4D070882" w14:textId="77777777" w:rsidR="009B5E52" w:rsidRPr="00B513FE" w:rsidRDefault="009B5E52" w:rsidP="009B5E52">
            <w:r w:rsidRPr="00B513FE">
              <w:t>perdavimas</w:t>
            </w:r>
          </w:p>
        </w:tc>
        <w:tc>
          <w:tcPr>
            <w:tcW w:w="4064" w:type="dxa"/>
          </w:tcPr>
          <w:p w14:paraId="21DE46CF" w14:textId="77777777" w:rsidR="009B5E52" w:rsidRPr="00B513FE" w:rsidRDefault="009B5E52" w:rsidP="00ED3A2C">
            <w:pPr>
              <w:pStyle w:val="ListParagraph"/>
              <w:numPr>
                <w:ilvl w:val="0"/>
                <w:numId w:val="28"/>
              </w:numPr>
            </w:pPr>
            <w:r w:rsidRPr="00B513FE">
              <w:t>Samdomas technologijos specialistas</w:t>
            </w:r>
          </w:p>
          <w:p w14:paraId="674F3608" w14:textId="77777777" w:rsidR="009B5E52" w:rsidRPr="00B513FE" w:rsidRDefault="009B5E52" w:rsidP="00ED3A2C">
            <w:pPr>
              <w:pStyle w:val="ListParagraph"/>
              <w:numPr>
                <w:ilvl w:val="0"/>
                <w:numId w:val="28"/>
              </w:numPr>
            </w:pPr>
            <w:r w:rsidRPr="00B513FE">
              <w:t>Specialistas padeda tiksliau išsirinkti naudojamą technologiją</w:t>
            </w:r>
          </w:p>
        </w:tc>
      </w:tr>
      <w:tr w:rsidR="009B5E52" w:rsidRPr="00B513FE" w14:paraId="1D9DEB27" w14:textId="77777777" w:rsidTr="009B5E52">
        <w:tc>
          <w:tcPr>
            <w:tcW w:w="1484" w:type="dxa"/>
          </w:tcPr>
          <w:p w14:paraId="6CFD6F4A" w14:textId="77777777" w:rsidR="009B5E52" w:rsidRPr="00B513FE" w:rsidRDefault="009B5E52" w:rsidP="009B5E52">
            <w:r w:rsidRPr="00B513FE">
              <w:t>Techniniai</w:t>
            </w:r>
          </w:p>
        </w:tc>
        <w:tc>
          <w:tcPr>
            <w:tcW w:w="1628" w:type="dxa"/>
          </w:tcPr>
          <w:p w14:paraId="51A35E8C" w14:textId="77777777" w:rsidR="009B5E52" w:rsidRPr="00B513FE" w:rsidRDefault="009B5E52" w:rsidP="009B5E52">
            <w:r w:rsidRPr="00B513FE">
              <w:t>Sudėtingumas</w:t>
            </w:r>
          </w:p>
        </w:tc>
        <w:tc>
          <w:tcPr>
            <w:tcW w:w="2871" w:type="dxa"/>
          </w:tcPr>
          <w:p w14:paraId="036EF3A9" w14:textId="77777777" w:rsidR="009B5E52" w:rsidRPr="00B513FE" w:rsidRDefault="009B5E52" w:rsidP="009B5E52">
            <w:r w:rsidRPr="00B513FE">
              <w:t>Nuvertintas teorinių neuroninių tinklų technologijų panaudojimas realioje sistemoje</w:t>
            </w:r>
          </w:p>
        </w:tc>
        <w:tc>
          <w:tcPr>
            <w:tcW w:w="1473" w:type="dxa"/>
          </w:tcPr>
          <w:p w14:paraId="528642DB" w14:textId="77777777" w:rsidR="009B5E52" w:rsidRPr="00B513FE" w:rsidRDefault="009B5E52" w:rsidP="009B5E52">
            <w:r w:rsidRPr="00B513FE">
              <w:t>perdavimas</w:t>
            </w:r>
          </w:p>
        </w:tc>
        <w:tc>
          <w:tcPr>
            <w:tcW w:w="4064" w:type="dxa"/>
          </w:tcPr>
          <w:p w14:paraId="03BFA8B3" w14:textId="77777777" w:rsidR="009B5E52" w:rsidRPr="00B513FE" w:rsidRDefault="009B5E52" w:rsidP="00ED3A2C">
            <w:pPr>
              <w:pStyle w:val="ListParagraph"/>
              <w:numPr>
                <w:ilvl w:val="0"/>
                <w:numId w:val="29"/>
              </w:numPr>
            </w:pPr>
            <w:r w:rsidRPr="00B513FE">
              <w:t>Samdomas technologijos specialistas</w:t>
            </w:r>
          </w:p>
          <w:p w14:paraId="6AB78609" w14:textId="77777777" w:rsidR="009B5E52" w:rsidRPr="00B513FE" w:rsidRDefault="009B5E52" w:rsidP="00ED3A2C">
            <w:pPr>
              <w:pStyle w:val="ListParagraph"/>
              <w:numPr>
                <w:ilvl w:val="0"/>
                <w:numId w:val="29"/>
              </w:numPr>
            </w:pPr>
            <w:r w:rsidRPr="00B513FE">
              <w:t>Specialistas padeda tiksliau išsirinkti naudojamą technologiją</w:t>
            </w:r>
          </w:p>
        </w:tc>
      </w:tr>
      <w:tr w:rsidR="009B5E52" w:rsidRPr="00B513FE" w14:paraId="078D58AE" w14:textId="77777777" w:rsidTr="009B5E52">
        <w:tc>
          <w:tcPr>
            <w:tcW w:w="1484" w:type="dxa"/>
          </w:tcPr>
          <w:p w14:paraId="4E52EF83" w14:textId="77777777" w:rsidR="009B5E52" w:rsidRPr="00B513FE" w:rsidRDefault="009B5E52" w:rsidP="009B5E52">
            <w:r w:rsidRPr="00B513FE">
              <w:t>Techniniai</w:t>
            </w:r>
          </w:p>
        </w:tc>
        <w:tc>
          <w:tcPr>
            <w:tcW w:w="1628" w:type="dxa"/>
          </w:tcPr>
          <w:p w14:paraId="5EBB6535" w14:textId="77777777" w:rsidR="009B5E52" w:rsidRPr="00B513FE" w:rsidRDefault="009B5E52" w:rsidP="009B5E52">
            <w:r w:rsidRPr="00B513FE">
              <w:t>Našumas ir Patikimumas</w:t>
            </w:r>
          </w:p>
        </w:tc>
        <w:tc>
          <w:tcPr>
            <w:tcW w:w="2871" w:type="dxa"/>
          </w:tcPr>
          <w:p w14:paraId="56267C51" w14:textId="77777777" w:rsidR="009B5E52" w:rsidRPr="00B513FE" w:rsidRDefault="009B5E52" w:rsidP="009B5E52">
            <w:r w:rsidRPr="00B513FE">
              <w:t>Pervertintas apmokintos sistemos analizės laikas</w:t>
            </w:r>
          </w:p>
        </w:tc>
        <w:tc>
          <w:tcPr>
            <w:tcW w:w="1473" w:type="dxa"/>
          </w:tcPr>
          <w:p w14:paraId="1D7C1601" w14:textId="77777777" w:rsidR="009B5E52" w:rsidRPr="00B513FE" w:rsidRDefault="009B5E52" w:rsidP="009B5E52">
            <w:r w:rsidRPr="00B513FE">
              <w:t>sušvelninimas</w:t>
            </w:r>
          </w:p>
        </w:tc>
        <w:tc>
          <w:tcPr>
            <w:tcW w:w="4064" w:type="dxa"/>
          </w:tcPr>
          <w:p w14:paraId="3C64F164" w14:textId="77777777" w:rsidR="009B5E52" w:rsidRPr="00B513FE" w:rsidRDefault="009B5E52" w:rsidP="009B5E52">
            <w:r w:rsidRPr="00B513FE">
              <w:t>Sutariamas naujas grafikas su užsakovais</w:t>
            </w:r>
          </w:p>
        </w:tc>
      </w:tr>
      <w:tr w:rsidR="009B5E52" w:rsidRPr="00B513FE" w14:paraId="433291D2" w14:textId="77777777" w:rsidTr="009B5E52">
        <w:tc>
          <w:tcPr>
            <w:tcW w:w="1484" w:type="dxa"/>
          </w:tcPr>
          <w:p w14:paraId="548FCC66" w14:textId="77777777" w:rsidR="009B5E52" w:rsidRPr="00B513FE" w:rsidRDefault="009B5E52" w:rsidP="009B5E52">
            <w:r w:rsidRPr="00B513FE">
              <w:t>Techniniai</w:t>
            </w:r>
          </w:p>
        </w:tc>
        <w:tc>
          <w:tcPr>
            <w:tcW w:w="1628" w:type="dxa"/>
          </w:tcPr>
          <w:p w14:paraId="2BA13FF2" w14:textId="77777777" w:rsidR="009B5E52" w:rsidRPr="00B513FE" w:rsidRDefault="009B5E52" w:rsidP="009B5E52">
            <w:r w:rsidRPr="00B513FE">
              <w:t>Kokybė</w:t>
            </w:r>
          </w:p>
        </w:tc>
        <w:tc>
          <w:tcPr>
            <w:tcW w:w="2871" w:type="dxa"/>
          </w:tcPr>
          <w:p w14:paraId="641EE70D" w14:textId="77777777" w:rsidR="009B5E52" w:rsidRPr="00B513FE" w:rsidRDefault="009B5E52" w:rsidP="009B5E52">
            <w:r w:rsidRPr="00B513FE">
              <w:t>Testavimo metu nuspręsta, kad vartotojo sąsaja nėra pakankamai patogi naudojimuisi</w:t>
            </w:r>
          </w:p>
        </w:tc>
        <w:tc>
          <w:tcPr>
            <w:tcW w:w="1473" w:type="dxa"/>
          </w:tcPr>
          <w:p w14:paraId="1092CA26" w14:textId="77777777" w:rsidR="009B5E52" w:rsidRPr="00B513FE" w:rsidRDefault="009B5E52" w:rsidP="009B5E52">
            <w:r w:rsidRPr="00B513FE">
              <w:t>sušvelninimas</w:t>
            </w:r>
          </w:p>
        </w:tc>
        <w:tc>
          <w:tcPr>
            <w:tcW w:w="4064" w:type="dxa"/>
          </w:tcPr>
          <w:p w14:paraId="6A61C0E9" w14:textId="77777777" w:rsidR="009B5E52" w:rsidRPr="00B513FE" w:rsidRDefault="009B5E52" w:rsidP="009B5E52">
            <w:r w:rsidRPr="00B513FE">
              <w:t>Suplanuojamas galimas grafikas, tokiu atveju spėti atlikti pakitimus</w:t>
            </w:r>
          </w:p>
        </w:tc>
      </w:tr>
      <w:tr w:rsidR="009B5E52" w:rsidRPr="00B513FE" w14:paraId="004333B9" w14:textId="77777777" w:rsidTr="009B5E52">
        <w:tc>
          <w:tcPr>
            <w:tcW w:w="1484" w:type="dxa"/>
          </w:tcPr>
          <w:p w14:paraId="061103B4" w14:textId="77777777" w:rsidR="009B5E52" w:rsidRPr="00B513FE" w:rsidRDefault="009B5E52" w:rsidP="009B5E52">
            <w:r w:rsidRPr="00B513FE">
              <w:t>Verslo</w:t>
            </w:r>
          </w:p>
        </w:tc>
        <w:tc>
          <w:tcPr>
            <w:tcW w:w="1628" w:type="dxa"/>
          </w:tcPr>
          <w:p w14:paraId="55C7BEC5" w14:textId="77777777" w:rsidR="009B5E52" w:rsidRPr="00B513FE" w:rsidRDefault="009B5E52" w:rsidP="009B5E52">
            <w:r w:rsidRPr="00B513FE">
              <w:t>Konkurentai</w:t>
            </w:r>
          </w:p>
        </w:tc>
        <w:tc>
          <w:tcPr>
            <w:tcW w:w="2871" w:type="dxa"/>
          </w:tcPr>
          <w:p w14:paraId="6AEE761D" w14:textId="77777777" w:rsidR="009B5E52" w:rsidRPr="00B513FE" w:rsidRDefault="009B5E52" w:rsidP="009B5E52">
            <w:r w:rsidRPr="00B513FE">
              <w:t>Sistemos realizacijos metu atsiranda įmonių ankščiau realizavusių sistemą</w:t>
            </w:r>
          </w:p>
        </w:tc>
        <w:tc>
          <w:tcPr>
            <w:tcW w:w="1473" w:type="dxa"/>
          </w:tcPr>
          <w:p w14:paraId="59361B9D" w14:textId="77777777" w:rsidR="009B5E52" w:rsidRPr="00B513FE" w:rsidRDefault="009B5E52" w:rsidP="009B5E52">
            <w:r w:rsidRPr="00B513FE">
              <w:t>priėmimas</w:t>
            </w:r>
          </w:p>
        </w:tc>
        <w:tc>
          <w:tcPr>
            <w:tcW w:w="4064" w:type="dxa"/>
          </w:tcPr>
          <w:p w14:paraId="0BCE313A" w14:textId="77777777" w:rsidR="009B5E52" w:rsidRPr="00B513FE" w:rsidRDefault="009B5E52" w:rsidP="009B5E52">
            <w:r w:rsidRPr="00B513FE">
              <w:t>Rizika maža ir nėra galimybės kažką pakeisti, jeigu konkurentai gali bandyti kopijuoti funkcionalumą ar inovacijas, galima jas užpatentuoti</w:t>
            </w:r>
          </w:p>
        </w:tc>
      </w:tr>
      <w:tr w:rsidR="009B5E52" w:rsidRPr="00B513FE" w14:paraId="02F68A55" w14:textId="77777777" w:rsidTr="009B5E52">
        <w:tc>
          <w:tcPr>
            <w:tcW w:w="1484" w:type="dxa"/>
          </w:tcPr>
          <w:p w14:paraId="2D23F5C8" w14:textId="77777777" w:rsidR="009B5E52" w:rsidRPr="00B513FE" w:rsidRDefault="009B5E52" w:rsidP="009B5E52">
            <w:r w:rsidRPr="00B513FE">
              <w:t>Organizaciniai</w:t>
            </w:r>
          </w:p>
        </w:tc>
        <w:tc>
          <w:tcPr>
            <w:tcW w:w="1628" w:type="dxa"/>
          </w:tcPr>
          <w:p w14:paraId="5798CEA0" w14:textId="77777777" w:rsidR="009B5E52" w:rsidRPr="00B513FE" w:rsidRDefault="009B5E52" w:rsidP="009B5E52">
            <w:r w:rsidRPr="00B513FE">
              <w:t>Resursai</w:t>
            </w:r>
          </w:p>
        </w:tc>
        <w:tc>
          <w:tcPr>
            <w:tcW w:w="2871" w:type="dxa"/>
          </w:tcPr>
          <w:p w14:paraId="1C3BB79A" w14:textId="77777777" w:rsidR="009B5E52" w:rsidRPr="00B513FE" w:rsidRDefault="009B5E52" w:rsidP="009B5E52">
            <w:r w:rsidRPr="00B513FE">
              <w:t>Programuotojų komandos pokyčiai</w:t>
            </w:r>
          </w:p>
        </w:tc>
        <w:tc>
          <w:tcPr>
            <w:tcW w:w="1473" w:type="dxa"/>
          </w:tcPr>
          <w:p w14:paraId="39FF62DE" w14:textId="77777777" w:rsidR="009B5E52" w:rsidRPr="00B513FE" w:rsidRDefault="009B5E52" w:rsidP="009B5E52">
            <w:r w:rsidRPr="00B513FE">
              <w:t>sušvelninimas</w:t>
            </w:r>
          </w:p>
        </w:tc>
        <w:tc>
          <w:tcPr>
            <w:tcW w:w="4064" w:type="dxa"/>
          </w:tcPr>
          <w:p w14:paraId="1580A2E9" w14:textId="77777777" w:rsidR="009B5E52" w:rsidRPr="00B513FE" w:rsidRDefault="009B5E52" w:rsidP="009B5E52">
            <w:r w:rsidRPr="00B513FE">
              <w:t>Atsidedamas su užsakovais sutartas laikas tokiam atvejui</w:t>
            </w:r>
          </w:p>
        </w:tc>
      </w:tr>
      <w:tr w:rsidR="009B5E52" w:rsidRPr="00B513FE" w14:paraId="1CCF870F" w14:textId="77777777" w:rsidTr="009B5E52">
        <w:tc>
          <w:tcPr>
            <w:tcW w:w="1484" w:type="dxa"/>
          </w:tcPr>
          <w:p w14:paraId="47258F82" w14:textId="77777777" w:rsidR="009B5E52" w:rsidRPr="00B513FE" w:rsidRDefault="009B5E52" w:rsidP="009B5E52">
            <w:r w:rsidRPr="00B513FE">
              <w:t>Organizaciniai</w:t>
            </w:r>
          </w:p>
        </w:tc>
        <w:tc>
          <w:tcPr>
            <w:tcW w:w="1628" w:type="dxa"/>
          </w:tcPr>
          <w:p w14:paraId="06FF43A7" w14:textId="77777777" w:rsidR="009B5E52" w:rsidRPr="00B513FE" w:rsidRDefault="009B5E52" w:rsidP="009B5E52">
            <w:r w:rsidRPr="00B513FE">
              <w:t>Finansavimas</w:t>
            </w:r>
          </w:p>
        </w:tc>
        <w:tc>
          <w:tcPr>
            <w:tcW w:w="2871" w:type="dxa"/>
          </w:tcPr>
          <w:p w14:paraId="09D3047C" w14:textId="77777777" w:rsidR="009B5E52" w:rsidRPr="00B513FE" w:rsidRDefault="009B5E52" w:rsidP="009B5E52">
            <w:r w:rsidRPr="00B513FE">
              <w:t>Projektas netenka finansavimo</w:t>
            </w:r>
          </w:p>
        </w:tc>
        <w:tc>
          <w:tcPr>
            <w:tcW w:w="1473" w:type="dxa"/>
          </w:tcPr>
          <w:p w14:paraId="7F5FBFF7" w14:textId="77777777" w:rsidR="009B5E52" w:rsidRPr="00B513FE" w:rsidRDefault="009B5E52" w:rsidP="009B5E52">
            <w:r w:rsidRPr="00B513FE">
              <w:t>išvengimas</w:t>
            </w:r>
          </w:p>
        </w:tc>
        <w:tc>
          <w:tcPr>
            <w:tcW w:w="4064" w:type="dxa"/>
          </w:tcPr>
          <w:p w14:paraId="17546C68" w14:textId="77777777" w:rsidR="009B5E52" w:rsidRPr="00B513FE" w:rsidRDefault="009B5E52" w:rsidP="009B5E52">
            <w:r w:rsidRPr="00B513FE">
              <w:t>Bandoma prieš projektą surasti daugiau alternatyvių potencialių užsakovų</w:t>
            </w:r>
          </w:p>
        </w:tc>
      </w:tr>
      <w:tr w:rsidR="009B5E52" w:rsidRPr="00B513FE" w14:paraId="7598AF65" w14:textId="77777777" w:rsidTr="009B5E52">
        <w:tc>
          <w:tcPr>
            <w:tcW w:w="1484" w:type="dxa"/>
          </w:tcPr>
          <w:p w14:paraId="607D038B" w14:textId="77777777" w:rsidR="009B5E52" w:rsidRPr="00B513FE" w:rsidRDefault="009B5E52" w:rsidP="009B5E52">
            <w:r w:rsidRPr="00B513FE">
              <w:t>Organizaciniai</w:t>
            </w:r>
          </w:p>
        </w:tc>
        <w:tc>
          <w:tcPr>
            <w:tcW w:w="1628" w:type="dxa"/>
          </w:tcPr>
          <w:p w14:paraId="36FDD512" w14:textId="77777777" w:rsidR="009B5E52" w:rsidRPr="00B513FE" w:rsidRDefault="009B5E52" w:rsidP="009B5E52">
            <w:r w:rsidRPr="00B513FE">
              <w:t>Prioritetų Nustatymas</w:t>
            </w:r>
          </w:p>
        </w:tc>
        <w:tc>
          <w:tcPr>
            <w:tcW w:w="2871" w:type="dxa"/>
          </w:tcPr>
          <w:p w14:paraId="42E3EAC1" w14:textId="77777777" w:rsidR="009B5E52" w:rsidRPr="00B513FE" w:rsidRDefault="009B5E52" w:rsidP="009B5E52">
            <w:r w:rsidRPr="00B513FE">
              <w:t>Pagrindiniam funkcionalumui skirtas mažesnis prioritetas negu jo valdymui skirtai vartotojo sąsajai</w:t>
            </w:r>
          </w:p>
        </w:tc>
        <w:tc>
          <w:tcPr>
            <w:tcW w:w="1473" w:type="dxa"/>
          </w:tcPr>
          <w:p w14:paraId="3CB1D870" w14:textId="77777777" w:rsidR="009B5E52" w:rsidRPr="00B513FE" w:rsidRDefault="009B5E52" w:rsidP="009B5E52">
            <w:r w:rsidRPr="00B513FE">
              <w:t>sušvelninimas</w:t>
            </w:r>
          </w:p>
        </w:tc>
        <w:tc>
          <w:tcPr>
            <w:tcW w:w="4064" w:type="dxa"/>
          </w:tcPr>
          <w:p w14:paraId="0DC910DD" w14:textId="77777777" w:rsidR="009B5E52" w:rsidRPr="00B513FE" w:rsidRDefault="009B5E52" w:rsidP="009B5E52">
            <w:r w:rsidRPr="00B513FE">
              <w:t>Atsidedamas papildomas, su užsakovais suderintas, laikas tokiam atvejui</w:t>
            </w:r>
          </w:p>
        </w:tc>
      </w:tr>
      <w:tr w:rsidR="009B5E52" w:rsidRPr="00B513FE" w14:paraId="1D85309B" w14:textId="77777777" w:rsidTr="009B5E52">
        <w:tc>
          <w:tcPr>
            <w:tcW w:w="1484" w:type="dxa"/>
          </w:tcPr>
          <w:p w14:paraId="7D8DAFF9" w14:textId="77777777" w:rsidR="009B5E52" w:rsidRPr="00B513FE" w:rsidRDefault="009B5E52" w:rsidP="009B5E52">
            <w:r w:rsidRPr="00B513FE">
              <w:t>Projekto valdymo</w:t>
            </w:r>
          </w:p>
        </w:tc>
        <w:tc>
          <w:tcPr>
            <w:tcW w:w="1628" w:type="dxa"/>
          </w:tcPr>
          <w:p w14:paraId="3FA4CE15" w14:textId="77777777" w:rsidR="009B5E52" w:rsidRPr="00B513FE" w:rsidRDefault="009B5E52" w:rsidP="009B5E52">
            <w:r w:rsidRPr="00B513FE">
              <w:t>Numatymas</w:t>
            </w:r>
          </w:p>
        </w:tc>
        <w:tc>
          <w:tcPr>
            <w:tcW w:w="2871" w:type="dxa"/>
          </w:tcPr>
          <w:p w14:paraId="3082C163" w14:textId="77777777" w:rsidR="009B5E52" w:rsidRPr="00B513FE" w:rsidRDefault="009B5E52" w:rsidP="009B5E52">
            <w:r w:rsidRPr="00B513FE">
              <w:t>Prastai numatytas technologijų analizės sudėtingumas</w:t>
            </w:r>
          </w:p>
        </w:tc>
        <w:tc>
          <w:tcPr>
            <w:tcW w:w="1473" w:type="dxa"/>
          </w:tcPr>
          <w:p w14:paraId="2341D0ED" w14:textId="77777777" w:rsidR="009B5E52" w:rsidRPr="00B513FE" w:rsidRDefault="009B5E52" w:rsidP="009B5E52">
            <w:r w:rsidRPr="00B513FE">
              <w:t>sušvelninimas</w:t>
            </w:r>
          </w:p>
        </w:tc>
        <w:tc>
          <w:tcPr>
            <w:tcW w:w="4064" w:type="dxa"/>
          </w:tcPr>
          <w:p w14:paraId="2EF8E565" w14:textId="77777777" w:rsidR="009B5E52" w:rsidRPr="00B513FE" w:rsidRDefault="009B5E52" w:rsidP="009B5E52">
            <w:r w:rsidRPr="00B513FE">
              <w:t>Atsidedamas papildomas, su užsakovais suderintas, laikas tokiam atvejui</w:t>
            </w:r>
          </w:p>
        </w:tc>
      </w:tr>
      <w:tr w:rsidR="009B5E52" w:rsidRPr="00B513FE" w14:paraId="00CDC0DD" w14:textId="77777777" w:rsidTr="009B5E52">
        <w:tc>
          <w:tcPr>
            <w:tcW w:w="1484" w:type="dxa"/>
          </w:tcPr>
          <w:p w14:paraId="19A666C7" w14:textId="77777777" w:rsidR="009B5E52" w:rsidRPr="00B513FE" w:rsidRDefault="009B5E52" w:rsidP="009B5E52">
            <w:r w:rsidRPr="00B513FE">
              <w:t>Projekto valdymo</w:t>
            </w:r>
          </w:p>
        </w:tc>
        <w:tc>
          <w:tcPr>
            <w:tcW w:w="1628" w:type="dxa"/>
          </w:tcPr>
          <w:p w14:paraId="1FC1AA2D" w14:textId="77777777" w:rsidR="009B5E52" w:rsidRPr="00B513FE" w:rsidRDefault="009B5E52" w:rsidP="009B5E52">
            <w:r w:rsidRPr="00B513FE">
              <w:t>Planavimas</w:t>
            </w:r>
          </w:p>
        </w:tc>
        <w:tc>
          <w:tcPr>
            <w:tcW w:w="2871" w:type="dxa"/>
          </w:tcPr>
          <w:p w14:paraId="63AA3791" w14:textId="77777777" w:rsidR="009B5E52" w:rsidRPr="00B513FE" w:rsidRDefault="009B5E52" w:rsidP="009B5E52">
            <w:r w:rsidRPr="00B513FE">
              <w:t>Projekto darbų planavimo metu prastai suplanuoti lygiagretūs darbai</w:t>
            </w:r>
          </w:p>
        </w:tc>
        <w:tc>
          <w:tcPr>
            <w:tcW w:w="1473" w:type="dxa"/>
          </w:tcPr>
          <w:p w14:paraId="1422B0DC" w14:textId="77777777" w:rsidR="009B5E52" w:rsidRPr="00B513FE" w:rsidRDefault="009B5E52" w:rsidP="009B5E52">
            <w:r w:rsidRPr="00B513FE">
              <w:t>išvengimas</w:t>
            </w:r>
          </w:p>
        </w:tc>
        <w:tc>
          <w:tcPr>
            <w:tcW w:w="4064" w:type="dxa"/>
          </w:tcPr>
          <w:p w14:paraId="11E7B314" w14:textId="77777777" w:rsidR="009B5E52" w:rsidRPr="00B513FE" w:rsidRDefault="009B5E52" w:rsidP="009B5E52">
            <w:r w:rsidRPr="00B513FE">
              <w:t>Organizuojamas susirinkimas kurio metu komanda bando kartu išsisakyti nuomones grafikui</w:t>
            </w:r>
          </w:p>
        </w:tc>
      </w:tr>
      <w:tr w:rsidR="009B5E52" w:rsidRPr="00B513FE" w14:paraId="772619C6" w14:textId="77777777" w:rsidTr="009B5E52">
        <w:tc>
          <w:tcPr>
            <w:tcW w:w="1484" w:type="dxa"/>
          </w:tcPr>
          <w:p w14:paraId="706C9368" w14:textId="77777777" w:rsidR="009B5E52" w:rsidRPr="00B513FE" w:rsidRDefault="009B5E52" w:rsidP="009B5E52">
            <w:r w:rsidRPr="00B513FE">
              <w:lastRenderedPageBreak/>
              <w:t>Projekto valdymo</w:t>
            </w:r>
          </w:p>
        </w:tc>
        <w:tc>
          <w:tcPr>
            <w:tcW w:w="1628" w:type="dxa"/>
          </w:tcPr>
          <w:p w14:paraId="105FF4AC" w14:textId="77777777" w:rsidR="009B5E52" w:rsidRPr="00B513FE" w:rsidRDefault="009B5E52" w:rsidP="009B5E52">
            <w:r w:rsidRPr="00B513FE">
              <w:t>Valdymas</w:t>
            </w:r>
          </w:p>
        </w:tc>
        <w:tc>
          <w:tcPr>
            <w:tcW w:w="2871" w:type="dxa"/>
          </w:tcPr>
          <w:p w14:paraId="4C3A1B1D" w14:textId="77777777" w:rsidR="009B5E52" w:rsidRPr="00B513FE" w:rsidRDefault="009B5E52" w:rsidP="009B5E52">
            <w:r w:rsidRPr="00B513FE">
              <w:t>Projekto vadovas netinkamai paskirsto darbus tarp programuotojų pagal sudėtingumą</w:t>
            </w:r>
          </w:p>
        </w:tc>
        <w:tc>
          <w:tcPr>
            <w:tcW w:w="1473" w:type="dxa"/>
          </w:tcPr>
          <w:p w14:paraId="6C2EFCF3" w14:textId="77777777" w:rsidR="009B5E52" w:rsidRPr="00B513FE" w:rsidRDefault="009B5E52" w:rsidP="009B5E52">
            <w:r w:rsidRPr="00B513FE">
              <w:t>išvengimas</w:t>
            </w:r>
          </w:p>
        </w:tc>
        <w:tc>
          <w:tcPr>
            <w:tcW w:w="4064" w:type="dxa"/>
          </w:tcPr>
          <w:p w14:paraId="61AAF92D" w14:textId="77777777" w:rsidR="009B5E52" w:rsidRPr="00B513FE" w:rsidRDefault="009B5E52" w:rsidP="009B5E52">
            <w:r w:rsidRPr="00B513FE">
              <w:t>Organizuojamas susirinkimas kurio metu komanda bando kartu išsisakyti nuomones grafikui</w:t>
            </w:r>
          </w:p>
        </w:tc>
      </w:tr>
      <w:tr w:rsidR="009B5E52" w:rsidRPr="00B513FE" w14:paraId="26111A9F" w14:textId="77777777" w:rsidTr="009B5E52">
        <w:tc>
          <w:tcPr>
            <w:tcW w:w="1484" w:type="dxa"/>
          </w:tcPr>
          <w:p w14:paraId="0BB7A663" w14:textId="77777777" w:rsidR="009B5E52" w:rsidRPr="00B513FE" w:rsidRDefault="009B5E52" w:rsidP="009B5E52">
            <w:r w:rsidRPr="00B513FE">
              <w:t>Projekto valdymo</w:t>
            </w:r>
          </w:p>
        </w:tc>
        <w:tc>
          <w:tcPr>
            <w:tcW w:w="1628" w:type="dxa"/>
          </w:tcPr>
          <w:p w14:paraId="1F76D558" w14:textId="77777777" w:rsidR="009B5E52" w:rsidRPr="00B513FE" w:rsidRDefault="009B5E52" w:rsidP="009B5E52">
            <w:r w:rsidRPr="00B513FE">
              <w:t>Komunikavimas</w:t>
            </w:r>
          </w:p>
        </w:tc>
        <w:tc>
          <w:tcPr>
            <w:tcW w:w="2871" w:type="dxa"/>
          </w:tcPr>
          <w:p w14:paraId="2CE35F58" w14:textId="77777777" w:rsidR="009B5E52" w:rsidRPr="00B513FE" w:rsidRDefault="009B5E52" w:rsidP="009B5E52">
            <w:r w:rsidRPr="00B513FE">
              <w:t>Projekto vadovas nėra pilnai detalizavęs užduoties, yra palikęs subjektyvių specifikacijų</w:t>
            </w:r>
          </w:p>
        </w:tc>
        <w:tc>
          <w:tcPr>
            <w:tcW w:w="1473" w:type="dxa"/>
          </w:tcPr>
          <w:p w14:paraId="29CD8CA9" w14:textId="77777777" w:rsidR="009B5E52" w:rsidRPr="00B513FE" w:rsidRDefault="009B5E52" w:rsidP="009B5E52">
            <w:r w:rsidRPr="00B513FE">
              <w:t>išvengimas</w:t>
            </w:r>
          </w:p>
        </w:tc>
        <w:tc>
          <w:tcPr>
            <w:tcW w:w="4064" w:type="dxa"/>
          </w:tcPr>
          <w:p w14:paraId="4D99F321" w14:textId="77777777" w:rsidR="009B5E52" w:rsidRPr="00B513FE" w:rsidRDefault="009B5E52" w:rsidP="009B5E52">
            <w:r w:rsidRPr="00B513FE">
              <w:t>Taikomi SCRUM susitikimai</w:t>
            </w:r>
          </w:p>
        </w:tc>
      </w:tr>
      <w:tr w:rsidR="009B5E52" w:rsidRPr="00B513FE" w14:paraId="7EA87F36" w14:textId="77777777" w:rsidTr="009B5E52">
        <w:tc>
          <w:tcPr>
            <w:tcW w:w="1484" w:type="dxa"/>
          </w:tcPr>
          <w:p w14:paraId="7937133C" w14:textId="77777777" w:rsidR="009B5E52" w:rsidRPr="00B513FE" w:rsidRDefault="009B5E52" w:rsidP="009B5E52">
            <w:r w:rsidRPr="00B513FE">
              <w:t>Vartotojo</w:t>
            </w:r>
          </w:p>
        </w:tc>
        <w:tc>
          <w:tcPr>
            <w:tcW w:w="1628" w:type="dxa"/>
          </w:tcPr>
          <w:p w14:paraId="50E9DDF5" w14:textId="77777777" w:rsidR="009B5E52" w:rsidRPr="00B513FE" w:rsidRDefault="009B5E52" w:rsidP="009B5E52">
            <w:r w:rsidRPr="00B513FE">
              <w:t>Prisidėjimas/ Įsipareigojimas</w:t>
            </w:r>
          </w:p>
        </w:tc>
        <w:tc>
          <w:tcPr>
            <w:tcW w:w="2871" w:type="dxa"/>
          </w:tcPr>
          <w:p w14:paraId="36F4CEE7" w14:textId="77777777" w:rsidR="009B5E52" w:rsidRPr="00B513FE" w:rsidRDefault="009B5E52" w:rsidP="009B5E52">
            <w:r w:rsidRPr="00B513FE">
              <w:t>Užsakovas atsisako bandyti nepilnai veikiančia sistemą arba to neatlieka patyliukais</w:t>
            </w:r>
          </w:p>
        </w:tc>
        <w:tc>
          <w:tcPr>
            <w:tcW w:w="1473" w:type="dxa"/>
          </w:tcPr>
          <w:p w14:paraId="68B25805" w14:textId="77777777" w:rsidR="009B5E52" w:rsidRPr="00B513FE" w:rsidRDefault="009B5E52" w:rsidP="009B5E52">
            <w:r w:rsidRPr="00B513FE">
              <w:t>išvengimas</w:t>
            </w:r>
          </w:p>
        </w:tc>
        <w:tc>
          <w:tcPr>
            <w:tcW w:w="4064" w:type="dxa"/>
          </w:tcPr>
          <w:p w14:paraId="1CE7AB6F" w14:textId="77777777" w:rsidR="009B5E52" w:rsidRPr="00B513FE" w:rsidRDefault="009B5E52" w:rsidP="009B5E52">
            <w:r w:rsidRPr="00B513FE">
              <w:t>Bandoma kartu su užsakovu atlikti produkto peržiūrą, kad jam tektų kuo mažiau sudėtingų veiksmų</w:t>
            </w:r>
          </w:p>
        </w:tc>
      </w:tr>
      <w:tr w:rsidR="009B5E52" w:rsidRPr="00B513FE" w14:paraId="4E932D1A" w14:textId="77777777" w:rsidTr="009B5E52">
        <w:tc>
          <w:tcPr>
            <w:tcW w:w="1484" w:type="dxa"/>
          </w:tcPr>
          <w:p w14:paraId="21253C2C" w14:textId="77777777" w:rsidR="009B5E52" w:rsidRPr="00B513FE" w:rsidRDefault="009B5E52" w:rsidP="009B5E52">
            <w:r w:rsidRPr="00B513FE">
              <w:t>Vartotojo</w:t>
            </w:r>
          </w:p>
        </w:tc>
        <w:tc>
          <w:tcPr>
            <w:tcW w:w="1628" w:type="dxa"/>
          </w:tcPr>
          <w:p w14:paraId="2C8219B6" w14:textId="77777777" w:rsidR="009B5E52" w:rsidRPr="00B513FE" w:rsidRDefault="009B5E52" w:rsidP="009B5E52">
            <w:r w:rsidRPr="00B513FE">
              <w:t>Įgūdžiai</w:t>
            </w:r>
          </w:p>
        </w:tc>
        <w:tc>
          <w:tcPr>
            <w:tcW w:w="2871" w:type="dxa"/>
          </w:tcPr>
          <w:p w14:paraId="162117AA" w14:textId="77777777" w:rsidR="009B5E52" w:rsidRPr="00B513FE" w:rsidRDefault="009B5E52" w:rsidP="009B5E52">
            <w:r w:rsidRPr="00B513FE">
              <w:t>Realizavus sistemą paaiškėja, kad vartotojams per sudėtinga sistema, reikalauja didesnių įgūdžių</w:t>
            </w:r>
          </w:p>
        </w:tc>
        <w:tc>
          <w:tcPr>
            <w:tcW w:w="1473" w:type="dxa"/>
          </w:tcPr>
          <w:p w14:paraId="0E957F3F" w14:textId="77777777" w:rsidR="009B5E52" w:rsidRPr="00B513FE" w:rsidRDefault="009B5E52" w:rsidP="009B5E52">
            <w:r w:rsidRPr="00B513FE">
              <w:t>sušvelninimas</w:t>
            </w:r>
          </w:p>
        </w:tc>
        <w:tc>
          <w:tcPr>
            <w:tcW w:w="4064" w:type="dxa"/>
          </w:tcPr>
          <w:p w14:paraId="183F46FE" w14:textId="77777777" w:rsidR="009B5E52" w:rsidRPr="00B513FE" w:rsidRDefault="009B5E52" w:rsidP="009B5E52">
            <w:r w:rsidRPr="00B513FE">
              <w:t>Skiriama papildomai laiko padaryti vartotojo sąsają paprastesnę</w:t>
            </w:r>
          </w:p>
        </w:tc>
      </w:tr>
      <w:tr w:rsidR="009B5E52" w:rsidRPr="00B513FE" w14:paraId="7DA4AAB2" w14:textId="77777777" w:rsidTr="009B5E52">
        <w:tc>
          <w:tcPr>
            <w:tcW w:w="1484" w:type="dxa"/>
          </w:tcPr>
          <w:p w14:paraId="7F362C70" w14:textId="77777777" w:rsidR="009B5E52" w:rsidRPr="00B513FE" w:rsidRDefault="009B5E52" w:rsidP="009B5E52">
            <w:r w:rsidRPr="00B513FE">
              <w:t>Vartotojo</w:t>
            </w:r>
          </w:p>
        </w:tc>
        <w:tc>
          <w:tcPr>
            <w:tcW w:w="1628" w:type="dxa"/>
          </w:tcPr>
          <w:p w14:paraId="5C53B767" w14:textId="77777777" w:rsidR="009B5E52" w:rsidRPr="00B513FE" w:rsidRDefault="009B5E52" w:rsidP="009B5E52">
            <w:r w:rsidRPr="00B513FE">
              <w:t>Apmokymo</w:t>
            </w:r>
          </w:p>
        </w:tc>
        <w:tc>
          <w:tcPr>
            <w:tcW w:w="2871" w:type="dxa"/>
          </w:tcPr>
          <w:p w14:paraId="12AFC7DB" w14:textId="77777777" w:rsidR="009B5E52" w:rsidRPr="00B513FE" w:rsidRDefault="009B5E52" w:rsidP="009B5E52">
            <w:r w:rsidRPr="00B513FE">
              <w:t>Reikalingas detalesnis apmokymas negu paruoštas</w:t>
            </w:r>
          </w:p>
        </w:tc>
        <w:tc>
          <w:tcPr>
            <w:tcW w:w="1473" w:type="dxa"/>
          </w:tcPr>
          <w:p w14:paraId="7C92E370" w14:textId="77777777" w:rsidR="009B5E52" w:rsidRPr="00B513FE" w:rsidRDefault="009B5E52" w:rsidP="009B5E52">
            <w:r w:rsidRPr="00B513FE">
              <w:t>priėmimas</w:t>
            </w:r>
          </w:p>
        </w:tc>
        <w:tc>
          <w:tcPr>
            <w:tcW w:w="4064" w:type="dxa"/>
          </w:tcPr>
          <w:p w14:paraId="2A2C3973" w14:textId="77777777" w:rsidR="009B5E52" w:rsidRPr="00B513FE" w:rsidRDefault="009B5E52" w:rsidP="009B5E52">
            <w:r w:rsidRPr="00B513FE">
              <w:t>-</w:t>
            </w:r>
          </w:p>
        </w:tc>
      </w:tr>
    </w:tbl>
    <w:p w14:paraId="3135582A" w14:textId="77777777" w:rsidR="009B5E52" w:rsidRPr="00B513FE" w:rsidRDefault="009B5E52" w:rsidP="009B5E52"/>
    <w:p w14:paraId="66841381" w14:textId="77777777" w:rsidR="009B5E52" w:rsidRPr="00B513FE" w:rsidRDefault="009B5E52" w:rsidP="009B5E52">
      <w:pPr>
        <w:pStyle w:val="Heading2"/>
      </w:pPr>
      <w:bookmarkStart w:id="482" w:name="_Toc9702512"/>
      <w:bookmarkStart w:id="483" w:name="_Toc29952644"/>
      <w:r w:rsidRPr="00B513FE">
        <w:t>Kaštai</w:t>
      </w:r>
      <w:bookmarkEnd w:id="482"/>
      <w:bookmarkEnd w:id="483"/>
    </w:p>
    <w:p w14:paraId="73ED2A4E" w14:textId="227C7D6C" w:rsidR="009B5E52" w:rsidRPr="00B513FE" w:rsidRDefault="009B5E52" w:rsidP="009B5E52">
      <w:pPr>
        <w:ind w:firstLine="562"/>
      </w:pPr>
      <w:r w:rsidRPr="00B513FE">
        <w:t>Projektas realizuojamas vieno darbuotojo 2 metų bėgyje: kaštai skaičiuojami kaip 0.5 etato darbuotojas uždirbtu rinkoje: pagal „</w:t>
      </w:r>
      <w:sdt>
        <w:sdtPr>
          <w:id w:val="671305129"/>
          <w:citation/>
        </w:sdtPr>
        <w:sdtContent>
          <w:r w:rsidRPr="00B513FE">
            <w:fldChar w:fldCharType="begin"/>
          </w:r>
          <w:r w:rsidRPr="00B513FE">
            <w:instrText xml:space="preserve"> CITATION man18 \l 1063 </w:instrText>
          </w:r>
          <w:r w:rsidRPr="00B513FE">
            <w:fldChar w:fldCharType="separate"/>
          </w:r>
          <w:r w:rsidR="001474C7">
            <w:rPr>
              <w:noProof/>
            </w:rPr>
            <w:t xml:space="preserve"> (manoalga.lt, 2018)</w:t>
          </w:r>
          <w:r w:rsidRPr="00B513FE">
            <w:fldChar w:fldCharType="end"/>
          </w:r>
        </w:sdtContent>
      </w:sdt>
      <w:r w:rsidRPr="00B513FE">
        <w:t xml:space="preserve">“ svetainės duomenis vidutinis minusinis atlyginimas – 1282 </w:t>
      </w:r>
      <w:proofErr w:type="spellStart"/>
      <w:r w:rsidRPr="00B513FE">
        <w:t>eur</w:t>
      </w:r>
      <w:proofErr w:type="spellEnd"/>
      <w:r w:rsidRPr="00B513FE">
        <w:t>/</w:t>
      </w:r>
      <w:proofErr w:type="spellStart"/>
      <w:r w:rsidRPr="00B513FE">
        <w:t>mėn</w:t>
      </w:r>
      <w:proofErr w:type="spellEnd"/>
      <w:r w:rsidRPr="00B513FE">
        <w:t>, šią sumą padauginam iš skiriamo etato ir 2 metų.</w:t>
      </w:r>
    </w:p>
    <w:p w14:paraId="6C7CE87F" w14:textId="77777777" w:rsidR="009B5E52" w:rsidRPr="00B513FE" w:rsidRDefault="009B5E52" w:rsidP="009B5E52">
      <w:pPr>
        <w:ind w:firstLine="562"/>
      </w:pPr>
      <w:r w:rsidRPr="00B513FE">
        <w:t xml:space="preserve">Pagal aukščiau aprašytus skaičiavimus sistemos kūrimui skiriami kaštai: 15,384 </w:t>
      </w:r>
      <w:proofErr w:type="spellStart"/>
      <w:r w:rsidRPr="00B513FE">
        <w:t>eur</w:t>
      </w:r>
      <w:proofErr w:type="spellEnd"/>
      <w:r w:rsidRPr="00B513FE">
        <w:t>.</w:t>
      </w:r>
    </w:p>
    <w:p w14:paraId="0EF03B36" w14:textId="77777777" w:rsidR="009B5E52" w:rsidRPr="00B513FE" w:rsidRDefault="009B5E52" w:rsidP="009B5E52">
      <w:pPr>
        <w:pStyle w:val="Heading2"/>
      </w:pPr>
      <w:bookmarkStart w:id="484" w:name="_lqxnfif2m4jb" w:colFirst="0" w:colLast="0"/>
      <w:bookmarkStart w:id="485" w:name="_Toc9702513"/>
      <w:bookmarkStart w:id="486" w:name="_Toc29952645"/>
      <w:bookmarkEnd w:id="484"/>
      <w:r w:rsidRPr="00B513FE">
        <w:t>Naudotojo dokumentacija ir apmokymas</w:t>
      </w:r>
      <w:bookmarkEnd w:id="485"/>
      <w:bookmarkEnd w:id="486"/>
    </w:p>
    <w:p w14:paraId="311C4FD3" w14:textId="77777777" w:rsidR="009B5E52" w:rsidRPr="00B513FE" w:rsidRDefault="009B5E52" w:rsidP="009B5E52">
      <w:pPr>
        <w:pStyle w:val="Heading3"/>
      </w:pPr>
      <w:bookmarkStart w:id="487" w:name="_Toc9702514"/>
      <w:bookmarkStart w:id="488" w:name="_Toc29952646"/>
      <w:r w:rsidRPr="00B513FE">
        <w:t>Reikalavimai naudotojų dokumentacijai</w:t>
      </w:r>
      <w:bookmarkEnd w:id="487"/>
      <w:bookmarkEnd w:id="488"/>
    </w:p>
    <w:p w14:paraId="262F16E3" w14:textId="77777777" w:rsidR="009B5E52" w:rsidRPr="00B513FE" w:rsidRDefault="009B5E52" w:rsidP="009B5E52">
      <w:pPr>
        <w:ind w:firstLine="562"/>
      </w:pPr>
      <w:r w:rsidRPr="00B513FE">
        <w:t>Šiuo metu nenumatoma naudotojų dokumentacija.</w:t>
      </w:r>
    </w:p>
    <w:p w14:paraId="778DD602" w14:textId="77777777" w:rsidR="009B5E52" w:rsidRPr="00B513FE" w:rsidRDefault="009B5E52" w:rsidP="009B5E52">
      <w:pPr>
        <w:pStyle w:val="Heading3"/>
      </w:pPr>
      <w:bookmarkStart w:id="489" w:name="_uem56gkkp7ru" w:colFirst="0" w:colLast="0"/>
      <w:bookmarkStart w:id="490" w:name="_Toc9702515"/>
      <w:bookmarkStart w:id="491" w:name="_Toc29952647"/>
      <w:bookmarkEnd w:id="489"/>
      <w:r w:rsidRPr="00B513FE">
        <w:t>Reikalavimai naudotojų apmokymui</w:t>
      </w:r>
      <w:bookmarkEnd w:id="490"/>
      <w:bookmarkEnd w:id="491"/>
    </w:p>
    <w:p w14:paraId="1757F8E0" w14:textId="77777777" w:rsidR="009B5E52" w:rsidRPr="00B513FE" w:rsidRDefault="009B5E52" w:rsidP="009B5E52">
      <w:pPr>
        <w:ind w:firstLine="562"/>
      </w:pPr>
      <w:r w:rsidRPr="00B513FE">
        <w:t>Šiuo metu nenumatomi naudotojų apmokymai.</w:t>
      </w:r>
    </w:p>
    <w:p w14:paraId="24F35D74" w14:textId="77777777" w:rsidR="009B5E52" w:rsidRPr="00B513FE" w:rsidRDefault="009B5E52" w:rsidP="009B5E52">
      <w:pPr>
        <w:pStyle w:val="Heading2"/>
      </w:pPr>
      <w:bookmarkStart w:id="492" w:name="_Toc9702516"/>
      <w:bookmarkStart w:id="493" w:name="_Toc29952648"/>
      <w:r w:rsidRPr="00B513FE">
        <w:t>Perspektyviniai reikalavimai</w:t>
      </w:r>
      <w:bookmarkEnd w:id="492"/>
      <w:bookmarkEnd w:id="493"/>
    </w:p>
    <w:p w14:paraId="2754E7D6" w14:textId="77777777" w:rsidR="009B5E52" w:rsidRPr="00B513FE" w:rsidRDefault="009B5E52" w:rsidP="00ED3A2C">
      <w:pPr>
        <w:pStyle w:val="ListParagraph"/>
        <w:numPr>
          <w:ilvl w:val="0"/>
          <w:numId w:val="30"/>
        </w:numPr>
      </w:pPr>
      <w:r w:rsidRPr="00B513FE">
        <w:t xml:space="preserve">Dinaminis </w:t>
      </w:r>
      <w:proofErr w:type="spellStart"/>
      <w:r w:rsidRPr="00B513FE">
        <w:t>atpažinamų</w:t>
      </w:r>
      <w:proofErr w:type="spellEnd"/>
      <w:r w:rsidRPr="00B513FE">
        <w:t xml:space="preserve"> elementų pridėjimas.</w:t>
      </w:r>
    </w:p>
    <w:p w14:paraId="7F4EB529" w14:textId="77777777" w:rsidR="009B5E52" w:rsidRPr="00B513FE" w:rsidRDefault="009B5E52" w:rsidP="00ED3A2C">
      <w:pPr>
        <w:pStyle w:val="ListParagraph"/>
        <w:numPr>
          <w:ilvl w:val="0"/>
          <w:numId w:val="30"/>
        </w:numPr>
      </w:pPr>
      <w:r w:rsidRPr="00B513FE">
        <w:t>Puslapių skaitytojas pats darantis nuotraukas ir apmokymų duomenis.</w:t>
      </w:r>
    </w:p>
    <w:p w14:paraId="0988DD7C" w14:textId="77777777" w:rsidR="009B5E52" w:rsidRPr="00B513FE" w:rsidRDefault="009B5E52" w:rsidP="00ED3A2C">
      <w:pPr>
        <w:pStyle w:val="ListParagraph"/>
        <w:numPr>
          <w:ilvl w:val="0"/>
          <w:numId w:val="30"/>
        </w:numPr>
      </w:pPr>
      <w:r w:rsidRPr="00B513FE">
        <w:t>Automatizuota apmokymų dalis.</w:t>
      </w:r>
    </w:p>
    <w:p w14:paraId="62A58DA0" w14:textId="77777777" w:rsidR="009B5E52" w:rsidRPr="00B513FE" w:rsidRDefault="009B5E52" w:rsidP="009B5E52">
      <w:pPr>
        <w:pStyle w:val="Heading2"/>
      </w:pPr>
      <w:bookmarkStart w:id="494" w:name="_pety7t184rhz" w:colFirst="0" w:colLast="0"/>
      <w:bookmarkStart w:id="495" w:name="_Toc9702517"/>
      <w:bookmarkStart w:id="496" w:name="_Toc29952649"/>
      <w:bookmarkEnd w:id="494"/>
      <w:r w:rsidRPr="00B513FE">
        <w:t>Idėjos sprendimams</w:t>
      </w:r>
      <w:bookmarkEnd w:id="495"/>
      <w:bookmarkEnd w:id="496"/>
    </w:p>
    <w:p w14:paraId="0282DAA8" w14:textId="2273F5C9" w:rsidR="009B5E52" w:rsidRDefault="009B5E52" w:rsidP="001474C7">
      <w:r w:rsidRPr="0014780D">
        <w:t>Puslapių</w:t>
      </w:r>
      <w:r w:rsidRPr="00B513FE">
        <w:t xml:space="preserve"> skaitytojas – </w:t>
      </w:r>
      <w:proofErr w:type="spellStart"/>
      <w:r w:rsidRPr="00B513FE">
        <w:rPr>
          <w:i/>
        </w:rPr>
        <w:t>crawleris</w:t>
      </w:r>
      <w:proofErr w:type="spellEnd"/>
      <w:r w:rsidRPr="00B513FE">
        <w:t xml:space="preserve"> registruojamas puslapiams iš kurių per </w:t>
      </w:r>
      <w:proofErr w:type="spellStart"/>
      <w:r w:rsidRPr="00B513FE">
        <w:rPr>
          <w:i/>
        </w:rPr>
        <w:t>cronjob</w:t>
      </w:r>
      <w:proofErr w:type="spellEnd"/>
      <w:r w:rsidRPr="00B513FE">
        <w:rPr>
          <w:i/>
        </w:rPr>
        <w:t xml:space="preserve"> </w:t>
      </w:r>
      <w:r w:rsidRPr="00B513FE">
        <w:t>gaminamos nuotraukos.</w:t>
      </w:r>
    </w:p>
    <w:p w14:paraId="55A8E507" w14:textId="77777777" w:rsidR="001474C7" w:rsidRPr="00B513FE" w:rsidRDefault="001474C7" w:rsidP="001474C7"/>
    <w:p w14:paraId="434B59C2" w14:textId="77777777" w:rsidR="009B5E52" w:rsidRPr="009B5E52" w:rsidRDefault="009B5E52" w:rsidP="009B5E52"/>
    <w:p w14:paraId="726AF196" w14:textId="2904AB71" w:rsidR="00DF71E7" w:rsidRPr="00DF71E7" w:rsidRDefault="00DF71E7" w:rsidP="00DF71E7">
      <w:pPr>
        <w:pStyle w:val="Heading1"/>
      </w:pPr>
      <w:bookmarkStart w:id="497" w:name="_Toc29952650"/>
      <w:r>
        <w:lastRenderedPageBreak/>
        <w:t>Architektūros specifikacija</w:t>
      </w:r>
      <w:bookmarkEnd w:id="497"/>
    </w:p>
    <w:p w14:paraId="6C9049B0" w14:textId="47FCF0A0" w:rsidR="00860CC9" w:rsidRPr="000E264C" w:rsidRDefault="00FE21D2" w:rsidP="00DF71E7">
      <w:pPr>
        <w:pStyle w:val="Heading2"/>
      </w:pPr>
      <w:bookmarkStart w:id="498" w:name="_Toc29952651"/>
      <w:r w:rsidRPr="006F43F2">
        <w:t>Įvadas</w:t>
      </w:r>
      <w:bookmarkEnd w:id="1"/>
      <w:bookmarkEnd w:id="498"/>
    </w:p>
    <w:p w14:paraId="7667D2B4" w14:textId="65EF79CE" w:rsidR="00860CC9" w:rsidRPr="00745155" w:rsidRDefault="00B92769" w:rsidP="00DF71E7">
      <w:pPr>
        <w:pStyle w:val="Heading3"/>
      </w:pPr>
      <w:bookmarkStart w:id="499" w:name="_Toc86568891"/>
      <w:bookmarkStart w:id="500" w:name="_Toc29952652"/>
      <w:r w:rsidRPr="00745155">
        <w:t>Dokumento paskirtis</w:t>
      </w:r>
      <w:bookmarkEnd w:id="499"/>
      <w:bookmarkEnd w:id="500"/>
    </w:p>
    <w:p w14:paraId="080B47A5" w14:textId="1AB01FE7" w:rsidR="00AB1A7E" w:rsidRPr="00745155" w:rsidRDefault="001B68FB" w:rsidP="00745155">
      <w:bookmarkStart w:id="501" w:name="_Toc456598588"/>
      <w:r w:rsidRPr="00745155">
        <w:t>Šio architektūros specifikacijos dokumento paskirtis yra aprašyti pirminę kuriamos sistemos „Vartotojo patirties ir grafinės sąsajos analizės sistema” vaizdą. Dokumentas skirtas naudotis projektą realizuojantiems asmenims – užsakovams, projekto vadovui ir projekto programuotojui. Ši specifikacija skirta daugiau susidėlioti preliminarią architektūrą, kuria programuotojas remsis realizuojant sistemą, negu kaip galutinis sistemos architektūros aprašas.</w:t>
      </w:r>
    </w:p>
    <w:p w14:paraId="33C828FC" w14:textId="442BDACA" w:rsidR="00860CC9" w:rsidRPr="000E264C" w:rsidRDefault="00B92769" w:rsidP="00DF71E7">
      <w:pPr>
        <w:pStyle w:val="Heading3"/>
      </w:pPr>
      <w:bookmarkStart w:id="502" w:name="_Toc456598589"/>
      <w:bookmarkStart w:id="503" w:name="_Toc86568892"/>
      <w:bookmarkStart w:id="504" w:name="_Toc29952653"/>
      <w:bookmarkEnd w:id="501"/>
      <w:r w:rsidRPr="000E264C">
        <w:t xml:space="preserve">Apibrėžimai ir </w:t>
      </w:r>
      <w:bookmarkEnd w:id="502"/>
      <w:r w:rsidRPr="000E264C">
        <w:t>sutrumpinimai</w:t>
      </w:r>
      <w:bookmarkEnd w:id="503"/>
      <w:bookmarkEnd w:id="504"/>
    </w:p>
    <w:p w14:paraId="7F40507B" w14:textId="7A901580" w:rsidR="00745155" w:rsidRDefault="00745155" w:rsidP="00745155">
      <w:pPr>
        <w:pStyle w:val="Caption"/>
        <w:keepNext/>
      </w:pPr>
      <w:bookmarkStart w:id="505" w:name="_Toc29952870"/>
      <w:r>
        <w:t xml:space="preserve">Lentelė </w:t>
      </w:r>
      <w:r>
        <w:fldChar w:fldCharType="begin"/>
      </w:r>
      <w:r>
        <w:instrText xml:space="preserve"> SEQ lentelė \* ARABIC </w:instrText>
      </w:r>
      <w:r>
        <w:fldChar w:fldCharType="separate"/>
      </w:r>
      <w:r w:rsidR="00CD325D">
        <w:rPr>
          <w:noProof/>
        </w:rPr>
        <w:t>69</w:t>
      </w:r>
      <w:r>
        <w:fldChar w:fldCharType="end"/>
      </w:r>
      <w:r>
        <w:t xml:space="preserve"> Apibrėžimai</w:t>
      </w:r>
      <w:bookmarkEnd w:id="505"/>
    </w:p>
    <w:tbl>
      <w:tblPr>
        <w:tblStyle w:val="TableGrid"/>
        <w:tblW w:w="0" w:type="auto"/>
        <w:tblLook w:val="04A0" w:firstRow="1" w:lastRow="0" w:firstColumn="1" w:lastColumn="0" w:noHBand="0" w:noVBand="1"/>
      </w:tblPr>
      <w:tblGrid>
        <w:gridCol w:w="2785"/>
        <w:gridCol w:w="6565"/>
      </w:tblGrid>
      <w:tr w:rsidR="001B68FB" w:rsidRPr="000E264C" w14:paraId="0083A1C1" w14:textId="77777777" w:rsidTr="001B68FB">
        <w:tc>
          <w:tcPr>
            <w:tcW w:w="2785" w:type="dxa"/>
          </w:tcPr>
          <w:p w14:paraId="73859DD0" w14:textId="3D46EC81" w:rsidR="001B68FB" w:rsidRPr="000E264C" w:rsidRDefault="001B68FB" w:rsidP="00745155">
            <w:r w:rsidRPr="000E264C">
              <w:t>NN</w:t>
            </w:r>
          </w:p>
        </w:tc>
        <w:tc>
          <w:tcPr>
            <w:tcW w:w="6565" w:type="dxa"/>
          </w:tcPr>
          <w:p w14:paraId="68041AC3" w14:textId="6092FE6E" w:rsidR="001B68FB" w:rsidRPr="000E264C" w:rsidRDefault="001B68FB" w:rsidP="00745155">
            <w:proofErr w:type="spellStart"/>
            <w:r w:rsidRPr="000E264C">
              <w:t>Neural</w:t>
            </w:r>
            <w:proofErr w:type="spellEnd"/>
            <w:r w:rsidRPr="000E264C">
              <w:t xml:space="preserve"> </w:t>
            </w:r>
            <w:proofErr w:type="spellStart"/>
            <w:r w:rsidRPr="000E264C">
              <w:t>network</w:t>
            </w:r>
            <w:proofErr w:type="spellEnd"/>
          </w:p>
        </w:tc>
      </w:tr>
      <w:tr w:rsidR="001B68FB" w:rsidRPr="000E264C" w14:paraId="1B7A5D23" w14:textId="77777777" w:rsidTr="001B68FB">
        <w:tc>
          <w:tcPr>
            <w:tcW w:w="2785" w:type="dxa"/>
          </w:tcPr>
          <w:p w14:paraId="54E126B4" w14:textId="0D9E2548" w:rsidR="001B68FB" w:rsidRPr="000E264C" w:rsidRDefault="001B68FB" w:rsidP="00745155">
            <w:proofErr w:type="spellStart"/>
            <w:r w:rsidRPr="000E264C">
              <w:t>Neural</w:t>
            </w:r>
            <w:proofErr w:type="spellEnd"/>
            <w:r w:rsidRPr="000E264C">
              <w:t xml:space="preserve"> Network </w:t>
            </w:r>
          </w:p>
        </w:tc>
        <w:tc>
          <w:tcPr>
            <w:tcW w:w="6565" w:type="dxa"/>
          </w:tcPr>
          <w:p w14:paraId="5C96AD11" w14:textId="62528B14" w:rsidR="001B68FB" w:rsidRPr="000E264C" w:rsidRDefault="001B68FB" w:rsidP="00745155">
            <w:r w:rsidRPr="000E264C">
              <w:t>Neuroninis tinklas</w:t>
            </w:r>
          </w:p>
        </w:tc>
      </w:tr>
      <w:tr w:rsidR="001B68FB" w:rsidRPr="000E264C" w14:paraId="0F114A9A" w14:textId="77777777" w:rsidTr="001B68FB">
        <w:tc>
          <w:tcPr>
            <w:tcW w:w="2785" w:type="dxa"/>
          </w:tcPr>
          <w:p w14:paraId="1A829674" w14:textId="5C989A44" w:rsidR="001B68FB" w:rsidRPr="000E264C" w:rsidRDefault="001B68FB" w:rsidP="00745155">
            <w:r w:rsidRPr="000E264C">
              <w:t>VPGSA</w:t>
            </w:r>
          </w:p>
        </w:tc>
        <w:tc>
          <w:tcPr>
            <w:tcW w:w="6565" w:type="dxa"/>
          </w:tcPr>
          <w:p w14:paraId="1ED290FF" w14:textId="437A5840" w:rsidR="001B68FB" w:rsidRPr="000E264C" w:rsidRDefault="001B68FB" w:rsidP="00745155">
            <w:r w:rsidRPr="000E264C">
              <w:t>Vartotojo patirties ir grafinės sąsajos analizės sistema</w:t>
            </w:r>
          </w:p>
        </w:tc>
      </w:tr>
      <w:tr w:rsidR="003B478D" w:rsidRPr="000E264C" w14:paraId="33B0A4C0" w14:textId="77777777" w:rsidTr="001B68FB">
        <w:tc>
          <w:tcPr>
            <w:tcW w:w="2785" w:type="dxa"/>
          </w:tcPr>
          <w:p w14:paraId="5ABC075C" w14:textId="31C07B8C" w:rsidR="003B478D" w:rsidRPr="000E264C" w:rsidRDefault="003B478D" w:rsidP="00745155">
            <w:r w:rsidRPr="000E264C">
              <w:t>UML</w:t>
            </w:r>
          </w:p>
        </w:tc>
        <w:tc>
          <w:tcPr>
            <w:tcW w:w="6565" w:type="dxa"/>
          </w:tcPr>
          <w:p w14:paraId="7A73487C" w14:textId="1E3D84E4" w:rsidR="003B478D" w:rsidRPr="000E264C" w:rsidRDefault="003B478D" w:rsidP="00745155">
            <w:proofErr w:type="spellStart"/>
            <w:r w:rsidRPr="000E264C">
              <w:t>Unified</w:t>
            </w:r>
            <w:proofErr w:type="spellEnd"/>
            <w:r w:rsidRPr="000E264C">
              <w:t xml:space="preserve"> </w:t>
            </w:r>
            <w:proofErr w:type="spellStart"/>
            <w:r w:rsidRPr="000E264C">
              <w:t>Modeling</w:t>
            </w:r>
            <w:proofErr w:type="spellEnd"/>
            <w:r w:rsidRPr="000E264C">
              <w:t xml:space="preserve"> </w:t>
            </w:r>
            <w:proofErr w:type="spellStart"/>
            <w:r w:rsidRPr="000E264C">
              <w:t>Language</w:t>
            </w:r>
            <w:proofErr w:type="spellEnd"/>
          </w:p>
        </w:tc>
      </w:tr>
    </w:tbl>
    <w:p w14:paraId="7C1C5222" w14:textId="77777777" w:rsidR="001B68FB" w:rsidRPr="000E264C" w:rsidRDefault="001B68FB" w:rsidP="00745155"/>
    <w:p w14:paraId="41DBA269" w14:textId="494B31FA" w:rsidR="00860CC9" w:rsidRPr="000E264C" w:rsidRDefault="00C02D85" w:rsidP="00DF71E7">
      <w:pPr>
        <w:pStyle w:val="Heading3"/>
      </w:pPr>
      <w:bookmarkStart w:id="506" w:name="_Toc86568893"/>
      <w:bookmarkStart w:id="507" w:name="_Toc29952654"/>
      <w:r w:rsidRPr="000E264C">
        <w:t>Apžvalga</w:t>
      </w:r>
      <w:bookmarkEnd w:id="506"/>
      <w:bookmarkEnd w:id="507"/>
    </w:p>
    <w:p w14:paraId="21F263EC" w14:textId="2DD6A749" w:rsidR="00900E37" w:rsidRPr="000E264C" w:rsidRDefault="00315A4C" w:rsidP="00745155">
      <w:r w:rsidRPr="000E264C">
        <w:t>Dokumentas apima priimtus architektūrinius sprendimus ir jų vaizdus VPGSA sistemos realizavimui.</w:t>
      </w:r>
    </w:p>
    <w:p w14:paraId="1EDC71EA" w14:textId="3D449D08" w:rsidR="00315A4C" w:rsidRPr="000E264C" w:rsidRDefault="00315A4C" w:rsidP="00ED3A2C">
      <w:pPr>
        <w:pStyle w:val="ListParagraph"/>
        <w:numPr>
          <w:ilvl w:val="0"/>
          <w:numId w:val="2"/>
        </w:numPr>
      </w:pPr>
      <w:r w:rsidRPr="000E264C">
        <w:t>Įžanga, dokumento aprašymas.</w:t>
      </w:r>
    </w:p>
    <w:p w14:paraId="615346D6" w14:textId="41F19BDA" w:rsidR="00315A4C" w:rsidRPr="000E264C" w:rsidRDefault="00315A4C" w:rsidP="00ED3A2C">
      <w:pPr>
        <w:pStyle w:val="ListParagraph"/>
        <w:numPr>
          <w:ilvl w:val="0"/>
          <w:numId w:val="2"/>
        </w:numPr>
      </w:pPr>
      <w:r w:rsidRPr="000E264C">
        <w:t>Aprašomi architektūrai sudaryti naudojami įrankiai ir pateikiamas vaizdų ir jiems atvaizduoti sukurtų diagramų sąrašas.</w:t>
      </w:r>
    </w:p>
    <w:p w14:paraId="1DDF4A67" w14:textId="7CEEE6C2" w:rsidR="00315A4C" w:rsidRPr="000E264C" w:rsidRDefault="00315A4C" w:rsidP="00ED3A2C">
      <w:pPr>
        <w:pStyle w:val="ListParagraph"/>
        <w:numPr>
          <w:ilvl w:val="0"/>
          <w:numId w:val="2"/>
        </w:numPr>
      </w:pPr>
      <w:r w:rsidRPr="000E264C">
        <w:t>Apžvelgti architektūrinių sprendimų apribojimai.</w:t>
      </w:r>
    </w:p>
    <w:p w14:paraId="74179882" w14:textId="0C3AF925" w:rsidR="00315A4C" w:rsidRPr="000E264C" w:rsidRDefault="00315A4C" w:rsidP="00ED3A2C">
      <w:pPr>
        <w:pStyle w:val="ListParagraph"/>
        <w:numPr>
          <w:ilvl w:val="0"/>
          <w:numId w:val="2"/>
        </w:numPr>
      </w:pPr>
      <w:r w:rsidRPr="000E264C">
        <w:t>Pateikiami panaudojimo atvejai su jų detaliais aprašais.</w:t>
      </w:r>
    </w:p>
    <w:p w14:paraId="4D74BEDB" w14:textId="535E0FC5" w:rsidR="00315A4C" w:rsidRPr="000E264C" w:rsidRDefault="00315A4C" w:rsidP="00ED3A2C">
      <w:pPr>
        <w:pStyle w:val="ListParagraph"/>
        <w:numPr>
          <w:ilvl w:val="0"/>
          <w:numId w:val="2"/>
        </w:numPr>
      </w:pPr>
      <w:r w:rsidRPr="000E264C">
        <w:t>Aprašomas statinis sistemos vaizdas sudarytas iš klasių ir paketų diagramų.</w:t>
      </w:r>
    </w:p>
    <w:p w14:paraId="5A8FEBCE" w14:textId="74B9EFBD" w:rsidR="00315A4C" w:rsidRPr="000E264C" w:rsidRDefault="00315A4C" w:rsidP="00ED3A2C">
      <w:pPr>
        <w:pStyle w:val="ListParagraph"/>
        <w:numPr>
          <w:ilvl w:val="0"/>
          <w:numId w:val="2"/>
        </w:numPr>
      </w:pPr>
      <w:r w:rsidRPr="000E264C">
        <w:t>Aprašomas sistemos dinaminis vaizdas, kuris atvaizduojamas sekų, veiklos ir būsenų diagramų pagalba.</w:t>
      </w:r>
    </w:p>
    <w:p w14:paraId="1C2F2EB5" w14:textId="6F024D53" w:rsidR="00315A4C" w:rsidRPr="000E264C" w:rsidRDefault="00315A4C" w:rsidP="00ED3A2C">
      <w:pPr>
        <w:pStyle w:val="ListParagraph"/>
        <w:numPr>
          <w:ilvl w:val="0"/>
          <w:numId w:val="2"/>
        </w:numPr>
      </w:pPr>
      <w:r w:rsidRPr="000E264C">
        <w:t>Pateikiamas sistemos diegimo vaizdas, naudojantis išdėstymo diagrama.</w:t>
      </w:r>
    </w:p>
    <w:p w14:paraId="465D683B" w14:textId="7A2A0A4B" w:rsidR="00315A4C" w:rsidRPr="000E264C" w:rsidRDefault="002F7850" w:rsidP="00ED3A2C">
      <w:pPr>
        <w:pStyle w:val="ListParagraph"/>
        <w:numPr>
          <w:ilvl w:val="0"/>
          <w:numId w:val="2"/>
        </w:numPr>
      </w:pPr>
      <w:r w:rsidRPr="000E264C">
        <w:t>Aprašomas d</w:t>
      </w:r>
      <w:r w:rsidR="00315A4C" w:rsidRPr="000E264C">
        <w:t xml:space="preserve">uomenų vaizdas esybių </w:t>
      </w:r>
      <w:r w:rsidRPr="000E264C">
        <w:t>diagramos pagalba.</w:t>
      </w:r>
    </w:p>
    <w:p w14:paraId="39D9CD64" w14:textId="472587CE" w:rsidR="002F7850" w:rsidRPr="000E264C" w:rsidRDefault="002F7850" w:rsidP="00ED3A2C">
      <w:pPr>
        <w:pStyle w:val="ListParagraph"/>
        <w:numPr>
          <w:ilvl w:val="0"/>
          <w:numId w:val="2"/>
        </w:numPr>
      </w:pPr>
      <w:r w:rsidRPr="000E264C">
        <w:t>Apžvelgiama sistemos kokybė ir architektūrinių sprendimų įtaka jai.</w:t>
      </w:r>
    </w:p>
    <w:p w14:paraId="6AF01D0A" w14:textId="2E6074E8" w:rsidR="00860CC9" w:rsidRPr="000E264C" w:rsidRDefault="00900E37" w:rsidP="00DF71E7">
      <w:pPr>
        <w:pStyle w:val="Heading2"/>
      </w:pPr>
      <w:bookmarkStart w:id="508" w:name="_Toc86568894"/>
      <w:bookmarkStart w:id="509" w:name="_Toc29952655"/>
      <w:r w:rsidRPr="000E264C">
        <w:t>Architektūros pateikimas</w:t>
      </w:r>
      <w:bookmarkEnd w:id="508"/>
      <w:bookmarkEnd w:id="509"/>
      <w:r w:rsidR="00860CC9" w:rsidRPr="000E264C">
        <w:t xml:space="preserve"> </w:t>
      </w:r>
    </w:p>
    <w:p w14:paraId="174D5C79" w14:textId="77777777" w:rsidR="003B478D" w:rsidRPr="000E264C" w:rsidRDefault="003B478D" w:rsidP="00745155">
      <w:r w:rsidRPr="000E264C">
        <w:t xml:space="preserve">Architektūros specifikacijai realizuoti naudojama UML kalba ir </w:t>
      </w:r>
      <w:proofErr w:type="spellStart"/>
      <w:r w:rsidRPr="000E264C">
        <w:rPr>
          <w:i/>
        </w:rPr>
        <w:t>NoMagic</w:t>
      </w:r>
      <w:proofErr w:type="spellEnd"/>
      <w:r w:rsidRPr="000E264C">
        <w:t xml:space="preserve"> </w:t>
      </w:r>
      <w:proofErr w:type="spellStart"/>
      <w:r w:rsidRPr="000E264C">
        <w:t>MagicDraw</w:t>
      </w:r>
      <w:proofErr w:type="spellEnd"/>
      <w:r w:rsidRPr="000E264C">
        <w:t xml:space="preserve"> įrankis.</w:t>
      </w:r>
    </w:p>
    <w:p w14:paraId="3CAC3F4E" w14:textId="77777777" w:rsidR="003B478D" w:rsidRPr="000E264C" w:rsidRDefault="003B478D" w:rsidP="00745155">
      <w:r w:rsidRPr="000E264C">
        <w:t>Pasitelkiant UML kalbą bus realizuojami žemiau pateikti vaizdai:</w:t>
      </w:r>
    </w:p>
    <w:p w14:paraId="1896ED57" w14:textId="360A6067" w:rsidR="00900E37" w:rsidRPr="000E264C" w:rsidRDefault="003B478D" w:rsidP="00ED3A2C">
      <w:pPr>
        <w:pStyle w:val="ListParagraph"/>
        <w:numPr>
          <w:ilvl w:val="0"/>
          <w:numId w:val="3"/>
        </w:numPr>
      </w:pPr>
      <w:r w:rsidRPr="000E264C">
        <w:t>Panaudojimo atvejų vaizdas – PA diagrama.</w:t>
      </w:r>
    </w:p>
    <w:p w14:paraId="47211BD8" w14:textId="418FD5B5" w:rsidR="003B478D" w:rsidRPr="000E264C" w:rsidRDefault="003B478D" w:rsidP="00ED3A2C">
      <w:pPr>
        <w:pStyle w:val="ListParagraph"/>
        <w:numPr>
          <w:ilvl w:val="0"/>
          <w:numId w:val="3"/>
        </w:numPr>
      </w:pPr>
      <w:r w:rsidRPr="000E264C">
        <w:t>Statinis vaizdas – paketų ir klasių diagramos.</w:t>
      </w:r>
    </w:p>
    <w:p w14:paraId="46064863" w14:textId="6849039D" w:rsidR="003B478D" w:rsidRPr="000E264C" w:rsidRDefault="003B478D" w:rsidP="00ED3A2C">
      <w:pPr>
        <w:pStyle w:val="ListParagraph"/>
        <w:numPr>
          <w:ilvl w:val="0"/>
          <w:numId w:val="3"/>
        </w:numPr>
      </w:pPr>
      <w:r w:rsidRPr="000E264C">
        <w:t>Dinaminis vaizdas – sekų, veiklos ir būsenų diagramos.</w:t>
      </w:r>
    </w:p>
    <w:p w14:paraId="541C88F5" w14:textId="74BF5050" w:rsidR="003B478D" w:rsidRPr="000E264C" w:rsidRDefault="003B478D" w:rsidP="00ED3A2C">
      <w:pPr>
        <w:pStyle w:val="ListParagraph"/>
        <w:numPr>
          <w:ilvl w:val="0"/>
          <w:numId w:val="3"/>
        </w:numPr>
      </w:pPr>
      <w:r w:rsidRPr="000E264C">
        <w:t>Diegimo vaizdas – išdėstymo diagrama.</w:t>
      </w:r>
    </w:p>
    <w:p w14:paraId="711BDAE0" w14:textId="2A4AA9D6" w:rsidR="00860CC9" w:rsidRPr="000E264C" w:rsidRDefault="007619EB" w:rsidP="00DF71E7">
      <w:pPr>
        <w:pStyle w:val="Heading2"/>
      </w:pPr>
      <w:bookmarkStart w:id="510" w:name="_Toc86568895"/>
      <w:bookmarkStart w:id="511" w:name="_Toc29952656"/>
      <w:r w:rsidRPr="000E264C">
        <w:t>Architektūros tikslai ir apribojimai</w:t>
      </w:r>
      <w:bookmarkEnd w:id="510"/>
      <w:bookmarkEnd w:id="511"/>
    </w:p>
    <w:p w14:paraId="54A8AD06" w14:textId="77777777" w:rsidR="007619EB" w:rsidRPr="000E264C" w:rsidRDefault="007619EB" w:rsidP="00745155">
      <w:r w:rsidRPr="000E264C">
        <w:t>Aprašymas programinės įrangos tikslų ir reikalavimų, turinčių esminį poveikį architektūrai: COTS (</w:t>
      </w:r>
      <w:proofErr w:type="spellStart"/>
      <w:r w:rsidRPr="000E264C">
        <w:t>commercial</w:t>
      </w:r>
      <w:proofErr w:type="spellEnd"/>
      <w:r w:rsidRPr="000E264C">
        <w:t xml:space="preserve"> </w:t>
      </w:r>
      <w:proofErr w:type="spellStart"/>
      <w:r w:rsidRPr="000E264C">
        <w:t>off-the-shelf</w:t>
      </w:r>
      <w:proofErr w:type="spellEnd"/>
      <w:r w:rsidRPr="000E264C">
        <w:t xml:space="preserve">) produktų panaudojimas, </w:t>
      </w:r>
      <w:proofErr w:type="spellStart"/>
      <w:r w:rsidRPr="000E264C">
        <w:t>portabilumas</w:t>
      </w:r>
      <w:proofErr w:type="spellEnd"/>
      <w:r w:rsidRPr="000E264C">
        <w:t>, paskirstymas (</w:t>
      </w:r>
      <w:proofErr w:type="spellStart"/>
      <w:r w:rsidRPr="000E264C">
        <w:t>distribution</w:t>
      </w:r>
      <w:proofErr w:type="spellEnd"/>
      <w:r w:rsidRPr="000E264C">
        <w:t>), pakartotinis panaudojimas (</w:t>
      </w:r>
      <w:proofErr w:type="spellStart"/>
      <w:r w:rsidRPr="000E264C">
        <w:t>reuse</w:t>
      </w:r>
      <w:proofErr w:type="spellEnd"/>
      <w:r w:rsidRPr="000E264C">
        <w:t xml:space="preserve">) ir t.t. </w:t>
      </w:r>
      <w:r w:rsidR="0010566C" w:rsidRPr="000E264C">
        <w:t xml:space="preserve">Aprašymas apribojimų kaip: </w:t>
      </w:r>
      <w:proofErr w:type="spellStart"/>
      <w:r w:rsidR="0010566C" w:rsidRPr="000E264C">
        <w:t>projemtavimo</w:t>
      </w:r>
      <w:proofErr w:type="spellEnd"/>
      <w:r w:rsidR="0010566C" w:rsidRPr="000E264C">
        <w:t xml:space="preserve"> ir </w:t>
      </w:r>
      <w:r w:rsidR="0010566C" w:rsidRPr="000E264C">
        <w:lastRenderedPageBreak/>
        <w:t>įgyvendinimo (</w:t>
      </w:r>
      <w:proofErr w:type="spellStart"/>
      <w:r w:rsidR="0010566C" w:rsidRPr="000E264C">
        <w:t>implementation</w:t>
      </w:r>
      <w:proofErr w:type="spellEnd"/>
      <w:r w:rsidR="0010566C" w:rsidRPr="000E264C">
        <w:t>)</w:t>
      </w:r>
      <w:r w:rsidRPr="000E264C">
        <w:t xml:space="preserve"> </w:t>
      </w:r>
      <w:r w:rsidR="0010566C" w:rsidRPr="000E264C">
        <w:t>strategija, projektavimo įrankiai, darbo grupės struktūra, darbo grafikas ir t.t.</w:t>
      </w:r>
    </w:p>
    <w:p w14:paraId="66029D83" w14:textId="730F992C" w:rsidR="00860CC9" w:rsidRPr="000E264C" w:rsidRDefault="0010566C" w:rsidP="00DF71E7">
      <w:pPr>
        <w:pStyle w:val="Heading2"/>
      </w:pPr>
      <w:bookmarkStart w:id="512" w:name="_Toc86568896"/>
      <w:bookmarkStart w:id="513" w:name="_Toc29952657"/>
      <w:r w:rsidRPr="000E264C">
        <w:t>Panaudojimo atvejų vaizdas</w:t>
      </w:r>
      <w:bookmarkEnd w:id="512"/>
      <w:bookmarkEnd w:id="513"/>
    </w:p>
    <w:p w14:paraId="6DF0872C" w14:textId="77777777" w:rsidR="00A252D1" w:rsidRPr="000E264C" w:rsidRDefault="00A252D1" w:rsidP="00745155">
      <w:bookmarkStart w:id="514" w:name="_Toc86568897"/>
      <w:r w:rsidRPr="000E264C">
        <w:rPr>
          <w:noProof/>
        </w:rPr>
        <w:drawing>
          <wp:inline distT="0" distB="0" distL="0" distR="0" wp14:anchorId="57BCD2C6" wp14:editId="3E87BC75">
            <wp:extent cx="5943600" cy="720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03440"/>
                    </a:xfrm>
                    <a:prstGeom prst="rect">
                      <a:avLst/>
                    </a:prstGeom>
                  </pic:spPr>
                </pic:pic>
              </a:graphicData>
            </a:graphic>
          </wp:inline>
        </w:drawing>
      </w:r>
    </w:p>
    <w:p w14:paraId="32FC87A2" w14:textId="103DF8B7" w:rsidR="00A958E0" w:rsidRDefault="006F43F2" w:rsidP="00745155">
      <w:pPr>
        <w:pStyle w:val="Caption"/>
      </w:pPr>
      <w:bookmarkStart w:id="515" w:name="_Ref9274518"/>
      <w:bookmarkStart w:id="516" w:name="_Ref9274507"/>
      <w:bookmarkStart w:id="517" w:name="_Toc29952744"/>
      <w:r>
        <w:t>Pav.</w:t>
      </w:r>
      <w:r w:rsidR="00A252D1" w:rsidRPr="000E264C">
        <w:t xml:space="preserve"> </w:t>
      </w:r>
      <w:r w:rsidR="00A252D1" w:rsidRPr="000E264C">
        <w:fldChar w:fldCharType="begin"/>
      </w:r>
      <w:r w:rsidR="00A252D1" w:rsidRPr="000E264C">
        <w:instrText xml:space="preserve"> SEQ pav. \* ARABIC </w:instrText>
      </w:r>
      <w:r w:rsidR="00A252D1" w:rsidRPr="000E264C">
        <w:fldChar w:fldCharType="separate"/>
      </w:r>
      <w:r w:rsidR="00CD325D">
        <w:rPr>
          <w:noProof/>
        </w:rPr>
        <w:t>18</w:t>
      </w:r>
      <w:r w:rsidR="00A252D1" w:rsidRPr="000E264C">
        <w:fldChar w:fldCharType="end"/>
      </w:r>
      <w:bookmarkEnd w:id="515"/>
      <w:r w:rsidR="00A252D1" w:rsidRPr="000E264C">
        <w:t xml:space="preserve"> Panaudojimo atv</w:t>
      </w:r>
      <w:r w:rsidR="00FA03A4">
        <w:t>e</w:t>
      </w:r>
      <w:r w:rsidR="00A252D1" w:rsidRPr="000E264C">
        <w:t>jų diagrama</w:t>
      </w:r>
      <w:bookmarkEnd w:id="516"/>
      <w:bookmarkEnd w:id="517"/>
    </w:p>
    <w:p w14:paraId="23D092FB" w14:textId="17353743" w:rsidR="00FA03A4" w:rsidRDefault="00FA03A4" w:rsidP="00745155">
      <w:r>
        <w:lastRenderedPageBreak/>
        <w:fldChar w:fldCharType="begin"/>
      </w:r>
      <w:r>
        <w:instrText xml:space="preserve"> REF _Ref9274518 \h </w:instrText>
      </w:r>
      <w:r>
        <w:fldChar w:fldCharType="separate"/>
      </w:r>
      <w:r w:rsidR="00CD325D">
        <w:t>Pav.</w:t>
      </w:r>
      <w:r w:rsidR="00CD325D" w:rsidRPr="000E264C">
        <w:t xml:space="preserve"> </w:t>
      </w:r>
      <w:r w:rsidR="00CD325D">
        <w:rPr>
          <w:noProof/>
        </w:rPr>
        <w:t>18</w:t>
      </w:r>
      <w:r>
        <w:fldChar w:fldCharType="end"/>
      </w:r>
      <w:r>
        <w:t xml:space="preserve"> pateikta panaudojimų atvejų diagrama</w:t>
      </w:r>
      <w:sdt>
        <w:sdtPr>
          <w:id w:val="-692229322"/>
          <w:citation/>
        </w:sdtPr>
        <w:sdtContent>
          <w:r w:rsidR="004571CE">
            <w:fldChar w:fldCharType="begin"/>
          </w:r>
          <w:r w:rsidR="004571CE">
            <w:instrText xml:space="preserve"> CITATION Amb19 \l 1063 </w:instrText>
          </w:r>
          <w:r w:rsidR="004571CE">
            <w:fldChar w:fldCharType="separate"/>
          </w:r>
          <w:r w:rsidR="001474C7">
            <w:rPr>
              <w:noProof/>
            </w:rPr>
            <w:t xml:space="preserve"> (Ambrazevičius, 2019)</w:t>
          </w:r>
          <w:r w:rsidR="004571CE">
            <w:fldChar w:fldCharType="end"/>
          </w:r>
        </w:sdtContent>
      </w:sdt>
      <w:r>
        <w:t>, atvaizduoja pagrindinį sistemos funkcionalumą. Funkcionalumas skirstomas į sritis:</w:t>
      </w:r>
    </w:p>
    <w:p w14:paraId="2D63853D" w14:textId="40E33C67" w:rsidR="00FA03A4" w:rsidRDefault="00FA03A4" w:rsidP="00ED3A2C">
      <w:pPr>
        <w:pStyle w:val="ListParagraph"/>
        <w:numPr>
          <w:ilvl w:val="0"/>
          <w:numId w:val="7"/>
        </w:numPr>
      </w:pPr>
      <w:r>
        <w:t>Sąskaitos valdymas sritis – atsakinga už veiksmus su vartotojo sąskaitomis: naujų vartotojų kūrimą, vartotojų  prisijungimą ir registraciją.</w:t>
      </w:r>
    </w:p>
    <w:p w14:paraId="689118ED" w14:textId="70AAB1AF" w:rsidR="00FA03A4" w:rsidRPr="00FA03A4" w:rsidRDefault="00FA03A4" w:rsidP="00ED3A2C">
      <w:pPr>
        <w:pStyle w:val="ListParagraph"/>
        <w:numPr>
          <w:ilvl w:val="0"/>
          <w:numId w:val="7"/>
        </w:numPr>
      </w:pPr>
      <w:r>
        <w:t>Neuroninio tinklo valdymo sritis – atsakinga už visus veiksmus susijusius su neuroniniu tinklu: apmokymu ir naudojimu.</w:t>
      </w:r>
    </w:p>
    <w:p w14:paraId="000EF34B" w14:textId="66B2EA8E" w:rsidR="00A252D1" w:rsidRDefault="00A252D1" w:rsidP="00DF71E7">
      <w:pPr>
        <w:pStyle w:val="Heading3"/>
      </w:pPr>
      <w:bookmarkStart w:id="518" w:name="_Toc29952658"/>
      <w:r w:rsidRPr="000E264C">
        <w:t>Panaudojimo atv</w:t>
      </w:r>
      <w:r w:rsidR="00FA03A4">
        <w:t>e</w:t>
      </w:r>
      <w:r w:rsidRPr="000E264C">
        <w:t>jų specifikacija</w:t>
      </w:r>
      <w:bookmarkEnd w:id="518"/>
    </w:p>
    <w:p w14:paraId="503FA3E8" w14:textId="60F429F7" w:rsidR="00FA03A4" w:rsidRDefault="00FA03A4" w:rsidP="00745155">
      <w:r>
        <w:t xml:space="preserve">Toliau pateikiamos detalesnės, </w:t>
      </w:r>
      <w:r>
        <w:fldChar w:fldCharType="begin"/>
      </w:r>
      <w:r>
        <w:instrText xml:space="preserve"> REF _Ref9274518 \h </w:instrText>
      </w:r>
      <w:r>
        <w:fldChar w:fldCharType="separate"/>
      </w:r>
      <w:r w:rsidR="00CD325D">
        <w:t>Pav.</w:t>
      </w:r>
      <w:r w:rsidR="00CD325D" w:rsidRPr="000E264C">
        <w:t xml:space="preserve"> </w:t>
      </w:r>
      <w:r w:rsidR="00CD325D">
        <w:rPr>
          <w:noProof/>
        </w:rPr>
        <w:t>18</w:t>
      </w:r>
      <w:r>
        <w:fldChar w:fldCharType="end"/>
      </w:r>
      <w:r>
        <w:t xml:space="preserve"> pavaizduotų panaudojimo atvejų, specifikacijos.</w:t>
      </w:r>
    </w:p>
    <w:p w14:paraId="3B735364" w14:textId="77777777" w:rsidR="006F43F2" w:rsidRPr="00FA03A4" w:rsidRDefault="006F43F2" w:rsidP="00745155"/>
    <w:p w14:paraId="7228BF61" w14:textId="0B092BEC" w:rsidR="00A252D1" w:rsidRPr="00745155" w:rsidRDefault="00745155" w:rsidP="00745155">
      <w:pPr>
        <w:pStyle w:val="Caption"/>
      </w:pPr>
      <w:bookmarkStart w:id="519" w:name="_Toc7480528"/>
      <w:bookmarkStart w:id="520" w:name="_Toc29952871"/>
      <w:r>
        <w:t xml:space="preserve">Lentelė </w:t>
      </w:r>
      <w:r w:rsidR="00A252D1" w:rsidRPr="00745155">
        <w:fldChar w:fldCharType="begin"/>
      </w:r>
      <w:r w:rsidR="00A252D1" w:rsidRPr="00745155">
        <w:instrText xml:space="preserve"> SEQ lentelė \* ARABIC </w:instrText>
      </w:r>
      <w:r w:rsidR="00A252D1" w:rsidRPr="00745155">
        <w:fldChar w:fldCharType="separate"/>
      </w:r>
      <w:r w:rsidR="00CD325D">
        <w:rPr>
          <w:noProof/>
        </w:rPr>
        <w:t>70</w:t>
      </w:r>
      <w:r w:rsidR="00A252D1" w:rsidRPr="00745155">
        <w:fldChar w:fldCharType="end"/>
      </w:r>
      <w:r w:rsidR="00A252D1" w:rsidRPr="00745155">
        <w:t xml:space="preserve"> Prisijungimas panaudojimo </w:t>
      </w:r>
      <w:r w:rsidR="00FA03A4" w:rsidRPr="00745155">
        <w:t>atvejo</w:t>
      </w:r>
      <w:r w:rsidR="00A252D1" w:rsidRPr="00745155">
        <w:t xml:space="preserve"> aprašas</w:t>
      </w:r>
      <w:bookmarkEnd w:id="519"/>
      <w:bookmarkEnd w:id="520"/>
    </w:p>
    <w:tbl>
      <w:tblPr>
        <w:tblStyle w:val="TableGrid"/>
        <w:tblW w:w="0" w:type="auto"/>
        <w:tblLook w:val="04A0" w:firstRow="1" w:lastRow="0" w:firstColumn="1" w:lastColumn="0" w:noHBand="0" w:noVBand="1"/>
      </w:tblPr>
      <w:tblGrid>
        <w:gridCol w:w="4675"/>
        <w:gridCol w:w="4675"/>
      </w:tblGrid>
      <w:tr w:rsidR="00A252D1" w:rsidRPr="000E264C" w14:paraId="5A02088A" w14:textId="77777777" w:rsidTr="00A252D1">
        <w:tc>
          <w:tcPr>
            <w:tcW w:w="4675" w:type="dxa"/>
          </w:tcPr>
          <w:p w14:paraId="2042DC09" w14:textId="77777777" w:rsidR="00A252D1" w:rsidRPr="000E264C" w:rsidRDefault="00A252D1" w:rsidP="00745155">
            <w:r w:rsidRPr="000E264C">
              <w:t>Pavadinimas:</w:t>
            </w:r>
          </w:p>
        </w:tc>
        <w:tc>
          <w:tcPr>
            <w:tcW w:w="4675" w:type="dxa"/>
          </w:tcPr>
          <w:p w14:paraId="3FFFF90C" w14:textId="77777777" w:rsidR="00A252D1" w:rsidRPr="000E264C" w:rsidRDefault="00A252D1" w:rsidP="00745155">
            <w:r w:rsidRPr="000E264C">
              <w:t>1. Prisijungimas</w:t>
            </w:r>
          </w:p>
        </w:tc>
      </w:tr>
      <w:tr w:rsidR="00A252D1" w:rsidRPr="000E264C" w14:paraId="5746991B" w14:textId="77777777" w:rsidTr="00A252D1">
        <w:tc>
          <w:tcPr>
            <w:tcW w:w="4675" w:type="dxa"/>
          </w:tcPr>
          <w:p w14:paraId="1B0E8567" w14:textId="77777777" w:rsidR="00A252D1" w:rsidRPr="000E264C" w:rsidRDefault="00A252D1" w:rsidP="00745155">
            <w:r w:rsidRPr="000E264C">
              <w:t>Tikslas:</w:t>
            </w:r>
          </w:p>
        </w:tc>
        <w:tc>
          <w:tcPr>
            <w:tcW w:w="4675" w:type="dxa"/>
          </w:tcPr>
          <w:p w14:paraId="17209025" w14:textId="77777777" w:rsidR="00A252D1" w:rsidRPr="000E264C" w:rsidRDefault="00A252D1" w:rsidP="00745155">
            <w:r w:rsidRPr="000E264C">
              <w:t>Gebėti pasiekti sistemą</w:t>
            </w:r>
          </w:p>
        </w:tc>
      </w:tr>
      <w:tr w:rsidR="00A252D1" w:rsidRPr="000E264C" w14:paraId="3A7139C4" w14:textId="77777777" w:rsidTr="00A252D1">
        <w:tc>
          <w:tcPr>
            <w:tcW w:w="4675" w:type="dxa"/>
          </w:tcPr>
          <w:p w14:paraId="4A6C8D74" w14:textId="77777777" w:rsidR="00A252D1" w:rsidRPr="000E264C" w:rsidRDefault="00A252D1" w:rsidP="00745155">
            <w:r w:rsidRPr="000E264C">
              <w:t>Dalyviai:</w:t>
            </w:r>
          </w:p>
        </w:tc>
        <w:tc>
          <w:tcPr>
            <w:tcW w:w="4675" w:type="dxa"/>
          </w:tcPr>
          <w:p w14:paraId="417B8384" w14:textId="77777777" w:rsidR="00A252D1" w:rsidRPr="000E264C" w:rsidRDefault="00A252D1" w:rsidP="00745155">
            <w:r w:rsidRPr="000E264C">
              <w:t>Vartotojas</w:t>
            </w:r>
          </w:p>
        </w:tc>
      </w:tr>
      <w:tr w:rsidR="00A252D1" w:rsidRPr="000E264C" w14:paraId="6CF30233" w14:textId="77777777" w:rsidTr="00A252D1">
        <w:tc>
          <w:tcPr>
            <w:tcW w:w="4675" w:type="dxa"/>
          </w:tcPr>
          <w:p w14:paraId="24C1F3BD" w14:textId="77777777" w:rsidR="00A252D1" w:rsidRPr="000E264C" w:rsidRDefault="00A252D1" w:rsidP="00745155">
            <w:r w:rsidRPr="000E264C">
              <w:t>Ryšiai su kitais PA:</w:t>
            </w:r>
          </w:p>
        </w:tc>
        <w:tc>
          <w:tcPr>
            <w:tcW w:w="4675" w:type="dxa"/>
          </w:tcPr>
          <w:p w14:paraId="3FB063D7" w14:textId="77777777" w:rsidR="00A252D1" w:rsidRPr="000E264C" w:rsidRDefault="00A252D1" w:rsidP="00745155">
            <w:r w:rsidRPr="000E264C">
              <w:t>-</w:t>
            </w:r>
          </w:p>
        </w:tc>
      </w:tr>
      <w:tr w:rsidR="00A252D1" w:rsidRPr="000E264C" w14:paraId="648B4613" w14:textId="77777777" w:rsidTr="00A252D1">
        <w:tc>
          <w:tcPr>
            <w:tcW w:w="4675" w:type="dxa"/>
          </w:tcPr>
          <w:p w14:paraId="41A8493A" w14:textId="77777777" w:rsidR="00A252D1" w:rsidRPr="000E264C" w:rsidRDefault="00A252D1" w:rsidP="00745155">
            <w:r w:rsidRPr="000E264C">
              <w:t>Nefunkciniai reikalavimai:</w:t>
            </w:r>
          </w:p>
        </w:tc>
        <w:tc>
          <w:tcPr>
            <w:tcW w:w="4675" w:type="dxa"/>
          </w:tcPr>
          <w:p w14:paraId="700E02B8" w14:textId="77777777" w:rsidR="00A252D1" w:rsidRPr="000E264C" w:rsidRDefault="00A252D1" w:rsidP="00745155">
            <w:r w:rsidRPr="000E264C">
              <w:t>-</w:t>
            </w:r>
          </w:p>
        </w:tc>
      </w:tr>
      <w:tr w:rsidR="00A252D1" w:rsidRPr="000E264C" w14:paraId="5BCECDC2" w14:textId="77777777" w:rsidTr="00A252D1">
        <w:tc>
          <w:tcPr>
            <w:tcW w:w="4675" w:type="dxa"/>
          </w:tcPr>
          <w:p w14:paraId="4E0C4335" w14:textId="77777777" w:rsidR="00A252D1" w:rsidRPr="000E264C" w:rsidRDefault="00A252D1" w:rsidP="00745155">
            <w:r w:rsidRPr="000E264C">
              <w:t>Prieš-sąlygos:</w:t>
            </w:r>
          </w:p>
        </w:tc>
        <w:tc>
          <w:tcPr>
            <w:tcW w:w="4675" w:type="dxa"/>
          </w:tcPr>
          <w:p w14:paraId="477B2F35" w14:textId="77777777" w:rsidR="00A252D1" w:rsidRPr="000E264C" w:rsidRDefault="00A252D1" w:rsidP="00745155">
            <w:r w:rsidRPr="000E264C">
              <w:t>Vartotojas nėra prisijungęs, turi prisijungimo duomenis, patenka į sistemos prisijungimo tašką.</w:t>
            </w:r>
          </w:p>
        </w:tc>
      </w:tr>
      <w:tr w:rsidR="00A252D1" w:rsidRPr="000E264C" w14:paraId="1D8605DE" w14:textId="77777777" w:rsidTr="00A252D1">
        <w:tc>
          <w:tcPr>
            <w:tcW w:w="4675" w:type="dxa"/>
          </w:tcPr>
          <w:p w14:paraId="27B86C96" w14:textId="77777777" w:rsidR="00A252D1" w:rsidRPr="000E264C" w:rsidRDefault="00A252D1" w:rsidP="00745155">
            <w:r w:rsidRPr="000E264C">
              <w:t>Sužadinimo sąlyga:</w:t>
            </w:r>
          </w:p>
        </w:tc>
        <w:tc>
          <w:tcPr>
            <w:tcW w:w="4675" w:type="dxa"/>
          </w:tcPr>
          <w:p w14:paraId="692A798D" w14:textId="77777777" w:rsidR="00A252D1" w:rsidRPr="000E264C" w:rsidRDefault="00A252D1" w:rsidP="00745155">
            <w:r w:rsidRPr="000E264C">
              <w:t>Vartotojas įvedęs duomenis spaudžia prisijungimo mygtuką.</w:t>
            </w:r>
          </w:p>
        </w:tc>
      </w:tr>
      <w:tr w:rsidR="00A252D1" w:rsidRPr="000E264C" w14:paraId="6A4696EA" w14:textId="77777777" w:rsidTr="00A252D1">
        <w:tc>
          <w:tcPr>
            <w:tcW w:w="4675" w:type="dxa"/>
          </w:tcPr>
          <w:p w14:paraId="399BE1DA" w14:textId="77777777" w:rsidR="00A252D1" w:rsidRPr="000E264C" w:rsidRDefault="00A252D1" w:rsidP="00745155">
            <w:r w:rsidRPr="000E264C">
              <w:t>Po-sąlyga:</w:t>
            </w:r>
          </w:p>
        </w:tc>
        <w:tc>
          <w:tcPr>
            <w:tcW w:w="4675" w:type="dxa"/>
          </w:tcPr>
          <w:p w14:paraId="2C34379F" w14:textId="77777777" w:rsidR="00A252D1" w:rsidRPr="000E264C" w:rsidRDefault="00A252D1" w:rsidP="00745155">
            <w:r w:rsidRPr="000E264C">
              <w:t>Neprisijungęs vartotojas tampa prisijungusiu.</w:t>
            </w:r>
          </w:p>
        </w:tc>
      </w:tr>
      <w:tr w:rsidR="00A252D1" w:rsidRPr="000E264C" w14:paraId="4E977AD5" w14:textId="77777777" w:rsidTr="00A252D1">
        <w:tc>
          <w:tcPr>
            <w:tcW w:w="4675" w:type="dxa"/>
          </w:tcPr>
          <w:p w14:paraId="31188C24" w14:textId="77777777" w:rsidR="00A252D1" w:rsidRPr="000E264C" w:rsidRDefault="00A252D1" w:rsidP="00745155">
            <w:r w:rsidRPr="000E264C">
              <w:t>Pagrindinis scenarijus:</w:t>
            </w:r>
          </w:p>
        </w:tc>
        <w:tc>
          <w:tcPr>
            <w:tcW w:w="4675" w:type="dxa"/>
          </w:tcPr>
          <w:p w14:paraId="15C50198" w14:textId="77777777" w:rsidR="00A252D1" w:rsidRPr="000E264C" w:rsidRDefault="00A252D1" w:rsidP="00ED3A2C">
            <w:pPr>
              <w:pStyle w:val="ListParagraph"/>
              <w:numPr>
                <w:ilvl w:val="0"/>
                <w:numId w:val="4"/>
              </w:numPr>
            </w:pPr>
            <w:r w:rsidRPr="000E264C">
              <w:t>Neprisijungęs vartotojas, turintis prisijungimo duomenis atklysta į prisijungimo svetainę.</w:t>
            </w:r>
          </w:p>
          <w:p w14:paraId="41DAE6C1" w14:textId="77777777" w:rsidR="00A252D1" w:rsidRPr="000E264C" w:rsidRDefault="00A252D1" w:rsidP="00ED3A2C">
            <w:pPr>
              <w:pStyle w:val="ListParagraph"/>
              <w:numPr>
                <w:ilvl w:val="0"/>
                <w:numId w:val="4"/>
              </w:numPr>
            </w:pPr>
            <w:r w:rsidRPr="000E264C">
              <w:t>Neprisijungęs vartotojas suveda prisijungimo duomenis.</w:t>
            </w:r>
          </w:p>
          <w:p w14:paraId="05D35F58" w14:textId="77777777" w:rsidR="00A252D1" w:rsidRPr="000E264C" w:rsidRDefault="00A252D1" w:rsidP="00ED3A2C">
            <w:pPr>
              <w:pStyle w:val="ListParagraph"/>
              <w:numPr>
                <w:ilvl w:val="0"/>
                <w:numId w:val="4"/>
              </w:numPr>
            </w:pPr>
            <w:r w:rsidRPr="000E264C">
              <w:t>Neprisijungęs vartotojas spaudžia prisijungimo mygtuką.</w:t>
            </w:r>
          </w:p>
          <w:p w14:paraId="18FD75A8" w14:textId="77777777" w:rsidR="00A252D1" w:rsidRPr="000E264C" w:rsidRDefault="00A252D1" w:rsidP="00ED3A2C">
            <w:pPr>
              <w:pStyle w:val="ListParagraph"/>
              <w:numPr>
                <w:ilvl w:val="0"/>
                <w:numId w:val="4"/>
              </w:numPr>
            </w:pPr>
            <w:r w:rsidRPr="000E264C">
              <w:t>Dabar jau prisijungęs vartotojas permetamas į kitą puslapį.</w:t>
            </w:r>
          </w:p>
        </w:tc>
      </w:tr>
      <w:tr w:rsidR="00A252D1" w:rsidRPr="000E264C" w14:paraId="2A7D08CF" w14:textId="77777777" w:rsidTr="00A252D1">
        <w:tc>
          <w:tcPr>
            <w:tcW w:w="4675" w:type="dxa"/>
          </w:tcPr>
          <w:p w14:paraId="24501E30" w14:textId="77777777" w:rsidR="00A252D1" w:rsidRPr="000E264C" w:rsidRDefault="00A252D1" w:rsidP="00745155">
            <w:r w:rsidRPr="000E264C">
              <w:t>Alternatyvūs scenarijai:</w:t>
            </w:r>
          </w:p>
        </w:tc>
        <w:tc>
          <w:tcPr>
            <w:tcW w:w="4675" w:type="dxa"/>
          </w:tcPr>
          <w:p w14:paraId="30A2E4FD" w14:textId="77777777" w:rsidR="00A252D1" w:rsidRPr="000E264C" w:rsidRDefault="00A252D1" w:rsidP="00ED3A2C">
            <w:pPr>
              <w:pStyle w:val="ListParagraph"/>
              <w:numPr>
                <w:ilvl w:val="0"/>
                <w:numId w:val="4"/>
              </w:numPr>
            </w:pPr>
            <w:r w:rsidRPr="000E264C">
              <w:t>Neprisijungęs vartotojas, neturintis prisijungimo duomenų atklysta į prisijungimo svetainę.</w:t>
            </w:r>
          </w:p>
          <w:p w14:paraId="743797AC" w14:textId="77777777" w:rsidR="00A252D1" w:rsidRPr="000E264C" w:rsidRDefault="00A252D1" w:rsidP="00ED3A2C">
            <w:pPr>
              <w:pStyle w:val="ListParagraph"/>
              <w:numPr>
                <w:ilvl w:val="0"/>
                <w:numId w:val="4"/>
              </w:numPr>
            </w:pPr>
            <w:r w:rsidRPr="000E264C">
              <w:t>Neprisijungęs vartotojas suveda neteisingus prisijungimo duomenis.</w:t>
            </w:r>
          </w:p>
          <w:p w14:paraId="13C2928E" w14:textId="77777777" w:rsidR="00A252D1" w:rsidRPr="000E264C" w:rsidRDefault="00A252D1" w:rsidP="00ED3A2C">
            <w:pPr>
              <w:pStyle w:val="ListParagraph"/>
              <w:numPr>
                <w:ilvl w:val="0"/>
                <w:numId w:val="4"/>
              </w:numPr>
            </w:pPr>
            <w:r w:rsidRPr="000E264C">
              <w:t>Vartotojas gauna klaidą.</w:t>
            </w:r>
          </w:p>
        </w:tc>
      </w:tr>
    </w:tbl>
    <w:p w14:paraId="19C7C205" w14:textId="77777777" w:rsidR="00A252D1" w:rsidRPr="000E264C" w:rsidRDefault="00A252D1" w:rsidP="00745155"/>
    <w:p w14:paraId="1F6B04F9" w14:textId="0673C9BF" w:rsidR="00A252D1" w:rsidRPr="000E264C" w:rsidRDefault="00745155" w:rsidP="00745155">
      <w:pPr>
        <w:pStyle w:val="Caption"/>
      </w:pPr>
      <w:bookmarkStart w:id="521" w:name="_Toc7480529"/>
      <w:bookmarkStart w:id="522" w:name="_Toc29952872"/>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71</w:t>
      </w:r>
      <w:r w:rsidR="00A252D1" w:rsidRPr="000E264C">
        <w:rPr>
          <w:noProof/>
        </w:rPr>
        <w:fldChar w:fldCharType="end"/>
      </w:r>
      <w:r w:rsidR="00A252D1" w:rsidRPr="000E264C">
        <w:t xml:space="preserve"> Registracija panaudojimo </w:t>
      </w:r>
      <w:r w:rsidR="00FA03A4">
        <w:t>atvejo</w:t>
      </w:r>
      <w:r w:rsidR="00A252D1" w:rsidRPr="000E264C">
        <w:t xml:space="preserve"> aprašas</w:t>
      </w:r>
      <w:bookmarkEnd w:id="521"/>
      <w:bookmarkEnd w:id="522"/>
    </w:p>
    <w:tbl>
      <w:tblPr>
        <w:tblStyle w:val="TableGrid"/>
        <w:tblW w:w="0" w:type="auto"/>
        <w:tblLook w:val="04A0" w:firstRow="1" w:lastRow="0" w:firstColumn="1" w:lastColumn="0" w:noHBand="0" w:noVBand="1"/>
      </w:tblPr>
      <w:tblGrid>
        <w:gridCol w:w="4675"/>
        <w:gridCol w:w="4675"/>
      </w:tblGrid>
      <w:tr w:rsidR="00A252D1" w:rsidRPr="000E264C" w14:paraId="27AA7624" w14:textId="77777777" w:rsidTr="00A252D1">
        <w:tc>
          <w:tcPr>
            <w:tcW w:w="4675" w:type="dxa"/>
          </w:tcPr>
          <w:p w14:paraId="67AA7F0D" w14:textId="77777777" w:rsidR="00A252D1" w:rsidRPr="000E264C" w:rsidRDefault="00A252D1" w:rsidP="00745155">
            <w:r w:rsidRPr="000E264C">
              <w:t>Pavadinimas:</w:t>
            </w:r>
          </w:p>
        </w:tc>
        <w:tc>
          <w:tcPr>
            <w:tcW w:w="4675" w:type="dxa"/>
          </w:tcPr>
          <w:p w14:paraId="12D8F137" w14:textId="77777777" w:rsidR="00A252D1" w:rsidRPr="000E264C" w:rsidRDefault="00A252D1" w:rsidP="00745155">
            <w:r w:rsidRPr="000E264C">
              <w:t>2. Registracija</w:t>
            </w:r>
          </w:p>
        </w:tc>
      </w:tr>
      <w:tr w:rsidR="00A252D1" w:rsidRPr="000E264C" w14:paraId="17A55562" w14:textId="77777777" w:rsidTr="00A252D1">
        <w:tc>
          <w:tcPr>
            <w:tcW w:w="4675" w:type="dxa"/>
          </w:tcPr>
          <w:p w14:paraId="51830E88" w14:textId="77777777" w:rsidR="00A252D1" w:rsidRPr="000E264C" w:rsidRDefault="00A252D1" w:rsidP="00745155">
            <w:r w:rsidRPr="000E264C">
              <w:t>Tikslas:</w:t>
            </w:r>
          </w:p>
        </w:tc>
        <w:tc>
          <w:tcPr>
            <w:tcW w:w="4675" w:type="dxa"/>
          </w:tcPr>
          <w:p w14:paraId="2BD14DE0" w14:textId="77777777" w:rsidR="00A252D1" w:rsidRPr="000E264C" w:rsidRDefault="00A252D1" w:rsidP="00745155">
            <w:r w:rsidRPr="000E264C">
              <w:t>Gebėti prisijungti prie sistemos</w:t>
            </w:r>
          </w:p>
        </w:tc>
      </w:tr>
      <w:tr w:rsidR="00A252D1" w:rsidRPr="000E264C" w14:paraId="23022087" w14:textId="77777777" w:rsidTr="00A252D1">
        <w:tc>
          <w:tcPr>
            <w:tcW w:w="4675" w:type="dxa"/>
          </w:tcPr>
          <w:p w14:paraId="3CC93D42" w14:textId="77777777" w:rsidR="00A252D1" w:rsidRPr="000E264C" w:rsidRDefault="00A252D1" w:rsidP="00745155">
            <w:r w:rsidRPr="000E264C">
              <w:t>Dalyviai:</w:t>
            </w:r>
          </w:p>
        </w:tc>
        <w:tc>
          <w:tcPr>
            <w:tcW w:w="4675" w:type="dxa"/>
          </w:tcPr>
          <w:p w14:paraId="0F3FF0B6" w14:textId="77777777" w:rsidR="00A252D1" w:rsidRPr="000E264C" w:rsidRDefault="00A252D1" w:rsidP="00745155">
            <w:r w:rsidRPr="000E264C">
              <w:t>Vartotojas</w:t>
            </w:r>
          </w:p>
        </w:tc>
      </w:tr>
      <w:tr w:rsidR="00A252D1" w:rsidRPr="000E264C" w14:paraId="0EECE30A" w14:textId="77777777" w:rsidTr="00A252D1">
        <w:tc>
          <w:tcPr>
            <w:tcW w:w="4675" w:type="dxa"/>
          </w:tcPr>
          <w:p w14:paraId="23A6AD8B" w14:textId="77777777" w:rsidR="00A252D1" w:rsidRPr="000E264C" w:rsidRDefault="00A252D1" w:rsidP="00745155">
            <w:r w:rsidRPr="000E264C">
              <w:t>Ryšiai su kitais PA:</w:t>
            </w:r>
          </w:p>
        </w:tc>
        <w:tc>
          <w:tcPr>
            <w:tcW w:w="4675" w:type="dxa"/>
          </w:tcPr>
          <w:p w14:paraId="4C5C6072" w14:textId="77777777" w:rsidR="00A252D1" w:rsidRPr="000E264C" w:rsidRDefault="00A252D1" w:rsidP="00745155">
            <w:r w:rsidRPr="000E264C">
              <w:t>-</w:t>
            </w:r>
          </w:p>
        </w:tc>
      </w:tr>
      <w:tr w:rsidR="00A252D1" w:rsidRPr="000E264C" w14:paraId="67FDC566" w14:textId="77777777" w:rsidTr="00A252D1">
        <w:tc>
          <w:tcPr>
            <w:tcW w:w="4675" w:type="dxa"/>
          </w:tcPr>
          <w:p w14:paraId="30CEA025" w14:textId="77777777" w:rsidR="00A252D1" w:rsidRPr="000E264C" w:rsidRDefault="00A252D1" w:rsidP="00745155">
            <w:r w:rsidRPr="000E264C">
              <w:t>Nefunkciniai reikalavimai:</w:t>
            </w:r>
          </w:p>
        </w:tc>
        <w:tc>
          <w:tcPr>
            <w:tcW w:w="4675" w:type="dxa"/>
          </w:tcPr>
          <w:p w14:paraId="01E2770C" w14:textId="77777777" w:rsidR="00A252D1" w:rsidRPr="000E264C" w:rsidRDefault="00A252D1" w:rsidP="00745155">
            <w:r w:rsidRPr="000E264C">
              <w:t>-</w:t>
            </w:r>
          </w:p>
        </w:tc>
      </w:tr>
      <w:tr w:rsidR="00A252D1" w:rsidRPr="000E264C" w14:paraId="72F5B6AA" w14:textId="77777777" w:rsidTr="00A252D1">
        <w:tc>
          <w:tcPr>
            <w:tcW w:w="4675" w:type="dxa"/>
          </w:tcPr>
          <w:p w14:paraId="0D8AC32F" w14:textId="77777777" w:rsidR="00A252D1" w:rsidRPr="000E264C" w:rsidRDefault="00A252D1" w:rsidP="00745155">
            <w:r w:rsidRPr="000E264C">
              <w:lastRenderedPageBreak/>
              <w:t>Prieš-sąlygos:</w:t>
            </w:r>
          </w:p>
        </w:tc>
        <w:tc>
          <w:tcPr>
            <w:tcW w:w="4675" w:type="dxa"/>
          </w:tcPr>
          <w:p w14:paraId="1F6EA67C" w14:textId="77777777" w:rsidR="00A252D1" w:rsidRPr="000E264C" w:rsidRDefault="00A252D1" w:rsidP="00745155">
            <w:r w:rsidRPr="000E264C">
              <w:t>Vartotojas nėra prisijungęs, patenka į sistemos prisijungimo tašką.</w:t>
            </w:r>
          </w:p>
        </w:tc>
      </w:tr>
      <w:tr w:rsidR="00A252D1" w:rsidRPr="000E264C" w14:paraId="51E92313" w14:textId="77777777" w:rsidTr="00A252D1">
        <w:tc>
          <w:tcPr>
            <w:tcW w:w="4675" w:type="dxa"/>
          </w:tcPr>
          <w:p w14:paraId="576D8CDF" w14:textId="77777777" w:rsidR="00A252D1" w:rsidRPr="000E264C" w:rsidRDefault="00A252D1" w:rsidP="00745155">
            <w:r w:rsidRPr="000E264C">
              <w:t>Sužadinimo sąlyga:</w:t>
            </w:r>
          </w:p>
        </w:tc>
        <w:tc>
          <w:tcPr>
            <w:tcW w:w="4675" w:type="dxa"/>
          </w:tcPr>
          <w:p w14:paraId="20C21D42" w14:textId="77777777" w:rsidR="00A252D1" w:rsidRPr="000E264C" w:rsidRDefault="00A252D1" w:rsidP="00745155">
            <w:r w:rsidRPr="000E264C">
              <w:t>Vartotojas pasirenka registracijos mygtuką.</w:t>
            </w:r>
          </w:p>
        </w:tc>
      </w:tr>
      <w:tr w:rsidR="00A252D1" w:rsidRPr="000E264C" w14:paraId="342074F7" w14:textId="77777777" w:rsidTr="00A252D1">
        <w:tc>
          <w:tcPr>
            <w:tcW w:w="4675" w:type="dxa"/>
          </w:tcPr>
          <w:p w14:paraId="77F36F48" w14:textId="77777777" w:rsidR="00A252D1" w:rsidRPr="000E264C" w:rsidRDefault="00A252D1" w:rsidP="00745155">
            <w:r w:rsidRPr="000E264C">
              <w:t>Po-sąlyga:</w:t>
            </w:r>
          </w:p>
        </w:tc>
        <w:tc>
          <w:tcPr>
            <w:tcW w:w="4675" w:type="dxa"/>
          </w:tcPr>
          <w:p w14:paraId="51012620" w14:textId="77777777" w:rsidR="00A252D1" w:rsidRPr="000E264C" w:rsidRDefault="00A252D1" w:rsidP="00745155">
            <w:r w:rsidRPr="000E264C">
              <w:t>Neprisijungęs vartotojas gauna prisijungimo duomenis.</w:t>
            </w:r>
          </w:p>
        </w:tc>
      </w:tr>
      <w:tr w:rsidR="00A252D1" w:rsidRPr="000E264C" w14:paraId="4BF4E1A1" w14:textId="77777777" w:rsidTr="00A252D1">
        <w:tc>
          <w:tcPr>
            <w:tcW w:w="4675" w:type="dxa"/>
          </w:tcPr>
          <w:p w14:paraId="5C33EB50" w14:textId="77777777" w:rsidR="00A252D1" w:rsidRPr="000E264C" w:rsidRDefault="00A252D1" w:rsidP="00745155">
            <w:r w:rsidRPr="000E264C">
              <w:t>Pagrindinis scenarijus:</w:t>
            </w:r>
          </w:p>
        </w:tc>
        <w:tc>
          <w:tcPr>
            <w:tcW w:w="4675" w:type="dxa"/>
          </w:tcPr>
          <w:p w14:paraId="4ED7561F" w14:textId="77777777" w:rsidR="00A252D1" w:rsidRPr="000E264C" w:rsidRDefault="00A252D1" w:rsidP="00ED3A2C">
            <w:pPr>
              <w:pStyle w:val="ListParagraph"/>
              <w:numPr>
                <w:ilvl w:val="0"/>
                <w:numId w:val="4"/>
              </w:numPr>
            </w:pPr>
            <w:r w:rsidRPr="000E264C">
              <w:t>Neprisijungęs vartotojas, turintis prisijungimo duomenis atklysta į prisijungimo svetainę.</w:t>
            </w:r>
          </w:p>
          <w:p w14:paraId="360FB8FB" w14:textId="77777777" w:rsidR="00A252D1" w:rsidRPr="000E264C" w:rsidRDefault="00A252D1" w:rsidP="00ED3A2C">
            <w:pPr>
              <w:pStyle w:val="ListParagraph"/>
              <w:numPr>
                <w:ilvl w:val="0"/>
                <w:numId w:val="4"/>
              </w:numPr>
            </w:pPr>
            <w:r w:rsidRPr="000E264C">
              <w:t>Vartotojas pasirenka registracijos mygtuką.</w:t>
            </w:r>
          </w:p>
          <w:p w14:paraId="1438473C" w14:textId="77777777" w:rsidR="00A252D1" w:rsidRPr="000E264C" w:rsidRDefault="00A252D1" w:rsidP="00ED3A2C">
            <w:pPr>
              <w:pStyle w:val="ListParagraph"/>
              <w:numPr>
                <w:ilvl w:val="0"/>
                <w:numId w:val="4"/>
              </w:numPr>
            </w:pPr>
            <w:r w:rsidRPr="000E264C">
              <w:t>Vartotojas suvedą savo prisijungimo duomenis į registracijos formą.</w:t>
            </w:r>
          </w:p>
          <w:p w14:paraId="4E11784D" w14:textId="77777777" w:rsidR="00A252D1" w:rsidRPr="000E264C" w:rsidRDefault="00A252D1" w:rsidP="00ED3A2C">
            <w:pPr>
              <w:pStyle w:val="ListParagraph"/>
              <w:numPr>
                <w:ilvl w:val="0"/>
                <w:numId w:val="4"/>
              </w:numPr>
            </w:pPr>
            <w:r w:rsidRPr="000E264C">
              <w:t>Vartotojas užbaigia registraciją su registracijos užbaigimo mygtuku.</w:t>
            </w:r>
          </w:p>
          <w:p w14:paraId="0F4101F6" w14:textId="77777777" w:rsidR="00A252D1" w:rsidRPr="000E264C" w:rsidRDefault="00A252D1" w:rsidP="00ED3A2C">
            <w:pPr>
              <w:pStyle w:val="ListParagraph"/>
              <w:numPr>
                <w:ilvl w:val="0"/>
                <w:numId w:val="4"/>
              </w:numPr>
            </w:pPr>
            <w:r w:rsidRPr="000E264C">
              <w:t>Vartotojas peradresuojamas į prisijungimo puslapį</w:t>
            </w:r>
          </w:p>
        </w:tc>
      </w:tr>
      <w:tr w:rsidR="00A252D1" w:rsidRPr="000E264C" w14:paraId="3B378FC5" w14:textId="77777777" w:rsidTr="00A252D1">
        <w:tc>
          <w:tcPr>
            <w:tcW w:w="4675" w:type="dxa"/>
          </w:tcPr>
          <w:p w14:paraId="0C80BE39" w14:textId="77777777" w:rsidR="00A252D1" w:rsidRPr="000E264C" w:rsidRDefault="00A252D1" w:rsidP="00745155">
            <w:r w:rsidRPr="000E264C">
              <w:t>Alternatyvūs scenarijai:</w:t>
            </w:r>
          </w:p>
        </w:tc>
        <w:tc>
          <w:tcPr>
            <w:tcW w:w="4675" w:type="dxa"/>
          </w:tcPr>
          <w:p w14:paraId="420E574A" w14:textId="77777777" w:rsidR="00A252D1" w:rsidRPr="000E264C" w:rsidRDefault="00A252D1" w:rsidP="00745155">
            <w:r w:rsidRPr="000E264C">
              <w:t>-</w:t>
            </w:r>
          </w:p>
        </w:tc>
      </w:tr>
    </w:tbl>
    <w:p w14:paraId="5D9342E5" w14:textId="77777777" w:rsidR="00A252D1" w:rsidRPr="000E264C" w:rsidRDefault="00A252D1" w:rsidP="00745155"/>
    <w:p w14:paraId="757A2C38" w14:textId="6267ACB9" w:rsidR="00A252D1" w:rsidRPr="000E264C" w:rsidRDefault="00745155" w:rsidP="00745155">
      <w:pPr>
        <w:pStyle w:val="Caption"/>
      </w:pPr>
      <w:bookmarkStart w:id="523" w:name="_Toc7480530"/>
      <w:bookmarkStart w:id="524" w:name="_Toc29952873"/>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72</w:t>
      </w:r>
      <w:r w:rsidR="00A252D1" w:rsidRPr="000E264C">
        <w:rPr>
          <w:noProof/>
        </w:rPr>
        <w:fldChar w:fldCharType="end"/>
      </w:r>
      <w:r w:rsidR="00A252D1" w:rsidRPr="000E264C">
        <w:t xml:space="preserve"> Atsijungimas panaudojimo </w:t>
      </w:r>
      <w:r w:rsidR="00FA03A4">
        <w:t>atvejo</w:t>
      </w:r>
      <w:r w:rsidR="00A252D1" w:rsidRPr="000E264C">
        <w:t xml:space="preserve"> aprašas</w:t>
      </w:r>
      <w:bookmarkEnd w:id="523"/>
      <w:bookmarkEnd w:id="524"/>
    </w:p>
    <w:tbl>
      <w:tblPr>
        <w:tblStyle w:val="TableGrid"/>
        <w:tblW w:w="0" w:type="auto"/>
        <w:tblLook w:val="04A0" w:firstRow="1" w:lastRow="0" w:firstColumn="1" w:lastColumn="0" w:noHBand="0" w:noVBand="1"/>
      </w:tblPr>
      <w:tblGrid>
        <w:gridCol w:w="4675"/>
        <w:gridCol w:w="4675"/>
      </w:tblGrid>
      <w:tr w:rsidR="00A252D1" w:rsidRPr="000E264C" w14:paraId="30BA080A" w14:textId="77777777" w:rsidTr="00A252D1">
        <w:tc>
          <w:tcPr>
            <w:tcW w:w="4675" w:type="dxa"/>
          </w:tcPr>
          <w:p w14:paraId="6AFF6929" w14:textId="77777777" w:rsidR="00A252D1" w:rsidRPr="000E264C" w:rsidRDefault="00A252D1" w:rsidP="00745155">
            <w:r w:rsidRPr="000E264C">
              <w:t>Pavadinimas:</w:t>
            </w:r>
          </w:p>
        </w:tc>
        <w:tc>
          <w:tcPr>
            <w:tcW w:w="4675" w:type="dxa"/>
          </w:tcPr>
          <w:p w14:paraId="63723DCF" w14:textId="77777777" w:rsidR="00A252D1" w:rsidRPr="000E264C" w:rsidRDefault="00A252D1" w:rsidP="00745155">
            <w:r w:rsidRPr="000E264C">
              <w:t>3. Atsijungimas</w:t>
            </w:r>
          </w:p>
        </w:tc>
      </w:tr>
      <w:tr w:rsidR="00A252D1" w:rsidRPr="000E264C" w14:paraId="385533DF" w14:textId="77777777" w:rsidTr="00A252D1">
        <w:tc>
          <w:tcPr>
            <w:tcW w:w="4675" w:type="dxa"/>
          </w:tcPr>
          <w:p w14:paraId="6BD3394D" w14:textId="77777777" w:rsidR="00A252D1" w:rsidRPr="000E264C" w:rsidRDefault="00A252D1" w:rsidP="00745155">
            <w:r w:rsidRPr="000E264C">
              <w:t>Tikslas:</w:t>
            </w:r>
          </w:p>
        </w:tc>
        <w:tc>
          <w:tcPr>
            <w:tcW w:w="4675" w:type="dxa"/>
          </w:tcPr>
          <w:p w14:paraId="214A3EBA" w14:textId="77777777" w:rsidR="00A252D1" w:rsidRPr="000E264C" w:rsidRDefault="00A252D1" w:rsidP="00745155">
            <w:r w:rsidRPr="000E264C">
              <w:t>Gebėti atsijungti nuo sistemos</w:t>
            </w:r>
          </w:p>
        </w:tc>
      </w:tr>
      <w:tr w:rsidR="00A252D1" w:rsidRPr="000E264C" w14:paraId="3D04416D" w14:textId="77777777" w:rsidTr="00A252D1">
        <w:tc>
          <w:tcPr>
            <w:tcW w:w="4675" w:type="dxa"/>
          </w:tcPr>
          <w:p w14:paraId="37B3C4BC" w14:textId="77777777" w:rsidR="00A252D1" w:rsidRPr="000E264C" w:rsidRDefault="00A252D1" w:rsidP="00745155">
            <w:r w:rsidRPr="000E264C">
              <w:t>Dalyviai:</w:t>
            </w:r>
          </w:p>
        </w:tc>
        <w:tc>
          <w:tcPr>
            <w:tcW w:w="4675" w:type="dxa"/>
          </w:tcPr>
          <w:p w14:paraId="068F2828" w14:textId="77777777" w:rsidR="00A252D1" w:rsidRPr="000E264C" w:rsidRDefault="00A252D1" w:rsidP="00745155">
            <w:r w:rsidRPr="000E264C">
              <w:t>Vartotojas</w:t>
            </w:r>
          </w:p>
        </w:tc>
      </w:tr>
      <w:tr w:rsidR="00A252D1" w:rsidRPr="000E264C" w14:paraId="02BCF1B8" w14:textId="77777777" w:rsidTr="00A252D1">
        <w:tc>
          <w:tcPr>
            <w:tcW w:w="4675" w:type="dxa"/>
          </w:tcPr>
          <w:p w14:paraId="674EC398" w14:textId="77777777" w:rsidR="00A252D1" w:rsidRPr="000E264C" w:rsidRDefault="00A252D1" w:rsidP="00745155">
            <w:r w:rsidRPr="000E264C">
              <w:t>Ryšiai su kitais PA:</w:t>
            </w:r>
          </w:p>
        </w:tc>
        <w:tc>
          <w:tcPr>
            <w:tcW w:w="4675" w:type="dxa"/>
          </w:tcPr>
          <w:p w14:paraId="53B2859E" w14:textId="77777777" w:rsidR="00A252D1" w:rsidRPr="000E264C" w:rsidRDefault="00A252D1" w:rsidP="00745155">
            <w:r w:rsidRPr="000E264C">
              <w:t>-</w:t>
            </w:r>
          </w:p>
        </w:tc>
      </w:tr>
      <w:tr w:rsidR="00A252D1" w:rsidRPr="000E264C" w14:paraId="646EB8BC" w14:textId="77777777" w:rsidTr="00A252D1">
        <w:tc>
          <w:tcPr>
            <w:tcW w:w="4675" w:type="dxa"/>
          </w:tcPr>
          <w:p w14:paraId="2591C1DD" w14:textId="77777777" w:rsidR="00A252D1" w:rsidRPr="000E264C" w:rsidRDefault="00A252D1" w:rsidP="00745155">
            <w:r w:rsidRPr="000E264C">
              <w:t>Nefunkciniai reikalavimai:</w:t>
            </w:r>
          </w:p>
        </w:tc>
        <w:tc>
          <w:tcPr>
            <w:tcW w:w="4675" w:type="dxa"/>
          </w:tcPr>
          <w:p w14:paraId="63C70098" w14:textId="77777777" w:rsidR="00A252D1" w:rsidRPr="000E264C" w:rsidRDefault="00A252D1" w:rsidP="00745155">
            <w:r w:rsidRPr="000E264C">
              <w:t>-</w:t>
            </w:r>
          </w:p>
        </w:tc>
      </w:tr>
      <w:tr w:rsidR="00A252D1" w:rsidRPr="000E264C" w14:paraId="3FBA18F8" w14:textId="77777777" w:rsidTr="00A252D1">
        <w:tc>
          <w:tcPr>
            <w:tcW w:w="4675" w:type="dxa"/>
          </w:tcPr>
          <w:p w14:paraId="06B1E542" w14:textId="77777777" w:rsidR="00A252D1" w:rsidRPr="000E264C" w:rsidRDefault="00A252D1" w:rsidP="00745155">
            <w:r w:rsidRPr="000E264C">
              <w:t>Prieš-sąlygos:</w:t>
            </w:r>
          </w:p>
        </w:tc>
        <w:tc>
          <w:tcPr>
            <w:tcW w:w="4675" w:type="dxa"/>
          </w:tcPr>
          <w:p w14:paraId="71B4CA19" w14:textId="77777777" w:rsidR="00A252D1" w:rsidRPr="000E264C" w:rsidRDefault="00A252D1" w:rsidP="00745155">
            <w:r w:rsidRPr="000E264C">
              <w:t>Vartotojas yra prisijungęs.</w:t>
            </w:r>
          </w:p>
        </w:tc>
      </w:tr>
      <w:tr w:rsidR="00A252D1" w:rsidRPr="000E264C" w14:paraId="6BE52384" w14:textId="77777777" w:rsidTr="00A252D1">
        <w:tc>
          <w:tcPr>
            <w:tcW w:w="4675" w:type="dxa"/>
          </w:tcPr>
          <w:p w14:paraId="615CAD8B" w14:textId="77777777" w:rsidR="00A252D1" w:rsidRPr="000E264C" w:rsidRDefault="00A252D1" w:rsidP="00745155">
            <w:r w:rsidRPr="000E264C">
              <w:t>Sužadinimo sąlyga:</w:t>
            </w:r>
          </w:p>
        </w:tc>
        <w:tc>
          <w:tcPr>
            <w:tcW w:w="4675" w:type="dxa"/>
          </w:tcPr>
          <w:p w14:paraId="3B7AAA54" w14:textId="77777777" w:rsidR="00A252D1" w:rsidRPr="000E264C" w:rsidRDefault="00A252D1" w:rsidP="00745155">
            <w:r w:rsidRPr="000E264C">
              <w:t>Vartotojas paspaudžia atsijungimo mygtuką.</w:t>
            </w:r>
          </w:p>
        </w:tc>
      </w:tr>
      <w:tr w:rsidR="00A252D1" w:rsidRPr="000E264C" w14:paraId="38F9473B" w14:textId="77777777" w:rsidTr="00A252D1">
        <w:tc>
          <w:tcPr>
            <w:tcW w:w="4675" w:type="dxa"/>
          </w:tcPr>
          <w:p w14:paraId="50907856" w14:textId="77777777" w:rsidR="00A252D1" w:rsidRPr="000E264C" w:rsidRDefault="00A252D1" w:rsidP="00745155">
            <w:r w:rsidRPr="000E264C">
              <w:t>Po-sąlyga:</w:t>
            </w:r>
          </w:p>
        </w:tc>
        <w:tc>
          <w:tcPr>
            <w:tcW w:w="4675" w:type="dxa"/>
          </w:tcPr>
          <w:p w14:paraId="51655EF9" w14:textId="77777777" w:rsidR="00A252D1" w:rsidRPr="000E264C" w:rsidRDefault="00A252D1" w:rsidP="00745155">
            <w:r w:rsidRPr="000E264C">
              <w:t>Prisijungęs vartotojas tampa neprisijungusiu</w:t>
            </w:r>
          </w:p>
        </w:tc>
      </w:tr>
      <w:tr w:rsidR="00A252D1" w:rsidRPr="000E264C" w14:paraId="5A757BAF" w14:textId="77777777" w:rsidTr="00A252D1">
        <w:tc>
          <w:tcPr>
            <w:tcW w:w="4675" w:type="dxa"/>
          </w:tcPr>
          <w:p w14:paraId="4E2E74EE" w14:textId="77777777" w:rsidR="00A252D1" w:rsidRPr="000E264C" w:rsidRDefault="00A252D1" w:rsidP="00745155">
            <w:r w:rsidRPr="000E264C">
              <w:t>Pagrindinis scenarijus:</w:t>
            </w:r>
          </w:p>
        </w:tc>
        <w:tc>
          <w:tcPr>
            <w:tcW w:w="4675" w:type="dxa"/>
          </w:tcPr>
          <w:p w14:paraId="6748A7C6" w14:textId="77777777" w:rsidR="00A252D1" w:rsidRPr="000E264C" w:rsidRDefault="00A252D1" w:rsidP="00ED3A2C">
            <w:pPr>
              <w:pStyle w:val="ListParagraph"/>
              <w:numPr>
                <w:ilvl w:val="0"/>
                <w:numId w:val="4"/>
              </w:numPr>
            </w:pPr>
            <w:r w:rsidRPr="000E264C">
              <w:t>Prisijungęs vartotojas spaudžia atsijungimo mygtuką.</w:t>
            </w:r>
          </w:p>
          <w:p w14:paraId="6959448C" w14:textId="77777777" w:rsidR="00A252D1" w:rsidRPr="000E264C" w:rsidRDefault="00A252D1" w:rsidP="00ED3A2C">
            <w:pPr>
              <w:pStyle w:val="ListParagraph"/>
              <w:numPr>
                <w:ilvl w:val="0"/>
                <w:numId w:val="4"/>
              </w:numPr>
            </w:pPr>
            <w:r w:rsidRPr="000E264C">
              <w:t>Prisijungęs vartotojas yra atjungiamas.</w:t>
            </w:r>
          </w:p>
          <w:p w14:paraId="20A7A519" w14:textId="77777777" w:rsidR="00A252D1" w:rsidRPr="000E264C" w:rsidRDefault="00A252D1" w:rsidP="00ED3A2C">
            <w:pPr>
              <w:pStyle w:val="ListParagraph"/>
              <w:numPr>
                <w:ilvl w:val="0"/>
                <w:numId w:val="4"/>
              </w:numPr>
            </w:pPr>
            <w:r w:rsidRPr="000E264C">
              <w:t>Prisijungęs vartotojas yra nukreipiamas į prisijungimo puslapį.</w:t>
            </w:r>
          </w:p>
        </w:tc>
      </w:tr>
      <w:tr w:rsidR="00A252D1" w:rsidRPr="000E264C" w14:paraId="3919C6AF" w14:textId="77777777" w:rsidTr="00A252D1">
        <w:tc>
          <w:tcPr>
            <w:tcW w:w="4675" w:type="dxa"/>
          </w:tcPr>
          <w:p w14:paraId="6816CCFA" w14:textId="77777777" w:rsidR="00A252D1" w:rsidRPr="000E264C" w:rsidRDefault="00A252D1" w:rsidP="00745155">
            <w:r w:rsidRPr="000E264C">
              <w:t>Alternatyvūs scenarijai:</w:t>
            </w:r>
          </w:p>
        </w:tc>
        <w:tc>
          <w:tcPr>
            <w:tcW w:w="4675" w:type="dxa"/>
          </w:tcPr>
          <w:p w14:paraId="4DC27BF2" w14:textId="77777777" w:rsidR="00A252D1" w:rsidRPr="000E264C" w:rsidRDefault="00A252D1" w:rsidP="00745155">
            <w:r w:rsidRPr="000E264C">
              <w:t>-</w:t>
            </w:r>
          </w:p>
        </w:tc>
      </w:tr>
    </w:tbl>
    <w:p w14:paraId="2CE80443" w14:textId="77777777" w:rsidR="00A252D1" w:rsidRPr="000E264C" w:rsidRDefault="00A252D1" w:rsidP="00745155"/>
    <w:p w14:paraId="5BF84C44" w14:textId="43864CEB" w:rsidR="00A252D1" w:rsidRPr="000E264C" w:rsidRDefault="00745155" w:rsidP="00745155">
      <w:pPr>
        <w:pStyle w:val="Caption"/>
      </w:pPr>
      <w:bookmarkStart w:id="525" w:name="_Toc7480531"/>
      <w:bookmarkStart w:id="526" w:name="_Toc29952874"/>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73</w:t>
      </w:r>
      <w:r w:rsidR="00A252D1" w:rsidRPr="000E264C">
        <w:rPr>
          <w:noProof/>
        </w:rPr>
        <w:fldChar w:fldCharType="end"/>
      </w:r>
      <w:r w:rsidR="00A252D1" w:rsidRPr="000E264C">
        <w:t xml:space="preserve"> Analizė panaudojimo </w:t>
      </w:r>
      <w:r w:rsidR="00FA03A4">
        <w:t>atvejo</w:t>
      </w:r>
      <w:r w:rsidR="00A252D1" w:rsidRPr="000E264C">
        <w:t xml:space="preserve"> aprašas</w:t>
      </w:r>
      <w:bookmarkEnd w:id="525"/>
      <w:bookmarkEnd w:id="526"/>
    </w:p>
    <w:tbl>
      <w:tblPr>
        <w:tblStyle w:val="TableGrid"/>
        <w:tblW w:w="0" w:type="auto"/>
        <w:tblLook w:val="04A0" w:firstRow="1" w:lastRow="0" w:firstColumn="1" w:lastColumn="0" w:noHBand="0" w:noVBand="1"/>
      </w:tblPr>
      <w:tblGrid>
        <w:gridCol w:w="4675"/>
        <w:gridCol w:w="4675"/>
      </w:tblGrid>
      <w:tr w:rsidR="00A252D1" w:rsidRPr="000E264C" w14:paraId="706F1442" w14:textId="77777777" w:rsidTr="00A252D1">
        <w:tc>
          <w:tcPr>
            <w:tcW w:w="4675" w:type="dxa"/>
          </w:tcPr>
          <w:p w14:paraId="5F92A2F2" w14:textId="77777777" w:rsidR="00A252D1" w:rsidRPr="000E264C" w:rsidRDefault="00A252D1" w:rsidP="00745155">
            <w:r w:rsidRPr="000E264C">
              <w:t>Pavadinimas:</w:t>
            </w:r>
          </w:p>
        </w:tc>
        <w:tc>
          <w:tcPr>
            <w:tcW w:w="4675" w:type="dxa"/>
          </w:tcPr>
          <w:p w14:paraId="1781FA61" w14:textId="77777777" w:rsidR="00A252D1" w:rsidRPr="000E264C" w:rsidRDefault="00A252D1" w:rsidP="00745155">
            <w:r w:rsidRPr="000E264C">
              <w:t>4. Analizė</w:t>
            </w:r>
          </w:p>
        </w:tc>
      </w:tr>
      <w:tr w:rsidR="00A252D1" w:rsidRPr="000E264C" w14:paraId="74BBAC40" w14:textId="77777777" w:rsidTr="00A252D1">
        <w:tc>
          <w:tcPr>
            <w:tcW w:w="4675" w:type="dxa"/>
          </w:tcPr>
          <w:p w14:paraId="70690A94" w14:textId="77777777" w:rsidR="00A252D1" w:rsidRPr="000E264C" w:rsidRDefault="00A252D1" w:rsidP="00745155">
            <w:r w:rsidRPr="000E264C">
              <w:t>Tikslas:</w:t>
            </w:r>
          </w:p>
        </w:tc>
        <w:tc>
          <w:tcPr>
            <w:tcW w:w="4675" w:type="dxa"/>
          </w:tcPr>
          <w:p w14:paraId="08C7D178" w14:textId="77777777" w:rsidR="00A252D1" w:rsidRPr="000E264C" w:rsidRDefault="00A252D1" w:rsidP="00745155">
            <w:r w:rsidRPr="000E264C">
              <w:t>Gebėti pasiekti pagrindinio funkcionalumo valdymą.</w:t>
            </w:r>
          </w:p>
        </w:tc>
      </w:tr>
      <w:tr w:rsidR="00A252D1" w:rsidRPr="000E264C" w14:paraId="7304C37D" w14:textId="77777777" w:rsidTr="00A252D1">
        <w:tc>
          <w:tcPr>
            <w:tcW w:w="4675" w:type="dxa"/>
          </w:tcPr>
          <w:p w14:paraId="5ECC1446" w14:textId="77777777" w:rsidR="00A252D1" w:rsidRPr="000E264C" w:rsidRDefault="00A252D1" w:rsidP="00745155">
            <w:r w:rsidRPr="000E264C">
              <w:t>Dalyviai:</w:t>
            </w:r>
          </w:p>
        </w:tc>
        <w:tc>
          <w:tcPr>
            <w:tcW w:w="4675" w:type="dxa"/>
          </w:tcPr>
          <w:p w14:paraId="5632B98A" w14:textId="77777777" w:rsidR="00A252D1" w:rsidRPr="000E264C" w:rsidRDefault="00A252D1" w:rsidP="00745155">
            <w:r w:rsidRPr="000E264C">
              <w:t>Vartotojas</w:t>
            </w:r>
          </w:p>
        </w:tc>
      </w:tr>
      <w:tr w:rsidR="00A252D1" w:rsidRPr="000E264C" w14:paraId="551495F9" w14:textId="77777777" w:rsidTr="00A252D1">
        <w:tc>
          <w:tcPr>
            <w:tcW w:w="4675" w:type="dxa"/>
          </w:tcPr>
          <w:p w14:paraId="18CC82E1" w14:textId="77777777" w:rsidR="00A252D1" w:rsidRPr="000E264C" w:rsidRDefault="00A252D1" w:rsidP="00745155">
            <w:r w:rsidRPr="000E264C">
              <w:t>Ryšiai su kitais PA:</w:t>
            </w:r>
          </w:p>
        </w:tc>
        <w:tc>
          <w:tcPr>
            <w:tcW w:w="4675" w:type="dxa"/>
          </w:tcPr>
          <w:p w14:paraId="78C5BDF0" w14:textId="77777777" w:rsidR="00A252D1" w:rsidRPr="000E264C" w:rsidRDefault="00A252D1" w:rsidP="00745155">
            <w:r w:rsidRPr="000E264C">
              <w:t>Yra išplečiamas „Analizės atlikimas“ ir „Rezultatų palyginimas“ PA</w:t>
            </w:r>
          </w:p>
        </w:tc>
      </w:tr>
      <w:tr w:rsidR="00A252D1" w:rsidRPr="000E264C" w14:paraId="34DEF15F" w14:textId="77777777" w:rsidTr="00A252D1">
        <w:tc>
          <w:tcPr>
            <w:tcW w:w="4675" w:type="dxa"/>
          </w:tcPr>
          <w:p w14:paraId="11CA5FFB" w14:textId="77777777" w:rsidR="00A252D1" w:rsidRPr="000E264C" w:rsidRDefault="00A252D1" w:rsidP="00745155">
            <w:r w:rsidRPr="000E264C">
              <w:t>Nefunkciniai reikalavimai:</w:t>
            </w:r>
          </w:p>
        </w:tc>
        <w:tc>
          <w:tcPr>
            <w:tcW w:w="4675" w:type="dxa"/>
          </w:tcPr>
          <w:p w14:paraId="1BD0D097" w14:textId="77777777" w:rsidR="00A252D1" w:rsidRPr="000E264C" w:rsidRDefault="00A252D1" w:rsidP="00745155">
            <w:r w:rsidRPr="000E264C">
              <w:t>-</w:t>
            </w:r>
          </w:p>
        </w:tc>
      </w:tr>
      <w:tr w:rsidR="00A252D1" w:rsidRPr="000E264C" w14:paraId="6CD79C8A" w14:textId="77777777" w:rsidTr="00A252D1">
        <w:tc>
          <w:tcPr>
            <w:tcW w:w="4675" w:type="dxa"/>
          </w:tcPr>
          <w:p w14:paraId="67DE8C0C" w14:textId="77777777" w:rsidR="00A252D1" w:rsidRPr="000E264C" w:rsidRDefault="00A252D1" w:rsidP="00745155">
            <w:r w:rsidRPr="000E264C">
              <w:t>Prieš-sąlygos:</w:t>
            </w:r>
          </w:p>
        </w:tc>
        <w:tc>
          <w:tcPr>
            <w:tcW w:w="4675" w:type="dxa"/>
          </w:tcPr>
          <w:p w14:paraId="5FAF8D96" w14:textId="77777777" w:rsidR="00A252D1" w:rsidRPr="000E264C" w:rsidRDefault="00A252D1" w:rsidP="00745155">
            <w:r w:rsidRPr="000E264C">
              <w:t>Vartotojas yra prisijungęs</w:t>
            </w:r>
          </w:p>
        </w:tc>
      </w:tr>
      <w:tr w:rsidR="00A252D1" w:rsidRPr="000E264C" w14:paraId="7362DF4A" w14:textId="77777777" w:rsidTr="00A252D1">
        <w:tc>
          <w:tcPr>
            <w:tcW w:w="4675" w:type="dxa"/>
          </w:tcPr>
          <w:p w14:paraId="269D4D4D" w14:textId="77777777" w:rsidR="00A252D1" w:rsidRPr="000E264C" w:rsidRDefault="00A252D1" w:rsidP="00745155">
            <w:r w:rsidRPr="000E264C">
              <w:lastRenderedPageBreak/>
              <w:t>Sužadinimo sąlyga:</w:t>
            </w:r>
          </w:p>
        </w:tc>
        <w:tc>
          <w:tcPr>
            <w:tcW w:w="4675" w:type="dxa"/>
          </w:tcPr>
          <w:p w14:paraId="7BAB3D7D" w14:textId="77777777" w:rsidR="00A252D1" w:rsidRPr="000E264C" w:rsidRDefault="00A252D1" w:rsidP="00745155">
            <w:r w:rsidRPr="000E264C">
              <w:t>Vartotojas spaudžia analizės valdymo mygtuką.</w:t>
            </w:r>
          </w:p>
        </w:tc>
      </w:tr>
      <w:tr w:rsidR="00A252D1" w:rsidRPr="000E264C" w14:paraId="38F5FC24" w14:textId="77777777" w:rsidTr="00A252D1">
        <w:tc>
          <w:tcPr>
            <w:tcW w:w="4675" w:type="dxa"/>
          </w:tcPr>
          <w:p w14:paraId="331D15E4" w14:textId="77777777" w:rsidR="00A252D1" w:rsidRPr="000E264C" w:rsidRDefault="00A252D1" w:rsidP="00745155">
            <w:r w:rsidRPr="000E264C">
              <w:t>Po-sąlyga:</w:t>
            </w:r>
          </w:p>
        </w:tc>
        <w:tc>
          <w:tcPr>
            <w:tcW w:w="4675" w:type="dxa"/>
          </w:tcPr>
          <w:p w14:paraId="7DDD96FA" w14:textId="77777777" w:rsidR="00A252D1" w:rsidRPr="000E264C" w:rsidRDefault="00A252D1" w:rsidP="00745155">
            <w:r w:rsidRPr="000E264C">
              <w:t>Vartotojas pasiekia analizės valdymo puslapį.</w:t>
            </w:r>
          </w:p>
        </w:tc>
      </w:tr>
      <w:tr w:rsidR="00A252D1" w:rsidRPr="000E264C" w14:paraId="46BF4F22" w14:textId="77777777" w:rsidTr="00A252D1">
        <w:tc>
          <w:tcPr>
            <w:tcW w:w="4675" w:type="dxa"/>
          </w:tcPr>
          <w:p w14:paraId="4FD6CCB7" w14:textId="77777777" w:rsidR="00A252D1" w:rsidRPr="000E264C" w:rsidRDefault="00A252D1" w:rsidP="00745155">
            <w:r w:rsidRPr="000E264C">
              <w:t>Pagrindinis scenarijus:</w:t>
            </w:r>
          </w:p>
        </w:tc>
        <w:tc>
          <w:tcPr>
            <w:tcW w:w="4675" w:type="dxa"/>
          </w:tcPr>
          <w:p w14:paraId="7E7867F0" w14:textId="77777777" w:rsidR="00A252D1" w:rsidRPr="000E264C" w:rsidRDefault="00A252D1" w:rsidP="00ED3A2C">
            <w:pPr>
              <w:pStyle w:val="ListParagraph"/>
              <w:numPr>
                <w:ilvl w:val="0"/>
                <w:numId w:val="4"/>
              </w:numPr>
            </w:pPr>
            <w:r w:rsidRPr="000E264C">
              <w:t>Prisijungęs vartotojas paspaudžia analizės valdymo mygtuką.</w:t>
            </w:r>
          </w:p>
          <w:p w14:paraId="6C384BC2" w14:textId="77777777" w:rsidR="00A252D1" w:rsidRPr="000E264C" w:rsidRDefault="00A252D1" w:rsidP="00ED3A2C">
            <w:pPr>
              <w:pStyle w:val="ListParagraph"/>
              <w:numPr>
                <w:ilvl w:val="0"/>
                <w:numId w:val="4"/>
              </w:numPr>
            </w:pPr>
            <w:r w:rsidRPr="000E264C">
              <w:t>Prisijungęs vartotojas yra nukreipiamas į analizės valdymo puslapį.</w:t>
            </w:r>
          </w:p>
        </w:tc>
      </w:tr>
      <w:tr w:rsidR="00A252D1" w:rsidRPr="000E264C" w14:paraId="284786FF" w14:textId="77777777" w:rsidTr="00A252D1">
        <w:tc>
          <w:tcPr>
            <w:tcW w:w="4675" w:type="dxa"/>
          </w:tcPr>
          <w:p w14:paraId="344B965B" w14:textId="77777777" w:rsidR="00A252D1" w:rsidRPr="000E264C" w:rsidRDefault="00A252D1" w:rsidP="00745155">
            <w:r w:rsidRPr="000E264C">
              <w:t>Alternatyvūs scenarijai:</w:t>
            </w:r>
          </w:p>
        </w:tc>
        <w:tc>
          <w:tcPr>
            <w:tcW w:w="4675" w:type="dxa"/>
          </w:tcPr>
          <w:p w14:paraId="52D3F414" w14:textId="77777777" w:rsidR="00A252D1" w:rsidRPr="000E264C" w:rsidRDefault="00A252D1" w:rsidP="00745155">
            <w:r w:rsidRPr="000E264C">
              <w:t>-</w:t>
            </w:r>
          </w:p>
        </w:tc>
      </w:tr>
    </w:tbl>
    <w:p w14:paraId="5B12B568" w14:textId="77777777" w:rsidR="00A252D1" w:rsidRPr="000E264C" w:rsidRDefault="00A252D1" w:rsidP="00745155"/>
    <w:p w14:paraId="77C64FA3" w14:textId="7FCE6128" w:rsidR="00A252D1" w:rsidRPr="000E264C" w:rsidRDefault="00745155" w:rsidP="00745155">
      <w:pPr>
        <w:pStyle w:val="Caption"/>
      </w:pPr>
      <w:bookmarkStart w:id="527" w:name="_Toc7480532"/>
      <w:bookmarkStart w:id="528" w:name="_Toc29952875"/>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74</w:t>
      </w:r>
      <w:r w:rsidR="00A252D1" w:rsidRPr="000E264C">
        <w:rPr>
          <w:noProof/>
        </w:rPr>
        <w:fldChar w:fldCharType="end"/>
      </w:r>
      <w:r w:rsidR="00A252D1" w:rsidRPr="000E264C">
        <w:t xml:space="preserve"> Analizės atlikimas panaudojimo </w:t>
      </w:r>
      <w:r w:rsidR="00FA03A4">
        <w:t>atvejo</w:t>
      </w:r>
      <w:r w:rsidR="00A252D1" w:rsidRPr="000E264C">
        <w:t xml:space="preserve"> aprašas</w:t>
      </w:r>
      <w:bookmarkEnd w:id="527"/>
      <w:bookmarkEnd w:id="528"/>
    </w:p>
    <w:tbl>
      <w:tblPr>
        <w:tblStyle w:val="TableGrid"/>
        <w:tblW w:w="0" w:type="auto"/>
        <w:tblLook w:val="04A0" w:firstRow="1" w:lastRow="0" w:firstColumn="1" w:lastColumn="0" w:noHBand="0" w:noVBand="1"/>
      </w:tblPr>
      <w:tblGrid>
        <w:gridCol w:w="4675"/>
        <w:gridCol w:w="4675"/>
      </w:tblGrid>
      <w:tr w:rsidR="00A252D1" w:rsidRPr="000E264C" w14:paraId="5F7F1AA6" w14:textId="77777777" w:rsidTr="00A252D1">
        <w:tc>
          <w:tcPr>
            <w:tcW w:w="4675" w:type="dxa"/>
          </w:tcPr>
          <w:p w14:paraId="0DEA1FE5" w14:textId="77777777" w:rsidR="00A252D1" w:rsidRPr="000E264C" w:rsidRDefault="00A252D1" w:rsidP="00745155">
            <w:r w:rsidRPr="000E264C">
              <w:t>Pavadinimas:</w:t>
            </w:r>
          </w:p>
        </w:tc>
        <w:tc>
          <w:tcPr>
            <w:tcW w:w="4675" w:type="dxa"/>
          </w:tcPr>
          <w:p w14:paraId="69D65B72" w14:textId="77777777" w:rsidR="00A252D1" w:rsidRPr="000E264C" w:rsidRDefault="00A252D1" w:rsidP="00745155">
            <w:r w:rsidRPr="000E264C">
              <w:t>5. Analizės atlikimas</w:t>
            </w:r>
          </w:p>
        </w:tc>
      </w:tr>
      <w:tr w:rsidR="00A252D1" w:rsidRPr="000E264C" w14:paraId="67D8B7B7" w14:textId="77777777" w:rsidTr="00A252D1">
        <w:tc>
          <w:tcPr>
            <w:tcW w:w="4675" w:type="dxa"/>
          </w:tcPr>
          <w:p w14:paraId="2A2E4446" w14:textId="77777777" w:rsidR="00A252D1" w:rsidRPr="000E264C" w:rsidRDefault="00A252D1" w:rsidP="00745155">
            <w:r w:rsidRPr="000E264C">
              <w:t>Tikslas:</w:t>
            </w:r>
          </w:p>
        </w:tc>
        <w:tc>
          <w:tcPr>
            <w:tcW w:w="4675" w:type="dxa"/>
          </w:tcPr>
          <w:p w14:paraId="4BFDEF78" w14:textId="77777777" w:rsidR="00A252D1" w:rsidRPr="000E264C" w:rsidRDefault="00A252D1" w:rsidP="00745155">
            <w:r w:rsidRPr="000E264C">
              <w:t>Gebėti atlikti pagrindinį funkcionalumą – atlikti grafinės sąsajos analizę</w:t>
            </w:r>
          </w:p>
        </w:tc>
      </w:tr>
      <w:tr w:rsidR="00A252D1" w:rsidRPr="000E264C" w14:paraId="494C2722" w14:textId="77777777" w:rsidTr="00A252D1">
        <w:tc>
          <w:tcPr>
            <w:tcW w:w="4675" w:type="dxa"/>
          </w:tcPr>
          <w:p w14:paraId="000CE19E" w14:textId="77777777" w:rsidR="00A252D1" w:rsidRPr="000E264C" w:rsidRDefault="00A252D1" w:rsidP="00745155">
            <w:r w:rsidRPr="000E264C">
              <w:t>Dalyviai:</w:t>
            </w:r>
          </w:p>
        </w:tc>
        <w:tc>
          <w:tcPr>
            <w:tcW w:w="4675" w:type="dxa"/>
          </w:tcPr>
          <w:p w14:paraId="093820BA" w14:textId="77777777" w:rsidR="00A252D1" w:rsidRPr="000E264C" w:rsidRDefault="00A252D1" w:rsidP="00745155">
            <w:r w:rsidRPr="000E264C">
              <w:t>Vartotojas</w:t>
            </w:r>
          </w:p>
        </w:tc>
      </w:tr>
      <w:tr w:rsidR="00A252D1" w:rsidRPr="000E264C" w14:paraId="64A9F533" w14:textId="77777777" w:rsidTr="00A252D1">
        <w:tc>
          <w:tcPr>
            <w:tcW w:w="4675" w:type="dxa"/>
          </w:tcPr>
          <w:p w14:paraId="09862741" w14:textId="77777777" w:rsidR="00A252D1" w:rsidRPr="000E264C" w:rsidRDefault="00A252D1" w:rsidP="00745155">
            <w:r w:rsidRPr="000E264C">
              <w:t>Ryšiai su kitais PA:</w:t>
            </w:r>
          </w:p>
        </w:tc>
        <w:tc>
          <w:tcPr>
            <w:tcW w:w="4675" w:type="dxa"/>
          </w:tcPr>
          <w:p w14:paraId="7A9C9917" w14:textId="77777777" w:rsidR="00A252D1" w:rsidRPr="000E264C" w:rsidRDefault="00A252D1" w:rsidP="00745155">
            <w:r w:rsidRPr="000E264C">
              <w:t>Išplečia „Analizė“ PA. Yra išplečiamas „Rezultatų saugojimas“ ir „Rezultatų palyginimas“ PA.</w:t>
            </w:r>
          </w:p>
        </w:tc>
      </w:tr>
      <w:tr w:rsidR="00A252D1" w:rsidRPr="000E264C" w14:paraId="46C82B7F" w14:textId="77777777" w:rsidTr="00A252D1">
        <w:tc>
          <w:tcPr>
            <w:tcW w:w="4675" w:type="dxa"/>
          </w:tcPr>
          <w:p w14:paraId="67308A74" w14:textId="77777777" w:rsidR="00A252D1" w:rsidRPr="000E264C" w:rsidRDefault="00A252D1" w:rsidP="00745155">
            <w:r w:rsidRPr="000E264C">
              <w:t>Nefunkciniai reikalavimai:</w:t>
            </w:r>
          </w:p>
        </w:tc>
        <w:tc>
          <w:tcPr>
            <w:tcW w:w="4675" w:type="dxa"/>
          </w:tcPr>
          <w:p w14:paraId="4C3C77AE" w14:textId="77777777" w:rsidR="00A252D1" w:rsidRPr="000E264C" w:rsidRDefault="00A252D1" w:rsidP="00745155">
            <w:r w:rsidRPr="000E264C">
              <w:t>Analizė neturi užtrukti ilgiau nei 30s</w:t>
            </w:r>
          </w:p>
        </w:tc>
      </w:tr>
      <w:tr w:rsidR="00A252D1" w:rsidRPr="000E264C" w14:paraId="4DCD952E" w14:textId="77777777" w:rsidTr="00A252D1">
        <w:tc>
          <w:tcPr>
            <w:tcW w:w="4675" w:type="dxa"/>
          </w:tcPr>
          <w:p w14:paraId="08398673" w14:textId="77777777" w:rsidR="00A252D1" w:rsidRPr="000E264C" w:rsidRDefault="00A252D1" w:rsidP="00745155">
            <w:r w:rsidRPr="000E264C">
              <w:t>Prieš-sąlygos:</w:t>
            </w:r>
          </w:p>
        </w:tc>
        <w:tc>
          <w:tcPr>
            <w:tcW w:w="4675" w:type="dxa"/>
          </w:tcPr>
          <w:p w14:paraId="21E79F0E" w14:textId="77777777" w:rsidR="00A252D1" w:rsidRPr="000E264C" w:rsidRDefault="00A252D1" w:rsidP="00745155">
            <w:r w:rsidRPr="000E264C">
              <w:t>Vartotojas pasiekęs analizės valdymo puslapį.</w:t>
            </w:r>
          </w:p>
        </w:tc>
      </w:tr>
      <w:tr w:rsidR="00A252D1" w:rsidRPr="000E264C" w14:paraId="7E65089E" w14:textId="77777777" w:rsidTr="00A252D1">
        <w:tc>
          <w:tcPr>
            <w:tcW w:w="4675" w:type="dxa"/>
          </w:tcPr>
          <w:p w14:paraId="62E0EF48" w14:textId="77777777" w:rsidR="00A252D1" w:rsidRPr="000E264C" w:rsidRDefault="00A252D1" w:rsidP="00745155">
            <w:r w:rsidRPr="000E264C">
              <w:t>Sužadinimo sąlyga:</w:t>
            </w:r>
          </w:p>
        </w:tc>
        <w:tc>
          <w:tcPr>
            <w:tcW w:w="4675" w:type="dxa"/>
          </w:tcPr>
          <w:p w14:paraId="6A489ABC" w14:textId="77777777" w:rsidR="00A252D1" w:rsidRPr="000E264C" w:rsidRDefault="00A252D1" w:rsidP="00745155">
            <w:r w:rsidRPr="000E264C">
              <w:t>Vartotojas spaudžia analizės atlikimo mygtuką.</w:t>
            </w:r>
          </w:p>
        </w:tc>
      </w:tr>
      <w:tr w:rsidR="00A252D1" w:rsidRPr="000E264C" w14:paraId="2E7518A3" w14:textId="77777777" w:rsidTr="00A252D1">
        <w:tc>
          <w:tcPr>
            <w:tcW w:w="4675" w:type="dxa"/>
          </w:tcPr>
          <w:p w14:paraId="05088BF0" w14:textId="77777777" w:rsidR="00A252D1" w:rsidRPr="000E264C" w:rsidRDefault="00A252D1" w:rsidP="00745155">
            <w:r w:rsidRPr="000E264C">
              <w:t>Po-sąlyga:</w:t>
            </w:r>
          </w:p>
        </w:tc>
        <w:tc>
          <w:tcPr>
            <w:tcW w:w="4675" w:type="dxa"/>
          </w:tcPr>
          <w:p w14:paraId="33ED3773" w14:textId="77777777" w:rsidR="00A252D1" w:rsidRPr="000E264C" w:rsidRDefault="00A252D1" w:rsidP="00745155">
            <w:r w:rsidRPr="000E264C">
              <w:t>Vartotojas mato analizės rezultatus.</w:t>
            </w:r>
          </w:p>
        </w:tc>
      </w:tr>
      <w:tr w:rsidR="00A252D1" w:rsidRPr="000E264C" w14:paraId="04125645" w14:textId="77777777" w:rsidTr="00A252D1">
        <w:tc>
          <w:tcPr>
            <w:tcW w:w="4675" w:type="dxa"/>
          </w:tcPr>
          <w:p w14:paraId="5D3EE13B" w14:textId="77777777" w:rsidR="00A252D1" w:rsidRPr="000E264C" w:rsidRDefault="00A252D1" w:rsidP="00745155">
            <w:r w:rsidRPr="000E264C">
              <w:t>Pagrindinis scenarijus:</w:t>
            </w:r>
          </w:p>
        </w:tc>
        <w:tc>
          <w:tcPr>
            <w:tcW w:w="4675" w:type="dxa"/>
          </w:tcPr>
          <w:p w14:paraId="5053813B" w14:textId="77777777" w:rsidR="00A252D1" w:rsidRPr="000E264C" w:rsidRDefault="00A252D1" w:rsidP="00ED3A2C">
            <w:pPr>
              <w:pStyle w:val="ListParagraph"/>
              <w:numPr>
                <w:ilvl w:val="0"/>
                <w:numId w:val="4"/>
              </w:numPr>
            </w:pPr>
            <w:r w:rsidRPr="000E264C">
              <w:t>Prisijungęs vartotojas, pasiekęs analizės valdymo puslapį, įvedą norimos analizuoti grafinės sąsajos svetainės saitą arba įkelia jos nuotrauka.</w:t>
            </w:r>
          </w:p>
          <w:p w14:paraId="2E918462" w14:textId="77777777" w:rsidR="00A252D1" w:rsidRPr="000E264C" w:rsidRDefault="00A252D1" w:rsidP="00ED3A2C">
            <w:pPr>
              <w:pStyle w:val="ListParagraph"/>
              <w:numPr>
                <w:ilvl w:val="0"/>
                <w:numId w:val="4"/>
              </w:numPr>
            </w:pPr>
            <w:r w:rsidRPr="000E264C">
              <w:t>Vartotojas spaudžia analizės pradėjimo mygtuką.</w:t>
            </w:r>
          </w:p>
          <w:p w14:paraId="1F90762D" w14:textId="77777777" w:rsidR="00A252D1" w:rsidRPr="000E264C" w:rsidRDefault="00A252D1" w:rsidP="00ED3A2C">
            <w:pPr>
              <w:pStyle w:val="ListParagraph"/>
              <w:numPr>
                <w:ilvl w:val="0"/>
                <w:numId w:val="4"/>
              </w:numPr>
            </w:pPr>
            <w:r w:rsidRPr="000E264C">
              <w:t>Vartotojas peradresuojamas į Analizės langą, kuriame atsiras analizės rezultatai tik jai pasibaigus</w:t>
            </w:r>
          </w:p>
        </w:tc>
      </w:tr>
      <w:tr w:rsidR="00A252D1" w:rsidRPr="000E264C" w14:paraId="680FD122" w14:textId="77777777" w:rsidTr="00A252D1">
        <w:tc>
          <w:tcPr>
            <w:tcW w:w="4675" w:type="dxa"/>
          </w:tcPr>
          <w:p w14:paraId="4E845834" w14:textId="77777777" w:rsidR="00A252D1" w:rsidRPr="000E264C" w:rsidRDefault="00A252D1" w:rsidP="00745155">
            <w:r w:rsidRPr="000E264C">
              <w:t>Alternatyvūs scenarijai:</w:t>
            </w:r>
          </w:p>
        </w:tc>
        <w:tc>
          <w:tcPr>
            <w:tcW w:w="4675" w:type="dxa"/>
          </w:tcPr>
          <w:p w14:paraId="46389324" w14:textId="77777777" w:rsidR="00A252D1" w:rsidRPr="000E264C" w:rsidRDefault="00A252D1" w:rsidP="00ED3A2C">
            <w:pPr>
              <w:pStyle w:val="ListParagraph"/>
              <w:numPr>
                <w:ilvl w:val="0"/>
                <w:numId w:val="4"/>
              </w:numPr>
            </w:pPr>
            <w:r w:rsidRPr="000E264C">
              <w:t>Prisijungęs vartotojas, pasiekęs analizės valdymo puslapį, įvedą norimos analizuoti grafinės sąsajos svetainės saitą arba įkelia jos nuotrauka.</w:t>
            </w:r>
          </w:p>
          <w:p w14:paraId="0371942A" w14:textId="77777777" w:rsidR="00A252D1" w:rsidRPr="000E264C" w:rsidRDefault="00A252D1" w:rsidP="00ED3A2C">
            <w:pPr>
              <w:pStyle w:val="ListParagraph"/>
              <w:numPr>
                <w:ilvl w:val="0"/>
                <w:numId w:val="4"/>
              </w:numPr>
            </w:pPr>
            <w:r w:rsidRPr="000E264C">
              <w:t>Vartotojas spaudžia analizės pradėjimo mygtuką.</w:t>
            </w:r>
          </w:p>
          <w:p w14:paraId="374DB8B2" w14:textId="77777777" w:rsidR="00A252D1" w:rsidRPr="000E264C" w:rsidRDefault="00A252D1" w:rsidP="00ED3A2C">
            <w:pPr>
              <w:pStyle w:val="ListParagraph"/>
              <w:numPr>
                <w:ilvl w:val="0"/>
                <w:numId w:val="4"/>
              </w:numPr>
            </w:pPr>
            <w:r w:rsidRPr="000E264C">
              <w:t>Vartotojas peradresuojamas į Analizės langą, kuriame atsiras analizės rezultatai tik jai pasibaigus.</w:t>
            </w:r>
          </w:p>
          <w:p w14:paraId="3BB3494D" w14:textId="77777777" w:rsidR="00A252D1" w:rsidRPr="000E264C" w:rsidRDefault="00A252D1" w:rsidP="00ED3A2C">
            <w:pPr>
              <w:pStyle w:val="ListParagraph"/>
              <w:numPr>
                <w:ilvl w:val="0"/>
                <w:numId w:val="4"/>
              </w:numPr>
            </w:pPr>
            <w:r w:rsidRPr="000E264C">
              <w:t>Įvykus klaidai jis mato klaidos aprašą prie analizės.</w:t>
            </w:r>
          </w:p>
        </w:tc>
      </w:tr>
    </w:tbl>
    <w:p w14:paraId="41D6EE1A" w14:textId="77777777" w:rsidR="00A252D1" w:rsidRPr="000E264C" w:rsidRDefault="00A252D1" w:rsidP="00745155"/>
    <w:p w14:paraId="6D7932BC" w14:textId="77777777" w:rsidR="00A252D1" w:rsidRPr="000E264C" w:rsidRDefault="00A252D1" w:rsidP="00745155"/>
    <w:p w14:paraId="5D9C4796" w14:textId="1428D6C2" w:rsidR="00A252D1" w:rsidRPr="000E264C" w:rsidRDefault="00745155" w:rsidP="00745155">
      <w:pPr>
        <w:pStyle w:val="Caption"/>
      </w:pPr>
      <w:bookmarkStart w:id="529" w:name="_Toc7480534"/>
      <w:bookmarkStart w:id="530" w:name="_Toc29952876"/>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75</w:t>
      </w:r>
      <w:r w:rsidR="00A252D1" w:rsidRPr="000E264C">
        <w:rPr>
          <w:noProof/>
        </w:rPr>
        <w:fldChar w:fldCharType="end"/>
      </w:r>
      <w:r w:rsidR="00A252D1" w:rsidRPr="000E264C">
        <w:t xml:space="preserve"> Rezultatų peržiūrėjimas panaudojimo </w:t>
      </w:r>
      <w:r w:rsidR="00FA03A4">
        <w:t>atvejo</w:t>
      </w:r>
      <w:r w:rsidR="00A252D1" w:rsidRPr="000E264C">
        <w:t xml:space="preserve"> aprašas</w:t>
      </w:r>
      <w:bookmarkEnd w:id="529"/>
      <w:bookmarkEnd w:id="530"/>
    </w:p>
    <w:tbl>
      <w:tblPr>
        <w:tblStyle w:val="TableGrid"/>
        <w:tblW w:w="0" w:type="auto"/>
        <w:tblLook w:val="04A0" w:firstRow="1" w:lastRow="0" w:firstColumn="1" w:lastColumn="0" w:noHBand="0" w:noVBand="1"/>
      </w:tblPr>
      <w:tblGrid>
        <w:gridCol w:w="4675"/>
        <w:gridCol w:w="4675"/>
      </w:tblGrid>
      <w:tr w:rsidR="00A252D1" w:rsidRPr="000E264C" w14:paraId="08FC93C1" w14:textId="77777777" w:rsidTr="00A252D1">
        <w:tc>
          <w:tcPr>
            <w:tcW w:w="4675" w:type="dxa"/>
          </w:tcPr>
          <w:p w14:paraId="4F7337E8" w14:textId="77777777" w:rsidR="00A252D1" w:rsidRPr="000E264C" w:rsidRDefault="00A252D1" w:rsidP="00745155">
            <w:r w:rsidRPr="000E264C">
              <w:lastRenderedPageBreak/>
              <w:t>Pavadinimas:</w:t>
            </w:r>
          </w:p>
        </w:tc>
        <w:tc>
          <w:tcPr>
            <w:tcW w:w="4675" w:type="dxa"/>
          </w:tcPr>
          <w:p w14:paraId="1234A723" w14:textId="77777777" w:rsidR="00A252D1" w:rsidRPr="000E264C" w:rsidRDefault="00A252D1" w:rsidP="00745155">
            <w:r w:rsidRPr="000E264C">
              <w:t>6. Rezultatų peržiūrėjimas</w:t>
            </w:r>
          </w:p>
        </w:tc>
      </w:tr>
      <w:tr w:rsidR="00A252D1" w:rsidRPr="000E264C" w14:paraId="19BE1C03" w14:textId="77777777" w:rsidTr="00A252D1">
        <w:tc>
          <w:tcPr>
            <w:tcW w:w="4675" w:type="dxa"/>
          </w:tcPr>
          <w:p w14:paraId="5CBD02C4" w14:textId="77777777" w:rsidR="00A252D1" w:rsidRPr="000E264C" w:rsidRDefault="00A252D1" w:rsidP="00745155">
            <w:r w:rsidRPr="000E264C">
              <w:t>Tikslas:</w:t>
            </w:r>
          </w:p>
        </w:tc>
        <w:tc>
          <w:tcPr>
            <w:tcW w:w="4675" w:type="dxa"/>
          </w:tcPr>
          <w:p w14:paraId="5A20071F" w14:textId="77777777" w:rsidR="00A252D1" w:rsidRPr="000E264C" w:rsidRDefault="00A252D1" w:rsidP="00745155">
            <w:r w:rsidRPr="000E264C">
              <w:t>Gebėti peržiūrėti analizės rezultatus.</w:t>
            </w:r>
          </w:p>
        </w:tc>
      </w:tr>
      <w:tr w:rsidR="00A252D1" w:rsidRPr="000E264C" w14:paraId="6E749E91" w14:textId="77777777" w:rsidTr="00A252D1">
        <w:tc>
          <w:tcPr>
            <w:tcW w:w="4675" w:type="dxa"/>
          </w:tcPr>
          <w:p w14:paraId="2D455A36" w14:textId="77777777" w:rsidR="00A252D1" w:rsidRPr="000E264C" w:rsidRDefault="00A252D1" w:rsidP="00745155">
            <w:r w:rsidRPr="000E264C">
              <w:t>Dalyviai:</w:t>
            </w:r>
          </w:p>
        </w:tc>
        <w:tc>
          <w:tcPr>
            <w:tcW w:w="4675" w:type="dxa"/>
          </w:tcPr>
          <w:p w14:paraId="58A28928" w14:textId="77777777" w:rsidR="00A252D1" w:rsidRPr="000E264C" w:rsidRDefault="00A252D1" w:rsidP="00745155">
            <w:r w:rsidRPr="000E264C">
              <w:t>Vartotojas</w:t>
            </w:r>
          </w:p>
        </w:tc>
      </w:tr>
      <w:tr w:rsidR="00A252D1" w:rsidRPr="000E264C" w14:paraId="777E4970" w14:textId="77777777" w:rsidTr="00A252D1">
        <w:tc>
          <w:tcPr>
            <w:tcW w:w="4675" w:type="dxa"/>
          </w:tcPr>
          <w:p w14:paraId="0AF4151E" w14:textId="77777777" w:rsidR="00A252D1" w:rsidRPr="000E264C" w:rsidRDefault="00A252D1" w:rsidP="00745155">
            <w:r w:rsidRPr="000E264C">
              <w:t>Ryšiai su kitais PA:</w:t>
            </w:r>
          </w:p>
        </w:tc>
        <w:tc>
          <w:tcPr>
            <w:tcW w:w="4675" w:type="dxa"/>
          </w:tcPr>
          <w:p w14:paraId="50DADDDD" w14:textId="77777777" w:rsidR="00A252D1" w:rsidRPr="000E264C" w:rsidRDefault="00A252D1" w:rsidP="00745155">
            <w:r w:rsidRPr="000E264C">
              <w:t>Išplečia „Analizės atlikimas“ ir „Analizė“ PA.</w:t>
            </w:r>
          </w:p>
        </w:tc>
      </w:tr>
      <w:tr w:rsidR="00A252D1" w:rsidRPr="000E264C" w14:paraId="69FF279A" w14:textId="77777777" w:rsidTr="00A252D1">
        <w:tc>
          <w:tcPr>
            <w:tcW w:w="4675" w:type="dxa"/>
          </w:tcPr>
          <w:p w14:paraId="42D44BF1" w14:textId="77777777" w:rsidR="00A252D1" w:rsidRPr="000E264C" w:rsidRDefault="00A252D1" w:rsidP="00745155">
            <w:r w:rsidRPr="000E264C">
              <w:t>Nefunkciniai reikalavimai:</w:t>
            </w:r>
          </w:p>
        </w:tc>
        <w:tc>
          <w:tcPr>
            <w:tcW w:w="4675" w:type="dxa"/>
          </w:tcPr>
          <w:p w14:paraId="657238EF" w14:textId="77777777" w:rsidR="00A252D1" w:rsidRPr="000E264C" w:rsidRDefault="00A252D1" w:rsidP="00745155">
            <w:r w:rsidRPr="000E264C">
              <w:t>-</w:t>
            </w:r>
          </w:p>
        </w:tc>
      </w:tr>
      <w:tr w:rsidR="00A252D1" w:rsidRPr="000E264C" w14:paraId="26518D09" w14:textId="77777777" w:rsidTr="00A252D1">
        <w:tc>
          <w:tcPr>
            <w:tcW w:w="4675" w:type="dxa"/>
          </w:tcPr>
          <w:p w14:paraId="7C9F25AB" w14:textId="77777777" w:rsidR="00A252D1" w:rsidRPr="000E264C" w:rsidRDefault="00A252D1" w:rsidP="00745155">
            <w:r w:rsidRPr="000E264C">
              <w:t>Prieš-sąlygos:</w:t>
            </w:r>
          </w:p>
        </w:tc>
        <w:tc>
          <w:tcPr>
            <w:tcW w:w="4675" w:type="dxa"/>
          </w:tcPr>
          <w:p w14:paraId="00751274" w14:textId="77777777" w:rsidR="00A252D1" w:rsidRPr="000E264C" w:rsidRDefault="00A252D1" w:rsidP="00745155">
            <w:r w:rsidRPr="000E264C">
              <w:t>Vartotojas yra atlikęs analizę.</w:t>
            </w:r>
          </w:p>
        </w:tc>
      </w:tr>
      <w:tr w:rsidR="00A252D1" w:rsidRPr="000E264C" w14:paraId="217E538D" w14:textId="77777777" w:rsidTr="00A252D1">
        <w:tc>
          <w:tcPr>
            <w:tcW w:w="4675" w:type="dxa"/>
          </w:tcPr>
          <w:p w14:paraId="219C6225" w14:textId="77777777" w:rsidR="00A252D1" w:rsidRPr="000E264C" w:rsidRDefault="00A252D1" w:rsidP="00745155">
            <w:r w:rsidRPr="000E264C">
              <w:t>Sužadinimo sąlyga:</w:t>
            </w:r>
          </w:p>
        </w:tc>
        <w:tc>
          <w:tcPr>
            <w:tcW w:w="4675" w:type="dxa"/>
          </w:tcPr>
          <w:p w14:paraId="076DFC8D" w14:textId="77777777" w:rsidR="00A252D1" w:rsidRPr="000E264C" w:rsidRDefault="00A252D1" w:rsidP="00745155">
            <w:r w:rsidRPr="000E264C">
              <w:t>Vartotojas spaudžia peržiūrėjimo mygtuką.</w:t>
            </w:r>
          </w:p>
        </w:tc>
      </w:tr>
      <w:tr w:rsidR="00A252D1" w:rsidRPr="000E264C" w14:paraId="4DE8FB83" w14:textId="77777777" w:rsidTr="00A252D1">
        <w:tc>
          <w:tcPr>
            <w:tcW w:w="4675" w:type="dxa"/>
          </w:tcPr>
          <w:p w14:paraId="06580B66" w14:textId="77777777" w:rsidR="00A252D1" w:rsidRPr="000E264C" w:rsidRDefault="00A252D1" w:rsidP="00745155">
            <w:r w:rsidRPr="000E264C">
              <w:t>Po-sąlyga:</w:t>
            </w:r>
          </w:p>
        </w:tc>
        <w:tc>
          <w:tcPr>
            <w:tcW w:w="4675" w:type="dxa"/>
          </w:tcPr>
          <w:p w14:paraId="7ABA089A" w14:textId="77777777" w:rsidR="00A252D1" w:rsidRPr="000E264C" w:rsidRDefault="00A252D1" w:rsidP="00745155">
            <w:r w:rsidRPr="000E264C">
              <w:t>Vartotojas mato rezultatų peržiūrą.</w:t>
            </w:r>
          </w:p>
        </w:tc>
      </w:tr>
      <w:tr w:rsidR="00A252D1" w:rsidRPr="000E264C" w14:paraId="41995689" w14:textId="77777777" w:rsidTr="00A252D1">
        <w:tc>
          <w:tcPr>
            <w:tcW w:w="4675" w:type="dxa"/>
          </w:tcPr>
          <w:p w14:paraId="7E05A0AF" w14:textId="77777777" w:rsidR="00A252D1" w:rsidRPr="000E264C" w:rsidRDefault="00A252D1" w:rsidP="00745155">
            <w:r w:rsidRPr="000E264C">
              <w:t>Pagrindinis scenarijus:</w:t>
            </w:r>
          </w:p>
        </w:tc>
        <w:tc>
          <w:tcPr>
            <w:tcW w:w="4675" w:type="dxa"/>
          </w:tcPr>
          <w:p w14:paraId="38F26072" w14:textId="77777777" w:rsidR="00A252D1" w:rsidRPr="000E264C" w:rsidRDefault="00A252D1" w:rsidP="00ED3A2C">
            <w:pPr>
              <w:pStyle w:val="ListParagraph"/>
              <w:numPr>
                <w:ilvl w:val="0"/>
                <w:numId w:val="4"/>
              </w:numPr>
            </w:pPr>
            <w:r w:rsidRPr="000E264C">
              <w:t>Vartotojas yra analizės valdymo lange.</w:t>
            </w:r>
          </w:p>
          <w:p w14:paraId="456ACD74" w14:textId="77777777" w:rsidR="00A252D1" w:rsidRPr="000E264C" w:rsidRDefault="00A252D1" w:rsidP="00ED3A2C">
            <w:pPr>
              <w:pStyle w:val="ListParagraph"/>
              <w:numPr>
                <w:ilvl w:val="0"/>
                <w:numId w:val="4"/>
              </w:numPr>
            </w:pPr>
            <w:r w:rsidRPr="000E264C">
              <w:t>Vartotojas pasirenka rezultatų peržiūrą.</w:t>
            </w:r>
          </w:p>
          <w:p w14:paraId="2D58C564" w14:textId="77777777" w:rsidR="00A252D1" w:rsidRPr="000E264C" w:rsidRDefault="00A252D1" w:rsidP="00ED3A2C">
            <w:pPr>
              <w:pStyle w:val="ListParagraph"/>
              <w:numPr>
                <w:ilvl w:val="0"/>
                <w:numId w:val="4"/>
              </w:numPr>
            </w:pPr>
            <w:r w:rsidRPr="000E264C">
              <w:t>Vartotojas patenka į peržiūros puslapį, kur mato rezultatus.</w:t>
            </w:r>
          </w:p>
        </w:tc>
      </w:tr>
      <w:tr w:rsidR="00A252D1" w:rsidRPr="000E264C" w14:paraId="27094A6D" w14:textId="77777777" w:rsidTr="00A252D1">
        <w:tc>
          <w:tcPr>
            <w:tcW w:w="4675" w:type="dxa"/>
          </w:tcPr>
          <w:p w14:paraId="32998B01" w14:textId="77777777" w:rsidR="00A252D1" w:rsidRPr="000E264C" w:rsidRDefault="00A252D1" w:rsidP="00745155">
            <w:r w:rsidRPr="000E264C">
              <w:t>Alternatyvūs scenarijai:</w:t>
            </w:r>
          </w:p>
        </w:tc>
        <w:tc>
          <w:tcPr>
            <w:tcW w:w="4675" w:type="dxa"/>
          </w:tcPr>
          <w:p w14:paraId="477678E8" w14:textId="77777777" w:rsidR="00A252D1" w:rsidRPr="000E264C" w:rsidRDefault="00A252D1" w:rsidP="00745155">
            <w:r w:rsidRPr="000E264C">
              <w:t>-</w:t>
            </w:r>
          </w:p>
        </w:tc>
      </w:tr>
    </w:tbl>
    <w:p w14:paraId="2A7911E3" w14:textId="77777777" w:rsidR="00A252D1" w:rsidRPr="000E264C" w:rsidRDefault="00A252D1" w:rsidP="00745155"/>
    <w:p w14:paraId="01B00696" w14:textId="6C6C9276" w:rsidR="00A252D1" w:rsidRPr="000E264C" w:rsidRDefault="00745155" w:rsidP="00745155">
      <w:pPr>
        <w:pStyle w:val="Caption"/>
      </w:pPr>
      <w:bookmarkStart w:id="531" w:name="_Toc7480535"/>
      <w:bookmarkStart w:id="532" w:name="_Toc29952877"/>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76</w:t>
      </w:r>
      <w:r w:rsidR="00A252D1" w:rsidRPr="000E264C">
        <w:rPr>
          <w:noProof/>
        </w:rPr>
        <w:fldChar w:fldCharType="end"/>
      </w:r>
      <w:r w:rsidR="00A252D1" w:rsidRPr="000E264C">
        <w:t xml:space="preserve"> Apmokymas panaudojimo </w:t>
      </w:r>
      <w:r w:rsidR="00FA03A4">
        <w:t>atvejo</w:t>
      </w:r>
      <w:r w:rsidR="00A252D1" w:rsidRPr="000E264C">
        <w:t xml:space="preserve"> aprašas</w:t>
      </w:r>
      <w:bookmarkEnd w:id="531"/>
      <w:bookmarkEnd w:id="532"/>
    </w:p>
    <w:tbl>
      <w:tblPr>
        <w:tblStyle w:val="TableGrid"/>
        <w:tblW w:w="0" w:type="auto"/>
        <w:tblLook w:val="04A0" w:firstRow="1" w:lastRow="0" w:firstColumn="1" w:lastColumn="0" w:noHBand="0" w:noVBand="1"/>
      </w:tblPr>
      <w:tblGrid>
        <w:gridCol w:w="4675"/>
        <w:gridCol w:w="4675"/>
      </w:tblGrid>
      <w:tr w:rsidR="00A252D1" w:rsidRPr="000E264C" w14:paraId="10F4BE5B" w14:textId="77777777" w:rsidTr="00A252D1">
        <w:tc>
          <w:tcPr>
            <w:tcW w:w="4675" w:type="dxa"/>
          </w:tcPr>
          <w:p w14:paraId="58F96927" w14:textId="77777777" w:rsidR="00A252D1" w:rsidRPr="000E264C" w:rsidRDefault="00A252D1" w:rsidP="00745155">
            <w:r w:rsidRPr="000E264C">
              <w:t>Pavadinimas:</w:t>
            </w:r>
          </w:p>
        </w:tc>
        <w:tc>
          <w:tcPr>
            <w:tcW w:w="4675" w:type="dxa"/>
          </w:tcPr>
          <w:p w14:paraId="7343F401" w14:textId="77777777" w:rsidR="00A252D1" w:rsidRPr="000E264C" w:rsidRDefault="00A252D1" w:rsidP="00745155">
            <w:r w:rsidRPr="000E264C">
              <w:t>7. Apmokymas</w:t>
            </w:r>
          </w:p>
        </w:tc>
      </w:tr>
      <w:tr w:rsidR="00A252D1" w:rsidRPr="000E264C" w14:paraId="11226762" w14:textId="77777777" w:rsidTr="00A252D1">
        <w:tc>
          <w:tcPr>
            <w:tcW w:w="4675" w:type="dxa"/>
          </w:tcPr>
          <w:p w14:paraId="1837636E" w14:textId="77777777" w:rsidR="00A252D1" w:rsidRPr="000E264C" w:rsidRDefault="00A252D1" w:rsidP="00745155">
            <w:r w:rsidRPr="000E264C">
              <w:t>Tikslas:</w:t>
            </w:r>
          </w:p>
        </w:tc>
        <w:tc>
          <w:tcPr>
            <w:tcW w:w="4675" w:type="dxa"/>
          </w:tcPr>
          <w:p w14:paraId="1FEE398C" w14:textId="77777777" w:rsidR="00A252D1" w:rsidRPr="000E264C" w:rsidRDefault="00A252D1" w:rsidP="00745155">
            <w:r w:rsidRPr="000E264C">
              <w:t>Gebėti paruošti neuroninį tinklą analizėms.</w:t>
            </w:r>
          </w:p>
        </w:tc>
      </w:tr>
      <w:tr w:rsidR="00A252D1" w:rsidRPr="000E264C" w14:paraId="236F474E" w14:textId="77777777" w:rsidTr="00A252D1">
        <w:tc>
          <w:tcPr>
            <w:tcW w:w="4675" w:type="dxa"/>
          </w:tcPr>
          <w:p w14:paraId="6FE4E4EE" w14:textId="77777777" w:rsidR="00A252D1" w:rsidRPr="000E264C" w:rsidRDefault="00A252D1" w:rsidP="00745155">
            <w:r w:rsidRPr="000E264C">
              <w:t>Dalyviai:</w:t>
            </w:r>
          </w:p>
        </w:tc>
        <w:tc>
          <w:tcPr>
            <w:tcW w:w="4675" w:type="dxa"/>
          </w:tcPr>
          <w:p w14:paraId="3B2F5F7E" w14:textId="77777777" w:rsidR="00A252D1" w:rsidRPr="000E264C" w:rsidRDefault="00A252D1" w:rsidP="00745155">
            <w:r w:rsidRPr="000E264C">
              <w:t>Administratorius</w:t>
            </w:r>
          </w:p>
        </w:tc>
      </w:tr>
      <w:tr w:rsidR="00A252D1" w:rsidRPr="000E264C" w14:paraId="663F7443" w14:textId="77777777" w:rsidTr="00A252D1">
        <w:tc>
          <w:tcPr>
            <w:tcW w:w="4675" w:type="dxa"/>
          </w:tcPr>
          <w:p w14:paraId="7F0F4FB4" w14:textId="77777777" w:rsidR="00A252D1" w:rsidRPr="000E264C" w:rsidRDefault="00A252D1" w:rsidP="00745155">
            <w:r w:rsidRPr="000E264C">
              <w:t>Ryšiai su kitais PA:</w:t>
            </w:r>
          </w:p>
        </w:tc>
        <w:tc>
          <w:tcPr>
            <w:tcW w:w="4675" w:type="dxa"/>
          </w:tcPr>
          <w:p w14:paraId="09719A77" w14:textId="77777777" w:rsidR="00A252D1" w:rsidRPr="000E264C" w:rsidRDefault="00A252D1" w:rsidP="00745155">
            <w:r w:rsidRPr="000E264C">
              <w:t>-</w:t>
            </w:r>
          </w:p>
        </w:tc>
      </w:tr>
      <w:tr w:rsidR="00A252D1" w:rsidRPr="000E264C" w14:paraId="70D417B2" w14:textId="77777777" w:rsidTr="00A252D1">
        <w:tc>
          <w:tcPr>
            <w:tcW w:w="4675" w:type="dxa"/>
          </w:tcPr>
          <w:p w14:paraId="2B5C0E8D" w14:textId="77777777" w:rsidR="00A252D1" w:rsidRPr="000E264C" w:rsidRDefault="00A252D1" w:rsidP="00745155">
            <w:r w:rsidRPr="000E264C">
              <w:t>Nefunkciniai reikalavimai:</w:t>
            </w:r>
          </w:p>
        </w:tc>
        <w:tc>
          <w:tcPr>
            <w:tcW w:w="4675" w:type="dxa"/>
          </w:tcPr>
          <w:p w14:paraId="05A6F365" w14:textId="77777777" w:rsidR="00A252D1" w:rsidRPr="000E264C" w:rsidRDefault="00A252D1" w:rsidP="00745155">
            <w:r w:rsidRPr="000E264C">
              <w:t>Išplečiamas 8, 12, 15 ir 16 PA</w:t>
            </w:r>
          </w:p>
        </w:tc>
      </w:tr>
      <w:tr w:rsidR="00A252D1" w:rsidRPr="000E264C" w14:paraId="5ECC6682" w14:textId="77777777" w:rsidTr="00A252D1">
        <w:tc>
          <w:tcPr>
            <w:tcW w:w="4675" w:type="dxa"/>
          </w:tcPr>
          <w:p w14:paraId="139DF5BD" w14:textId="77777777" w:rsidR="00A252D1" w:rsidRPr="000E264C" w:rsidRDefault="00A252D1" w:rsidP="00745155">
            <w:r w:rsidRPr="000E264C">
              <w:t>Prieš-sąlygos:</w:t>
            </w:r>
          </w:p>
        </w:tc>
        <w:tc>
          <w:tcPr>
            <w:tcW w:w="4675" w:type="dxa"/>
          </w:tcPr>
          <w:p w14:paraId="2DE900B2" w14:textId="77777777" w:rsidR="00A252D1" w:rsidRPr="000E264C" w:rsidRDefault="00A252D1" w:rsidP="00745155">
            <w:r w:rsidRPr="000E264C">
              <w:t>Administratorius yra prisijungęs ir savo pagrindiniame lange.</w:t>
            </w:r>
          </w:p>
        </w:tc>
      </w:tr>
      <w:tr w:rsidR="00A252D1" w:rsidRPr="000E264C" w14:paraId="6149DD89" w14:textId="77777777" w:rsidTr="00A252D1">
        <w:tc>
          <w:tcPr>
            <w:tcW w:w="4675" w:type="dxa"/>
          </w:tcPr>
          <w:p w14:paraId="62856BC1" w14:textId="77777777" w:rsidR="00A252D1" w:rsidRPr="000E264C" w:rsidRDefault="00A252D1" w:rsidP="00745155">
            <w:r w:rsidRPr="000E264C">
              <w:t>Sužadinimo sąlyga:</w:t>
            </w:r>
          </w:p>
        </w:tc>
        <w:tc>
          <w:tcPr>
            <w:tcW w:w="4675" w:type="dxa"/>
          </w:tcPr>
          <w:p w14:paraId="3383C5D9" w14:textId="77777777" w:rsidR="00A252D1" w:rsidRPr="000E264C" w:rsidRDefault="00A252D1" w:rsidP="00745155">
            <w:r w:rsidRPr="000E264C">
              <w:t>Administratorius spaudžia apmokymo mygtuką.</w:t>
            </w:r>
          </w:p>
        </w:tc>
      </w:tr>
      <w:tr w:rsidR="00A252D1" w:rsidRPr="000E264C" w14:paraId="7C7D78E3" w14:textId="77777777" w:rsidTr="00A252D1">
        <w:tc>
          <w:tcPr>
            <w:tcW w:w="4675" w:type="dxa"/>
          </w:tcPr>
          <w:p w14:paraId="69C4CA73" w14:textId="77777777" w:rsidR="00A252D1" w:rsidRPr="000E264C" w:rsidRDefault="00A252D1" w:rsidP="00745155">
            <w:r w:rsidRPr="000E264C">
              <w:t>Po-sąlyga:</w:t>
            </w:r>
          </w:p>
        </w:tc>
        <w:tc>
          <w:tcPr>
            <w:tcW w:w="4675" w:type="dxa"/>
          </w:tcPr>
          <w:p w14:paraId="3D979D61" w14:textId="77777777" w:rsidR="00A252D1" w:rsidRPr="000E264C" w:rsidRDefault="00A252D1" w:rsidP="00745155">
            <w:r w:rsidRPr="000E264C">
              <w:t>Administratorius mato apmokymo langą.</w:t>
            </w:r>
          </w:p>
        </w:tc>
      </w:tr>
      <w:tr w:rsidR="00A252D1" w:rsidRPr="000E264C" w14:paraId="10511E9E" w14:textId="77777777" w:rsidTr="00A252D1">
        <w:tc>
          <w:tcPr>
            <w:tcW w:w="4675" w:type="dxa"/>
          </w:tcPr>
          <w:p w14:paraId="749396D2" w14:textId="77777777" w:rsidR="00A252D1" w:rsidRPr="000E264C" w:rsidRDefault="00A252D1" w:rsidP="00745155">
            <w:r w:rsidRPr="000E264C">
              <w:t>Pagrindinis scenarijus:</w:t>
            </w:r>
          </w:p>
        </w:tc>
        <w:tc>
          <w:tcPr>
            <w:tcW w:w="4675" w:type="dxa"/>
          </w:tcPr>
          <w:p w14:paraId="5D0DE7F4" w14:textId="77777777" w:rsidR="00A252D1" w:rsidRPr="000E264C" w:rsidRDefault="00A252D1" w:rsidP="00ED3A2C">
            <w:pPr>
              <w:pStyle w:val="ListParagraph"/>
              <w:numPr>
                <w:ilvl w:val="0"/>
                <w:numId w:val="4"/>
              </w:numPr>
            </w:pPr>
            <w:r w:rsidRPr="000E264C">
              <w:t>Administratorius yra prisijungęs ir savo pagrindiniame lange.</w:t>
            </w:r>
          </w:p>
          <w:p w14:paraId="79886A9B" w14:textId="77777777" w:rsidR="00A252D1" w:rsidRPr="000E264C" w:rsidRDefault="00A252D1" w:rsidP="00ED3A2C">
            <w:pPr>
              <w:pStyle w:val="ListParagraph"/>
              <w:numPr>
                <w:ilvl w:val="0"/>
                <w:numId w:val="4"/>
              </w:numPr>
            </w:pPr>
            <w:r w:rsidRPr="000E264C">
              <w:t>Administratorius spaudžia apmokymų mygtuką.</w:t>
            </w:r>
          </w:p>
          <w:p w14:paraId="016EBCE4" w14:textId="77777777" w:rsidR="00A252D1" w:rsidRPr="000E264C" w:rsidRDefault="00A252D1" w:rsidP="00ED3A2C">
            <w:pPr>
              <w:pStyle w:val="ListParagraph"/>
              <w:numPr>
                <w:ilvl w:val="0"/>
                <w:numId w:val="4"/>
              </w:numPr>
            </w:pPr>
            <w:r w:rsidRPr="000E264C">
              <w:t>Administratorius mato langa su visomis su apmokymu susijusiomis operacijomis.</w:t>
            </w:r>
          </w:p>
        </w:tc>
      </w:tr>
      <w:tr w:rsidR="00A252D1" w:rsidRPr="000E264C" w14:paraId="16525BA5" w14:textId="77777777" w:rsidTr="00A252D1">
        <w:tc>
          <w:tcPr>
            <w:tcW w:w="4675" w:type="dxa"/>
          </w:tcPr>
          <w:p w14:paraId="13105830" w14:textId="77777777" w:rsidR="00A252D1" w:rsidRPr="000E264C" w:rsidRDefault="00A252D1" w:rsidP="00745155">
            <w:r w:rsidRPr="000E264C">
              <w:t>Alternatyvūs scenarijai:</w:t>
            </w:r>
          </w:p>
        </w:tc>
        <w:tc>
          <w:tcPr>
            <w:tcW w:w="4675" w:type="dxa"/>
          </w:tcPr>
          <w:p w14:paraId="7513DEAC" w14:textId="77777777" w:rsidR="00A252D1" w:rsidRPr="000E264C" w:rsidRDefault="00A252D1" w:rsidP="00745155">
            <w:r w:rsidRPr="000E264C">
              <w:t>-</w:t>
            </w:r>
          </w:p>
        </w:tc>
      </w:tr>
    </w:tbl>
    <w:p w14:paraId="70927B11" w14:textId="77777777" w:rsidR="00A252D1" w:rsidRPr="000E264C" w:rsidRDefault="00A252D1" w:rsidP="00745155"/>
    <w:p w14:paraId="3E8828DF" w14:textId="22DF1E3A" w:rsidR="00A252D1" w:rsidRPr="000E264C" w:rsidRDefault="00745155" w:rsidP="00745155">
      <w:pPr>
        <w:pStyle w:val="Caption"/>
      </w:pPr>
      <w:bookmarkStart w:id="533" w:name="_Toc29952878"/>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77</w:t>
      </w:r>
      <w:r w:rsidR="00A252D1" w:rsidRPr="000E264C">
        <w:fldChar w:fldCharType="end"/>
      </w:r>
      <w:r w:rsidR="00A252D1" w:rsidRPr="000E264C">
        <w:t xml:space="preserve"> Apmokymo duomenys panaudojimo </w:t>
      </w:r>
      <w:r w:rsidR="00FA03A4">
        <w:t>atvejo</w:t>
      </w:r>
      <w:r w:rsidR="00A252D1" w:rsidRPr="000E264C">
        <w:t xml:space="preserve"> aprašas</w:t>
      </w:r>
      <w:bookmarkEnd w:id="533"/>
    </w:p>
    <w:tbl>
      <w:tblPr>
        <w:tblStyle w:val="TableGrid"/>
        <w:tblW w:w="0" w:type="auto"/>
        <w:tblLook w:val="04A0" w:firstRow="1" w:lastRow="0" w:firstColumn="1" w:lastColumn="0" w:noHBand="0" w:noVBand="1"/>
      </w:tblPr>
      <w:tblGrid>
        <w:gridCol w:w="4675"/>
        <w:gridCol w:w="4675"/>
      </w:tblGrid>
      <w:tr w:rsidR="00A252D1" w:rsidRPr="000E264C" w14:paraId="4B8BCA69" w14:textId="77777777" w:rsidTr="00A252D1">
        <w:tc>
          <w:tcPr>
            <w:tcW w:w="4675" w:type="dxa"/>
          </w:tcPr>
          <w:p w14:paraId="0894C9DB" w14:textId="77777777" w:rsidR="00A252D1" w:rsidRPr="000E264C" w:rsidRDefault="00A252D1" w:rsidP="00745155">
            <w:r w:rsidRPr="000E264C">
              <w:t>Pavadinimas:</w:t>
            </w:r>
          </w:p>
        </w:tc>
        <w:tc>
          <w:tcPr>
            <w:tcW w:w="4675" w:type="dxa"/>
          </w:tcPr>
          <w:p w14:paraId="4F109E0A" w14:textId="77777777" w:rsidR="00A252D1" w:rsidRPr="000E264C" w:rsidRDefault="00A252D1" w:rsidP="00745155">
            <w:r w:rsidRPr="000E264C">
              <w:t>8. Apmokymo duomenys</w:t>
            </w:r>
          </w:p>
        </w:tc>
      </w:tr>
      <w:tr w:rsidR="00A252D1" w:rsidRPr="000E264C" w14:paraId="5BBF3E91" w14:textId="77777777" w:rsidTr="00A252D1">
        <w:tc>
          <w:tcPr>
            <w:tcW w:w="4675" w:type="dxa"/>
          </w:tcPr>
          <w:p w14:paraId="4CE103BF" w14:textId="77777777" w:rsidR="00A252D1" w:rsidRPr="000E264C" w:rsidRDefault="00A252D1" w:rsidP="00745155">
            <w:r w:rsidRPr="000E264C">
              <w:t>Tikslas:</w:t>
            </w:r>
          </w:p>
        </w:tc>
        <w:tc>
          <w:tcPr>
            <w:tcW w:w="4675" w:type="dxa"/>
          </w:tcPr>
          <w:p w14:paraId="6F599BE9" w14:textId="77777777" w:rsidR="00A252D1" w:rsidRPr="000E264C" w:rsidRDefault="00A252D1" w:rsidP="00745155">
            <w:r w:rsidRPr="000E264C">
              <w:t>Gebėti paruošti ir valdyti apmokymui skirtus duomenis</w:t>
            </w:r>
          </w:p>
        </w:tc>
      </w:tr>
      <w:tr w:rsidR="00A252D1" w:rsidRPr="000E264C" w14:paraId="0C4A7566" w14:textId="77777777" w:rsidTr="00A252D1">
        <w:tc>
          <w:tcPr>
            <w:tcW w:w="4675" w:type="dxa"/>
          </w:tcPr>
          <w:p w14:paraId="52D02381" w14:textId="77777777" w:rsidR="00A252D1" w:rsidRPr="000E264C" w:rsidRDefault="00A252D1" w:rsidP="00745155">
            <w:r w:rsidRPr="000E264C">
              <w:t>Dalyviai:</w:t>
            </w:r>
          </w:p>
        </w:tc>
        <w:tc>
          <w:tcPr>
            <w:tcW w:w="4675" w:type="dxa"/>
          </w:tcPr>
          <w:p w14:paraId="15EEFC1C" w14:textId="77777777" w:rsidR="00A252D1" w:rsidRPr="000E264C" w:rsidRDefault="00A252D1" w:rsidP="00745155">
            <w:r w:rsidRPr="000E264C">
              <w:t>Administratorius</w:t>
            </w:r>
          </w:p>
        </w:tc>
      </w:tr>
      <w:tr w:rsidR="00A252D1" w:rsidRPr="000E264C" w14:paraId="5524CDFB" w14:textId="77777777" w:rsidTr="00A252D1">
        <w:tc>
          <w:tcPr>
            <w:tcW w:w="4675" w:type="dxa"/>
          </w:tcPr>
          <w:p w14:paraId="1F867883" w14:textId="77777777" w:rsidR="00A252D1" w:rsidRPr="000E264C" w:rsidRDefault="00A252D1" w:rsidP="00745155">
            <w:r w:rsidRPr="000E264C">
              <w:t>Ryšiai su kitais PA:</w:t>
            </w:r>
          </w:p>
        </w:tc>
        <w:tc>
          <w:tcPr>
            <w:tcW w:w="4675" w:type="dxa"/>
          </w:tcPr>
          <w:p w14:paraId="04CA04BF" w14:textId="77777777" w:rsidR="00A252D1" w:rsidRPr="000E264C" w:rsidRDefault="00A252D1" w:rsidP="00745155">
            <w:r w:rsidRPr="000E264C">
              <w:t>Išplečiamas 9, 10 ir 11 PA</w:t>
            </w:r>
          </w:p>
        </w:tc>
      </w:tr>
      <w:tr w:rsidR="00A252D1" w:rsidRPr="000E264C" w14:paraId="38BA892E" w14:textId="77777777" w:rsidTr="00A252D1">
        <w:tc>
          <w:tcPr>
            <w:tcW w:w="4675" w:type="dxa"/>
          </w:tcPr>
          <w:p w14:paraId="7FFEF1AB" w14:textId="77777777" w:rsidR="00A252D1" w:rsidRPr="000E264C" w:rsidRDefault="00A252D1" w:rsidP="00745155">
            <w:r w:rsidRPr="000E264C">
              <w:t>Nefunkciniai reikalavimai:</w:t>
            </w:r>
          </w:p>
        </w:tc>
        <w:tc>
          <w:tcPr>
            <w:tcW w:w="4675" w:type="dxa"/>
          </w:tcPr>
          <w:p w14:paraId="728A2501" w14:textId="77777777" w:rsidR="00A252D1" w:rsidRPr="000E264C" w:rsidRDefault="00A252D1" w:rsidP="00745155">
            <w:r w:rsidRPr="000E264C">
              <w:t>-</w:t>
            </w:r>
          </w:p>
        </w:tc>
      </w:tr>
      <w:tr w:rsidR="00A252D1" w:rsidRPr="000E264C" w14:paraId="65C8BC64" w14:textId="77777777" w:rsidTr="00A252D1">
        <w:tc>
          <w:tcPr>
            <w:tcW w:w="4675" w:type="dxa"/>
          </w:tcPr>
          <w:p w14:paraId="672D8040" w14:textId="77777777" w:rsidR="00A252D1" w:rsidRPr="000E264C" w:rsidRDefault="00A252D1" w:rsidP="00745155">
            <w:r w:rsidRPr="000E264C">
              <w:t>Prieš-sąlygos:</w:t>
            </w:r>
          </w:p>
        </w:tc>
        <w:tc>
          <w:tcPr>
            <w:tcW w:w="4675" w:type="dxa"/>
          </w:tcPr>
          <w:p w14:paraId="579E0F95" w14:textId="77777777" w:rsidR="00A252D1" w:rsidRPr="000E264C" w:rsidRDefault="00A252D1" w:rsidP="00745155">
            <w:r w:rsidRPr="000E264C">
              <w:t>Administratorius yra prisijungęs ir savo pagrindiniame lange.</w:t>
            </w:r>
          </w:p>
        </w:tc>
      </w:tr>
      <w:tr w:rsidR="00A252D1" w:rsidRPr="000E264C" w14:paraId="145CCAA9" w14:textId="77777777" w:rsidTr="00A252D1">
        <w:tc>
          <w:tcPr>
            <w:tcW w:w="4675" w:type="dxa"/>
          </w:tcPr>
          <w:p w14:paraId="60F02C6E" w14:textId="77777777" w:rsidR="00A252D1" w:rsidRPr="000E264C" w:rsidRDefault="00A252D1" w:rsidP="00745155">
            <w:r w:rsidRPr="000E264C">
              <w:t>Sužadinimo sąlyga:</w:t>
            </w:r>
          </w:p>
        </w:tc>
        <w:tc>
          <w:tcPr>
            <w:tcW w:w="4675" w:type="dxa"/>
          </w:tcPr>
          <w:p w14:paraId="78E56B92" w14:textId="77777777" w:rsidR="00A252D1" w:rsidRPr="000E264C" w:rsidRDefault="00A252D1" w:rsidP="00745155">
            <w:r w:rsidRPr="000E264C">
              <w:t>Administratorius spaudžia Apmokymo duomenų mygtuką.</w:t>
            </w:r>
          </w:p>
        </w:tc>
      </w:tr>
      <w:tr w:rsidR="00A252D1" w:rsidRPr="000E264C" w14:paraId="3443CCC7" w14:textId="77777777" w:rsidTr="00A252D1">
        <w:tc>
          <w:tcPr>
            <w:tcW w:w="4675" w:type="dxa"/>
          </w:tcPr>
          <w:p w14:paraId="46D76A5E" w14:textId="77777777" w:rsidR="00A252D1" w:rsidRPr="000E264C" w:rsidRDefault="00A252D1" w:rsidP="00745155">
            <w:r w:rsidRPr="000E264C">
              <w:lastRenderedPageBreak/>
              <w:t>Po-sąlyga:</w:t>
            </w:r>
          </w:p>
        </w:tc>
        <w:tc>
          <w:tcPr>
            <w:tcW w:w="4675" w:type="dxa"/>
          </w:tcPr>
          <w:p w14:paraId="51188219" w14:textId="77777777" w:rsidR="00A252D1" w:rsidRPr="000E264C" w:rsidRDefault="00A252D1" w:rsidP="00745155">
            <w:r w:rsidRPr="000E264C">
              <w:t>Administratorius mato apmokymo duomenų langą.</w:t>
            </w:r>
          </w:p>
        </w:tc>
      </w:tr>
      <w:tr w:rsidR="00A252D1" w:rsidRPr="000E264C" w14:paraId="698B791C" w14:textId="77777777" w:rsidTr="00A252D1">
        <w:tc>
          <w:tcPr>
            <w:tcW w:w="4675" w:type="dxa"/>
          </w:tcPr>
          <w:p w14:paraId="2813C403" w14:textId="77777777" w:rsidR="00A252D1" w:rsidRPr="000E264C" w:rsidRDefault="00A252D1" w:rsidP="00745155">
            <w:r w:rsidRPr="000E264C">
              <w:t>Pagrindinis scenarijus:</w:t>
            </w:r>
          </w:p>
        </w:tc>
        <w:tc>
          <w:tcPr>
            <w:tcW w:w="4675" w:type="dxa"/>
          </w:tcPr>
          <w:p w14:paraId="19537924" w14:textId="77777777" w:rsidR="00A252D1" w:rsidRPr="000E264C" w:rsidRDefault="00A252D1" w:rsidP="00ED3A2C">
            <w:pPr>
              <w:pStyle w:val="ListParagraph"/>
              <w:numPr>
                <w:ilvl w:val="0"/>
                <w:numId w:val="4"/>
              </w:numPr>
            </w:pPr>
            <w:r w:rsidRPr="000E264C">
              <w:t>Administratorius yra prisijungęs ir savo pagrindiniame lange.</w:t>
            </w:r>
          </w:p>
          <w:p w14:paraId="325B0995" w14:textId="77777777" w:rsidR="00A252D1" w:rsidRPr="000E264C" w:rsidRDefault="00A252D1" w:rsidP="00ED3A2C">
            <w:pPr>
              <w:pStyle w:val="ListParagraph"/>
              <w:numPr>
                <w:ilvl w:val="0"/>
                <w:numId w:val="4"/>
              </w:numPr>
            </w:pPr>
            <w:r w:rsidRPr="000E264C">
              <w:t>Administratorius pasirenka apmokymo duomenų mygtuką.</w:t>
            </w:r>
          </w:p>
        </w:tc>
      </w:tr>
      <w:tr w:rsidR="00A252D1" w:rsidRPr="000E264C" w14:paraId="4891EB12" w14:textId="77777777" w:rsidTr="00A252D1">
        <w:tc>
          <w:tcPr>
            <w:tcW w:w="4675" w:type="dxa"/>
          </w:tcPr>
          <w:p w14:paraId="26B21B2A" w14:textId="77777777" w:rsidR="00A252D1" w:rsidRPr="000E264C" w:rsidRDefault="00A252D1" w:rsidP="00745155">
            <w:r w:rsidRPr="000E264C">
              <w:t>Alternatyvūs scenarijai:</w:t>
            </w:r>
          </w:p>
        </w:tc>
        <w:tc>
          <w:tcPr>
            <w:tcW w:w="4675" w:type="dxa"/>
          </w:tcPr>
          <w:p w14:paraId="19C8D4A1" w14:textId="77777777" w:rsidR="00A252D1" w:rsidRPr="000E264C" w:rsidRDefault="00A252D1" w:rsidP="00745155">
            <w:r w:rsidRPr="000E264C">
              <w:t>-</w:t>
            </w:r>
          </w:p>
        </w:tc>
      </w:tr>
    </w:tbl>
    <w:p w14:paraId="20F3EF6D" w14:textId="77777777" w:rsidR="00A252D1" w:rsidRPr="000E264C" w:rsidRDefault="00A252D1" w:rsidP="00745155"/>
    <w:p w14:paraId="4934F2ED" w14:textId="3DD6230C" w:rsidR="00A252D1" w:rsidRPr="000E264C" w:rsidRDefault="00745155" w:rsidP="00745155">
      <w:pPr>
        <w:pStyle w:val="Caption"/>
      </w:pPr>
      <w:bookmarkStart w:id="534" w:name="_Toc29952879"/>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78</w:t>
      </w:r>
      <w:r w:rsidR="00A252D1" w:rsidRPr="000E264C">
        <w:fldChar w:fldCharType="end"/>
      </w:r>
      <w:r w:rsidR="00A252D1" w:rsidRPr="000E264C">
        <w:t xml:space="preserve"> Apmokymo duomenų pridėjimas panaudojimo </w:t>
      </w:r>
      <w:r w:rsidR="00FA03A4">
        <w:t>atvejo</w:t>
      </w:r>
      <w:r w:rsidR="00A252D1" w:rsidRPr="000E264C">
        <w:t xml:space="preserve"> aprašas</w:t>
      </w:r>
      <w:bookmarkEnd w:id="534"/>
    </w:p>
    <w:tbl>
      <w:tblPr>
        <w:tblStyle w:val="TableGrid"/>
        <w:tblW w:w="0" w:type="auto"/>
        <w:tblLook w:val="04A0" w:firstRow="1" w:lastRow="0" w:firstColumn="1" w:lastColumn="0" w:noHBand="0" w:noVBand="1"/>
      </w:tblPr>
      <w:tblGrid>
        <w:gridCol w:w="4675"/>
        <w:gridCol w:w="4675"/>
      </w:tblGrid>
      <w:tr w:rsidR="00A252D1" w:rsidRPr="000E264C" w14:paraId="45B8EDD1" w14:textId="77777777" w:rsidTr="00A252D1">
        <w:tc>
          <w:tcPr>
            <w:tcW w:w="4675" w:type="dxa"/>
          </w:tcPr>
          <w:p w14:paraId="0F584F22" w14:textId="77777777" w:rsidR="00A252D1" w:rsidRPr="000E264C" w:rsidRDefault="00A252D1" w:rsidP="00745155">
            <w:r w:rsidRPr="000E264C">
              <w:t>Pavadinimas:</w:t>
            </w:r>
          </w:p>
        </w:tc>
        <w:tc>
          <w:tcPr>
            <w:tcW w:w="4675" w:type="dxa"/>
          </w:tcPr>
          <w:p w14:paraId="49E08772" w14:textId="77777777" w:rsidR="00A252D1" w:rsidRPr="000E264C" w:rsidRDefault="00A252D1" w:rsidP="00745155">
            <w:r w:rsidRPr="000E264C">
              <w:t>9. Apmokymo duomenų pridėjimas</w:t>
            </w:r>
          </w:p>
        </w:tc>
      </w:tr>
      <w:tr w:rsidR="00A252D1" w:rsidRPr="000E264C" w14:paraId="6263E535" w14:textId="77777777" w:rsidTr="00A252D1">
        <w:tc>
          <w:tcPr>
            <w:tcW w:w="4675" w:type="dxa"/>
          </w:tcPr>
          <w:p w14:paraId="628836C0" w14:textId="77777777" w:rsidR="00A252D1" w:rsidRPr="000E264C" w:rsidRDefault="00A252D1" w:rsidP="00745155">
            <w:r w:rsidRPr="000E264C">
              <w:t>Tikslas:</w:t>
            </w:r>
          </w:p>
        </w:tc>
        <w:tc>
          <w:tcPr>
            <w:tcW w:w="4675" w:type="dxa"/>
          </w:tcPr>
          <w:p w14:paraId="1EA95D10" w14:textId="77777777" w:rsidR="00A252D1" w:rsidRPr="000E264C" w:rsidRDefault="00A252D1" w:rsidP="00745155">
            <w:r w:rsidRPr="000E264C">
              <w:t>Gebėti pridėti naujus apmokymo duomenis.</w:t>
            </w:r>
          </w:p>
        </w:tc>
      </w:tr>
      <w:tr w:rsidR="00A252D1" w:rsidRPr="000E264C" w14:paraId="4688AEF4" w14:textId="77777777" w:rsidTr="00A252D1">
        <w:tc>
          <w:tcPr>
            <w:tcW w:w="4675" w:type="dxa"/>
          </w:tcPr>
          <w:p w14:paraId="2D5D1D83" w14:textId="77777777" w:rsidR="00A252D1" w:rsidRPr="000E264C" w:rsidRDefault="00A252D1" w:rsidP="00745155">
            <w:r w:rsidRPr="000E264C">
              <w:t>Dalyviai:</w:t>
            </w:r>
          </w:p>
        </w:tc>
        <w:tc>
          <w:tcPr>
            <w:tcW w:w="4675" w:type="dxa"/>
          </w:tcPr>
          <w:p w14:paraId="6841FCB6" w14:textId="77777777" w:rsidR="00A252D1" w:rsidRPr="000E264C" w:rsidRDefault="00A252D1" w:rsidP="00745155">
            <w:r w:rsidRPr="000E264C">
              <w:t>Administratorius</w:t>
            </w:r>
          </w:p>
        </w:tc>
      </w:tr>
      <w:tr w:rsidR="00A252D1" w:rsidRPr="000E264C" w14:paraId="380B877F" w14:textId="77777777" w:rsidTr="00A252D1">
        <w:tc>
          <w:tcPr>
            <w:tcW w:w="4675" w:type="dxa"/>
          </w:tcPr>
          <w:p w14:paraId="04ACA282" w14:textId="77777777" w:rsidR="00A252D1" w:rsidRPr="000E264C" w:rsidRDefault="00A252D1" w:rsidP="00745155">
            <w:r w:rsidRPr="000E264C">
              <w:t>Ryšiai su kitais PA:</w:t>
            </w:r>
          </w:p>
        </w:tc>
        <w:tc>
          <w:tcPr>
            <w:tcW w:w="4675" w:type="dxa"/>
          </w:tcPr>
          <w:p w14:paraId="6DE2FCDC" w14:textId="77777777" w:rsidR="00A252D1" w:rsidRPr="000E264C" w:rsidRDefault="00A252D1" w:rsidP="00745155">
            <w:r w:rsidRPr="000E264C">
              <w:t>Išplečia 8 PA</w:t>
            </w:r>
          </w:p>
        </w:tc>
      </w:tr>
      <w:tr w:rsidR="00A252D1" w:rsidRPr="000E264C" w14:paraId="6869E959" w14:textId="77777777" w:rsidTr="00A252D1">
        <w:tc>
          <w:tcPr>
            <w:tcW w:w="4675" w:type="dxa"/>
          </w:tcPr>
          <w:p w14:paraId="2D59EB7B" w14:textId="77777777" w:rsidR="00A252D1" w:rsidRPr="000E264C" w:rsidRDefault="00A252D1" w:rsidP="00745155">
            <w:r w:rsidRPr="000E264C">
              <w:t>Nefunkciniai reikalavimai:</w:t>
            </w:r>
          </w:p>
        </w:tc>
        <w:tc>
          <w:tcPr>
            <w:tcW w:w="4675" w:type="dxa"/>
          </w:tcPr>
          <w:p w14:paraId="6DAB8714" w14:textId="77777777" w:rsidR="00A252D1" w:rsidRPr="000E264C" w:rsidRDefault="00A252D1" w:rsidP="00745155">
            <w:r w:rsidRPr="000E264C">
              <w:t>-</w:t>
            </w:r>
          </w:p>
        </w:tc>
      </w:tr>
      <w:tr w:rsidR="00A252D1" w:rsidRPr="000E264C" w14:paraId="35D92036" w14:textId="77777777" w:rsidTr="00A252D1">
        <w:tc>
          <w:tcPr>
            <w:tcW w:w="4675" w:type="dxa"/>
          </w:tcPr>
          <w:p w14:paraId="4229E881" w14:textId="77777777" w:rsidR="00A252D1" w:rsidRPr="000E264C" w:rsidRDefault="00A252D1" w:rsidP="00745155">
            <w:r w:rsidRPr="000E264C">
              <w:t>Prieš-sąlygos:</w:t>
            </w:r>
          </w:p>
        </w:tc>
        <w:tc>
          <w:tcPr>
            <w:tcW w:w="4675" w:type="dxa"/>
          </w:tcPr>
          <w:p w14:paraId="5CC9694A" w14:textId="77777777" w:rsidR="00A252D1" w:rsidRPr="000E264C" w:rsidRDefault="00A252D1" w:rsidP="00745155">
            <w:r w:rsidRPr="000E264C">
              <w:t>Administratorius yra prisijungęs apmokymo duomenų administravimo lange.</w:t>
            </w:r>
          </w:p>
        </w:tc>
      </w:tr>
      <w:tr w:rsidR="00A252D1" w:rsidRPr="000E264C" w14:paraId="5D9A0C99" w14:textId="77777777" w:rsidTr="00A252D1">
        <w:tc>
          <w:tcPr>
            <w:tcW w:w="4675" w:type="dxa"/>
          </w:tcPr>
          <w:p w14:paraId="65B599C5" w14:textId="77777777" w:rsidR="00A252D1" w:rsidRPr="000E264C" w:rsidRDefault="00A252D1" w:rsidP="00745155">
            <w:r w:rsidRPr="000E264C">
              <w:t>Sužadinimo sąlyga:</w:t>
            </w:r>
          </w:p>
        </w:tc>
        <w:tc>
          <w:tcPr>
            <w:tcW w:w="4675" w:type="dxa"/>
          </w:tcPr>
          <w:p w14:paraId="02D918D3" w14:textId="77777777" w:rsidR="00A252D1" w:rsidRPr="000E264C" w:rsidRDefault="00A252D1" w:rsidP="00745155">
            <w:r w:rsidRPr="000E264C">
              <w:t>Administratorius spaudžia apmokymo pridėjimo mygtuką.</w:t>
            </w:r>
          </w:p>
        </w:tc>
      </w:tr>
      <w:tr w:rsidR="00A252D1" w:rsidRPr="000E264C" w14:paraId="5795054F" w14:textId="77777777" w:rsidTr="00A252D1">
        <w:tc>
          <w:tcPr>
            <w:tcW w:w="4675" w:type="dxa"/>
          </w:tcPr>
          <w:p w14:paraId="79E24164" w14:textId="77777777" w:rsidR="00A252D1" w:rsidRPr="000E264C" w:rsidRDefault="00A252D1" w:rsidP="00745155">
            <w:r w:rsidRPr="000E264C">
              <w:t>Po-sąlyga:</w:t>
            </w:r>
          </w:p>
        </w:tc>
        <w:tc>
          <w:tcPr>
            <w:tcW w:w="4675" w:type="dxa"/>
          </w:tcPr>
          <w:p w14:paraId="77F39B2D" w14:textId="77777777" w:rsidR="00A252D1" w:rsidRPr="000E264C" w:rsidRDefault="00A252D1" w:rsidP="00745155">
            <w:r w:rsidRPr="000E264C">
              <w:t>Administratorius mato apmokymo duomenų administravimo langa su sėkmingo pridėjimo žinute.</w:t>
            </w:r>
          </w:p>
        </w:tc>
      </w:tr>
      <w:tr w:rsidR="00A252D1" w:rsidRPr="000E264C" w14:paraId="1E341F75" w14:textId="77777777" w:rsidTr="00A252D1">
        <w:tc>
          <w:tcPr>
            <w:tcW w:w="4675" w:type="dxa"/>
          </w:tcPr>
          <w:p w14:paraId="0AF97A33" w14:textId="77777777" w:rsidR="00A252D1" w:rsidRPr="000E264C" w:rsidRDefault="00A252D1" w:rsidP="00745155">
            <w:r w:rsidRPr="000E264C">
              <w:t>Pagrindinis scenarijus:</w:t>
            </w:r>
          </w:p>
        </w:tc>
        <w:tc>
          <w:tcPr>
            <w:tcW w:w="4675" w:type="dxa"/>
          </w:tcPr>
          <w:p w14:paraId="1FD1A97B" w14:textId="77777777" w:rsidR="00A252D1" w:rsidRPr="000E264C" w:rsidRDefault="00A252D1" w:rsidP="00ED3A2C">
            <w:pPr>
              <w:pStyle w:val="ListParagraph"/>
              <w:numPr>
                <w:ilvl w:val="0"/>
                <w:numId w:val="4"/>
              </w:numPr>
            </w:pPr>
            <w:r w:rsidRPr="000E264C">
              <w:t>Administratorius yra prisijungęs ir apmokymo duomenų administravimo lange.</w:t>
            </w:r>
          </w:p>
          <w:p w14:paraId="495F9AF1" w14:textId="77777777" w:rsidR="00A252D1" w:rsidRPr="000E264C" w:rsidRDefault="00A252D1" w:rsidP="00ED3A2C">
            <w:pPr>
              <w:pStyle w:val="ListParagraph"/>
              <w:numPr>
                <w:ilvl w:val="0"/>
                <w:numId w:val="4"/>
              </w:numPr>
            </w:pPr>
            <w:r w:rsidRPr="000E264C">
              <w:t>Paspaudžia apmokymo duomenų pridėjimo mygtuką.</w:t>
            </w:r>
          </w:p>
          <w:p w14:paraId="73C7DF6C" w14:textId="77777777" w:rsidR="00A252D1" w:rsidRPr="000E264C" w:rsidRDefault="00A252D1" w:rsidP="00ED3A2C">
            <w:pPr>
              <w:pStyle w:val="ListParagraph"/>
              <w:numPr>
                <w:ilvl w:val="0"/>
                <w:numId w:val="4"/>
              </w:numPr>
            </w:pPr>
            <w:r w:rsidRPr="000E264C">
              <w:t>Suveda duomenis ir sukelia failus į užkrautą langą.</w:t>
            </w:r>
          </w:p>
          <w:p w14:paraId="55D32433" w14:textId="77777777" w:rsidR="00A252D1" w:rsidRPr="000E264C" w:rsidRDefault="00A252D1" w:rsidP="00ED3A2C">
            <w:pPr>
              <w:pStyle w:val="ListParagraph"/>
              <w:numPr>
                <w:ilvl w:val="0"/>
                <w:numId w:val="4"/>
              </w:numPr>
            </w:pPr>
            <w:r w:rsidRPr="000E264C">
              <w:t>Paspaudžia pridėjimo mygtuką.</w:t>
            </w:r>
          </w:p>
          <w:p w14:paraId="20209D02" w14:textId="77777777" w:rsidR="00A252D1" w:rsidRPr="000E264C" w:rsidRDefault="00A252D1" w:rsidP="00ED3A2C">
            <w:pPr>
              <w:pStyle w:val="ListParagraph"/>
              <w:numPr>
                <w:ilvl w:val="0"/>
                <w:numId w:val="4"/>
              </w:numPr>
            </w:pPr>
            <w:r w:rsidRPr="000E264C">
              <w:t>Administratorius yra peradresuojamas į apmokymo duomenų administravimo langą, su sėkmingo pridėjimo žinute.</w:t>
            </w:r>
          </w:p>
        </w:tc>
      </w:tr>
      <w:tr w:rsidR="00A252D1" w:rsidRPr="000E264C" w14:paraId="6DC715D6" w14:textId="77777777" w:rsidTr="00A252D1">
        <w:tc>
          <w:tcPr>
            <w:tcW w:w="4675" w:type="dxa"/>
          </w:tcPr>
          <w:p w14:paraId="50A79B27" w14:textId="77777777" w:rsidR="00A252D1" w:rsidRPr="000E264C" w:rsidRDefault="00A252D1" w:rsidP="00745155">
            <w:r w:rsidRPr="000E264C">
              <w:t>Alternatyvūs scenarijai:</w:t>
            </w:r>
          </w:p>
        </w:tc>
        <w:tc>
          <w:tcPr>
            <w:tcW w:w="4675" w:type="dxa"/>
          </w:tcPr>
          <w:p w14:paraId="48F8043B" w14:textId="77777777" w:rsidR="00A252D1" w:rsidRPr="000E264C" w:rsidRDefault="00A252D1" w:rsidP="00745155">
            <w:r w:rsidRPr="000E264C">
              <w:t>-</w:t>
            </w:r>
          </w:p>
        </w:tc>
      </w:tr>
    </w:tbl>
    <w:p w14:paraId="099D9ABF" w14:textId="77777777" w:rsidR="00A252D1" w:rsidRPr="000E264C" w:rsidRDefault="00A252D1" w:rsidP="00745155"/>
    <w:p w14:paraId="7E46495B" w14:textId="737FBA97" w:rsidR="00A252D1" w:rsidRPr="000E264C" w:rsidRDefault="00745155" w:rsidP="00745155">
      <w:pPr>
        <w:pStyle w:val="Caption"/>
      </w:pPr>
      <w:bookmarkStart w:id="535" w:name="_Toc29952880"/>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79</w:t>
      </w:r>
      <w:r w:rsidR="00A252D1" w:rsidRPr="000E264C">
        <w:fldChar w:fldCharType="end"/>
      </w:r>
      <w:r w:rsidR="00A252D1" w:rsidRPr="000E264C">
        <w:t xml:space="preserve"> Apmokymo duomenų redagavimas panaudojimo </w:t>
      </w:r>
      <w:r w:rsidR="00FA03A4">
        <w:t>atvejo</w:t>
      </w:r>
      <w:r w:rsidR="00A252D1" w:rsidRPr="000E264C">
        <w:t xml:space="preserve"> aprašas</w:t>
      </w:r>
      <w:bookmarkEnd w:id="535"/>
    </w:p>
    <w:tbl>
      <w:tblPr>
        <w:tblStyle w:val="TableGrid"/>
        <w:tblW w:w="0" w:type="auto"/>
        <w:tblLook w:val="04A0" w:firstRow="1" w:lastRow="0" w:firstColumn="1" w:lastColumn="0" w:noHBand="0" w:noVBand="1"/>
      </w:tblPr>
      <w:tblGrid>
        <w:gridCol w:w="4675"/>
        <w:gridCol w:w="4675"/>
      </w:tblGrid>
      <w:tr w:rsidR="00A252D1" w:rsidRPr="000E264C" w14:paraId="1768C7D4" w14:textId="77777777" w:rsidTr="00A252D1">
        <w:tc>
          <w:tcPr>
            <w:tcW w:w="4675" w:type="dxa"/>
          </w:tcPr>
          <w:p w14:paraId="69791C32" w14:textId="77777777" w:rsidR="00A252D1" w:rsidRPr="000E264C" w:rsidRDefault="00A252D1" w:rsidP="00745155">
            <w:r w:rsidRPr="000E264C">
              <w:t>Pavadinimas:</w:t>
            </w:r>
          </w:p>
        </w:tc>
        <w:tc>
          <w:tcPr>
            <w:tcW w:w="4675" w:type="dxa"/>
          </w:tcPr>
          <w:p w14:paraId="663B98FB" w14:textId="77777777" w:rsidR="00A252D1" w:rsidRPr="000E264C" w:rsidRDefault="00A252D1" w:rsidP="00745155">
            <w:r w:rsidRPr="000E264C">
              <w:t>10. Apmokymo duomenų redagavimas</w:t>
            </w:r>
          </w:p>
        </w:tc>
      </w:tr>
      <w:tr w:rsidR="00A252D1" w:rsidRPr="000E264C" w14:paraId="619309D5" w14:textId="77777777" w:rsidTr="00A252D1">
        <w:tc>
          <w:tcPr>
            <w:tcW w:w="4675" w:type="dxa"/>
          </w:tcPr>
          <w:p w14:paraId="29C6C00C" w14:textId="77777777" w:rsidR="00A252D1" w:rsidRPr="000E264C" w:rsidRDefault="00A252D1" w:rsidP="00745155">
            <w:r w:rsidRPr="000E264C">
              <w:t>Tikslas:</w:t>
            </w:r>
          </w:p>
        </w:tc>
        <w:tc>
          <w:tcPr>
            <w:tcW w:w="4675" w:type="dxa"/>
          </w:tcPr>
          <w:p w14:paraId="48C25065" w14:textId="77777777" w:rsidR="00A252D1" w:rsidRPr="000E264C" w:rsidRDefault="00A252D1" w:rsidP="00745155">
            <w:r w:rsidRPr="000E264C">
              <w:t>Gebėti redaguoti apmokymo duomenis.</w:t>
            </w:r>
          </w:p>
        </w:tc>
      </w:tr>
      <w:tr w:rsidR="00A252D1" w:rsidRPr="000E264C" w14:paraId="5D3372F5" w14:textId="77777777" w:rsidTr="00A252D1">
        <w:tc>
          <w:tcPr>
            <w:tcW w:w="4675" w:type="dxa"/>
          </w:tcPr>
          <w:p w14:paraId="60ED13BB" w14:textId="77777777" w:rsidR="00A252D1" w:rsidRPr="000E264C" w:rsidRDefault="00A252D1" w:rsidP="00745155">
            <w:r w:rsidRPr="000E264C">
              <w:t>Dalyviai:</w:t>
            </w:r>
          </w:p>
        </w:tc>
        <w:tc>
          <w:tcPr>
            <w:tcW w:w="4675" w:type="dxa"/>
          </w:tcPr>
          <w:p w14:paraId="021AE798" w14:textId="77777777" w:rsidR="00A252D1" w:rsidRPr="000E264C" w:rsidRDefault="00A252D1" w:rsidP="00745155">
            <w:r w:rsidRPr="000E264C">
              <w:t>Administratorius</w:t>
            </w:r>
          </w:p>
        </w:tc>
      </w:tr>
      <w:tr w:rsidR="00A252D1" w:rsidRPr="000E264C" w14:paraId="448D3443" w14:textId="77777777" w:rsidTr="00A252D1">
        <w:tc>
          <w:tcPr>
            <w:tcW w:w="4675" w:type="dxa"/>
          </w:tcPr>
          <w:p w14:paraId="19CDF873" w14:textId="77777777" w:rsidR="00A252D1" w:rsidRPr="000E264C" w:rsidRDefault="00A252D1" w:rsidP="00745155">
            <w:r w:rsidRPr="000E264C">
              <w:t>Ryšiai su kitais PA:</w:t>
            </w:r>
          </w:p>
        </w:tc>
        <w:tc>
          <w:tcPr>
            <w:tcW w:w="4675" w:type="dxa"/>
          </w:tcPr>
          <w:p w14:paraId="0DC11D49" w14:textId="77777777" w:rsidR="00A252D1" w:rsidRPr="000E264C" w:rsidRDefault="00A252D1" w:rsidP="00745155">
            <w:r w:rsidRPr="000E264C">
              <w:t>Išplečia 8 PA</w:t>
            </w:r>
          </w:p>
        </w:tc>
      </w:tr>
      <w:tr w:rsidR="00A252D1" w:rsidRPr="000E264C" w14:paraId="422DB866" w14:textId="77777777" w:rsidTr="00A252D1">
        <w:tc>
          <w:tcPr>
            <w:tcW w:w="4675" w:type="dxa"/>
          </w:tcPr>
          <w:p w14:paraId="781AD7C3" w14:textId="77777777" w:rsidR="00A252D1" w:rsidRPr="000E264C" w:rsidRDefault="00A252D1" w:rsidP="00745155">
            <w:r w:rsidRPr="000E264C">
              <w:t>Nefunkciniai reikalavimai:</w:t>
            </w:r>
          </w:p>
        </w:tc>
        <w:tc>
          <w:tcPr>
            <w:tcW w:w="4675" w:type="dxa"/>
          </w:tcPr>
          <w:p w14:paraId="38D4437C" w14:textId="77777777" w:rsidR="00A252D1" w:rsidRPr="000E264C" w:rsidRDefault="00A252D1" w:rsidP="00745155">
            <w:r w:rsidRPr="000E264C">
              <w:t>-</w:t>
            </w:r>
          </w:p>
        </w:tc>
      </w:tr>
      <w:tr w:rsidR="00A252D1" w:rsidRPr="000E264C" w14:paraId="501C0C9C" w14:textId="77777777" w:rsidTr="00A252D1">
        <w:tc>
          <w:tcPr>
            <w:tcW w:w="4675" w:type="dxa"/>
          </w:tcPr>
          <w:p w14:paraId="6F07FE6A" w14:textId="77777777" w:rsidR="00A252D1" w:rsidRPr="000E264C" w:rsidRDefault="00A252D1" w:rsidP="00745155">
            <w:r w:rsidRPr="000E264C">
              <w:t>Prieš-sąlygos:</w:t>
            </w:r>
          </w:p>
        </w:tc>
        <w:tc>
          <w:tcPr>
            <w:tcW w:w="4675" w:type="dxa"/>
          </w:tcPr>
          <w:p w14:paraId="20B80ECA" w14:textId="77777777" w:rsidR="00A252D1" w:rsidRPr="000E264C" w:rsidRDefault="00A252D1" w:rsidP="00745155">
            <w:r w:rsidRPr="000E264C">
              <w:t>Administratorius yra prisijungęs ir apmokymo duomenų administravimo lange.</w:t>
            </w:r>
          </w:p>
        </w:tc>
      </w:tr>
      <w:tr w:rsidR="00A252D1" w:rsidRPr="000E264C" w14:paraId="7EB7FFCF" w14:textId="77777777" w:rsidTr="00A252D1">
        <w:tc>
          <w:tcPr>
            <w:tcW w:w="4675" w:type="dxa"/>
          </w:tcPr>
          <w:p w14:paraId="5F1CA379" w14:textId="77777777" w:rsidR="00A252D1" w:rsidRPr="000E264C" w:rsidRDefault="00A252D1" w:rsidP="00745155">
            <w:r w:rsidRPr="000E264C">
              <w:t>Sužadinimo sąlyga:</w:t>
            </w:r>
          </w:p>
        </w:tc>
        <w:tc>
          <w:tcPr>
            <w:tcW w:w="4675" w:type="dxa"/>
          </w:tcPr>
          <w:p w14:paraId="68B83AE3" w14:textId="77777777" w:rsidR="00A252D1" w:rsidRPr="000E264C" w:rsidRDefault="00A252D1" w:rsidP="00745155">
            <w:r w:rsidRPr="000E264C">
              <w:t>Administratorius spaudžia redagavimo mygtuką.</w:t>
            </w:r>
          </w:p>
        </w:tc>
      </w:tr>
      <w:tr w:rsidR="00A252D1" w:rsidRPr="000E264C" w14:paraId="6683970A" w14:textId="77777777" w:rsidTr="00A252D1">
        <w:tc>
          <w:tcPr>
            <w:tcW w:w="4675" w:type="dxa"/>
          </w:tcPr>
          <w:p w14:paraId="73DDB73C" w14:textId="77777777" w:rsidR="00A252D1" w:rsidRPr="000E264C" w:rsidRDefault="00A252D1" w:rsidP="00745155">
            <w:r w:rsidRPr="000E264C">
              <w:lastRenderedPageBreak/>
              <w:t>Po-sąlyga:</w:t>
            </w:r>
          </w:p>
        </w:tc>
        <w:tc>
          <w:tcPr>
            <w:tcW w:w="4675" w:type="dxa"/>
          </w:tcPr>
          <w:p w14:paraId="1BCB6F90" w14:textId="77777777" w:rsidR="00A252D1" w:rsidRPr="000E264C" w:rsidRDefault="00A252D1" w:rsidP="00745155">
            <w:r w:rsidRPr="000E264C">
              <w:t>Administratorius mato apmokymo duomenų administravimo langą su sėkmingo redagavimo žinute.</w:t>
            </w:r>
          </w:p>
        </w:tc>
      </w:tr>
      <w:tr w:rsidR="00A252D1" w:rsidRPr="000E264C" w14:paraId="757EABB8" w14:textId="77777777" w:rsidTr="00A252D1">
        <w:tc>
          <w:tcPr>
            <w:tcW w:w="4675" w:type="dxa"/>
          </w:tcPr>
          <w:p w14:paraId="61464F85" w14:textId="77777777" w:rsidR="00A252D1" w:rsidRPr="000E264C" w:rsidRDefault="00A252D1" w:rsidP="00745155">
            <w:r w:rsidRPr="000E264C">
              <w:t>Pagrindinis scenarijus:</w:t>
            </w:r>
          </w:p>
        </w:tc>
        <w:tc>
          <w:tcPr>
            <w:tcW w:w="4675" w:type="dxa"/>
          </w:tcPr>
          <w:p w14:paraId="616588F1" w14:textId="77777777" w:rsidR="00A252D1" w:rsidRPr="000E264C" w:rsidRDefault="00A252D1" w:rsidP="00ED3A2C">
            <w:pPr>
              <w:pStyle w:val="ListParagraph"/>
              <w:numPr>
                <w:ilvl w:val="0"/>
                <w:numId w:val="4"/>
              </w:numPr>
            </w:pPr>
            <w:r w:rsidRPr="000E264C">
              <w:t>Administratorius yra prisijungęs ir apmokymo duomenų administravimo lange.</w:t>
            </w:r>
          </w:p>
          <w:p w14:paraId="0F436769" w14:textId="77777777" w:rsidR="00A252D1" w:rsidRPr="000E264C" w:rsidRDefault="00A252D1" w:rsidP="00ED3A2C">
            <w:pPr>
              <w:pStyle w:val="ListParagraph"/>
              <w:numPr>
                <w:ilvl w:val="0"/>
                <w:numId w:val="4"/>
              </w:numPr>
            </w:pPr>
            <w:r w:rsidRPr="000E264C">
              <w:t>Pasirenka – norimus redaguoti apmokymo duomenis.</w:t>
            </w:r>
          </w:p>
          <w:p w14:paraId="27E2E32A" w14:textId="77777777" w:rsidR="00A252D1" w:rsidRPr="000E264C" w:rsidRDefault="00A252D1" w:rsidP="00ED3A2C">
            <w:pPr>
              <w:pStyle w:val="ListParagraph"/>
              <w:numPr>
                <w:ilvl w:val="0"/>
                <w:numId w:val="4"/>
              </w:numPr>
            </w:pPr>
            <w:r w:rsidRPr="000E264C">
              <w:t>Paspaudžia apmokymo duomenų redagavimo mygtuką prie pasirinkto objekto.</w:t>
            </w:r>
          </w:p>
          <w:p w14:paraId="463188B1" w14:textId="77777777" w:rsidR="00A252D1" w:rsidRPr="000E264C" w:rsidRDefault="00A252D1" w:rsidP="00ED3A2C">
            <w:pPr>
              <w:pStyle w:val="ListParagraph"/>
              <w:numPr>
                <w:ilvl w:val="0"/>
                <w:numId w:val="4"/>
              </w:numPr>
            </w:pPr>
            <w:r w:rsidRPr="000E264C">
              <w:t>Suveda duomenis ir sukelia failus į užkrautą langą.</w:t>
            </w:r>
          </w:p>
          <w:p w14:paraId="7555BE3F" w14:textId="77777777" w:rsidR="00A252D1" w:rsidRPr="000E264C" w:rsidRDefault="00A252D1" w:rsidP="00ED3A2C">
            <w:pPr>
              <w:pStyle w:val="ListParagraph"/>
              <w:numPr>
                <w:ilvl w:val="0"/>
                <w:numId w:val="4"/>
              </w:numPr>
            </w:pPr>
            <w:r w:rsidRPr="000E264C">
              <w:t>Paspaudžia redagavimo mygtuką.</w:t>
            </w:r>
          </w:p>
          <w:p w14:paraId="75706FD1" w14:textId="77777777" w:rsidR="00A252D1" w:rsidRPr="000E264C" w:rsidRDefault="00A252D1" w:rsidP="00ED3A2C">
            <w:pPr>
              <w:pStyle w:val="ListParagraph"/>
              <w:numPr>
                <w:ilvl w:val="0"/>
                <w:numId w:val="4"/>
              </w:numPr>
            </w:pPr>
            <w:r w:rsidRPr="000E264C">
              <w:t>Administratorius yra peradresuojamas į apmokymo duomenų administravimo langą, su sėkmingo redagavimo žinute.</w:t>
            </w:r>
          </w:p>
        </w:tc>
      </w:tr>
      <w:tr w:rsidR="00A252D1" w:rsidRPr="000E264C" w14:paraId="496018D9" w14:textId="77777777" w:rsidTr="00A252D1">
        <w:tc>
          <w:tcPr>
            <w:tcW w:w="4675" w:type="dxa"/>
          </w:tcPr>
          <w:p w14:paraId="178EA95B" w14:textId="77777777" w:rsidR="00A252D1" w:rsidRPr="000E264C" w:rsidRDefault="00A252D1" w:rsidP="00745155">
            <w:r w:rsidRPr="000E264C">
              <w:t>Alternatyvūs scenarijai:</w:t>
            </w:r>
          </w:p>
        </w:tc>
        <w:tc>
          <w:tcPr>
            <w:tcW w:w="4675" w:type="dxa"/>
          </w:tcPr>
          <w:p w14:paraId="5703D71B" w14:textId="77777777" w:rsidR="00A252D1" w:rsidRPr="000E264C" w:rsidRDefault="00A252D1" w:rsidP="00745155">
            <w:r w:rsidRPr="000E264C">
              <w:t>-</w:t>
            </w:r>
          </w:p>
        </w:tc>
      </w:tr>
    </w:tbl>
    <w:p w14:paraId="06A62835" w14:textId="77777777" w:rsidR="00A252D1" w:rsidRPr="000E264C" w:rsidRDefault="00A252D1" w:rsidP="00745155"/>
    <w:p w14:paraId="2F6137E5" w14:textId="454FFF1E" w:rsidR="00A252D1" w:rsidRPr="000E264C" w:rsidRDefault="00745155" w:rsidP="00745155">
      <w:pPr>
        <w:pStyle w:val="Caption"/>
      </w:pPr>
      <w:bookmarkStart w:id="536" w:name="_Toc29952881"/>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80</w:t>
      </w:r>
      <w:r w:rsidR="00A252D1" w:rsidRPr="000E264C">
        <w:fldChar w:fldCharType="end"/>
      </w:r>
      <w:r w:rsidR="00A252D1" w:rsidRPr="000E264C">
        <w:t xml:space="preserve"> Apmokymo duomenų šalinimas panaudojimo </w:t>
      </w:r>
      <w:r w:rsidR="00FA03A4">
        <w:t>atvejo</w:t>
      </w:r>
      <w:r w:rsidR="00A252D1" w:rsidRPr="000E264C">
        <w:t xml:space="preserve"> aprašas</w:t>
      </w:r>
      <w:bookmarkEnd w:id="536"/>
    </w:p>
    <w:tbl>
      <w:tblPr>
        <w:tblStyle w:val="TableGrid"/>
        <w:tblW w:w="0" w:type="auto"/>
        <w:tblLook w:val="04A0" w:firstRow="1" w:lastRow="0" w:firstColumn="1" w:lastColumn="0" w:noHBand="0" w:noVBand="1"/>
      </w:tblPr>
      <w:tblGrid>
        <w:gridCol w:w="4675"/>
        <w:gridCol w:w="4675"/>
      </w:tblGrid>
      <w:tr w:rsidR="00A252D1" w:rsidRPr="000E264C" w14:paraId="3B90E177" w14:textId="77777777" w:rsidTr="00A252D1">
        <w:tc>
          <w:tcPr>
            <w:tcW w:w="4675" w:type="dxa"/>
          </w:tcPr>
          <w:p w14:paraId="3FAA2056" w14:textId="77777777" w:rsidR="00A252D1" w:rsidRPr="000E264C" w:rsidRDefault="00A252D1" w:rsidP="00745155">
            <w:r w:rsidRPr="000E264C">
              <w:t>Pavadinimas:</w:t>
            </w:r>
          </w:p>
        </w:tc>
        <w:tc>
          <w:tcPr>
            <w:tcW w:w="4675" w:type="dxa"/>
          </w:tcPr>
          <w:p w14:paraId="7CA75C67" w14:textId="77777777" w:rsidR="00A252D1" w:rsidRPr="000E264C" w:rsidRDefault="00A252D1" w:rsidP="00745155">
            <w:r w:rsidRPr="000E264C">
              <w:t>11. Apmokymo duomenų šalinimas</w:t>
            </w:r>
          </w:p>
        </w:tc>
      </w:tr>
      <w:tr w:rsidR="00A252D1" w:rsidRPr="000E264C" w14:paraId="1329976A" w14:textId="77777777" w:rsidTr="00A252D1">
        <w:tc>
          <w:tcPr>
            <w:tcW w:w="4675" w:type="dxa"/>
          </w:tcPr>
          <w:p w14:paraId="40266A6C" w14:textId="77777777" w:rsidR="00A252D1" w:rsidRPr="000E264C" w:rsidRDefault="00A252D1" w:rsidP="00745155">
            <w:r w:rsidRPr="000E264C">
              <w:t>Tikslas:</w:t>
            </w:r>
          </w:p>
        </w:tc>
        <w:tc>
          <w:tcPr>
            <w:tcW w:w="4675" w:type="dxa"/>
          </w:tcPr>
          <w:p w14:paraId="1CCD830F" w14:textId="77777777" w:rsidR="00A252D1" w:rsidRPr="000E264C" w:rsidRDefault="00A252D1" w:rsidP="00745155">
            <w:r w:rsidRPr="000E264C">
              <w:t>Gebėti šalinti apmokymo duomenis.</w:t>
            </w:r>
          </w:p>
        </w:tc>
      </w:tr>
      <w:tr w:rsidR="00A252D1" w:rsidRPr="000E264C" w14:paraId="45BD79BA" w14:textId="77777777" w:rsidTr="00A252D1">
        <w:tc>
          <w:tcPr>
            <w:tcW w:w="4675" w:type="dxa"/>
          </w:tcPr>
          <w:p w14:paraId="3DA2837E" w14:textId="77777777" w:rsidR="00A252D1" w:rsidRPr="000E264C" w:rsidRDefault="00A252D1" w:rsidP="00745155">
            <w:r w:rsidRPr="000E264C">
              <w:t>Dalyviai:</w:t>
            </w:r>
          </w:p>
        </w:tc>
        <w:tc>
          <w:tcPr>
            <w:tcW w:w="4675" w:type="dxa"/>
          </w:tcPr>
          <w:p w14:paraId="1E9B4547" w14:textId="77777777" w:rsidR="00A252D1" w:rsidRPr="000E264C" w:rsidRDefault="00A252D1" w:rsidP="00745155">
            <w:r w:rsidRPr="000E264C">
              <w:t>Administratorius</w:t>
            </w:r>
          </w:p>
        </w:tc>
      </w:tr>
      <w:tr w:rsidR="00A252D1" w:rsidRPr="000E264C" w14:paraId="59AA2C31" w14:textId="77777777" w:rsidTr="00A252D1">
        <w:tc>
          <w:tcPr>
            <w:tcW w:w="4675" w:type="dxa"/>
          </w:tcPr>
          <w:p w14:paraId="10F3B29C" w14:textId="77777777" w:rsidR="00A252D1" w:rsidRPr="000E264C" w:rsidRDefault="00A252D1" w:rsidP="00745155">
            <w:r w:rsidRPr="000E264C">
              <w:t>Ryšiai su kitais PA:</w:t>
            </w:r>
          </w:p>
        </w:tc>
        <w:tc>
          <w:tcPr>
            <w:tcW w:w="4675" w:type="dxa"/>
          </w:tcPr>
          <w:p w14:paraId="7017BC92" w14:textId="77777777" w:rsidR="00A252D1" w:rsidRPr="000E264C" w:rsidRDefault="00A252D1" w:rsidP="00745155">
            <w:r w:rsidRPr="000E264C">
              <w:t>Išplečia 8 PA</w:t>
            </w:r>
          </w:p>
        </w:tc>
      </w:tr>
      <w:tr w:rsidR="00A252D1" w:rsidRPr="000E264C" w14:paraId="7C0C94DC" w14:textId="77777777" w:rsidTr="00A252D1">
        <w:tc>
          <w:tcPr>
            <w:tcW w:w="4675" w:type="dxa"/>
          </w:tcPr>
          <w:p w14:paraId="706E3714" w14:textId="77777777" w:rsidR="00A252D1" w:rsidRPr="000E264C" w:rsidRDefault="00A252D1" w:rsidP="00745155">
            <w:r w:rsidRPr="000E264C">
              <w:t>Nefunkciniai reikalavimai:</w:t>
            </w:r>
          </w:p>
        </w:tc>
        <w:tc>
          <w:tcPr>
            <w:tcW w:w="4675" w:type="dxa"/>
          </w:tcPr>
          <w:p w14:paraId="4F43EDF4" w14:textId="77777777" w:rsidR="00A252D1" w:rsidRPr="000E264C" w:rsidRDefault="00A252D1" w:rsidP="00745155">
            <w:r w:rsidRPr="000E264C">
              <w:t>-</w:t>
            </w:r>
          </w:p>
        </w:tc>
      </w:tr>
      <w:tr w:rsidR="00A252D1" w:rsidRPr="000E264C" w14:paraId="28B353CA" w14:textId="77777777" w:rsidTr="00A252D1">
        <w:tc>
          <w:tcPr>
            <w:tcW w:w="4675" w:type="dxa"/>
          </w:tcPr>
          <w:p w14:paraId="09B7B95B" w14:textId="77777777" w:rsidR="00A252D1" w:rsidRPr="000E264C" w:rsidRDefault="00A252D1" w:rsidP="00745155">
            <w:r w:rsidRPr="000E264C">
              <w:t>Prieš-sąlygos:</w:t>
            </w:r>
          </w:p>
        </w:tc>
        <w:tc>
          <w:tcPr>
            <w:tcW w:w="4675" w:type="dxa"/>
          </w:tcPr>
          <w:p w14:paraId="684E8E3B" w14:textId="77777777" w:rsidR="00A252D1" w:rsidRPr="000E264C" w:rsidRDefault="00A252D1" w:rsidP="00745155">
            <w:r w:rsidRPr="000E264C">
              <w:t>Administratorius yra prisijungęs ir apmokymo duomenų administravimo lange.</w:t>
            </w:r>
          </w:p>
        </w:tc>
      </w:tr>
      <w:tr w:rsidR="00A252D1" w:rsidRPr="000E264C" w14:paraId="5ED6A1D5" w14:textId="77777777" w:rsidTr="00A252D1">
        <w:tc>
          <w:tcPr>
            <w:tcW w:w="4675" w:type="dxa"/>
          </w:tcPr>
          <w:p w14:paraId="02A22482" w14:textId="77777777" w:rsidR="00A252D1" w:rsidRPr="000E264C" w:rsidRDefault="00A252D1" w:rsidP="00745155">
            <w:r w:rsidRPr="000E264C">
              <w:t>Sužadinimo sąlyga:</w:t>
            </w:r>
          </w:p>
        </w:tc>
        <w:tc>
          <w:tcPr>
            <w:tcW w:w="4675" w:type="dxa"/>
          </w:tcPr>
          <w:p w14:paraId="215F4494" w14:textId="77777777" w:rsidR="00A252D1" w:rsidRPr="000E264C" w:rsidRDefault="00A252D1" w:rsidP="00745155">
            <w:r w:rsidRPr="000E264C">
              <w:t>Administratorius spaudžia trynimo mygtuką.</w:t>
            </w:r>
          </w:p>
        </w:tc>
      </w:tr>
      <w:tr w:rsidR="00A252D1" w:rsidRPr="000E264C" w14:paraId="27963450" w14:textId="77777777" w:rsidTr="00A252D1">
        <w:tc>
          <w:tcPr>
            <w:tcW w:w="4675" w:type="dxa"/>
          </w:tcPr>
          <w:p w14:paraId="6B0B3E78" w14:textId="77777777" w:rsidR="00A252D1" w:rsidRPr="000E264C" w:rsidRDefault="00A252D1" w:rsidP="00745155">
            <w:r w:rsidRPr="000E264C">
              <w:t>Po-sąlyga:</w:t>
            </w:r>
          </w:p>
        </w:tc>
        <w:tc>
          <w:tcPr>
            <w:tcW w:w="4675" w:type="dxa"/>
          </w:tcPr>
          <w:p w14:paraId="2968767C" w14:textId="77777777" w:rsidR="00A252D1" w:rsidRPr="000E264C" w:rsidRDefault="00A252D1" w:rsidP="00745155">
            <w:r w:rsidRPr="000E264C">
              <w:t>Administratorius mato apmokymo duomenų administravimo langą su sėkmingo ištrynimo žinute.</w:t>
            </w:r>
          </w:p>
        </w:tc>
      </w:tr>
      <w:tr w:rsidR="00A252D1" w:rsidRPr="000E264C" w14:paraId="4B51C7C0" w14:textId="77777777" w:rsidTr="00A252D1">
        <w:tc>
          <w:tcPr>
            <w:tcW w:w="4675" w:type="dxa"/>
          </w:tcPr>
          <w:p w14:paraId="48619C8E" w14:textId="77777777" w:rsidR="00A252D1" w:rsidRPr="000E264C" w:rsidRDefault="00A252D1" w:rsidP="00745155">
            <w:r w:rsidRPr="000E264C">
              <w:t>Pagrindinis scenarijus:</w:t>
            </w:r>
          </w:p>
        </w:tc>
        <w:tc>
          <w:tcPr>
            <w:tcW w:w="4675" w:type="dxa"/>
          </w:tcPr>
          <w:p w14:paraId="63BFD5F7" w14:textId="77777777" w:rsidR="00A252D1" w:rsidRPr="000E264C" w:rsidRDefault="00A252D1" w:rsidP="00ED3A2C">
            <w:pPr>
              <w:pStyle w:val="ListParagraph"/>
              <w:numPr>
                <w:ilvl w:val="0"/>
                <w:numId w:val="4"/>
              </w:numPr>
            </w:pPr>
            <w:r w:rsidRPr="000E264C">
              <w:t>Administratorius yra prisijungęs ir apmokymo duomenų administravimo lange.</w:t>
            </w:r>
          </w:p>
          <w:p w14:paraId="51805187" w14:textId="77777777" w:rsidR="00A252D1" w:rsidRPr="000E264C" w:rsidRDefault="00A252D1" w:rsidP="00ED3A2C">
            <w:pPr>
              <w:pStyle w:val="ListParagraph"/>
              <w:numPr>
                <w:ilvl w:val="0"/>
                <w:numId w:val="4"/>
              </w:numPr>
            </w:pPr>
            <w:r w:rsidRPr="000E264C">
              <w:t>Pasirenka – norimus trinti apmokymo duomenis.</w:t>
            </w:r>
          </w:p>
          <w:p w14:paraId="42C477FE" w14:textId="77777777" w:rsidR="00A252D1" w:rsidRPr="000E264C" w:rsidRDefault="00A252D1" w:rsidP="00ED3A2C">
            <w:pPr>
              <w:pStyle w:val="ListParagraph"/>
              <w:numPr>
                <w:ilvl w:val="0"/>
                <w:numId w:val="4"/>
              </w:numPr>
            </w:pPr>
            <w:r w:rsidRPr="000E264C">
              <w:t>Paspaudžia apmokymo duomenų trynimo mygtuką, prie pasirinkto objekto.</w:t>
            </w:r>
          </w:p>
          <w:p w14:paraId="063C1DD9" w14:textId="77777777" w:rsidR="00A252D1" w:rsidRPr="000E264C" w:rsidRDefault="00A252D1" w:rsidP="00ED3A2C">
            <w:pPr>
              <w:pStyle w:val="ListParagraph"/>
              <w:numPr>
                <w:ilvl w:val="0"/>
                <w:numId w:val="4"/>
              </w:numPr>
            </w:pPr>
            <w:r w:rsidRPr="000E264C">
              <w:t>Administratorius yra peradresuojamas į apmokymo duomenų administravimo langą, su sėkmingo trynimo žinute.</w:t>
            </w:r>
          </w:p>
        </w:tc>
      </w:tr>
      <w:tr w:rsidR="00A252D1" w:rsidRPr="000E264C" w14:paraId="518BAB95" w14:textId="77777777" w:rsidTr="00A252D1">
        <w:tc>
          <w:tcPr>
            <w:tcW w:w="4675" w:type="dxa"/>
          </w:tcPr>
          <w:p w14:paraId="1B68FA40" w14:textId="77777777" w:rsidR="00A252D1" w:rsidRPr="000E264C" w:rsidRDefault="00A252D1" w:rsidP="00745155">
            <w:r w:rsidRPr="000E264C">
              <w:t>Alternatyvūs scenarijai:</w:t>
            </w:r>
          </w:p>
        </w:tc>
        <w:tc>
          <w:tcPr>
            <w:tcW w:w="4675" w:type="dxa"/>
          </w:tcPr>
          <w:p w14:paraId="25553980" w14:textId="77777777" w:rsidR="00A252D1" w:rsidRPr="000E264C" w:rsidRDefault="00A252D1" w:rsidP="00745155">
            <w:r w:rsidRPr="000E264C">
              <w:t>-</w:t>
            </w:r>
          </w:p>
        </w:tc>
      </w:tr>
    </w:tbl>
    <w:p w14:paraId="764242ED" w14:textId="77777777" w:rsidR="00A252D1" w:rsidRPr="000E264C" w:rsidRDefault="00A252D1" w:rsidP="00745155"/>
    <w:p w14:paraId="670E6918" w14:textId="6A5EB456" w:rsidR="00A252D1" w:rsidRPr="000E264C" w:rsidRDefault="00745155" w:rsidP="00745155">
      <w:pPr>
        <w:pStyle w:val="Caption"/>
      </w:pPr>
      <w:bookmarkStart w:id="537" w:name="_Toc29952882"/>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81</w:t>
      </w:r>
      <w:r w:rsidR="00A252D1" w:rsidRPr="000E264C">
        <w:fldChar w:fldCharType="end"/>
      </w:r>
      <w:r w:rsidR="00A252D1" w:rsidRPr="000E264C">
        <w:t xml:space="preserve"> Apmokinti modeliai panaudojimo </w:t>
      </w:r>
      <w:r w:rsidR="00FA03A4">
        <w:t>atvejo</w:t>
      </w:r>
      <w:r w:rsidR="00A252D1" w:rsidRPr="000E264C">
        <w:t xml:space="preserve"> aprašas</w:t>
      </w:r>
      <w:bookmarkEnd w:id="537"/>
    </w:p>
    <w:tbl>
      <w:tblPr>
        <w:tblStyle w:val="TableGrid"/>
        <w:tblW w:w="0" w:type="auto"/>
        <w:tblLook w:val="04A0" w:firstRow="1" w:lastRow="0" w:firstColumn="1" w:lastColumn="0" w:noHBand="0" w:noVBand="1"/>
      </w:tblPr>
      <w:tblGrid>
        <w:gridCol w:w="4675"/>
        <w:gridCol w:w="4675"/>
      </w:tblGrid>
      <w:tr w:rsidR="00A252D1" w:rsidRPr="000E264C" w14:paraId="3C3C31B9" w14:textId="77777777" w:rsidTr="00A252D1">
        <w:tc>
          <w:tcPr>
            <w:tcW w:w="4675" w:type="dxa"/>
          </w:tcPr>
          <w:p w14:paraId="2EE2A63F" w14:textId="77777777" w:rsidR="00A252D1" w:rsidRPr="000E264C" w:rsidRDefault="00A252D1" w:rsidP="00745155">
            <w:r w:rsidRPr="000E264C">
              <w:lastRenderedPageBreak/>
              <w:t>Pavadinimas:</w:t>
            </w:r>
          </w:p>
        </w:tc>
        <w:tc>
          <w:tcPr>
            <w:tcW w:w="4675" w:type="dxa"/>
          </w:tcPr>
          <w:p w14:paraId="48108146" w14:textId="77777777" w:rsidR="00A252D1" w:rsidRPr="000E264C" w:rsidRDefault="00A252D1" w:rsidP="00745155">
            <w:r w:rsidRPr="000E264C">
              <w:t>12. Apmokinti modeliai</w:t>
            </w:r>
          </w:p>
        </w:tc>
      </w:tr>
      <w:tr w:rsidR="00A252D1" w:rsidRPr="000E264C" w14:paraId="6CEC8220" w14:textId="77777777" w:rsidTr="00A252D1">
        <w:tc>
          <w:tcPr>
            <w:tcW w:w="4675" w:type="dxa"/>
          </w:tcPr>
          <w:p w14:paraId="6C4C5122" w14:textId="77777777" w:rsidR="00A252D1" w:rsidRPr="000E264C" w:rsidRDefault="00A252D1" w:rsidP="00745155">
            <w:r w:rsidRPr="000E264C">
              <w:t>Tikslas:</w:t>
            </w:r>
          </w:p>
        </w:tc>
        <w:tc>
          <w:tcPr>
            <w:tcW w:w="4675" w:type="dxa"/>
          </w:tcPr>
          <w:p w14:paraId="46D177C4" w14:textId="77777777" w:rsidR="00A252D1" w:rsidRPr="000E264C" w:rsidRDefault="00A252D1" w:rsidP="00745155">
            <w:r w:rsidRPr="000E264C">
              <w:t>Gebėti administruoti apmokintus modelius.</w:t>
            </w:r>
          </w:p>
        </w:tc>
      </w:tr>
      <w:tr w:rsidR="00A252D1" w:rsidRPr="000E264C" w14:paraId="4695BDAD" w14:textId="77777777" w:rsidTr="00A252D1">
        <w:tc>
          <w:tcPr>
            <w:tcW w:w="4675" w:type="dxa"/>
          </w:tcPr>
          <w:p w14:paraId="4849035B" w14:textId="77777777" w:rsidR="00A252D1" w:rsidRPr="000E264C" w:rsidRDefault="00A252D1" w:rsidP="00745155">
            <w:r w:rsidRPr="000E264C">
              <w:t>Dalyviai:</w:t>
            </w:r>
          </w:p>
        </w:tc>
        <w:tc>
          <w:tcPr>
            <w:tcW w:w="4675" w:type="dxa"/>
          </w:tcPr>
          <w:p w14:paraId="34128C1B" w14:textId="77777777" w:rsidR="00A252D1" w:rsidRPr="000E264C" w:rsidRDefault="00A252D1" w:rsidP="00745155">
            <w:r w:rsidRPr="000E264C">
              <w:t>Administratorius</w:t>
            </w:r>
          </w:p>
        </w:tc>
      </w:tr>
      <w:tr w:rsidR="00A252D1" w:rsidRPr="000E264C" w14:paraId="6B691918" w14:textId="77777777" w:rsidTr="00A252D1">
        <w:tc>
          <w:tcPr>
            <w:tcW w:w="4675" w:type="dxa"/>
          </w:tcPr>
          <w:p w14:paraId="799A75D4" w14:textId="77777777" w:rsidR="00A252D1" w:rsidRPr="000E264C" w:rsidRDefault="00A252D1" w:rsidP="00745155">
            <w:r w:rsidRPr="000E264C">
              <w:t>Ryšiai su kitais PA:</w:t>
            </w:r>
          </w:p>
        </w:tc>
        <w:tc>
          <w:tcPr>
            <w:tcW w:w="4675" w:type="dxa"/>
          </w:tcPr>
          <w:p w14:paraId="35A73A01" w14:textId="77777777" w:rsidR="00A252D1" w:rsidRPr="000E264C" w:rsidRDefault="00A252D1" w:rsidP="00745155">
            <w:r w:rsidRPr="000E264C">
              <w:t>Išplečiamas 13 ir 14 PA</w:t>
            </w:r>
          </w:p>
        </w:tc>
      </w:tr>
      <w:tr w:rsidR="00A252D1" w:rsidRPr="000E264C" w14:paraId="25C1C903" w14:textId="77777777" w:rsidTr="00A252D1">
        <w:tc>
          <w:tcPr>
            <w:tcW w:w="4675" w:type="dxa"/>
          </w:tcPr>
          <w:p w14:paraId="39F49AAA" w14:textId="77777777" w:rsidR="00A252D1" w:rsidRPr="000E264C" w:rsidRDefault="00A252D1" w:rsidP="00745155">
            <w:r w:rsidRPr="000E264C">
              <w:t>Nefunkciniai reikalavimai:</w:t>
            </w:r>
          </w:p>
        </w:tc>
        <w:tc>
          <w:tcPr>
            <w:tcW w:w="4675" w:type="dxa"/>
          </w:tcPr>
          <w:p w14:paraId="77DE49CA" w14:textId="77777777" w:rsidR="00A252D1" w:rsidRPr="000E264C" w:rsidRDefault="00A252D1" w:rsidP="00745155">
            <w:r w:rsidRPr="000E264C">
              <w:t>-</w:t>
            </w:r>
          </w:p>
        </w:tc>
      </w:tr>
      <w:tr w:rsidR="00A252D1" w:rsidRPr="000E264C" w14:paraId="1227A00E" w14:textId="77777777" w:rsidTr="00A252D1">
        <w:tc>
          <w:tcPr>
            <w:tcW w:w="4675" w:type="dxa"/>
          </w:tcPr>
          <w:p w14:paraId="16495108" w14:textId="77777777" w:rsidR="00A252D1" w:rsidRPr="000E264C" w:rsidRDefault="00A252D1" w:rsidP="00745155">
            <w:r w:rsidRPr="000E264C">
              <w:t>Prieš-sąlygos:</w:t>
            </w:r>
          </w:p>
        </w:tc>
        <w:tc>
          <w:tcPr>
            <w:tcW w:w="4675" w:type="dxa"/>
          </w:tcPr>
          <w:p w14:paraId="15B66AB0" w14:textId="77777777" w:rsidR="00A252D1" w:rsidRPr="000E264C" w:rsidRDefault="00A252D1" w:rsidP="00745155">
            <w:r w:rsidRPr="000E264C">
              <w:t>Administratorius yra prisijungęs ir apmokymo lange.</w:t>
            </w:r>
          </w:p>
        </w:tc>
      </w:tr>
      <w:tr w:rsidR="00A252D1" w:rsidRPr="000E264C" w14:paraId="10607377" w14:textId="77777777" w:rsidTr="00A252D1">
        <w:tc>
          <w:tcPr>
            <w:tcW w:w="4675" w:type="dxa"/>
          </w:tcPr>
          <w:p w14:paraId="153402D1" w14:textId="77777777" w:rsidR="00A252D1" w:rsidRPr="000E264C" w:rsidRDefault="00A252D1" w:rsidP="00745155">
            <w:r w:rsidRPr="000E264C">
              <w:t>Sužadinimo sąlyga:</w:t>
            </w:r>
          </w:p>
        </w:tc>
        <w:tc>
          <w:tcPr>
            <w:tcW w:w="4675" w:type="dxa"/>
          </w:tcPr>
          <w:p w14:paraId="075CDB94" w14:textId="77777777" w:rsidR="00A252D1" w:rsidRPr="000E264C" w:rsidRDefault="00A252D1" w:rsidP="00745155">
            <w:r w:rsidRPr="000E264C">
              <w:t>Administratorius spaudžia apmokintų modelių mygtuką.</w:t>
            </w:r>
          </w:p>
        </w:tc>
      </w:tr>
      <w:tr w:rsidR="00A252D1" w:rsidRPr="000E264C" w14:paraId="78AB5587" w14:textId="77777777" w:rsidTr="00A252D1">
        <w:tc>
          <w:tcPr>
            <w:tcW w:w="4675" w:type="dxa"/>
          </w:tcPr>
          <w:p w14:paraId="5F3A66A2" w14:textId="77777777" w:rsidR="00A252D1" w:rsidRPr="000E264C" w:rsidRDefault="00A252D1" w:rsidP="00745155">
            <w:r w:rsidRPr="000E264C">
              <w:t>Po-sąlyga:</w:t>
            </w:r>
          </w:p>
        </w:tc>
        <w:tc>
          <w:tcPr>
            <w:tcW w:w="4675" w:type="dxa"/>
          </w:tcPr>
          <w:p w14:paraId="5E803CDA" w14:textId="77777777" w:rsidR="00A252D1" w:rsidRPr="000E264C" w:rsidRDefault="00A252D1" w:rsidP="00745155">
            <w:r w:rsidRPr="000E264C">
              <w:t>Administratorius mato apmokintų modelių langą.</w:t>
            </w:r>
          </w:p>
        </w:tc>
      </w:tr>
      <w:tr w:rsidR="00A252D1" w:rsidRPr="000E264C" w14:paraId="3F26E521" w14:textId="77777777" w:rsidTr="00A252D1">
        <w:tc>
          <w:tcPr>
            <w:tcW w:w="4675" w:type="dxa"/>
          </w:tcPr>
          <w:p w14:paraId="5FFD102E" w14:textId="77777777" w:rsidR="00A252D1" w:rsidRPr="000E264C" w:rsidRDefault="00A252D1" w:rsidP="00745155">
            <w:r w:rsidRPr="000E264C">
              <w:t>Pagrindinis scenarijus:</w:t>
            </w:r>
          </w:p>
        </w:tc>
        <w:tc>
          <w:tcPr>
            <w:tcW w:w="4675" w:type="dxa"/>
          </w:tcPr>
          <w:p w14:paraId="0A62A389" w14:textId="77777777" w:rsidR="00A252D1" w:rsidRPr="000E264C" w:rsidRDefault="00A252D1" w:rsidP="00ED3A2C">
            <w:pPr>
              <w:pStyle w:val="ListParagraph"/>
              <w:numPr>
                <w:ilvl w:val="0"/>
                <w:numId w:val="4"/>
              </w:numPr>
            </w:pPr>
            <w:r w:rsidRPr="000E264C">
              <w:t>Administratorius yra prisijungęs ir apmokymo lange.</w:t>
            </w:r>
          </w:p>
          <w:p w14:paraId="052864B0" w14:textId="77777777" w:rsidR="00A252D1" w:rsidRPr="000E264C" w:rsidRDefault="00A252D1" w:rsidP="00ED3A2C">
            <w:pPr>
              <w:pStyle w:val="ListParagraph"/>
              <w:numPr>
                <w:ilvl w:val="0"/>
                <w:numId w:val="4"/>
              </w:numPr>
            </w:pPr>
            <w:r w:rsidRPr="000E264C">
              <w:t>Administratorius pasirenka apmokintų modelių mygtuką.</w:t>
            </w:r>
          </w:p>
          <w:p w14:paraId="79AB63F7" w14:textId="77777777" w:rsidR="00A252D1" w:rsidRPr="000E264C" w:rsidRDefault="00A252D1" w:rsidP="00ED3A2C">
            <w:pPr>
              <w:pStyle w:val="ListParagraph"/>
              <w:numPr>
                <w:ilvl w:val="0"/>
                <w:numId w:val="4"/>
              </w:numPr>
            </w:pPr>
            <w:r w:rsidRPr="000E264C">
              <w:t>Administratorius mato užkrautą apmokintų modelių administravimo langą.</w:t>
            </w:r>
          </w:p>
        </w:tc>
      </w:tr>
      <w:tr w:rsidR="00A252D1" w:rsidRPr="000E264C" w14:paraId="4D38AF43" w14:textId="77777777" w:rsidTr="00A252D1">
        <w:tc>
          <w:tcPr>
            <w:tcW w:w="4675" w:type="dxa"/>
          </w:tcPr>
          <w:p w14:paraId="5230FA21" w14:textId="77777777" w:rsidR="00A252D1" w:rsidRPr="000E264C" w:rsidRDefault="00A252D1" w:rsidP="00745155">
            <w:r w:rsidRPr="000E264C">
              <w:t>Alternatyvūs scenarijai:</w:t>
            </w:r>
          </w:p>
        </w:tc>
        <w:tc>
          <w:tcPr>
            <w:tcW w:w="4675" w:type="dxa"/>
          </w:tcPr>
          <w:p w14:paraId="3BF8A758" w14:textId="77777777" w:rsidR="00A252D1" w:rsidRPr="000E264C" w:rsidRDefault="00A252D1" w:rsidP="00745155">
            <w:r w:rsidRPr="000E264C">
              <w:t>-</w:t>
            </w:r>
          </w:p>
        </w:tc>
      </w:tr>
    </w:tbl>
    <w:p w14:paraId="12A88472" w14:textId="77777777" w:rsidR="00A252D1" w:rsidRPr="000E264C" w:rsidRDefault="00A252D1" w:rsidP="00745155"/>
    <w:p w14:paraId="65EDBA7D" w14:textId="45DFB0C1" w:rsidR="00A252D1" w:rsidRPr="000E264C" w:rsidRDefault="00745155" w:rsidP="00745155">
      <w:pPr>
        <w:pStyle w:val="Caption"/>
      </w:pPr>
      <w:bookmarkStart w:id="538" w:name="_Toc29952883"/>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82</w:t>
      </w:r>
      <w:r w:rsidR="00A252D1" w:rsidRPr="000E264C">
        <w:fldChar w:fldCharType="end"/>
      </w:r>
      <w:r w:rsidR="00A252D1" w:rsidRPr="000E264C">
        <w:t xml:space="preserve"> Apmokintų modelių trynimas panaudojimo </w:t>
      </w:r>
      <w:r w:rsidR="00FA03A4">
        <w:t>atvejo</w:t>
      </w:r>
      <w:r w:rsidR="00A252D1" w:rsidRPr="000E264C">
        <w:t xml:space="preserve"> aprašas</w:t>
      </w:r>
      <w:bookmarkEnd w:id="538"/>
    </w:p>
    <w:tbl>
      <w:tblPr>
        <w:tblStyle w:val="TableGrid"/>
        <w:tblW w:w="0" w:type="auto"/>
        <w:tblLook w:val="04A0" w:firstRow="1" w:lastRow="0" w:firstColumn="1" w:lastColumn="0" w:noHBand="0" w:noVBand="1"/>
      </w:tblPr>
      <w:tblGrid>
        <w:gridCol w:w="4675"/>
        <w:gridCol w:w="4675"/>
      </w:tblGrid>
      <w:tr w:rsidR="00A252D1" w:rsidRPr="000E264C" w14:paraId="05C605A5" w14:textId="77777777" w:rsidTr="00A252D1">
        <w:tc>
          <w:tcPr>
            <w:tcW w:w="4675" w:type="dxa"/>
          </w:tcPr>
          <w:p w14:paraId="6C184CA3" w14:textId="77777777" w:rsidR="00A252D1" w:rsidRPr="000E264C" w:rsidRDefault="00A252D1" w:rsidP="00745155">
            <w:r w:rsidRPr="000E264C">
              <w:t>Pavadinimas:</w:t>
            </w:r>
          </w:p>
        </w:tc>
        <w:tc>
          <w:tcPr>
            <w:tcW w:w="4675" w:type="dxa"/>
          </w:tcPr>
          <w:p w14:paraId="7B40F363" w14:textId="77777777" w:rsidR="00A252D1" w:rsidRPr="000E264C" w:rsidRDefault="00A252D1" w:rsidP="00745155">
            <w:r w:rsidRPr="000E264C">
              <w:t>13. Apmokintų modelių trynimas</w:t>
            </w:r>
          </w:p>
        </w:tc>
      </w:tr>
      <w:tr w:rsidR="00A252D1" w:rsidRPr="000E264C" w14:paraId="2AF26FAA" w14:textId="77777777" w:rsidTr="00A252D1">
        <w:tc>
          <w:tcPr>
            <w:tcW w:w="4675" w:type="dxa"/>
          </w:tcPr>
          <w:p w14:paraId="18D334FB" w14:textId="77777777" w:rsidR="00A252D1" w:rsidRPr="000E264C" w:rsidRDefault="00A252D1" w:rsidP="00745155">
            <w:r w:rsidRPr="000E264C">
              <w:t>Tikslas:</w:t>
            </w:r>
          </w:p>
        </w:tc>
        <w:tc>
          <w:tcPr>
            <w:tcW w:w="4675" w:type="dxa"/>
          </w:tcPr>
          <w:p w14:paraId="79A430D6" w14:textId="77777777" w:rsidR="00A252D1" w:rsidRPr="000E264C" w:rsidRDefault="00A252D1" w:rsidP="00745155">
            <w:r w:rsidRPr="000E264C">
              <w:t>Gebėti trinti neefektyvius apmokintus modelius.</w:t>
            </w:r>
          </w:p>
        </w:tc>
      </w:tr>
      <w:tr w:rsidR="00A252D1" w:rsidRPr="000E264C" w14:paraId="5E6ECDBE" w14:textId="77777777" w:rsidTr="00A252D1">
        <w:tc>
          <w:tcPr>
            <w:tcW w:w="4675" w:type="dxa"/>
          </w:tcPr>
          <w:p w14:paraId="31B29238" w14:textId="77777777" w:rsidR="00A252D1" w:rsidRPr="000E264C" w:rsidRDefault="00A252D1" w:rsidP="00745155">
            <w:r w:rsidRPr="000E264C">
              <w:t>Dalyviai:</w:t>
            </w:r>
          </w:p>
        </w:tc>
        <w:tc>
          <w:tcPr>
            <w:tcW w:w="4675" w:type="dxa"/>
          </w:tcPr>
          <w:p w14:paraId="2AA0306F" w14:textId="77777777" w:rsidR="00A252D1" w:rsidRPr="000E264C" w:rsidRDefault="00A252D1" w:rsidP="00745155">
            <w:r w:rsidRPr="000E264C">
              <w:t>Administratorius</w:t>
            </w:r>
          </w:p>
        </w:tc>
      </w:tr>
      <w:tr w:rsidR="00A252D1" w:rsidRPr="000E264C" w14:paraId="3A6F7619" w14:textId="77777777" w:rsidTr="00A252D1">
        <w:tc>
          <w:tcPr>
            <w:tcW w:w="4675" w:type="dxa"/>
          </w:tcPr>
          <w:p w14:paraId="5BD7CD6F" w14:textId="77777777" w:rsidR="00A252D1" w:rsidRPr="000E264C" w:rsidRDefault="00A252D1" w:rsidP="00745155">
            <w:r w:rsidRPr="000E264C">
              <w:t>Ryšiai su kitais PA:</w:t>
            </w:r>
          </w:p>
        </w:tc>
        <w:tc>
          <w:tcPr>
            <w:tcW w:w="4675" w:type="dxa"/>
          </w:tcPr>
          <w:p w14:paraId="00F10C3F" w14:textId="77777777" w:rsidR="00A252D1" w:rsidRPr="000E264C" w:rsidRDefault="00A252D1" w:rsidP="00745155">
            <w:r w:rsidRPr="000E264C">
              <w:t>Išplečia 12 PA</w:t>
            </w:r>
          </w:p>
        </w:tc>
      </w:tr>
      <w:tr w:rsidR="00A252D1" w:rsidRPr="000E264C" w14:paraId="7D2B45D9" w14:textId="77777777" w:rsidTr="00A252D1">
        <w:tc>
          <w:tcPr>
            <w:tcW w:w="4675" w:type="dxa"/>
          </w:tcPr>
          <w:p w14:paraId="6112732D" w14:textId="77777777" w:rsidR="00A252D1" w:rsidRPr="000E264C" w:rsidRDefault="00A252D1" w:rsidP="00745155">
            <w:r w:rsidRPr="000E264C">
              <w:t>Nefunkciniai reikalavimai:</w:t>
            </w:r>
          </w:p>
        </w:tc>
        <w:tc>
          <w:tcPr>
            <w:tcW w:w="4675" w:type="dxa"/>
          </w:tcPr>
          <w:p w14:paraId="1BD95F57" w14:textId="77777777" w:rsidR="00A252D1" w:rsidRPr="000E264C" w:rsidRDefault="00A252D1" w:rsidP="00745155">
            <w:r w:rsidRPr="000E264C">
              <w:t>-</w:t>
            </w:r>
          </w:p>
        </w:tc>
      </w:tr>
      <w:tr w:rsidR="00A252D1" w:rsidRPr="000E264C" w14:paraId="5D5BE37E" w14:textId="77777777" w:rsidTr="00A252D1">
        <w:tc>
          <w:tcPr>
            <w:tcW w:w="4675" w:type="dxa"/>
          </w:tcPr>
          <w:p w14:paraId="00238D59" w14:textId="77777777" w:rsidR="00A252D1" w:rsidRPr="000E264C" w:rsidRDefault="00A252D1" w:rsidP="00745155">
            <w:r w:rsidRPr="000E264C">
              <w:t>Prieš-sąlygos:</w:t>
            </w:r>
          </w:p>
        </w:tc>
        <w:tc>
          <w:tcPr>
            <w:tcW w:w="4675" w:type="dxa"/>
          </w:tcPr>
          <w:p w14:paraId="6EF23804" w14:textId="77777777" w:rsidR="00A252D1" w:rsidRPr="000E264C" w:rsidRDefault="00A252D1" w:rsidP="00745155">
            <w:r w:rsidRPr="000E264C">
              <w:t>Administratorius yra prisijungęs ir apmokintų modelių administravimo lange.</w:t>
            </w:r>
          </w:p>
        </w:tc>
      </w:tr>
      <w:tr w:rsidR="00A252D1" w:rsidRPr="000E264C" w14:paraId="50B46891" w14:textId="77777777" w:rsidTr="00A252D1">
        <w:tc>
          <w:tcPr>
            <w:tcW w:w="4675" w:type="dxa"/>
          </w:tcPr>
          <w:p w14:paraId="29335289" w14:textId="77777777" w:rsidR="00A252D1" w:rsidRPr="000E264C" w:rsidRDefault="00A252D1" w:rsidP="00745155">
            <w:r w:rsidRPr="000E264C">
              <w:t>Sužadinimo sąlyga:</w:t>
            </w:r>
          </w:p>
        </w:tc>
        <w:tc>
          <w:tcPr>
            <w:tcW w:w="4675" w:type="dxa"/>
          </w:tcPr>
          <w:p w14:paraId="30F20B9E" w14:textId="77777777" w:rsidR="00A252D1" w:rsidRPr="000E264C" w:rsidRDefault="00A252D1" w:rsidP="00745155">
            <w:r w:rsidRPr="000E264C">
              <w:t>Administratorius spaudžia trynimo mygtuką.</w:t>
            </w:r>
          </w:p>
        </w:tc>
      </w:tr>
      <w:tr w:rsidR="00A252D1" w:rsidRPr="000E264C" w14:paraId="58CE727F" w14:textId="77777777" w:rsidTr="00A252D1">
        <w:tc>
          <w:tcPr>
            <w:tcW w:w="4675" w:type="dxa"/>
          </w:tcPr>
          <w:p w14:paraId="341C570C" w14:textId="77777777" w:rsidR="00A252D1" w:rsidRPr="000E264C" w:rsidRDefault="00A252D1" w:rsidP="00745155">
            <w:r w:rsidRPr="000E264C">
              <w:t>Po-sąlyga:</w:t>
            </w:r>
          </w:p>
        </w:tc>
        <w:tc>
          <w:tcPr>
            <w:tcW w:w="4675" w:type="dxa"/>
          </w:tcPr>
          <w:p w14:paraId="3E442F11" w14:textId="77777777" w:rsidR="00A252D1" w:rsidRPr="000E264C" w:rsidRDefault="00A252D1" w:rsidP="00745155">
            <w:r w:rsidRPr="000E264C">
              <w:t>Administratorius mato apmokintų modelių langą su sėkmingo ištrynimo žinute.</w:t>
            </w:r>
          </w:p>
        </w:tc>
      </w:tr>
      <w:tr w:rsidR="00A252D1" w:rsidRPr="000E264C" w14:paraId="13C7C8C9" w14:textId="77777777" w:rsidTr="00A252D1">
        <w:tc>
          <w:tcPr>
            <w:tcW w:w="4675" w:type="dxa"/>
          </w:tcPr>
          <w:p w14:paraId="030B4B61" w14:textId="77777777" w:rsidR="00A252D1" w:rsidRPr="000E264C" w:rsidRDefault="00A252D1" w:rsidP="00745155">
            <w:r w:rsidRPr="000E264C">
              <w:t>Pagrindinis scenarijus:</w:t>
            </w:r>
          </w:p>
        </w:tc>
        <w:tc>
          <w:tcPr>
            <w:tcW w:w="4675" w:type="dxa"/>
          </w:tcPr>
          <w:p w14:paraId="63578886" w14:textId="77777777" w:rsidR="00A252D1" w:rsidRPr="000E264C" w:rsidRDefault="00A252D1" w:rsidP="00ED3A2C">
            <w:pPr>
              <w:pStyle w:val="ListParagraph"/>
              <w:numPr>
                <w:ilvl w:val="0"/>
                <w:numId w:val="4"/>
              </w:numPr>
            </w:pPr>
            <w:r w:rsidRPr="000E264C">
              <w:t>Administratorius yra prisijungęs ir apmokintų modelių administravimo lange.</w:t>
            </w:r>
          </w:p>
          <w:p w14:paraId="301D770B" w14:textId="77777777" w:rsidR="00A252D1" w:rsidRPr="000E264C" w:rsidRDefault="00A252D1" w:rsidP="00ED3A2C">
            <w:pPr>
              <w:pStyle w:val="ListParagraph"/>
              <w:numPr>
                <w:ilvl w:val="0"/>
                <w:numId w:val="4"/>
              </w:numPr>
            </w:pPr>
            <w:r w:rsidRPr="000E264C">
              <w:t>Pasirenka norima trinti apmokintą modelį.</w:t>
            </w:r>
          </w:p>
          <w:p w14:paraId="756C9CDC" w14:textId="77777777" w:rsidR="00A252D1" w:rsidRPr="000E264C" w:rsidRDefault="00A252D1" w:rsidP="00ED3A2C">
            <w:pPr>
              <w:pStyle w:val="ListParagraph"/>
              <w:numPr>
                <w:ilvl w:val="0"/>
                <w:numId w:val="4"/>
              </w:numPr>
            </w:pPr>
            <w:r w:rsidRPr="000E264C">
              <w:t>Spaudžia trynimo mygtuką, prie pasirinkto objekto.</w:t>
            </w:r>
          </w:p>
          <w:p w14:paraId="62CAA925" w14:textId="77777777" w:rsidR="00A252D1" w:rsidRPr="000E264C" w:rsidRDefault="00A252D1" w:rsidP="00ED3A2C">
            <w:pPr>
              <w:pStyle w:val="ListParagraph"/>
              <w:numPr>
                <w:ilvl w:val="0"/>
                <w:numId w:val="4"/>
              </w:numPr>
            </w:pPr>
            <w:r w:rsidRPr="000E264C">
              <w:t>Administratorius peradresuojamas į apmokintų modelių langą su sėkmingo ištrynimo žinute.</w:t>
            </w:r>
          </w:p>
        </w:tc>
      </w:tr>
      <w:tr w:rsidR="00A252D1" w:rsidRPr="000E264C" w14:paraId="267E2B07" w14:textId="77777777" w:rsidTr="00A252D1">
        <w:tc>
          <w:tcPr>
            <w:tcW w:w="4675" w:type="dxa"/>
          </w:tcPr>
          <w:p w14:paraId="726E8069" w14:textId="77777777" w:rsidR="00A252D1" w:rsidRPr="000E264C" w:rsidRDefault="00A252D1" w:rsidP="00745155">
            <w:r w:rsidRPr="000E264C">
              <w:t>Alternatyvūs scenarijai:</w:t>
            </w:r>
          </w:p>
        </w:tc>
        <w:tc>
          <w:tcPr>
            <w:tcW w:w="4675" w:type="dxa"/>
          </w:tcPr>
          <w:p w14:paraId="14414198" w14:textId="77777777" w:rsidR="00A252D1" w:rsidRPr="000E264C" w:rsidRDefault="00A252D1" w:rsidP="00745155">
            <w:r w:rsidRPr="000E264C">
              <w:t>-</w:t>
            </w:r>
          </w:p>
        </w:tc>
      </w:tr>
    </w:tbl>
    <w:p w14:paraId="514577F8" w14:textId="77777777" w:rsidR="00A252D1" w:rsidRPr="000E264C" w:rsidRDefault="00A252D1" w:rsidP="00745155"/>
    <w:p w14:paraId="7118496C" w14:textId="3D264296" w:rsidR="00A252D1" w:rsidRPr="000E264C" w:rsidRDefault="00745155" w:rsidP="00745155">
      <w:pPr>
        <w:pStyle w:val="Caption"/>
      </w:pPr>
      <w:bookmarkStart w:id="539" w:name="_Toc29952884"/>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83</w:t>
      </w:r>
      <w:r w:rsidR="00A252D1" w:rsidRPr="000E264C">
        <w:fldChar w:fldCharType="end"/>
      </w:r>
      <w:r w:rsidR="00A252D1" w:rsidRPr="000E264C">
        <w:t xml:space="preserve"> Apmokinto modelio aktyvinimas panaudojimo </w:t>
      </w:r>
      <w:r w:rsidR="00FA03A4">
        <w:t>atvejo</w:t>
      </w:r>
      <w:r w:rsidR="00A252D1" w:rsidRPr="000E264C">
        <w:t xml:space="preserve"> aprašas</w:t>
      </w:r>
      <w:bookmarkEnd w:id="539"/>
    </w:p>
    <w:tbl>
      <w:tblPr>
        <w:tblStyle w:val="TableGrid"/>
        <w:tblW w:w="0" w:type="auto"/>
        <w:tblLook w:val="04A0" w:firstRow="1" w:lastRow="0" w:firstColumn="1" w:lastColumn="0" w:noHBand="0" w:noVBand="1"/>
      </w:tblPr>
      <w:tblGrid>
        <w:gridCol w:w="4675"/>
        <w:gridCol w:w="4675"/>
      </w:tblGrid>
      <w:tr w:rsidR="00A252D1" w:rsidRPr="000E264C" w14:paraId="5D8FCA65" w14:textId="77777777" w:rsidTr="00A252D1">
        <w:tc>
          <w:tcPr>
            <w:tcW w:w="4675" w:type="dxa"/>
          </w:tcPr>
          <w:p w14:paraId="4BC59664" w14:textId="77777777" w:rsidR="00A252D1" w:rsidRPr="000E264C" w:rsidRDefault="00A252D1" w:rsidP="00745155">
            <w:r w:rsidRPr="000E264C">
              <w:t>Pavadinimas:</w:t>
            </w:r>
          </w:p>
        </w:tc>
        <w:tc>
          <w:tcPr>
            <w:tcW w:w="4675" w:type="dxa"/>
          </w:tcPr>
          <w:p w14:paraId="7627525E" w14:textId="77777777" w:rsidR="00A252D1" w:rsidRPr="000E264C" w:rsidRDefault="00A252D1" w:rsidP="00745155">
            <w:r w:rsidRPr="000E264C">
              <w:t>14. Apmokinto modelio aktyvinimas</w:t>
            </w:r>
          </w:p>
        </w:tc>
      </w:tr>
      <w:tr w:rsidR="00A252D1" w:rsidRPr="000E264C" w14:paraId="49A5F5E1" w14:textId="77777777" w:rsidTr="00A252D1">
        <w:tc>
          <w:tcPr>
            <w:tcW w:w="4675" w:type="dxa"/>
          </w:tcPr>
          <w:p w14:paraId="70547468" w14:textId="77777777" w:rsidR="00A252D1" w:rsidRPr="000E264C" w:rsidRDefault="00A252D1" w:rsidP="00745155">
            <w:r w:rsidRPr="000E264C">
              <w:lastRenderedPageBreak/>
              <w:t>Tikslas:</w:t>
            </w:r>
          </w:p>
        </w:tc>
        <w:tc>
          <w:tcPr>
            <w:tcW w:w="4675" w:type="dxa"/>
          </w:tcPr>
          <w:p w14:paraId="7302B350" w14:textId="77777777" w:rsidR="00A252D1" w:rsidRPr="000E264C" w:rsidRDefault="00A252D1" w:rsidP="00745155">
            <w:r w:rsidRPr="000E264C">
              <w:t>Gebėti pasirinkti kuris apmokintas modelis bus naudojamas analizės metu.</w:t>
            </w:r>
          </w:p>
        </w:tc>
      </w:tr>
      <w:tr w:rsidR="00A252D1" w:rsidRPr="000E264C" w14:paraId="22D6B40A" w14:textId="77777777" w:rsidTr="00A252D1">
        <w:tc>
          <w:tcPr>
            <w:tcW w:w="4675" w:type="dxa"/>
          </w:tcPr>
          <w:p w14:paraId="7ED68F47" w14:textId="77777777" w:rsidR="00A252D1" w:rsidRPr="000E264C" w:rsidRDefault="00A252D1" w:rsidP="00745155">
            <w:r w:rsidRPr="000E264C">
              <w:t>Dalyviai:</w:t>
            </w:r>
          </w:p>
        </w:tc>
        <w:tc>
          <w:tcPr>
            <w:tcW w:w="4675" w:type="dxa"/>
          </w:tcPr>
          <w:p w14:paraId="08438F22" w14:textId="77777777" w:rsidR="00A252D1" w:rsidRPr="000E264C" w:rsidRDefault="00A252D1" w:rsidP="00745155">
            <w:r w:rsidRPr="000E264C">
              <w:t>Administratorius</w:t>
            </w:r>
          </w:p>
        </w:tc>
      </w:tr>
      <w:tr w:rsidR="00A252D1" w:rsidRPr="000E264C" w14:paraId="2743788B" w14:textId="77777777" w:rsidTr="00A252D1">
        <w:tc>
          <w:tcPr>
            <w:tcW w:w="4675" w:type="dxa"/>
          </w:tcPr>
          <w:p w14:paraId="21C5AF50" w14:textId="77777777" w:rsidR="00A252D1" w:rsidRPr="000E264C" w:rsidRDefault="00A252D1" w:rsidP="00745155">
            <w:r w:rsidRPr="000E264C">
              <w:t>Ryšiai su kitais PA:</w:t>
            </w:r>
          </w:p>
        </w:tc>
        <w:tc>
          <w:tcPr>
            <w:tcW w:w="4675" w:type="dxa"/>
          </w:tcPr>
          <w:p w14:paraId="37E35513" w14:textId="77777777" w:rsidR="00A252D1" w:rsidRPr="000E264C" w:rsidRDefault="00A252D1" w:rsidP="00745155">
            <w:r w:rsidRPr="000E264C">
              <w:t>Išplečia 12 PA</w:t>
            </w:r>
          </w:p>
        </w:tc>
      </w:tr>
      <w:tr w:rsidR="00A252D1" w:rsidRPr="000E264C" w14:paraId="664FD4B4" w14:textId="77777777" w:rsidTr="00A252D1">
        <w:tc>
          <w:tcPr>
            <w:tcW w:w="4675" w:type="dxa"/>
          </w:tcPr>
          <w:p w14:paraId="627440A4" w14:textId="77777777" w:rsidR="00A252D1" w:rsidRPr="000E264C" w:rsidRDefault="00A252D1" w:rsidP="00745155">
            <w:r w:rsidRPr="000E264C">
              <w:t>Nefunkciniai reikalavimai:</w:t>
            </w:r>
          </w:p>
        </w:tc>
        <w:tc>
          <w:tcPr>
            <w:tcW w:w="4675" w:type="dxa"/>
          </w:tcPr>
          <w:p w14:paraId="20E0ACBF" w14:textId="77777777" w:rsidR="00A252D1" w:rsidRPr="000E264C" w:rsidRDefault="00A252D1" w:rsidP="00745155">
            <w:r w:rsidRPr="000E264C">
              <w:t>-</w:t>
            </w:r>
          </w:p>
        </w:tc>
      </w:tr>
      <w:tr w:rsidR="00A252D1" w:rsidRPr="000E264C" w14:paraId="0CC05DBC" w14:textId="77777777" w:rsidTr="00A252D1">
        <w:tc>
          <w:tcPr>
            <w:tcW w:w="4675" w:type="dxa"/>
          </w:tcPr>
          <w:p w14:paraId="1F9FFBDF" w14:textId="77777777" w:rsidR="00A252D1" w:rsidRPr="000E264C" w:rsidRDefault="00A252D1" w:rsidP="00745155">
            <w:r w:rsidRPr="000E264C">
              <w:t>Prieš-sąlygos:</w:t>
            </w:r>
          </w:p>
        </w:tc>
        <w:tc>
          <w:tcPr>
            <w:tcW w:w="4675" w:type="dxa"/>
          </w:tcPr>
          <w:p w14:paraId="578E64DD" w14:textId="77777777" w:rsidR="00A252D1" w:rsidRPr="000E264C" w:rsidRDefault="00A252D1" w:rsidP="00745155">
            <w:r w:rsidRPr="000E264C">
              <w:t>Administratorius yra prisijungęs ir apmokintų modelių administravimo lange.</w:t>
            </w:r>
          </w:p>
        </w:tc>
      </w:tr>
      <w:tr w:rsidR="00A252D1" w:rsidRPr="000E264C" w14:paraId="16D557E1" w14:textId="77777777" w:rsidTr="00A252D1">
        <w:tc>
          <w:tcPr>
            <w:tcW w:w="4675" w:type="dxa"/>
          </w:tcPr>
          <w:p w14:paraId="4AD8BAE8" w14:textId="77777777" w:rsidR="00A252D1" w:rsidRPr="000E264C" w:rsidRDefault="00A252D1" w:rsidP="00745155">
            <w:r w:rsidRPr="000E264C">
              <w:t>Sužadinimo sąlyga:</w:t>
            </w:r>
          </w:p>
        </w:tc>
        <w:tc>
          <w:tcPr>
            <w:tcW w:w="4675" w:type="dxa"/>
          </w:tcPr>
          <w:p w14:paraId="7787264D" w14:textId="77777777" w:rsidR="00A252D1" w:rsidRPr="000E264C" w:rsidRDefault="00A252D1" w:rsidP="00745155">
            <w:r w:rsidRPr="000E264C">
              <w:t>Administratorius spaudžia aktyvinimo mygtuką.</w:t>
            </w:r>
          </w:p>
        </w:tc>
      </w:tr>
      <w:tr w:rsidR="00A252D1" w:rsidRPr="000E264C" w14:paraId="1F674590" w14:textId="77777777" w:rsidTr="00A252D1">
        <w:tc>
          <w:tcPr>
            <w:tcW w:w="4675" w:type="dxa"/>
          </w:tcPr>
          <w:p w14:paraId="1199089D" w14:textId="77777777" w:rsidR="00A252D1" w:rsidRPr="000E264C" w:rsidRDefault="00A252D1" w:rsidP="00745155">
            <w:r w:rsidRPr="000E264C">
              <w:t>Po-sąlyga:</w:t>
            </w:r>
          </w:p>
        </w:tc>
        <w:tc>
          <w:tcPr>
            <w:tcW w:w="4675" w:type="dxa"/>
          </w:tcPr>
          <w:p w14:paraId="36EC3984" w14:textId="77777777" w:rsidR="00A252D1" w:rsidRPr="000E264C" w:rsidRDefault="00A252D1" w:rsidP="00745155">
            <w:r w:rsidRPr="000E264C">
              <w:t>Administratorius mato apmokintų modelių langą su sėkmingo aktyvavimo žinute.</w:t>
            </w:r>
          </w:p>
        </w:tc>
      </w:tr>
      <w:tr w:rsidR="00A252D1" w:rsidRPr="000E264C" w14:paraId="56CEA253" w14:textId="77777777" w:rsidTr="00A252D1">
        <w:tc>
          <w:tcPr>
            <w:tcW w:w="4675" w:type="dxa"/>
          </w:tcPr>
          <w:p w14:paraId="57E45929" w14:textId="77777777" w:rsidR="00A252D1" w:rsidRPr="000E264C" w:rsidRDefault="00A252D1" w:rsidP="00745155">
            <w:r w:rsidRPr="000E264C">
              <w:t>Pagrindinis scenarijus:</w:t>
            </w:r>
          </w:p>
        </w:tc>
        <w:tc>
          <w:tcPr>
            <w:tcW w:w="4675" w:type="dxa"/>
          </w:tcPr>
          <w:p w14:paraId="6E3D6E68" w14:textId="77777777" w:rsidR="00A252D1" w:rsidRPr="000E264C" w:rsidRDefault="00A252D1" w:rsidP="00ED3A2C">
            <w:pPr>
              <w:pStyle w:val="ListParagraph"/>
              <w:numPr>
                <w:ilvl w:val="0"/>
                <w:numId w:val="4"/>
              </w:numPr>
            </w:pPr>
            <w:r w:rsidRPr="000E264C">
              <w:t>Administratorius yra prisijungęs ir apmokintų modelių administravimo lange.</w:t>
            </w:r>
          </w:p>
          <w:p w14:paraId="45C176EE" w14:textId="77777777" w:rsidR="00A252D1" w:rsidRPr="000E264C" w:rsidRDefault="00A252D1" w:rsidP="00ED3A2C">
            <w:pPr>
              <w:pStyle w:val="ListParagraph"/>
              <w:numPr>
                <w:ilvl w:val="0"/>
                <w:numId w:val="4"/>
              </w:numPr>
            </w:pPr>
            <w:r w:rsidRPr="000E264C">
              <w:t>Pasirenka norima aktyvinti apmokintą modelį.</w:t>
            </w:r>
          </w:p>
          <w:p w14:paraId="29FC58B6" w14:textId="77777777" w:rsidR="00A252D1" w:rsidRPr="000E264C" w:rsidRDefault="00A252D1" w:rsidP="00ED3A2C">
            <w:pPr>
              <w:pStyle w:val="ListParagraph"/>
              <w:numPr>
                <w:ilvl w:val="0"/>
                <w:numId w:val="4"/>
              </w:numPr>
            </w:pPr>
            <w:r w:rsidRPr="000E264C">
              <w:t>Spaudžia aktyvinimo mygtuką, prie pasirinkto objekto.</w:t>
            </w:r>
          </w:p>
          <w:p w14:paraId="50E40633" w14:textId="77777777" w:rsidR="00A252D1" w:rsidRPr="000E264C" w:rsidRDefault="00A252D1" w:rsidP="00ED3A2C">
            <w:pPr>
              <w:pStyle w:val="ListParagraph"/>
              <w:numPr>
                <w:ilvl w:val="0"/>
                <w:numId w:val="4"/>
              </w:numPr>
            </w:pPr>
            <w:r w:rsidRPr="000E264C">
              <w:t>Administratorius peradresuojamas į apmokintų modelių langą su sėkmingo aktyvinimo žinute.</w:t>
            </w:r>
          </w:p>
        </w:tc>
      </w:tr>
      <w:tr w:rsidR="00A252D1" w:rsidRPr="000E264C" w14:paraId="3E680E44" w14:textId="77777777" w:rsidTr="00A252D1">
        <w:tc>
          <w:tcPr>
            <w:tcW w:w="4675" w:type="dxa"/>
          </w:tcPr>
          <w:p w14:paraId="50363526" w14:textId="77777777" w:rsidR="00A252D1" w:rsidRPr="000E264C" w:rsidRDefault="00A252D1" w:rsidP="00745155">
            <w:r w:rsidRPr="000E264C">
              <w:t>Alternatyvūs scenarijai:</w:t>
            </w:r>
          </w:p>
        </w:tc>
        <w:tc>
          <w:tcPr>
            <w:tcW w:w="4675" w:type="dxa"/>
          </w:tcPr>
          <w:p w14:paraId="4AA1DB54" w14:textId="77777777" w:rsidR="00A252D1" w:rsidRPr="000E264C" w:rsidRDefault="00A252D1" w:rsidP="00745155">
            <w:r w:rsidRPr="000E264C">
              <w:t>-</w:t>
            </w:r>
          </w:p>
        </w:tc>
      </w:tr>
    </w:tbl>
    <w:p w14:paraId="38F81DFF" w14:textId="77777777" w:rsidR="00A252D1" w:rsidRPr="000E264C" w:rsidRDefault="00A252D1" w:rsidP="00745155"/>
    <w:p w14:paraId="21A38A91" w14:textId="46DCE020" w:rsidR="00A252D1" w:rsidRPr="000E264C" w:rsidRDefault="00745155" w:rsidP="00745155">
      <w:pPr>
        <w:pStyle w:val="Caption"/>
      </w:pPr>
      <w:bookmarkStart w:id="540" w:name="_Toc29952885"/>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84</w:t>
      </w:r>
      <w:r w:rsidR="00A252D1" w:rsidRPr="000E264C">
        <w:fldChar w:fldCharType="end"/>
      </w:r>
      <w:r w:rsidR="00A252D1" w:rsidRPr="000E264C">
        <w:t xml:space="preserve"> Apmokymo pradėjimas panaudojimo </w:t>
      </w:r>
      <w:r w:rsidR="00FA03A4">
        <w:t>atvejo</w:t>
      </w:r>
      <w:r w:rsidR="00A252D1" w:rsidRPr="000E264C">
        <w:t xml:space="preserve"> aprašas</w:t>
      </w:r>
      <w:bookmarkEnd w:id="540"/>
    </w:p>
    <w:tbl>
      <w:tblPr>
        <w:tblStyle w:val="TableGrid"/>
        <w:tblW w:w="0" w:type="auto"/>
        <w:tblLook w:val="04A0" w:firstRow="1" w:lastRow="0" w:firstColumn="1" w:lastColumn="0" w:noHBand="0" w:noVBand="1"/>
      </w:tblPr>
      <w:tblGrid>
        <w:gridCol w:w="4675"/>
        <w:gridCol w:w="4675"/>
      </w:tblGrid>
      <w:tr w:rsidR="00A252D1" w:rsidRPr="000E264C" w14:paraId="758232A1" w14:textId="77777777" w:rsidTr="00A252D1">
        <w:tc>
          <w:tcPr>
            <w:tcW w:w="4675" w:type="dxa"/>
          </w:tcPr>
          <w:p w14:paraId="1A07A8BB" w14:textId="77777777" w:rsidR="00A252D1" w:rsidRPr="000E264C" w:rsidRDefault="00A252D1" w:rsidP="00745155">
            <w:r w:rsidRPr="000E264C">
              <w:t>Pavadinimas:</w:t>
            </w:r>
          </w:p>
        </w:tc>
        <w:tc>
          <w:tcPr>
            <w:tcW w:w="4675" w:type="dxa"/>
          </w:tcPr>
          <w:p w14:paraId="32E0CF6C" w14:textId="77777777" w:rsidR="00A252D1" w:rsidRPr="000E264C" w:rsidRDefault="00A252D1" w:rsidP="00745155">
            <w:r w:rsidRPr="000E264C">
              <w:t>15. Apmokymo pradėjimas</w:t>
            </w:r>
          </w:p>
        </w:tc>
      </w:tr>
      <w:tr w:rsidR="00A252D1" w:rsidRPr="000E264C" w14:paraId="28C0C66D" w14:textId="77777777" w:rsidTr="00A252D1">
        <w:tc>
          <w:tcPr>
            <w:tcW w:w="4675" w:type="dxa"/>
          </w:tcPr>
          <w:p w14:paraId="1EDD46DF" w14:textId="77777777" w:rsidR="00A252D1" w:rsidRPr="000E264C" w:rsidRDefault="00A252D1" w:rsidP="00745155">
            <w:r w:rsidRPr="000E264C">
              <w:t>Tikslas:</w:t>
            </w:r>
          </w:p>
        </w:tc>
        <w:tc>
          <w:tcPr>
            <w:tcW w:w="4675" w:type="dxa"/>
          </w:tcPr>
          <w:p w14:paraId="29F4A092" w14:textId="77777777" w:rsidR="00A252D1" w:rsidRPr="000E264C" w:rsidRDefault="00A252D1" w:rsidP="00745155">
            <w:r w:rsidRPr="000E264C">
              <w:t>Gebėti paleisti apmokymus.</w:t>
            </w:r>
          </w:p>
        </w:tc>
      </w:tr>
      <w:tr w:rsidR="00A252D1" w:rsidRPr="000E264C" w14:paraId="3C02C2A4" w14:textId="77777777" w:rsidTr="00A252D1">
        <w:tc>
          <w:tcPr>
            <w:tcW w:w="4675" w:type="dxa"/>
          </w:tcPr>
          <w:p w14:paraId="0688FEB8" w14:textId="77777777" w:rsidR="00A252D1" w:rsidRPr="000E264C" w:rsidRDefault="00A252D1" w:rsidP="00745155">
            <w:r w:rsidRPr="000E264C">
              <w:t>Dalyviai:</w:t>
            </w:r>
          </w:p>
        </w:tc>
        <w:tc>
          <w:tcPr>
            <w:tcW w:w="4675" w:type="dxa"/>
          </w:tcPr>
          <w:p w14:paraId="50A09862" w14:textId="77777777" w:rsidR="00A252D1" w:rsidRPr="000E264C" w:rsidRDefault="00A252D1" w:rsidP="00745155">
            <w:r w:rsidRPr="000E264C">
              <w:t>Administratorius</w:t>
            </w:r>
          </w:p>
        </w:tc>
      </w:tr>
      <w:tr w:rsidR="00A252D1" w:rsidRPr="000E264C" w14:paraId="1A434E0E" w14:textId="77777777" w:rsidTr="00A252D1">
        <w:tc>
          <w:tcPr>
            <w:tcW w:w="4675" w:type="dxa"/>
          </w:tcPr>
          <w:p w14:paraId="50F1DBA7" w14:textId="77777777" w:rsidR="00A252D1" w:rsidRPr="000E264C" w:rsidRDefault="00A252D1" w:rsidP="00745155">
            <w:r w:rsidRPr="000E264C">
              <w:t>Ryšiai su kitais PA:</w:t>
            </w:r>
          </w:p>
        </w:tc>
        <w:tc>
          <w:tcPr>
            <w:tcW w:w="4675" w:type="dxa"/>
          </w:tcPr>
          <w:p w14:paraId="698479D8" w14:textId="77777777" w:rsidR="00A252D1" w:rsidRPr="000E264C" w:rsidRDefault="00A252D1" w:rsidP="00745155">
            <w:r w:rsidRPr="000E264C">
              <w:t>Išplečia 7 PA</w:t>
            </w:r>
          </w:p>
        </w:tc>
      </w:tr>
      <w:tr w:rsidR="00A252D1" w:rsidRPr="000E264C" w14:paraId="0244BEC2" w14:textId="77777777" w:rsidTr="00A252D1">
        <w:tc>
          <w:tcPr>
            <w:tcW w:w="4675" w:type="dxa"/>
          </w:tcPr>
          <w:p w14:paraId="231628DC" w14:textId="77777777" w:rsidR="00A252D1" w:rsidRPr="000E264C" w:rsidRDefault="00A252D1" w:rsidP="00745155">
            <w:r w:rsidRPr="000E264C">
              <w:t>Nefunkciniai reikalavimai:</w:t>
            </w:r>
          </w:p>
        </w:tc>
        <w:tc>
          <w:tcPr>
            <w:tcW w:w="4675" w:type="dxa"/>
          </w:tcPr>
          <w:p w14:paraId="242A351F" w14:textId="77777777" w:rsidR="00A252D1" w:rsidRPr="000E264C" w:rsidRDefault="00A252D1" w:rsidP="00745155">
            <w:r w:rsidRPr="000E264C">
              <w:t>-</w:t>
            </w:r>
          </w:p>
        </w:tc>
      </w:tr>
      <w:tr w:rsidR="00A252D1" w:rsidRPr="000E264C" w14:paraId="69A9BF75" w14:textId="77777777" w:rsidTr="00A252D1">
        <w:tc>
          <w:tcPr>
            <w:tcW w:w="4675" w:type="dxa"/>
          </w:tcPr>
          <w:p w14:paraId="2256B972" w14:textId="77777777" w:rsidR="00A252D1" w:rsidRPr="000E264C" w:rsidRDefault="00A252D1" w:rsidP="00745155">
            <w:r w:rsidRPr="000E264C">
              <w:t>Prieš-sąlygos:</w:t>
            </w:r>
          </w:p>
        </w:tc>
        <w:tc>
          <w:tcPr>
            <w:tcW w:w="4675" w:type="dxa"/>
          </w:tcPr>
          <w:p w14:paraId="74152141" w14:textId="77777777" w:rsidR="00A252D1" w:rsidRPr="000E264C" w:rsidRDefault="00A252D1" w:rsidP="00745155">
            <w:r w:rsidRPr="000E264C">
              <w:t>Administratorius yra prisijungęs ir apmokymo lange.</w:t>
            </w:r>
          </w:p>
        </w:tc>
      </w:tr>
      <w:tr w:rsidR="00A252D1" w:rsidRPr="000E264C" w14:paraId="01760026" w14:textId="77777777" w:rsidTr="00A252D1">
        <w:tc>
          <w:tcPr>
            <w:tcW w:w="4675" w:type="dxa"/>
          </w:tcPr>
          <w:p w14:paraId="3022EDA8" w14:textId="77777777" w:rsidR="00A252D1" w:rsidRPr="000E264C" w:rsidRDefault="00A252D1" w:rsidP="00745155">
            <w:r w:rsidRPr="000E264C">
              <w:t>Sužadinimo sąlyga:</w:t>
            </w:r>
          </w:p>
        </w:tc>
        <w:tc>
          <w:tcPr>
            <w:tcW w:w="4675" w:type="dxa"/>
          </w:tcPr>
          <w:p w14:paraId="47040D10" w14:textId="77777777" w:rsidR="00A252D1" w:rsidRPr="000E264C" w:rsidRDefault="00A252D1" w:rsidP="00745155">
            <w:r w:rsidRPr="000E264C">
              <w:t>Administratorius spaudžia apmokymo pradėjimo mygtuką.</w:t>
            </w:r>
          </w:p>
        </w:tc>
      </w:tr>
      <w:tr w:rsidR="00A252D1" w:rsidRPr="000E264C" w14:paraId="1731EEA5" w14:textId="77777777" w:rsidTr="00A252D1">
        <w:tc>
          <w:tcPr>
            <w:tcW w:w="4675" w:type="dxa"/>
          </w:tcPr>
          <w:p w14:paraId="26F06369" w14:textId="77777777" w:rsidR="00A252D1" w:rsidRPr="000E264C" w:rsidRDefault="00A252D1" w:rsidP="00745155">
            <w:r w:rsidRPr="000E264C">
              <w:t>Po-sąlyga:</w:t>
            </w:r>
          </w:p>
        </w:tc>
        <w:tc>
          <w:tcPr>
            <w:tcW w:w="4675" w:type="dxa"/>
          </w:tcPr>
          <w:p w14:paraId="6F22700F" w14:textId="77777777" w:rsidR="00A252D1" w:rsidRPr="000E264C" w:rsidRDefault="00A252D1" w:rsidP="00745155">
            <w:r w:rsidRPr="000E264C">
              <w:t>Administratorius mato apmokymo langą su sėkmingai pradėto apmokymo žinute.</w:t>
            </w:r>
          </w:p>
        </w:tc>
      </w:tr>
      <w:tr w:rsidR="00A252D1" w:rsidRPr="000E264C" w14:paraId="5B902EFD" w14:textId="77777777" w:rsidTr="00A252D1">
        <w:tc>
          <w:tcPr>
            <w:tcW w:w="4675" w:type="dxa"/>
          </w:tcPr>
          <w:p w14:paraId="719CDD1F" w14:textId="77777777" w:rsidR="00A252D1" w:rsidRPr="000E264C" w:rsidRDefault="00A252D1" w:rsidP="00745155">
            <w:r w:rsidRPr="000E264C">
              <w:t>Pagrindinis scenarijus:</w:t>
            </w:r>
          </w:p>
        </w:tc>
        <w:tc>
          <w:tcPr>
            <w:tcW w:w="4675" w:type="dxa"/>
          </w:tcPr>
          <w:p w14:paraId="29DBDC68" w14:textId="77777777" w:rsidR="00A252D1" w:rsidRPr="000E264C" w:rsidRDefault="00A252D1" w:rsidP="00ED3A2C">
            <w:pPr>
              <w:pStyle w:val="ListParagraph"/>
              <w:numPr>
                <w:ilvl w:val="0"/>
                <w:numId w:val="4"/>
              </w:numPr>
            </w:pPr>
            <w:r w:rsidRPr="000E264C">
              <w:t>Administratorius yra prisijungęs ir apmokymo lange.</w:t>
            </w:r>
          </w:p>
          <w:p w14:paraId="72A35C38" w14:textId="77777777" w:rsidR="00A252D1" w:rsidRPr="000E264C" w:rsidRDefault="00A252D1" w:rsidP="00ED3A2C">
            <w:pPr>
              <w:pStyle w:val="ListParagraph"/>
              <w:numPr>
                <w:ilvl w:val="0"/>
                <w:numId w:val="4"/>
              </w:numPr>
            </w:pPr>
            <w:r w:rsidRPr="000E264C">
              <w:t>Administratorius spaudžia apmokymo pradėjimo mygtuką.</w:t>
            </w:r>
          </w:p>
          <w:p w14:paraId="0015B367" w14:textId="77777777" w:rsidR="00A252D1" w:rsidRPr="000E264C" w:rsidRDefault="00A252D1" w:rsidP="00ED3A2C">
            <w:pPr>
              <w:pStyle w:val="ListParagraph"/>
              <w:numPr>
                <w:ilvl w:val="0"/>
                <w:numId w:val="4"/>
              </w:numPr>
            </w:pPr>
            <w:r w:rsidRPr="000E264C">
              <w:t>Administratorius peradresuojamas į apmokymų langą su sėkmingai pradėto apmokymo žinute.</w:t>
            </w:r>
          </w:p>
        </w:tc>
      </w:tr>
      <w:tr w:rsidR="00A252D1" w:rsidRPr="000E264C" w14:paraId="66C86B52" w14:textId="77777777" w:rsidTr="00A252D1">
        <w:tc>
          <w:tcPr>
            <w:tcW w:w="4675" w:type="dxa"/>
          </w:tcPr>
          <w:p w14:paraId="45677F12" w14:textId="77777777" w:rsidR="00A252D1" w:rsidRPr="000E264C" w:rsidRDefault="00A252D1" w:rsidP="00745155">
            <w:r w:rsidRPr="000E264C">
              <w:t>Alternatyvūs scenarijai:</w:t>
            </w:r>
          </w:p>
        </w:tc>
        <w:tc>
          <w:tcPr>
            <w:tcW w:w="4675" w:type="dxa"/>
          </w:tcPr>
          <w:p w14:paraId="2E82B0E1" w14:textId="77777777" w:rsidR="00A252D1" w:rsidRPr="000E264C" w:rsidRDefault="00A252D1" w:rsidP="00745155">
            <w:r w:rsidRPr="000E264C">
              <w:t>-</w:t>
            </w:r>
          </w:p>
        </w:tc>
      </w:tr>
    </w:tbl>
    <w:p w14:paraId="31CA22D9" w14:textId="77777777" w:rsidR="00A252D1" w:rsidRPr="000E264C" w:rsidRDefault="00A252D1" w:rsidP="00745155"/>
    <w:p w14:paraId="32A7B48D" w14:textId="6D492811" w:rsidR="00A252D1" w:rsidRPr="000E264C" w:rsidRDefault="006F43F2" w:rsidP="00745155">
      <w:pPr>
        <w:pStyle w:val="Caption"/>
      </w:pPr>
      <w:bookmarkStart w:id="541" w:name="_Toc29952886"/>
      <w:r>
        <w:t xml:space="preserve">Lentelė </w:t>
      </w:r>
      <w:r w:rsidR="00A252D1" w:rsidRPr="000E264C">
        <w:fldChar w:fldCharType="begin"/>
      </w:r>
      <w:r w:rsidR="00A252D1" w:rsidRPr="000E264C">
        <w:instrText xml:space="preserve"> SEQ lentelė \* ARABIC </w:instrText>
      </w:r>
      <w:r w:rsidR="00A252D1" w:rsidRPr="000E264C">
        <w:fldChar w:fldCharType="separate"/>
      </w:r>
      <w:r w:rsidR="00CD325D">
        <w:rPr>
          <w:noProof/>
        </w:rPr>
        <w:t>85</w:t>
      </w:r>
      <w:r w:rsidR="00A252D1" w:rsidRPr="000E264C">
        <w:fldChar w:fldCharType="end"/>
      </w:r>
      <w:r w:rsidR="00A252D1" w:rsidRPr="000E264C">
        <w:t xml:space="preserve"> Suplanuotų analizių paleidimas panaudojimo </w:t>
      </w:r>
      <w:r w:rsidR="00FA03A4">
        <w:t>atvejo</w:t>
      </w:r>
      <w:r w:rsidR="00A252D1" w:rsidRPr="000E264C">
        <w:t xml:space="preserve"> aprašas</w:t>
      </w:r>
      <w:bookmarkEnd w:id="541"/>
    </w:p>
    <w:tbl>
      <w:tblPr>
        <w:tblStyle w:val="TableGrid"/>
        <w:tblW w:w="0" w:type="auto"/>
        <w:tblLook w:val="04A0" w:firstRow="1" w:lastRow="0" w:firstColumn="1" w:lastColumn="0" w:noHBand="0" w:noVBand="1"/>
      </w:tblPr>
      <w:tblGrid>
        <w:gridCol w:w="4675"/>
        <w:gridCol w:w="4675"/>
      </w:tblGrid>
      <w:tr w:rsidR="00A252D1" w:rsidRPr="000E264C" w14:paraId="6C18FBCE" w14:textId="77777777" w:rsidTr="00A252D1">
        <w:tc>
          <w:tcPr>
            <w:tcW w:w="4675" w:type="dxa"/>
          </w:tcPr>
          <w:p w14:paraId="66C65744" w14:textId="77777777" w:rsidR="00A252D1" w:rsidRPr="000E264C" w:rsidRDefault="00A252D1" w:rsidP="00745155">
            <w:r w:rsidRPr="000E264C">
              <w:lastRenderedPageBreak/>
              <w:t>Pavadinimas:</w:t>
            </w:r>
          </w:p>
        </w:tc>
        <w:tc>
          <w:tcPr>
            <w:tcW w:w="4675" w:type="dxa"/>
          </w:tcPr>
          <w:p w14:paraId="620EC7EF" w14:textId="77777777" w:rsidR="00A252D1" w:rsidRPr="000E264C" w:rsidRDefault="00A252D1" w:rsidP="00745155">
            <w:r w:rsidRPr="000E264C">
              <w:t>16. Suplanuotų analizių paleidimas</w:t>
            </w:r>
          </w:p>
        </w:tc>
      </w:tr>
      <w:tr w:rsidR="00A252D1" w:rsidRPr="000E264C" w14:paraId="7426888B" w14:textId="77777777" w:rsidTr="00A252D1">
        <w:tc>
          <w:tcPr>
            <w:tcW w:w="4675" w:type="dxa"/>
          </w:tcPr>
          <w:p w14:paraId="158101D4" w14:textId="77777777" w:rsidR="00A252D1" w:rsidRPr="000E264C" w:rsidRDefault="00A252D1" w:rsidP="00745155">
            <w:r w:rsidRPr="000E264C">
              <w:t>Tikslas:</w:t>
            </w:r>
          </w:p>
        </w:tc>
        <w:tc>
          <w:tcPr>
            <w:tcW w:w="4675" w:type="dxa"/>
          </w:tcPr>
          <w:p w14:paraId="112FDC63" w14:textId="77777777" w:rsidR="00A252D1" w:rsidRPr="000E264C" w:rsidRDefault="00A252D1" w:rsidP="00745155">
            <w:r w:rsidRPr="000E264C">
              <w:t>Gebėti rankiniu būdu paleisti suplanuotas analizes</w:t>
            </w:r>
          </w:p>
        </w:tc>
      </w:tr>
      <w:tr w:rsidR="00A252D1" w:rsidRPr="000E264C" w14:paraId="07D79263" w14:textId="77777777" w:rsidTr="00A252D1">
        <w:tc>
          <w:tcPr>
            <w:tcW w:w="4675" w:type="dxa"/>
          </w:tcPr>
          <w:p w14:paraId="055140C0" w14:textId="77777777" w:rsidR="00A252D1" w:rsidRPr="000E264C" w:rsidRDefault="00A252D1" w:rsidP="00745155">
            <w:r w:rsidRPr="000E264C">
              <w:t>Dalyviai:</w:t>
            </w:r>
          </w:p>
        </w:tc>
        <w:tc>
          <w:tcPr>
            <w:tcW w:w="4675" w:type="dxa"/>
          </w:tcPr>
          <w:p w14:paraId="192DA9CB" w14:textId="77777777" w:rsidR="00A252D1" w:rsidRPr="000E264C" w:rsidRDefault="00A252D1" w:rsidP="00745155">
            <w:r w:rsidRPr="000E264C">
              <w:t>Administratorius</w:t>
            </w:r>
          </w:p>
        </w:tc>
      </w:tr>
      <w:tr w:rsidR="00A252D1" w:rsidRPr="000E264C" w14:paraId="73018F2F" w14:textId="77777777" w:rsidTr="00A252D1">
        <w:tc>
          <w:tcPr>
            <w:tcW w:w="4675" w:type="dxa"/>
          </w:tcPr>
          <w:p w14:paraId="741797EF" w14:textId="77777777" w:rsidR="00A252D1" w:rsidRPr="000E264C" w:rsidRDefault="00A252D1" w:rsidP="00745155">
            <w:r w:rsidRPr="000E264C">
              <w:t>Ryšiai su kitais PA:</w:t>
            </w:r>
          </w:p>
        </w:tc>
        <w:tc>
          <w:tcPr>
            <w:tcW w:w="4675" w:type="dxa"/>
          </w:tcPr>
          <w:p w14:paraId="482C9FF7" w14:textId="77777777" w:rsidR="00A252D1" w:rsidRPr="000E264C" w:rsidRDefault="00A252D1" w:rsidP="00745155">
            <w:r w:rsidRPr="000E264C">
              <w:t>Išplečia 7 PA</w:t>
            </w:r>
          </w:p>
        </w:tc>
      </w:tr>
      <w:tr w:rsidR="00A252D1" w:rsidRPr="000E264C" w14:paraId="0DDA7F28" w14:textId="77777777" w:rsidTr="00A252D1">
        <w:tc>
          <w:tcPr>
            <w:tcW w:w="4675" w:type="dxa"/>
          </w:tcPr>
          <w:p w14:paraId="1DDEF0B8" w14:textId="77777777" w:rsidR="00A252D1" w:rsidRPr="000E264C" w:rsidRDefault="00A252D1" w:rsidP="00745155">
            <w:r w:rsidRPr="000E264C">
              <w:t>Nefunkciniai reikalavimai:</w:t>
            </w:r>
          </w:p>
        </w:tc>
        <w:tc>
          <w:tcPr>
            <w:tcW w:w="4675" w:type="dxa"/>
          </w:tcPr>
          <w:p w14:paraId="0CC57307" w14:textId="77777777" w:rsidR="00A252D1" w:rsidRPr="000E264C" w:rsidRDefault="00A252D1" w:rsidP="00745155">
            <w:r w:rsidRPr="000E264C">
              <w:t>-</w:t>
            </w:r>
          </w:p>
        </w:tc>
      </w:tr>
      <w:tr w:rsidR="00A252D1" w:rsidRPr="000E264C" w14:paraId="7FBFE167" w14:textId="77777777" w:rsidTr="00A252D1">
        <w:tc>
          <w:tcPr>
            <w:tcW w:w="4675" w:type="dxa"/>
          </w:tcPr>
          <w:p w14:paraId="124CCA12" w14:textId="77777777" w:rsidR="00A252D1" w:rsidRPr="000E264C" w:rsidRDefault="00A252D1" w:rsidP="00745155">
            <w:r w:rsidRPr="000E264C">
              <w:t>Prieš-sąlygos:</w:t>
            </w:r>
          </w:p>
        </w:tc>
        <w:tc>
          <w:tcPr>
            <w:tcW w:w="4675" w:type="dxa"/>
          </w:tcPr>
          <w:p w14:paraId="26F0D248" w14:textId="77777777" w:rsidR="00A252D1" w:rsidRPr="000E264C" w:rsidRDefault="00A252D1" w:rsidP="00745155">
            <w:r w:rsidRPr="000E264C">
              <w:t>Administratorius yra prisijungęs ir apmokymo lange.</w:t>
            </w:r>
          </w:p>
        </w:tc>
      </w:tr>
      <w:tr w:rsidR="00A252D1" w:rsidRPr="000E264C" w14:paraId="39FA3755" w14:textId="77777777" w:rsidTr="00A252D1">
        <w:tc>
          <w:tcPr>
            <w:tcW w:w="4675" w:type="dxa"/>
          </w:tcPr>
          <w:p w14:paraId="7F373708" w14:textId="77777777" w:rsidR="00A252D1" w:rsidRPr="000E264C" w:rsidRDefault="00A252D1" w:rsidP="00745155">
            <w:r w:rsidRPr="000E264C">
              <w:t>Sužadinimo sąlyga:</w:t>
            </w:r>
          </w:p>
        </w:tc>
        <w:tc>
          <w:tcPr>
            <w:tcW w:w="4675" w:type="dxa"/>
          </w:tcPr>
          <w:p w14:paraId="04472F9C" w14:textId="77777777" w:rsidR="00A252D1" w:rsidRPr="000E264C" w:rsidRDefault="00A252D1" w:rsidP="00745155">
            <w:r w:rsidRPr="000E264C">
              <w:t>Administratorius spaudžia analizių paleidimo mygtuką.</w:t>
            </w:r>
          </w:p>
        </w:tc>
      </w:tr>
      <w:tr w:rsidR="00A252D1" w:rsidRPr="000E264C" w14:paraId="3B5B5B24" w14:textId="77777777" w:rsidTr="00A252D1">
        <w:tc>
          <w:tcPr>
            <w:tcW w:w="4675" w:type="dxa"/>
          </w:tcPr>
          <w:p w14:paraId="4F29928B" w14:textId="77777777" w:rsidR="00A252D1" w:rsidRPr="000E264C" w:rsidRDefault="00A252D1" w:rsidP="00745155">
            <w:r w:rsidRPr="000E264C">
              <w:t>Po-sąlyga:</w:t>
            </w:r>
          </w:p>
        </w:tc>
        <w:tc>
          <w:tcPr>
            <w:tcW w:w="4675" w:type="dxa"/>
          </w:tcPr>
          <w:p w14:paraId="08E7B019" w14:textId="77777777" w:rsidR="00A252D1" w:rsidRPr="000E264C" w:rsidRDefault="00A252D1" w:rsidP="00745155">
            <w:r w:rsidRPr="000E264C">
              <w:t>Administratorius mato apmokymo su žinute jog buvo sėkmingai paleistos analizės langą.</w:t>
            </w:r>
          </w:p>
        </w:tc>
      </w:tr>
      <w:tr w:rsidR="00A252D1" w:rsidRPr="000E264C" w14:paraId="39FD57A8" w14:textId="77777777" w:rsidTr="00A252D1">
        <w:tc>
          <w:tcPr>
            <w:tcW w:w="4675" w:type="dxa"/>
          </w:tcPr>
          <w:p w14:paraId="3AC4466D" w14:textId="77777777" w:rsidR="00A252D1" w:rsidRPr="000E264C" w:rsidRDefault="00A252D1" w:rsidP="00745155">
            <w:r w:rsidRPr="000E264C">
              <w:t>Pagrindinis scenarijus:</w:t>
            </w:r>
          </w:p>
        </w:tc>
        <w:tc>
          <w:tcPr>
            <w:tcW w:w="4675" w:type="dxa"/>
          </w:tcPr>
          <w:p w14:paraId="16CE8EFA" w14:textId="77777777" w:rsidR="00A252D1" w:rsidRPr="000E264C" w:rsidRDefault="00A252D1" w:rsidP="00ED3A2C">
            <w:pPr>
              <w:pStyle w:val="ListParagraph"/>
              <w:numPr>
                <w:ilvl w:val="0"/>
                <w:numId w:val="4"/>
              </w:numPr>
            </w:pPr>
            <w:r w:rsidRPr="000E264C">
              <w:t>Administratorius yra prisijungęs ir apmokymo lange.</w:t>
            </w:r>
          </w:p>
          <w:p w14:paraId="0D4FDC53" w14:textId="77777777" w:rsidR="00A252D1" w:rsidRPr="000E264C" w:rsidRDefault="00A252D1" w:rsidP="00ED3A2C">
            <w:pPr>
              <w:pStyle w:val="ListParagraph"/>
              <w:numPr>
                <w:ilvl w:val="0"/>
                <w:numId w:val="4"/>
              </w:numPr>
            </w:pPr>
            <w:r w:rsidRPr="000E264C">
              <w:t>Administratorius spaudžia analizių pradėjimo mygtuką.</w:t>
            </w:r>
          </w:p>
          <w:p w14:paraId="4BC404EA" w14:textId="77777777" w:rsidR="00A252D1" w:rsidRPr="000E264C" w:rsidRDefault="00A252D1" w:rsidP="00ED3A2C">
            <w:pPr>
              <w:pStyle w:val="ListParagraph"/>
              <w:numPr>
                <w:ilvl w:val="0"/>
                <w:numId w:val="4"/>
              </w:numPr>
            </w:pPr>
            <w:r w:rsidRPr="000E264C">
              <w:t>Administratorius peradresuojamas į apmokymų langą su sėkmingai pradėtų analizių žinute.</w:t>
            </w:r>
          </w:p>
        </w:tc>
      </w:tr>
      <w:tr w:rsidR="00A252D1" w:rsidRPr="000E264C" w14:paraId="06768A60" w14:textId="77777777" w:rsidTr="00A252D1">
        <w:tc>
          <w:tcPr>
            <w:tcW w:w="4675" w:type="dxa"/>
          </w:tcPr>
          <w:p w14:paraId="471888EB" w14:textId="77777777" w:rsidR="00A252D1" w:rsidRPr="000E264C" w:rsidRDefault="00A252D1" w:rsidP="00745155">
            <w:r w:rsidRPr="000E264C">
              <w:t>Alternatyvūs scenarijai:</w:t>
            </w:r>
          </w:p>
        </w:tc>
        <w:tc>
          <w:tcPr>
            <w:tcW w:w="4675" w:type="dxa"/>
          </w:tcPr>
          <w:p w14:paraId="134984C1" w14:textId="77777777" w:rsidR="00A252D1" w:rsidRPr="000E264C" w:rsidRDefault="00A252D1" w:rsidP="00745155">
            <w:r w:rsidRPr="000E264C">
              <w:t>-</w:t>
            </w:r>
          </w:p>
        </w:tc>
      </w:tr>
    </w:tbl>
    <w:p w14:paraId="583C7F4A" w14:textId="77777777" w:rsidR="00D81760" w:rsidRPr="000E264C" w:rsidRDefault="00D81760" w:rsidP="00745155"/>
    <w:p w14:paraId="779ACBE2" w14:textId="77777777" w:rsidR="006F43F2" w:rsidRDefault="006F43F2">
      <w:pPr>
        <w:jc w:val="left"/>
        <w:rPr>
          <w:b/>
          <w:bCs w:val="0"/>
          <w:caps/>
          <w:kern w:val="28"/>
          <w:sz w:val="28"/>
          <w:szCs w:val="20"/>
        </w:rPr>
      </w:pPr>
      <w:r>
        <w:br w:type="page"/>
      </w:r>
    </w:p>
    <w:p w14:paraId="7513343D" w14:textId="41AB9B52" w:rsidR="00860CC9" w:rsidRPr="000E264C" w:rsidRDefault="00C7032F" w:rsidP="00DF71E7">
      <w:pPr>
        <w:pStyle w:val="Heading2"/>
      </w:pPr>
      <w:bookmarkStart w:id="542" w:name="_Toc29952659"/>
      <w:r w:rsidRPr="000E264C">
        <w:lastRenderedPageBreak/>
        <w:t>Sistemos statinis</w:t>
      </w:r>
      <w:r w:rsidR="00610FA3" w:rsidRPr="000E264C">
        <w:t xml:space="preserve"> vaizdas</w:t>
      </w:r>
      <w:bookmarkEnd w:id="514"/>
      <w:bookmarkEnd w:id="542"/>
    </w:p>
    <w:p w14:paraId="22DECD6A" w14:textId="31D8762A" w:rsidR="00A252D1" w:rsidRPr="000E264C" w:rsidRDefault="00DF55A3" w:rsidP="00DF71E7">
      <w:pPr>
        <w:pStyle w:val="Heading3"/>
      </w:pPr>
      <w:bookmarkStart w:id="543" w:name="_Toc86568898"/>
      <w:bookmarkStart w:id="544" w:name="_Toc29952660"/>
      <w:r w:rsidRPr="000E264C">
        <w:t>Apžvalga</w:t>
      </w:r>
      <w:bookmarkStart w:id="545" w:name="_Toc86568899"/>
      <w:bookmarkEnd w:id="543"/>
      <w:bookmarkEnd w:id="544"/>
    </w:p>
    <w:p w14:paraId="54A16DE8" w14:textId="77777777" w:rsidR="00A252D1" w:rsidRPr="000E264C" w:rsidRDefault="00A252D1" w:rsidP="00745155">
      <w:r w:rsidRPr="000E264C">
        <w:rPr>
          <w:noProof/>
        </w:rPr>
        <w:drawing>
          <wp:inline distT="0" distB="0" distL="0" distR="0" wp14:anchorId="7539C108" wp14:editId="43AF4804">
            <wp:extent cx="2753109" cy="520137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3109" cy="5201376"/>
                    </a:xfrm>
                    <a:prstGeom prst="rect">
                      <a:avLst/>
                    </a:prstGeom>
                  </pic:spPr>
                </pic:pic>
              </a:graphicData>
            </a:graphic>
          </wp:inline>
        </w:drawing>
      </w:r>
    </w:p>
    <w:p w14:paraId="5839FD67" w14:textId="19CF5E70" w:rsidR="00A252D1" w:rsidRPr="000E264C" w:rsidRDefault="006F43F2" w:rsidP="00745155">
      <w:pPr>
        <w:pStyle w:val="Caption"/>
      </w:pPr>
      <w:bookmarkStart w:id="546" w:name="_Ref9274579"/>
      <w:bookmarkStart w:id="547" w:name="_Toc29952745"/>
      <w:r>
        <w:t>Pav.</w:t>
      </w:r>
      <w:r w:rsidR="00A252D1" w:rsidRPr="000E264C">
        <w:t xml:space="preserve"> </w:t>
      </w:r>
      <w:r w:rsidR="00A252D1" w:rsidRPr="000E264C">
        <w:fldChar w:fldCharType="begin"/>
      </w:r>
      <w:r w:rsidR="00A252D1" w:rsidRPr="000E264C">
        <w:instrText xml:space="preserve"> SEQ pav. \* ARABIC </w:instrText>
      </w:r>
      <w:r w:rsidR="00A252D1" w:rsidRPr="000E264C">
        <w:fldChar w:fldCharType="separate"/>
      </w:r>
      <w:r w:rsidR="00CD325D">
        <w:rPr>
          <w:noProof/>
        </w:rPr>
        <w:t>19</w:t>
      </w:r>
      <w:r w:rsidR="00A252D1" w:rsidRPr="000E264C">
        <w:fldChar w:fldCharType="end"/>
      </w:r>
      <w:bookmarkEnd w:id="546"/>
      <w:r w:rsidR="00A252D1" w:rsidRPr="000E264C">
        <w:t xml:space="preserve"> Paketų diagrama</w:t>
      </w:r>
      <w:bookmarkEnd w:id="547"/>
    </w:p>
    <w:p w14:paraId="5A9BB988" w14:textId="7F09F7B1" w:rsidR="00A252D1" w:rsidRPr="000E264C" w:rsidRDefault="00FA03A4" w:rsidP="00745155">
      <w:r>
        <w:fldChar w:fldCharType="begin"/>
      </w:r>
      <w:r>
        <w:instrText xml:space="preserve"> REF _Ref9274579 \h </w:instrText>
      </w:r>
      <w:r>
        <w:fldChar w:fldCharType="separate"/>
      </w:r>
      <w:r w:rsidR="00CD325D">
        <w:t>Pav.</w:t>
      </w:r>
      <w:r w:rsidR="00CD325D" w:rsidRPr="000E264C">
        <w:t xml:space="preserve"> </w:t>
      </w:r>
      <w:r w:rsidR="00CD325D">
        <w:rPr>
          <w:noProof/>
        </w:rPr>
        <w:t>19</w:t>
      </w:r>
      <w:r>
        <w:fldChar w:fldCharType="end"/>
      </w:r>
      <w:r>
        <w:t xml:space="preserve"> pavaizduo</w:t>
      </w:r>
      <w:r w:rsidR="00F45DB2">
        <w:t>ta sistemos paketų diagrama, ji atskleidžia jog s</w:t>
      </w:r>
      <w:r w:rsidR="00A252D1" w:rsidRPr="000E264C">
        <w:t>istem</w:t>
      </w:r>
      <w:r w:rsidR="00F45DB2">
        <w:t>ą</w:t>
      </w:r>
      <w:r w:rsidR="00A252D1" w:rsidRPr="000E264C">
        <w:t xml:space="preserve"> sudaro dvi pagrindinės dalys:</w:t>
      </w:r>
    </w:p>
    <w:p w14:paraId="2366B919" w14:textId="3B7AA5F7" w:rsidR="00A252D1" w:rsidRPr="000E264C" w:rsidRDefault="00945DDC" w:rsidP="00ED3A2C">
      <w:pPr>
        <w:pStyle w:val="ListParagraph"/>
        <w:numPr>
          <w:ilvl w:val="0"/>
          <w:numId w:val="6"/>
        </w:numPr>
      </w:pPr>
      <w:sdt>
        <w:sdtPr>
          <w:id w:val="-535117148"/>
          <w:citation/>
        </w:sdtPr>
        <w:sdtContent>
          <w:r w:rsidR="004571CE">
            <w:fldChar w:fldCharType="begin"/>
          </w:r>
          <w:r w:rsidR="004571CE">
            <w:instrText xml:space="preserve"> CITATION Sym19 \l 1063 </w:instrText>
          </w:r>
          <w:r w:rsidR="004571CE">
            <w:fldChar w:fldCharType="separate"/>
          </w:r>
          <w:r w:rsidR="001474C7">
            <w:rPr>
              <w:noProof/>
            </w:rPr>
            <w:t>(Symfony karkasas, 2019)</w:t>
          </w:r>
          <w:r w:rsidR="004571CE">
            <w:fldChar w:fldCharType="end"/>
          </w:r>
        </w:sdtContent>
      </w:sdt>
      <w:r w:rsidR="004571CE">
        <w:t xml:space="preserve"> </w:t>
      </w:r>
      <w:proofErr w:type="spellStart"/>
      <w:r w:rsidR="004571CE">
        <w:t>Symfony</w:t>
      </w:r>
      <w:proofErr w:type="spellEnd"/>
      <w:r w:rsidR="004571CE">
        <w:t xml:space="preserve"> </w:t>
      </w:r>
      <w:r w:rsidR="00A252D1" w:rsidRPr="000E264C">
        <w:t>informacinės sistemos saitas – skirtas valdyti operacijas su neuroniniu tinklu.</w:t>
      </w:r>
    </w:p>
    <w:p w14:paraId="1E3934D1" w14:textId="57EA6428" w:rsidR="00A252D1" w:rsidRPr="000E264C" w:rsidRDefault="00945DDC" w:rsidP="00ED3A2C">
      <w:pPr>
        <w:pStyle w:val="ListParagraph"/>
        <w:numPr>
          <w:ilvl w:val="0"/>
          <w:numId w:val="6"/>
        </w:numPr>
      </w:pPr>
      <w:sdt>
        <w:sdtPr>
          <w:id w:val="1955586883"/>
          <w:citation/>
        </w:sdtPr>
        <w:sdtContent>
          <w:r w:rsidR="004571CE">
            <w:fldChar w:fldCharType="begin"/>
          </w:r>
          <w:r w:rsidR="004571CE">
            <w:instrText xml:space="preserve"> CITATION Ten19 \l 1063 </w:instrText>
          </w:r>
          <w:r w:rsidR="004571CE">
            <w:fldChar w:fldCharType="separate"/>
          </w:r>
          <w:r w:rsidR="001474C7">
            <w:rPr>
              <w:noProof/>
            </w:rPr>
            <w:t>(TensorFlow, 2019)</w:t>
          </w:r>
          <w:r w:rsidR="004571CE">
            <w:fldChar w:fldCharType="end"/>
          </w:r>
        </w:sdtContent>
      </w:sdt>
      <w:r w:rsidR="004571CE">
        <w:t xml:space="preserve"> </w:t>
      </w:r>
      <w:proofErr w:type="spellStart"/>
      <w:r w:rsidR="00A252D1" w:rsidRPr="000E264C">
        <w:t>Tensorflow</w:t>
      </w:r>
      <w:proofErr w:type="spellEnd"/>
      <w:r w:rsidR="00A252D1" w:rsidRPr="000E264C">
        <w:t xml:space="preserve"> modulis – skirtas atlikti operacijas su neuroniniu tinklu.</w:t>
      </w:r>
    </w:p>
    <w:p w14:paraId="7480F918" w14:textId="660993FD" w:rsidR="00860CC9" w:rsidRPr="000E264C" w:rsidRDefault="00DF55A3" w:rsidP="00DF71E7">
      <w:pPr>
        <w:pStyle w:val="Heading3"/>
      </w:pPr>
      <w:bookmarkStart w:id="548" w:name="_Toc29952661"/>
      <w:r w:rsidRPr="000E264C">
        <w:t>Paketų detalizavimas</w:t>
      </w:r>
      <w:bookmarkEnd w:id="545"/>
      <w:bookmarkEnd w:id="548"/>
    </w:p>
    <w:p w14:paraId="148093B3" w14:textId="53A1EB6C" w:rsidR="000A3DFA" w:rsidRPr="006F43F2" w:rsidRDefault="000A3DFA" w:rsidP="00DF71E7">
      <w:pPr>
        <w:pStyle w:val="Heading4"/>
      </w:pPr>
      <w:r w:rsidRPr="006F43F2">
        <w:t>Symfony paketo klasės</w:t>
      </w:r>
    </w:p>
    <w:p w14:paraId="66F055DC" w14:textId="77777777" w:rsidR="000A3DFA" w:rsidRPr="000E264C" w:rsidRDefault="000A3DFA" w:rsidP="00745155">
      <w:r w:rsidRPr="000E264C">
        <w:rPr>
          <w:noProof/>
        </w:rPr>
        <w:lastRenderedPageBreak/>
        <w:drawing>
          <wp:inline distT="0" distB="0" distL="0" distR="0" wp14:anchorId="5CDDD6A3" wp14:editId="26794E9C">
            <wp:extent cx="5943600" cy="4466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66590"/>
                    </a:xfrm>
                    <a:prstGeom prst="rect">
                      <a:avLst/>
                    </a:prstGeom>
                  </pic:spPr>
                </pic:pic>
              </a:graphicData>
            </a:graphic>
          </wp:inline>
        </w:drawing>
      </w:r>
    </w:p>
    <w:p w14:paraId="720ACC6C" w14:textId="2AFB8912" w:rsidR="000A3DFA" w:rsidRPr="000E264C" w:rsidRDefault="006F43F2" w:rsidP="00745155">
      <w:pPr>
        <w:pStyle w:val="Caption"/>
      </w:pPr>
      <w:bookmarkStart w:id="549" w:name="_Ref9274662"/>
      <w:bookmarkStart w:id="550" w:name="_Toc29952746"/>
      <w:r>
        <w:t>Pav.</w:t>
      </w:r>
      <w:r w:rsidR="000A3DFA" w:rsidRPr="000E264C">
        <w:t xml:space="preserve"> </w:t>
      </w:r>
      <w:r w:rsidR="000A3DFA" w:rsidRPr="000E264C">
        <w:fldChar w:fldCharType="begin"/>
      </w:r>
      <w:r w:rsidR="000A3DFA" w:rsidRPr="000E264C">
        <w:instrText xml:space="preserve"> SEQ pav. \* ARABIC </w:instrText>
      </w:r>
      <w:r w:rsidR="000A3DFA" w:rsidRPr="000E264C">
        <w:fldChar w:fldCharType="separate"/>
      </w:r>
      <w:r w:rsidR="00CD325D">
        <w:rPr>
          <w:noProof/>
        </w:rPr>
        <w:t>20</w:t>
      </w:r>
      <w:r w:rsidR="000A3DFA" w:rsidRPr="000E264C">
        <w:fldChar w:fldCharType="end"/>
      </w:r>
      <w:bookmarkEnd w:id="549"/>
      <w:r w:rsidR="000A3DFA" w:rsidRPr="000E264C">
        <w:t xml:space="preserve"> </w:t>
      </w:r>
      <w:proofErr w:type="spellStart"/>
      <w:r w:rsidR="000A3DFA" w:rsidRPr="000E264C">
        <w:t>Symfony</w:t>
      </w:r>
      <w:proofErr w:type="spellEnd"/>
      <w:r w:rsidR="000A3DFA" w:rsidRPr="000E264C">
        <w:t xml:space="preserve"> paketo klasių diagrama</w:t>
      </w:r>
      <w:bookmarkEnd w:id="550"/>
    </w:p>
    <w:p w14:paraId="79C21A22" w14:textId="1631BCC7" w:rsidR="000A3DFA" w:rsidRPr="000E264C" w:rsidRDefault="00F45DB2" w:rsidP="00745155">
      <w:r>
        <w:fldChar w:fldCharType="begin"/>
      </w:r>
      <w:r>
        <w:instrText xml:space="preserve"> REF _Ref9274662 \h </w:instrText>
      </w:r>
      <w:r>
        <w:fldChar w:fldCharType="separate"/>
      </w:r>
      <w:r w:rsidR="00CD325D">
        <w:t>Pav.</w:t>
      </w:r>
      <w:r w:rsidR="00CD325D" w:rsidRPr="000E264C">
        <w:t xml:space="preserve"> </w:t>
      </w:r>
      <w:r w:rsidR="00CD325D">
        <w:rPr>
          <w:noProof/>
        </w:rPr>
        <w:t>20</w:t>
      </w:r>
      <w:r>
        <w:fldChar w:fldCharType="end"/>
      </w:r>
      <w:r>
        <w:t xml:space="preserve"> paveikslėlyje pavaizduota pilna </w:t>
      </w:r>
      <w:proofErr w:type="spellStart"/>
      <w:r>
        <w:t>Symfony</w:t>
      </w:r>
      <w:proofErr w:type="spellEnd"/>
      <w:r>
        <w:t xml:space="preserve"> paketo klasių diagrama. Kadangi būtų ją nagrinėti patogiau, pasirinkta ją detalizuoti smulkesnėmis dalimis</w:t>
      </w:r>
      <w:r w:rsidR="000A3DFA" w:rsidRPr="000E264C">
        <w:t>:</w:t>
      </w:r>
    </w:p>
    <w:p w14:paraId="7565B2A2" w14:textId="77777777" w:rsidR="000A3DFA" w:rsidRPr="000E264C" w:rsidRDefault="000A3DFA" w:rsidP="00745155">
      <w:r w:rsidRPr="000E264C">
        <w:rPr>
          <w:noProof/>
        </w:rPr>
        <w:lastRenderedPageBreak/>
        <w:drawing>
          <wp:inline distT="0" distB="0" distL="0" distR="0" wp14:anchorId="6769F1CB" wp14:editId="666DE4F1">
            <wp:extent cx="2600688" cy="523948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0688" cy="5239481"/>
                    </a:xfrm>
                    <a:prstGeom prst="rect">
                      <a:avLst/>
                    </a:prstGeom>
                  </pic:spPr>
                </pic:pic>
              </a:graphicData>
            </a:graphic>
          </wp:inline>
        </w:drawing>
      </w:r>
    </w:p>
    <w:p w14:paraId="2F17F9BB" w14:textId="334094BA" w:rsidR="000A3DFA" w:rsidRPr="000E264C" w:rsidRDefault="006F43F2" w:rsidP="00745155">
      <w:pPr>
        <w:pStyle w:val="Caption"/>
      </w:pPr>
      <w:bookmarkStart w:id="551" w:name="_Ref9274651"/>
      <w:bookmarkStart w:id="552" w:name="_Toc29952747"/>
      <w:r>
        <w:t>Pav.</w:t>
      </w:r>
      <w:r w:rsidR="000A3DFA" w:rsidRPr="000E264C">
        <w:t xml:space="preserve"> </w:t>
      </w:r>
      <w:r w:rsidR="000A3DFA" w:rsidRPr="000E264C">
        <w:fldChar w:fldCharType="begin"/>
      </w:r>
      <w:r w:rsidR="000A3DFA" w:rsidRPr="000E264C">
        <w:instrText xml:space="preserve"> SEQ pav. \* ARABIC </w:instrText>
      </w:r>
      <w:r w:rsidR="000A3DFA" w:rsidRPr="000E264C">
        <w:fldChar w:fldCharType="separate"/>
      </w:r>
      <w:r w:rsidR="00CD325D">
        <w:rPr>
          <w:noProof/>
        </w:rPr>
        <w:t>21</w:t>
      </w:r>
      <w:r w:rsidR="000A3DFA" w:rsidRPr="000E264C">
        <w:fldChar w:fldCharType="end"/>
      </w:r>
      <w:bookmarkEnd w:id="551"/>
      <w:r w:rsidR="000A3DFA" w:rsidRPr="000E264C">
        <w:t xml:space="preserve"> </w:t>
      </w:r>
      <w:proofErr w:type="spellStart"/>
      <w:r w:rsidR="000A3DFA" w:rsidRPr="000E264C">
        <w:t>Symfony</w:t>
      </w:r>
      <w:proofErr w:type="spellEnd"/>
      <w:r w:rsidR="000A3DFA" w:rsidRPr="000E264C">
        <w:t xml:space="preserve"> paketo, </w:t>
      </w:r>
      <w:proofErr w:type="spellStart"/>
      <w:r w:rsidR="000A3DFA" w:rsidRPr="000E264C">
        <w:t>Controller</w:t>
      </w:r>
      <w:proofErr w:type="spellEnd"/>
      <w:r w:rsidR="000A3DFA" w:rsidRPr="000E264C">
        <w:t xml:space="preserve"> klasės</w:t>
      </w:r>
      <w:bookmarkEnd w:id="552"/>
    </w:p>
    <w:p w14:paraId="31024CDF" w14:textId="11622523" w:rsidR="000A3DFA" w:rsidRPr="000E264C" w:rsidRDefault="00F45DB2" w:rsidP="00745155">
      <w:r>
        <w:fldChar w:fldCharType="begin"/>
      </w:r>
      <w:r>
        <w:instrText xml:space="preserve"> REF _Ref9274651 \h </w:instrText>
      </w:r>
      <w:r>
        <w:fldChar w:fldCharType="separate"/>
      </w:r>
      <w:r w:rsidR="00CD325D">
        <w:t>Pav.</w:t>
      </w:r>
      <w:r w:rsidR="00CD325D" w:rsidRPr="000E264C">
        <w:t xml:space="preserve"> </w:t>
      </w:r>
      <w:r w:rsidR="00CD325D">
        <w:rPr>
          <w:noProof/>
        </w:rPr>
        <w:t>21</w:t>
      </w:r>
      <w:r>
        <w:fldChar w:fldCharType="end"/>
      </w:r>
      <w:r>
        <w:t xml:space="preserve"> </w:t>
      </w:r>
      <w:r w:rsidR="006F43F2">
        <w:t>p</w:t>
      </w:r>
      <w:r>
        <w:t>avaizduojamos kontrolerių klasės (vadinamos kontrolės (</w:t>
      </w:r>
      <w:proofErr w:type="spellStart"/>
      <w:r>
        <w:t>Symfony</w:t>
      </w:r>
      <w:proofErr w:type="spellEnd"/>
      <w:r>
        <w:t xml:space="preserve"> karkase), tačiau tai yra ribinės klasės) skirtos vartotojams sąveikauti su sistema. </w:t>
      </w:r>
      <w:r w:rsidR="000A3DFA" w:rsidRPr="000E264C">
        <w:t xml:space="preserve">Šios klasės atsakingos už </w:t>
      </w:r>
      <w:r>
        <w:t>tiesioginius</w:t>
      </w:r>
      <w:r w:rsidR="000A3DFA" w:rsidRPr="000E264C">
        <w:t xml:space="preserve"> veiksmus su </w:t>
      </w:r>
      <w:r>
        <w:t>i</w:t>
      </w:r>
      <w:r w:rsidR="000A3DFA" w:rsidRPr="000E264C">
        <w:t>nformacine sistema.</w:t>
      </w:r>
      <w:r>
        <w:t xml:space="preserve"> Kiekvienas atskiras langas atvaizduojamas kaip „...</w:t>
      </w:r>
      <w:proofErr w:type="spellStart"/>
      <w:r w:rsidRPr="00F45DB2">
        <w:rPr>
          <w:i/>
        </w:rPr>
        <w:t>Action</w:t>
      </w:r>
      <w:proofErr w:type="spellEnd"/>
      <w:r>
        <w:t>“ metodas, šie metodai yra surišti su nuorodomis.</w:t>
      </w:r>
    </w:p>
    <w:p w14:paraId="078E315A" w14:textId="77777777" w:rsidR="000A3DFA" w:rsidRPr="000E264C" w:rsidRDefault="000A3DFA" w:rsidP="00745155">
      <w:r w:rsidRPr="000E264C">
        <w:rPr>
          <w:noProof/>
        </w:rPr>
        <w:lastRenderedPageBreak/>
        <w:drawing>
          <wp:inline distT="0" distB="0" distL="0" distR="0" wp14:anchorId="32287054" wp14:editId="546A1F01">
            <wp:extent cx="5487166" cy="7868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7166" cy="7868748"/>
                    </a:xfrm>
                    <a:prstGeom prst="rect">
                      <a:avLst/>
                    </a:prstGeom>
                  </pic:spPr>
                </pic:pic>
              </a:graphicData>
            </a:graphic>
          </wp:inline>
        </w:drawing>
      </w:r>
    </w:p>
    <w:p w14:paraId="7F870D2C" w14:textId="0CFE6963" w:rsidR="000A3DFA" w:rsidRPr="000E264C" w:rsidRDefault="006F43F2" w:rsidP="00745155">
      <w:pPr>
        <w:pStyle w:val="Caption"/>
      </w:pPr>
      <w:bookmarkStart w:id="553" w:name="_Ref9275020"/>
      <w:bookmarkStart w:id="554" w:name="_Toc29952748"/>
      <w:r>
        <w:t>Pav.</w:t>
      </w:r>
      <w:r w:rsidR="000A3DFA" w:rsidRPr="000E264C">
        <w:t xml:space="preserve"> </w:t>
      </w:r>
      <w:r w:rsidR="000A3DFA" w:rsidRPr="000E264C">
        <w:fldChar w:fldCharType="begin"/>
      </w:r>
      <w:r w:rsidR="000A3DFA" w:rsidRPr="000E264C">
        <w:instrText xml:space="preserve"> SEQ pav. \* ARABIC </w:instrText>
      </w:r>
      <w:r w:rsidR="000A3DFA" w:rsidRPr="000E264C">
        <w:fldChar w:fldCharType="separate"/>
      </w:r>
      <w:r w:rsidR="00CD325D">
        <w:rPr>
          <w:noProof/>
        </w:rPr>
        <w:t>22</w:t>
      </w:r>
      <w:r w:rsidR="000A3DFA" w:rsidRPr="000E264C">
        <w:fldChar w:fldCharType="end"/>
      </w:r>
      <w:bookmarkEnd w:id="553"/>
      <w:r w:rsidR="000A3DFA" w:rsidRPr="000E264C">
        <w:t xml:space="preserve"> </w:t>
      </w:r>
      <w:proofErr w:type="spellStart"/>
      <w:r w:rsidR="000A3DFA" w:rsidRPr="000E264C">
        <w:t>Symfony</w:t>
      </w:r>
      <w:proofErr w:type="spellEnd"/>
      <w:r w:rsidR="000A3DFA" w:rsidRPr="000E264C">
        <w:t xml:space="preserve"> paketo servisų klasės</w:t>
      </w:r>
      <w:bookmarkEnd w:id="554"/>
    </w:p>
    <w:p w14:paraId="5D796C1F" w14:textId="324AFD83" w:rsidR="000A3DFA" w:rsidRPr="000E264C" w:rsidRDefault="00F45DB2" w:rsidP="00745155">
      <w:r>
        <w:lastRenderedPageBreak/>
        <w:fldChar w:fldCharType="begin"/>
      </w:r>
      <w:r>
        <w:instrText xml:space="preserve"> REF _Ref9275020 \h </w:instrText>
      </w:r>
      <w:r>
        <w:fldChar w:fldCharType="separate"/>
      </w:r>
      <w:r w:rsidR="00CD325D">
        <w:t>Pav.</w:t>
      </w:r>
      <w:r w:rsidR="00CD325D" w:rsidRPr="000E264C">
        <w:t xml:space="preserve"> </w:t>
      </w:r>
      <w:r w:rsidR="00CD325D">
        <w:rPr>
          <w:noProof/>
        </w:rPr>
        <w:t>22</w:t>
      </w:r>
      <w:r>
        <w:fldChar w:fldCharType="end"/>
      </w:r>
      <w:r>
        <w:t xml:space="preserve"> </w:t>
      </w:r>
      <w:r w:rsidR="006F43F2">
        <w:t>a</w:t>
      </w:r>
      <w:r>
        <w:t xml:space="preserve">tvaizduotos servisų klasės (kontrolės). </w:t>
      </w:r>
      <w:r w:rsidR="000A3DFA" w:rsidRPr="000E264C">
        <w:t xml:space="preserve">Šios klasės atsakingos už pagrindinę </w:t>
      </w:r>
      <w:r>
        <w:t xml:space="preserve">veikimo </w:t>
      </w:r>
      <w:r w:rsidR="000A3DFA" w:rsidRPr="000E264C">
        <w:t>logiką.</w:t>
      </w:r>
      <w:r>
        <w:t xml:space="preserve"> Toliau detalizuojamos esminės klasės ir jų veikimas:</w:t>
      </w:r>
      <w:r w:rsidRPr="000E264C">
        <w:t xml:space="preserve"> </w:t>
      </w:r>
    </w:p>
    <w:p w14:paraId="4FA214C5" w14:textId="21741F16" w:rsidR="000A3DFA" w:rsidRPr="000E264C" w:rsidRDefault="000A3DFA" w:rsidP="00ED3A2C">
      <w:pPr>
        <w:pStyle w:val="Heading4"/>
        <w:numPr>
          <w:ilvl w:val="4"/>
          <w:numId w:val="8"/>
        </w:numPr>
      </w:pPr>
      <w:r w:rsidRPr="000E264C">
        <w:t>“ScheduleManager” klasė</w:t>
      </w:r>
    </w:p>
    <w:p w14:paraId="7ED95FE9" w14:textId="21CF4A9A" w:rsidR="000A3DFA" w:rsidRPr="000E264C" w:rsidRDefault="000A3DFA" w:rsidP="00745155">
      <w:r w:rsidRPr="000E264C">
        <w:t>Klasė atsakinga už analizių suplanavimą, suplanuotų analizių pradėjimą ir apmokymo paleidimą. kadangi sistemos operacijoms reikia daug išteklių, analizės operacijos yra planuojamos, o ne iš karto leidžiamos. Ši klasė naudoją „</w:t>
      </w:r>
      <w:proofErr w:type="spellStart"/>
      <w:r w:rsidRPr="000E264C">
        <w:t>LearningDelegator</w:t>
      </w:r>
      <w:proofErr w:type="spellEnd"/>
      <w:r w:rsidRPr="000E264C">
        <w:t>“ ir „</w:t>
      </w:r>
      <w:proofErr w:type="spellStart"/>
      <w:r w:rsidRPr="000E264C">
        <w:t>AnalysisDelegator</w:t>
      </w:r>
      <w:proofErr w:type="spellEnd"/>
      <w:r w:rsidRPr="000E264C">
        <w:t>“ klases, kurios atsakingos už pačių mokymosi ir analizės veiksmų paleidimą.</w:t>
      </w:r>
    </w:p>
    <w:p w14:paraId="286DABD2" w14:textId="2087361C" w:rsidR="000A3DFA" w:rsidRPr="000E264C" w:rsidRDefault="000A3DFA" w:rsidP="00ED3A2C">
      <w:pPr>
        <w:pStyle w:val="Heading4"/>
        <w:numPr>
          <w:ilvl w:val="4"/>
          <w:numId w:val="8"/>
        </w:numPr>
      </w:pPr>
      <w:r w:rsidRPr="000E264C">
        <w:t>„LearningDelegator“ klasė</w:t>
      </w:r>
    </w:p>
    <w:p w14:paraId="7E33A0F1" w14:textId="6E1DE037" w:rsidR="000A3DFA" w:rsidRPr="000E264C" w:rsidRDefault="000A3DFA" w:rsidP="00745155">
      <w:r w:rsidRPr="000E264C">
        <w:t xml:space="preserve">Klasė komunikuoja su </w:t>
      </w:r>
      <w:proofErr w:type="spellStart"/>
      <w:r w:rsidRPr="000E264C">
        <w:t>Tensorflow</w:t>
      </w:r>
      <w:proofErr w:type="spellEnd"/>
      <w:r w:rsidRPr="000E264C">
        <w:t xml:space="preserve"> paketo komandomis, kad paleisti apmokymo operacijas.</w:t>
      </w:r>
    </w:p>
    <w:p w14:paraId="0B2F8A08" w14:textId="68B97F4A" w:rsidR="000A3DFA" w:rsidRPr="000E264C" w:rsidRDefault="000A3DFA" w:rsidP="00ED3A2C">
      <w:pPr>
        <w:pStyle w:val="Heading4"/>
        <w:numPr>
          <w:ilvl w:val="4"/>
          <w:numId w:val="8"/>
        </w:numPr>
      </w:pPr>
      <w:r w:rsidRPr="000E264C">
        <w:t>„AnalysisDelegator“ klasė</w:t>
      </w:r>
    </w:p>
    <w:p w14:paraId="04AB896A" w14:textId="3E866D27" w:rsidR="000A3DFA" w:rsidRPr="000E264C" w:rsidRDefault="000A3DFA" w:rsidP="006F43F2">
      <w:pPr>
        <w:spacing w:after="240"/>
      </w:pPr>
      <w:r w:rsidRPr="000E264C">
        <w:t xml:space="preserve">Klasė komunikuoja su </w:t>
      </w:r>
      <w:proofErr w:type="spellStart"/>
      <w:r w:rsidRPr="000E264C">
        <w:t>Tensorflow</w:t>
      </w:r>
      <w:proofErr w:type="spellEnd"/>
      <w:r w:rsidRPr="000E264C">
        <w:t xml:space="preserve"> paketo komandomis, kad paleisti analizės operacijas.</w:t>
      </w:r>
    </w:p>
    <w:p w14:paraId="50CBC23E" w14:textId="77777777" w:rsidR="00245C0A" w:rsidRPr="000E264C" w:rsidRDefault="00245C0A" w:rsidP="00745155">
      <w:r w:rsidRPr="000E264C">
        <w:rPr>
          <w:noProof/>
        </w:rPr>
        <w:drawing>
          <wp:inline distT="0" distB="0" distL="0" distR="0" wp14:anchorId="5223B437" wp14:editId="3EC57454">
            <wp:extent cx="2343477" cy="5525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477" cy="5525271"/>
                    </a:xfrm>
                    <a:prstGeom prst="rect">
                      <a:avLst/>
                    </a:prstGeom>
                  </pic:spPr>
                </pic:pic>
              </a:graphicData>
            </a:graphic>
          </wp:inline>
        </w:drawing>
      </w:r>
    </w:p>
    <w:p w14:paraId="461638A6" w14:textId="11ABC335" w:rsidR="00245C0A" w:rsidRPr="000E264C" w:rsidRDefault="006F43F2" w:rsidP="00745155">
      <w:pPr>
        <w:pStyle w:val="Caption"/>
      </w:pPr>
      <w:bookmarkStart w:id="555" w:name="_Ref9275155"/>
      <w:bookmarkStart w:id="556" w:name="_Toc29952749"/>
      <w:r>
        <w:t>Pav.</w:t>
      </w:r>
      <w:r w:rsidR="00245C0A" w:rsidRPr="000E264C">
        <w:t xml:space="preserve"> </w:t>
      </w:r>
      <w:r w:rsidR="00245C0A" w:rsidRPr="000E264C">
        <w:fldChar w:fldCharType="begin"/>
      </w:r>
      <w:r w:rsidR="00245C0A" w:rsidRPr="000E264C">
        <w:instrText xml:space="preserve"> SEQ pav. \* ARABIC </w:instrText>
      </w:r>
      <w:r w:rsidR="00245C0A" w:rsidRPr="000E264C">
        <w:fldChar w:fldCharType="separate"/>
      </w:r>
      <w:r w:rsidR="00CD325D">
        <w:rPr>
          <w:noProof/>
        </w:rPr>
        <w:t>23</w:t>
      </w:r>
      <w:r w:rsidR="00245C0A" w:rsidRPr="000E264C">
        <w:fldChar w:fldCharType="end"/>
      </w:r>
      <w:bookmarkEnd w:id="555"/>
      <w:r w:rsidR="00245C0A" w:rsidRPr="000E264C">
        <w:t xml:space="preserve"> </w:t>
      </w:r>
      <w:proofErr w:type="spellStart"/>
      <w:r w:rsidR="00245C0A" w:rsidRPr="000E264C">
        <w:t>Symfony</w:t>
      </w:r>
      <w:proofErr w:type="spellEnd"/>
      <w:r w:rsidR="00245C0A" w:rsidRPr="000E264C">
        <w:t xml:space="preserve"> paketo esybių klasės</w:t>
      </w:r>
      <w:bookmarkEnd w:id="556"/>
    </w:p>
    <w:p w14:paraId="4688DACD" w14:textId="78BBEB01" w:rsidR="00245C0A" w:rsidRPr="000E264C" w:rsidRDefault="00F45DB2" w:rsidP="00745155">
      <w:r>
        <w:lastRenderedPageBreak/>
        <w:fldChar w:fldCharType="begin"/>
      </w:r>
      <w:r>
        <w:instrText xml:space="preserve"> REF _Ref9275155 \h </w:instrText>
      </w:r>
      <w:r>
        <w:fldChar w:fldCharType="separate"/>
      </w:r>
      <w:r w:rsidR="00CD325D">
        <w:t>Pav.</w:t>
      </w:r>
      <w:r w:rsidR="00CD325D" w:rsidRPr="000E264C">
        <w:t xml:space="preserve"> </w:t>
      </w:r>
      <w:r w:rsidR="00CD325D">
        <w:rPr>
          <w:noProof/>
        </w:rPr>
        <w:t>23</w:t>
      </w:r>
      <w:r>
        <w:fldChar w:fldCharType="end"/>
      </w:r>
      <w:r>
        <w:t xml:space="preserve"> </w:t>
      </w:r>
      <w:r w:rsidR="006F43F2">
        <w:t>p</w:t>
      </w:r>
      <w:r>
        <w:t xml:space="preserve">avaizduotos klasės yra esybės stereotipo klasės ir jos yra </w:t>
      </w:r>
      <w:r w:rsidR="00245C0A" w:rsidRPr="000E264C">
        <w:t>atsakingos už informacijos laikymą</w:t>
      </w:r>
      <w:r>
        <w:t xml:space="preserve">. </w:t>
      </w:r>
      <w:r w:rsidR="004C49CD">
        <w:t xml:space="preserve">Papildomai, jas galima laikyti kaip </w:t>
      </w:r>
      <w:r w:rsidR="00245C0A" w:rsidRPr="000E264C">
        <w:t>atitikmen</w:t>
      </w:r>
      <w:r w:rsidR="004C49CD">
        <w:t>i</w:t>
      </w:r>
      <w:r w:rsidR="00245C0A" w:rsidRPr="000E264C">
        <w:t>s duomenų bazėje laikomoms lentelėms.</w:t>
      </w:r>
    </w:p>
    <w:p w14:paraId="3CC27DE7" w14:textId="035BA043" w:rsidR="00245C0A" w:rsidRPr="000E264C" w:rsidRDefault="00245C0A" w:rsidP="00DF71E7">
      <w:pPr>
        <w:pStyle w:val="Heading4"/>
      </w:pPr>
      <w:r w:rsidRPr="000E264C">
        <w:t>Tensorflow paketas</w:t>
      </w:r>
    </w:p>
    <w:p w14:paraId="6B2AE4FD" w14:textId="77777777" w:rsidR="00245C0A" w:rsidRPr="000E264C" w:rsidRDefault="00245C0A" w:rsidP="00745155">
      <w:r w:rsidRPr="000E264C">
        <w:rPr>
          <w:noProof/>
        </w:rPr>
        <w:drawing>
          <wp:inline distT="0" distB="0" distL="0" distR="0" wp14:anchorId="2B2CEE94" wp14:editId="75C96ADF">
            <wp:extent cx="5020376" cy="558242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376" cy="5582429"/>
                    </a:xfrm>
                    <a:prstGeom prst="rect">
                      <a:avLst/>
                    </a:prstGeom>
                  </pic:spPr>
                </pic:pic>
              </a:graphicData>
            </a:graphic>
          </wp:inline>
        </w:drawing>
      </w:r>
    </w:p>
    <w:p w14:paraId="3555B763" w14:textId="5410A641" w:rsidR="00245C0A" w:rsidRPr="000E264C" w:rsidRDefault="006F43F2" w:rsidP="00745155">
      <w:pPr>
        <w:pStyle w:val="Caption"/>
      </w:pPr>
      <w:bookmarkStart w:id="557" w:name="_Ref9275230"/>
      <w:bookmarkStart w:id="558" w:name="_Toc29952750"/>
      <w:r>
        <w:t>Pav.</w:t>
      </w:r>
      <w:r w:rsidR="00245C0A" w:rsidRPr="000E264C">
        <w:t xml:space="preserve"> </w:t>
      </w:r>
      <w:r w:rsidR="00245C0A" w:rsidRPr="000E264C">
        <w:fldChar w:fldCharType="begin"/>
      </w:r>
      <w:r w:rsidR="00245C0A" w:rsidRPr="000E264C">
        <w:instrText xml:space="preserve"> SEQ pav. \* ARABIC </w:instrText>
      </w:r>
      <w:r w:rsidR="00245C0A" w:rsidRPr="000E264C">
        <w:fldChar w:fldCharType="separate"/>
      </w:r>
      <w:r w:rsidR="00CD325D">
        <w:rPr>
          <w:noProof/>
        </w:rPr>
        <w:t>24</w:t>
      </w:r>
      <w:r w:rsidR="00245C0A" w:rsidRPr="000E264C">
        <w:fldChar w:fldCharType="end"/>
      </w:r>
      <w:bookmarkEnd w:id="557"/>
      <w:r w:rsidR="00245C0A" w:rsidRPr="000E264C">
        <w:t xml:space="preserve"> </w:t>
      </w:r>
      <w:proofErr w:type="spellStart"/>
      <w:r w:rsidR="00245C0A" w:rsidRPr="000E264C">
        <w:t>Tensorflow</w:t>
      </w:r>
      <w:proofErr w:type="spellEnd"/>
      <w:r w:rsidR="00245C0A" w:rsidRPr="000E264C">
        <w:t xml:space="preserve"> paketo klasių diagrama</w:t>
      </w:r>
      <w:bookmarkEnd w:id="558"/>
    </w:p>
    <w:p w14:paraId="24B232D9" w14:textId="0A437D3E" w:rsidR="00245C0A" w:rsidRPr="000E264C" w:rsidRDefault="004C49CD" w:rsidP="00745155">
      <w:r>
        <w:fldChar w:fldCharType="begin"/>
      </w:r>
      <w:r>
        <w:instrText xml:space="preserve"> REF _Ref9275230 \h </w:instrText>
      </w:r>
      <w:r>
        <w:fldChar w:fldCharType="separate"/>
      </w:r>
      <w:r w:rsidR="00CD325D">
        <w:t>Pav.</w:t>
      </w:r>
      <w:r w:rsidR="00CD325D" w:rsidRPr="000E264C">
        <w:t xml:space="preserve"> </w:t>
      </w:r>
      <w:r w:rsidR="00CD325D">
        <w:rPr>
          <w:noProof/>
        </w:rPr>
        <w:t>24</w:t>
      </w:r>
      <w:r>
        <w:fldChar w:fldCharType="end"/>
      </w:r>
      <w:r>
        <w:t xml:space="preserve"> atvaizduoja </w:t>
      </w:r>
      <w:proofErr w:type="spellStart"/>
      <w:r>
        <w:t>Tensorflow</w:t>
      </w:r>
      <w:proofErr w:type="spellEnd"/>
      <w:r>
        <w:t xml:space="preserve"> paketą. Paketas</w:t>
      </w:r>
      <w:r w:rsidR="00245C0A" w:rsidRPr="000E264C">
        <w:t xml:space="preserve"> pateikia </w:t>
      </w:r>
      <w:r>
        <w:t xml:space="preserve">veiksmų sąsają per </w:t>
      </w:r>
      <w:r w:rsidR="00245C0A" w:rsidRPr="000E264C">
        <w:t>komandas</w:t>
      </w:r>
      <w:r>
        <w:t xml:space="preserve">. </w:t>
      </w:r>
      <w:proofErr w:type="spellStart"/>
      <w:r>
        <w:t>Symfony</w:t>
      </w:r>
      <w:proofErr w:type="spellEnd"/>
      <w:r>
        <w:t xml:space="preserve"> paketas per „...</w:t>
      </w:r>
      <w:proofErr w:type="spellStart"/>
      <w:r>
        <w:rPr>
          <w:i/>
        </w:rPr>
        <w:t>Delegator</w:t>
      </w:r>
      <w:proofErr w:type="spellEnd"/>
      <w:r>
        <w:t>“ klases komunikuos su šiomis komandų klasėmis, norint atlikti operacijas su neuroniniu tinklu.</w:t>
      </w:r>
      <w:r w:rsidR="00245C0A" w:rsidRPr="000E264C">
        <w:t xml:space="preserve"> </w:t>
      </w:r>
    </w:p>
    <w:p w14:paraId="5AD2373E" w14:textId="1F51340C" w:rsidR="00860CC9" w:rsidRPr="000E264C" w:rsidRDefault="00C7032F" w:rsidP="00DF71E7">
      <w:pPr>
        <w:pStyle w:val="Heading2"/>
      </w:pPr>
      <w:bookmarkStart w:id="559" w:name="_Toc86568900"/>
      <w:bookmarkStart w:id="560" w:name="_Toc29952662"/>
      <w:r w:rsidRPr="000E264C">
        <w:t>Sistemos dinaminis</w:t>
      </w:r>
      <w:r w:rsidR="00671B1D" w:rsidRPr="000E264C">
        <w:t xml:space="preserve"> vaizdas</w:t>
      </w:r>
      <w:bookmarkEnd w:id="559"/>
      <w:bookmarkEnd w:id="560"/>
    </w:p>
    <w:p w14:paraId="69B7DB7C" w14:textId="12303A6C" w:rsidR="00245C0A" w:rsidRPr="000E264C" w:rsidRDefault="00245C0A" w:rsidP="00DF71E7">
      <w:pPr>
        <w:pStyle w:val="Heading3"/>
      </w:pPr>
      <w:bookmarkStart w:id="561" w:name="_Toc29952663"/>
      <w:r w:rsidRPr="000E264C">
        <w:t>Būsenos diagramos</w:t>
      </w:r>
      <w:bookmarkEnd w:id="561"/>
    </w:p>
    <w:p w14:paraId="61DF6EEA" w14:textId="43969E29" w:rsidR="00245C0A" w:rsidRPr="000E264C" w:rsidRDefault="00245C0A" w:rsidP="00745155">
      <w:r w:rsidRPr="000E264C">
        <w:rPr>
          <w:noProof/>
        </w:rPr>
        <w:lastRenderedPageBreak/>
        <w:drawing>
          <wp:inline distT="0" distB="0" distL="0" distR="0" wp14:anchorId="043E743F" wp14:editId="6AFE5732">
            <wp:extent cx="2695951" cy="382958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5951" cy="3829584"/>
                    </a:xfrm>
                    <a:prstGeom prst="rect">
                      <a:avLst/>
                    </a:prstGeom>
                  </pic:spPr>
                </pic:pic>
              </a:graphicData>
            </a:graphic>
          </wp:inline>
        </w:drawing>
      </w:r>
    </w:p>
    <w:p w14:paraId="34DB1E21" w14:textId="5773224E" w:rsidR="00245C0A" w:rsidRPr="000E264C" w:rsidRDefault="006F43F2" w:rsidP="00745155">
      <w:pPr>
        <w:pStyle w:val="Caption"/>
      </w:pPr>
      <w:bookmarkStart w:id="562" w:name="_Ref9275377"/>
      <w:bookmarkStart w:id="563" w:name="_Toc29952751"/>
      <w:r>
        <w:t>Pav.</w:t>
      </w:r>
      <w:r w:rsidR="00245C0A" w:rsidRPr="000E264C">
        <w:t xml:space="preserve"> </w:t>
      </w:r>
      <w:r w:rsidR="00245C0A" w:rsidRPr="000E264C">
        <w:fldChar w:fldCharType="begin"/>
      </w:r>
      <w:r w:rsidR="00245C0A" w:rsidRPr="000E264C">
        <w:instrText xml:space="preserve"> SEQ pav. \* ARABIC </w:instrText>
      </w:r>
      <w:r w:rsidR="00245C0A" w:rsidRPr="000E264C">
        <w:fldChar w:fldCharType="separate"/>
      </w:r>
      <w:r w:rsidR="00CD325D">
        <w:rPr>
          <w:noProof/>
        </w:rPr>
        <w:t>25</w:t>
      </w:r>
      <w:r w:rsidR="00245C0A" w:rsidRPr="000E264C">
        <w:fldChar w:fldCharType="end"/>
      </w:r>
      <w:bookmarkEnd w:id="562"/>
      <w:r w:rsidR="00245C0A" w:rsidRPr="000E264C">
        <w:t xml:space="preserve"> </w:t>
      </w:r>
      <w:proofErr w:type="spellStart"/>
      <w:r w:rsidR="00245C0A" w:rsidRPr="000E264C">
        <w:t>Analysis</w:t>
      </w:r>
      <w:proofErr w:type="spellEnd"/>
      <w:r w:rsidR="00245C0A" w:rsidRPr="000E264C">
        <w:t xml:space="preserve"> planavimo būsenos diagrama</w:t>
      </w:r>
      <w:bookmarkEnd w:id="563"/>
    </w:p>
    <w:p w14:paraId="05A59F17" w14:textId="754109C8" w:rsidR="00245C0A" w:rsidRPr="000E264C" w:rsidRDefault="00525EAC" w:rsidP="00745155">
      <w:r>
        <w:fldChar w:fldCharType="begin"/>
      </w:r>
      <w:r>
        <w:instrText xml:space="preserve"> REF _Ref9275377 \h </w:instrText>
      </w:r>
      <w:r>
        <w:fldChar w:fldCharType="separate"/>
      </w:r>
      <w:r w:rsidR="00CD325D">
        <w:t>Pav.</w:t>
      </w:r>
      <w:r w:rsidR="00CD325D" w:rsidRPr="000E264C">
        <w:t xml:space="preserve"> </w:t>
      </w:r>
      <w:r w:rsidR="00CD325D">
        <w:rPr>
          <w:noProof/>
        </w:rPr>
        <w:t>25</w:t>
      </w:r>
      <w:r>
        <w:fldChar w:fldCharType="end"/>
      </w:r>
      <w:r>
        <w:t xml:space="preserve"> pavaizduota </w:t>
      </w:r>
      <w:r w:rsidR="002E3FE3" w:rsidRPr="000E264C">
        <w:t>„</w:t>
      </w:r>
      <w:proofErr w:type="spellStart"/>
      <w:r w:rsidR="00245C0A" w:rsidRPr="000E264C">
        <w:t>Analysis</w:t>
      </w:r>
      <w:proofErr w:type="spellEnd"/>
      <w:r w:rsidR="002E3FE3" w:rsidRPr="000E264C">
        <w:t>“</w:t>
      </w:r>
      <w:r w:rsidR="00245C0A" w:rsidRPr="000E264C">
        <w:t xml:space="preserve"> klasė</w:t>
      </w:r>
      <w:r>
        <w:t>s būsenų diagrama. Ši klasė</w:t>
      </w:r>
      <w:r w:rsidR="00245C0A" w:rsidRPr="000E264C">
        <w:t xml:space="preserve"> yra planuojama analizei</w:t>
      </w:r>
      <w:r>
        <w:t>. Drauge su atvaizduotomis būsenomis</w:t>
      </w:r>
      <w:r w:rsidR="00245C0A" w:rsidRPr="000E264C">
        <w:t xml:space="preserve"> ji</w:t>
      </w:r>
      <w:r>
        <w:t xml:space="preserve"> taip pat</w:t>
      </w:r>
      <w:r w:rsidR="00245C0A" w:rsidRPr="000E264C">
        <w:t xml:space="preserve"> turi poziciją</w:t>
      </w:r>
      <w:r>
        <w:t>.</w:t>
      </w:r>
      <w:r w:rsidR="00245C0A" w:rsidRPr="000E264C">
        <w:t xml:space="preserve"> </w:t>
      </w:r>
      <w:r>
        <w:t>A</w:t>
      </w:r>
      <w:r w:rsidR="00245C0A" w:rsidRPr="000E264C">
        <w:t>nalizės metu pirmiausia leidžiamos suplanuotos „</w:t>
      </w:r>
      <w:proofErr w:type="spellStart"/>
      <w:r w:rsidR="00245C0A" w:rsidRPr="000E264C">
        <w:t>Planned</w:t>
      </w:r>
      <w:proofErr w:type="spellEnd"/>
      <w:r w:rsidR="00245C0A" w:rsidRPr="000E264C">
        <w:t>“ ir žemiausi</w:t>
      </w:r>
      <w:r>
        <w:t>ą</w:t>
      </w:r>
      <w:r w:rsidR="00245C0A" w:rsidRPr="000E264C">
        <w:t xml:space="preserve"> pozicijos skaitmenį turintys objektai. (</w:t>
      </w:r>
      <w:r>
        <w:t>Dėl paprastumo s</w:t>
      </w:r>
      <w:r w:rsidR="00245C0A" w:rsidRPr="000E264C">
        <w:t xml:space="preserve">ekų ir </w:t>
      </w:r>
      <w:r w:rsidR="002E3FE3" w:rsidRPr="000E264C">
        <w:t>veiklos diagramos</w:t>
      </w:r>
      <w:r>
        <w:t>e</w:t>
      </w:r>
      <w:r w:rsidR="002E3FE3" w:rsidRPr="000E264C">
        <w:t xml:space="preserve"> </w:t>
      </w:r>
      <w:r>
        <w:t xml:space="preserve">veiksmai su šiomis būsenomis </w:t>
      </w:r>
      <w:r w:rsidR="002E3FE3" w:rsidRPr="000E264C">
        <w:t>nepavaizduoti</w:t>
      </w:r>
      <w:r w:rsidR="00245C0A" w:rsidRPr="000E264C">
        <w:t>)</w:t>
      </w:r>
    </w:p>
    <w:p w14:paraId="55B4FC4F" w14:textId="1D83E013" w:rsidR="002E3FE3" w:rsidRPr="000E264C" w:rsidRDefault="002E3FE3" w:rsidP="00DF71E7">
      <w:pPr>
        <w:pStyle w:val="Heading3"/>
      </w:pPr>
      <w:bookmarkStart w:id="564" w:name="_Toc29952664"/>
      <w:r w:rsidRPr="000E264C">
        <w:t>Veiklos diagramos</w:t>
      </w:r>
      <w:bookmarkEnd w:id="564"/>
    </w:p>
    <w:p w14:paraId="6CCC6696" w14:textId="77777777" w:rsidR="002E3FE3" w:rsidRPr="000E264C" w:rsidRDefault="002E3FE3" w:rsidP="00745155">
      <w:r w:rsidRPr="000E264C">
        <w:rPr>
          <w:noProof/>
        </w:rPr>
        <w:lastRenderedPageBreak/>
        <w:drawing>
          <wp:inline distT="0" distB="0" distL="0" distR="0" wp14:anchorId="51A43F74" wp14:editId="2EE035CA">
            <wp:extent cx="4286250" cy="3341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4282" cy="3355593"/>
                    </a:xfrm>
                    <a:prstGeom prst="rect">
                      <a:avLst/>
                    </a:prstGeom>
                  </pic:spPr>
                </pic:pic>
              </a:graphicData>
            </a:graphic>
          </wp:inline>
        </w:drawing>
      </w:r>
    </w:p>
    <w:p w14:paraId="5D76DBFF" w14:textId="589ACB02" w:rsidR="00F03833" w:rsidRDefault="006F43F2" w:rsidP="00745155">
      <w:pPr>
        <w:pStyle w:val="Caption"/>
      </w:pPr>
      <w:bookmarkStart w:id="565" w:name="_Ref9276034"/>
      <w:bookmarkStart w:id="566" w:name="_Toc29952752"/>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26</w:t>
      </w:r>
      <w:r w:rsidR="002E3FE3" w:rsidRPr="000E264C">
        <w:fldChar w:fldCharType="end"/>
      </w:r>
      <w:bookmarkEnd w:id="565"/>
      <w:r w:rsidR="002E3FE3" w:rsidRPr="000E264C">
        <w:t xml:space="preserve"> PA1.Prisijungimas veiklos diagrama</w:t>
      </w:r>
      <w:bookmarkEnd w:id="566"/>
    </w:p>
    <w:p w14:paraId="7EB43598" w14:textId="16AFFD8B" w:rsidR="003E5CA6" w:rsidRPr="003E5CA6" w:rsidRDefault="003E5CA6" w:rsidP="00745155">
      <w:r>
        <w:fldChar w:fldCharType="begin"/>
      </w:r>
      <w:r>
        <w:instrText xml:space="preserve"> REF _Ref9276034 \h </w:instrText>
      </w:r>
      <w:r>
        <w:fldChar w:fldCharType="separate"/>
      </w:r>
      <w:r w:rsidR="00CD325D">
        <w:t>Pav.</w:t>
      </w:r>
      <w:r w:rsidR="00CD325D" w:rsidRPr="000E264C">
        <w:t xml:space="preserve"> </w:t>
      </w:r>
      <w:r w:rsidR="00CD325D">
        <w:rPr>
          <w:noProof/>
        </w:rPr>
        <w:t>26</w:t>
      </w:r>
      <w:r>
        <w:fldChar w:fldCharType="end"/>
      </w:r>
      <w:r>
        <w:t xml:space="preserve"> </w:t>
      </w:r>
      <w:r w:rsidR="006F43F2">
        <w:t>a</w:t>
      </w:r>
      <w:r>
        <w:t>tvaizduoja vartotojo prisijungimą, kurio metu vartotojas gali arba bandyti prisijungti arba registruotis naujai sąskaitai. Registracijos veiksmas pasibaigia peradresavimu atgal į pirmą diagramos veiksmą.</w:t>
      </w:r>
    </w:p>
    <w:p w14:paraId="74B7E660" w14:textId="77777777" w:rsidR="002E3FE3" w:rsidRPr="000E264C" w:rsidRDefault="002E3FE3" w:rsidP="00745155">
      <w:r w:rsidRPr="000E264C">
        <w:rPr>
          <w:noProof/>
        </w:rPr>
        <w:drawing>
          <wp:inline distT="0" distB="0" distL="0" distR="0" wp14:anchorId="523591F6" wp14:editId="7313E193">
            <wp:extent cx="3333750" cy="38755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4202" cy="3899340"/>
                    </a:xfrm>
                    <a:prstGeom prst="rect">
                      <a:avLst/>
                    </a:prstGeom>
                  </pic:spPr>
                </pic:pic>
              </a:graphicData>
            </a:graphic>
          </wp:inline>
        </w:drawing>
      </w:r>
    </w:p>
    <w:p w14:paraId="6D571614" w14:textId="5134A92A" w:rsidR="002E3FE3" w:rsidRDefault="006F43F2" w:rsidP="00745155">
      <w:pPr>
        <w:pStyle w:val="Caption"/>
      </w:pPr>
      <w:bookmarkStart w:id="567" w:name="_Ref9280024"/>
      <w:bookmarkStart w:id="568" w:name="_Toc29952753"/>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27</w:t>
      </w:r>
      <w:r w:rsidR="002E3FE3" w:rsidRPr="000E264C">
        <w:fldChar w:fldCharType="end"/>
      </w:r>
      <w:bookmarkEnd w:id="567"/>
      <w:r w:rsidR="002E3FE3" w:rsidRPr="000E264C">
        <w:t xml:space="preserve"> PA2.Registracija veiklos diagrama</w:t>
      </w:r>
      <w:bookmarkEnd w:id="568"/>
    </w:p>
    <w:p w14:paraId="175B0B42" w14:textId="5C5F5DE3" w:rsidR="003E5CA6" w:rsidRPr="003E5CA6" w:rsidRDefault="003E5CA6" w:rsidP="00745155">
      <w:r>
        <w:lastRenderedPageBreak/>
        <w:fldChar w:fldCharType="begin"/>
      </w:r>
      <w:r>
        <w:instrText xml:space="preserve"> REF _Ref9280024 \h </w:instrText>
      </w:r>
      <w:r>
        <w:fldChar w:fldCharType="separate"/>
      </w:r>
      <w:r w:rsidR="00CD325D">
        <w:t>Pav.</w:t>
      </w:r>
      <w:r w:rsidR="00CD325D" w:rsidRPr="000E264C">
        <w:t xml:space="preserve"> </w:t>
      </w:r>
      <w:r w:rsidR="00CD325D">
        <w:rPr>
          <w:noProof/>
        </w:rPr>
        <w:t>27</w:t>
      </w:r>
      <w:r>
        <w:fldChar w:fldCharType="end"/>
      </w:r>
      <w:r>
        <w:t xml:space="preserve"> </w:t>
      </w:r>
      <w:r w:rsidR="006F43F2">
        <w:t>a</w:t>
      </w:r>
      <w:r>
        <w:t xml:space="preserve">tvaizduoja vartotojo registraciją. Registracijos metu vartotojas </w:t>
      </w:r>
      <w:r w:rsidR="00535C9E">
        <w:t>veda duomenis į užkrautą formą. Teisingai suvedus duomenis, vartotojas peradresuojamas atgal į prisijungimo langą.</w:t>
      </w:r>
    </w:p>
    <w:p w14:paraId="2FB034A8" w14:textId="77777777" w:rsidR="002E3FE3" w:rsidRPr="000E264C" w:rsidRDefault="002E3FE3" w:rsidP="00745155">
      <w:r w:rsidRPr="000E264C">
        <w:rPr>
          <w:noProof/>
        </w:rPr>
        <w:drawing>
          <wp:inline distT="0" distB="0" distL="0" distR="0" wp14:anchorId="118D0DB2" wp14:editId="3B857C84">
            <wp:extent cx="3333750" cy="205467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3233" cy="2066687"/>
                    </a:xfrm>
                    <a:prstGeom prst="rect">
                      <a:avLst/>
                    </a:prstGeom>
                  </pic:spPr>
                </pic:pic>
              </a:graphicData>
            </a:graphic>
          </wp:inline>
        </w:drawing>
      </w:r>
    </w:p>
    <w:p w14:paraId="788E9CC3" w14:textId="5ABE893F" w:rsidR="002E3FE3" w:rsidRDefault="006F43F2" w:rsidP="00745155">
      <w:pPr>
        <w:pStyle w:val="Caption"/>
      </w:pPr>
      <w:bookmarkStart w:id="569" w:name="_Ref9282711"/>
      <w:bookmarkStart w:id="570" w:name="_Toc29952754"/>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28</w:t>
      </w:r>
      <w:r w:rsidR="002E3FE3" w:rsidRPr="000E264C">
        <w:fldChar w:fldCharType="end"/>
      </w:r>
      <w:bookmarkEnd w:id="569"/>
      <w:r w:rsidR="002E3FE3" w:rsidRPr="000E264C">
        <w:t xml:space="preserve"> PA3.Atsijungimas veiklos diagrama</w:t>
      </w:r>
      <w:bookmarkEnd w:id="570"/>
    </w:p>
    <w:p w14:paraId="1C759D0E" w14:textId="1ED523AA" w:rsidR="00151CB7" w:rsidRPr="00151CB7" w:rsidRDefault="00151CB7" w:rsidP="00745155">
      <w:r>
        <w:fldChar w:fldCharType="begin"/>
      </w:r>
      <w:r>
        <w:instrText xml:space="preserve"> REF _Ref9282711 \h </w:instrText>
      </w:r>
      <w:r>
        <w:fldChar w:fldCharType="separate"/>
      </w:r>
      <w:r w:rsidR="00CD325D">
        <w:t>Pav.</w:t>
      </w:r>
      <w:r w:rsidR="00CD325D" w:rsidRPr="000E264C">
        <w:t xml:space="preserve"> </w:t>
      </w:r>
      <w:r w:rsidR="00CD325D">
        <w:rPr>
          <w:noProof/>
        </w:rPr>
        <w:t>28</w:t>
      </w:r>
      <w:r>
        <w:fldChar w:fldCharType="end"/>
      </w:r>
      <w:r>
        <w:t xml:space="preserve"> </w:t>
      </w:r>
      <w:r w:rsidR="006F43F2">
        <w:t>a</w:t>
      </w:r>
      <w:r>
        <w:t>tvaizduoja atsijungimo veiksmą, jo metu yra ištrinama vartotojo sesiją ir  tada vartotojas yra peradresuojamas į prisijungimo langą.</w:t>
      </w:r>
    </w:p>
    <w:p w14:paraId="740069E3" w14:textId="5C31CBF2" w:rsidR="002E3FE3" w:rsidRPr="000E264C" w:rsidRDefault="002E3FE3" w:rsidP="00745155">
      <w:r w:rsidRPr="000E264C">
        <w:rPr>
          <w:noProof/>
        </w:rPr>
        <w:drawing>
          <wp:inline distT="0" distB="0" distL="0" distR="0" wp14:anchorId="7D69E990" wp14:editId="0542C76B">
            <wp:extent cx="4350526" cy="2981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193" cy="3007823"/>
                    </a:xfrm>
                    <a:prstGeom prst="rect">
                      <a:avLst/>
                    </a:prstGeom>
                  </pic:spPr>
                </pic:pic>
              </a:graphicData>
            </a:graphic>
          </wp:inline>
        </w:drawing>
      </w:r>
    </w:p>
    <w:p w14:paraId="7F936106" w14:textId="11ED3F4D" w:rsidR="002E3FE3" w:rsidRDefault="006F43F2" w:rsidP="00745155">
      <w:pPr>
        <w:pStyle w:val="Caption"/>
      </w:pPr>
      <w:bookmarkStart w:id="571" w:name="_Ref9282796"/>
      <w:bookmarkStart w:id="572" w:name="_Toc29952755"/>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29</w:t>
      </w:r>
      <w:r w:rsidR="002E3FE3" w:rsidRPr="000E264C">
        <w:fldChar w:fldCharType="end"/>
      </w:r>
      <w:bookmarkEnd w:id="571"/>
      <w:r w:rsidR="002E3FE3" w:rsidRPr="000E264C">
        <w:t xml:space="preserve"> PA4.Analizė veiklos diagrama</w:t>
      </w:r>
      <w:bookmarkEnd w:id="572"/>
    </w:p>
    <w:p w14:paraId="398D6F2D" w14:textId="49BDAA18" w:rsidR="00151CB7" w:rsidRPr="00151CB7" w:rsidRDefault="00151CB7" w:rsidP="00745155">
      <w:r>
        <w:fldChar w:fldCharType="begin"/>
      </w:r>
      <w:r>
        <w:instrText xml:space="preserve"> REF _Ref9282796 \h </w:instrText>
      </w:r>
      <w:r>
        <w:fldChar w:fldCharType="separate"/>
      </w:r>
      <w:r w:rsidR="00CD325D">
        <w:t>Pav.</w:t>
      </w:r>
      <w:r w:rsidR="00CD325D" w:rsidRPr="000E264C">
        <w:t xml:space="preserve"> </w:t>
      </w:r>
      <w:r w:rsidR="00CD325D">
        <w:rPr>
          <w:noProof/>
        </w:rPr>
        <w:t>29</w:t>
      </w:r>
      <w:r>
        <w:fldChar w:fldCharType="end"/>
      </w:r>
      <w:r>
        <w:t xml:space="preserve"> Atvaizduoja analizės administravimo langa, šiame lange vartotojas mato visas jam matomas analizes, prie pasirinktinų analizių vartotojas gali paspausti mygtuką – peržiūrėti jas detaliau. Vartotojas taip pat gali atlikti naują analizę šiame lange egzistuojančio mygtuko pagalba.</w:t>
      </w:r>
    </w:p>
    <w:p w14:paraId="4F7DA6F8" w14:textId="77777777" w:rsidR="002E3FE3" w:rsidRPr="000E264C" w:rsidRDefault="002E3FE3" w:rsidP="00745155">
      <w:r w:rsidRPr="000E264C">
        <w:rPr>
          <w:noProof/>
        </w:rPr>
        <w:lastRenderedPageBreak/>
        <w:drawing>
          <wp:inline distT="0" distB="0" distL="0" distR="0" wp14:anchorId="3A6F9578" wp14:editId="7203209E">
            <wp:extent cx="3143250" cy="332576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0208" cy="3343703"/>
                    </a:xfrm>
                    <a:prstGeom prst="rect">
                      <a:avLst/>
                    </a:prstGeom>
                  </pic:spPr>
                </pic:pic>
              </a:graphicData>
            </a:graphic>
          </wp:inline>
        </w:drawing>
      </w:r>
    </w:p>
    <w:p w14:paraId="26947DF2" w14:textId="7D0B6079" w:rsidR="002E3FE3" w:rsidRDefault="006F43F2" w:rsidP="00745155">
      <w:pPr>
        <w:pStyle w:val="Caption"/>
      </w:pPr>
      <w:bookmarkStart w:id="573" w:name="_Ref9282899"/>
      <w:bookmarkStart w:id="574" w:name="_Toc29952756"/>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30</w:t>
      </w:r>
      <w:r w:rsidR="002E3FE3" w:rsidRPr="000E264C">
        <w:fldChar w:fldCharType="end"/>
      </w:r>
      <w:bookmarkEnd w:id="573"/>
      <w:r w:rsidR="002E3FE3" w:rsidRPr="000E264C">
        <w:t xml:space="preserve"> PA5. Analizės atlikimas veiklos diagrama</w:t>
      </w:r>
      <w:bookmarkEnd w:id="574"/>
    </w:p>
    <w:p w14:paraId="047ADA15" w14:textId="0A0AD0AD" w:rsidR="00151CB7" w:rsidRPr="00151CB7" w:rsidRDefault="00151CB7" w:rsidP="00745155">
      <w:r>
        <w:fldChar w:fldCharType="begin"/>
      </w:r>
      <w:r>
        <w:instrText xml:space="preserve"> REF _Ref9282899 \h </w:instrText>
      </w:r>
      <w:r>
        <w:fldChar w:fldCharType="separate"/>
      </w:r>
      <w:r w:rsidR="00CD325D">
        <w:t>Pav.</w:t>
      </w:r>
      <w:r w:rsidR="00CD325D" w:rsidRPr="000E264C">
        <w:t xml:space="preserve"> </w:t>
      </w:r>
      <w:r w:rsidR="00CD325D">
        <w:rPr>
          <w:noProof/>
        </w:rPr>
        <w:t>30</w:t>
      </w:r>
      <w:r>
        <w:fldChar w:fldCharType="end"/>
      </w:r>
      <w:r>
        <w:t xml:space="preserve"> Atvaizduoja analizės atlikimo veiksmą. Vartotojui užpildžius analizės kūrimo formą – kurią sudaro nuotraukos įkėlimo laukas, sukuriama analizė ir jai suteikiama „</w:t>
      </w:r>
      <w:proofErr w:type="spellStart"/>
      <w:r>
        <w:t>Planned</w:t>
      </w:r>
      <w:proofErr w:type="spellEnd"/>
      <w:r>
        <w:t>“ būsena.</w:t>
      </w:r>
    </w:p>
    <w:p w14:paraId="03492842" w14:textId="77777777" w:rsidR="002E3FE3" w:rsidRPr="000E264C" w:rsidRDefault="002E3FE3" w:rsidP="00745155">
      <w:r w:rsidRPr="000E264C">
        <w:rPr>
          <w:noProof/>
        </w:rPr>
        <w:drawing>
          <wp:inline distT="0" distB="0" distL="0" distR="0" wp14:anchorId="31F76B65" wp14:editId="740DB641">
            <wp:extent cx="3286125" cy="201559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6982" cy="2040655"/>
                    </a:xfrm>
                    <a:prstGeom prst="rect">
                      <a:avLst/>
                    </a:prstGeom>
                  </pic:spPr>
                </pic:pic>
              </a:graphicData>
            </a:graphic>
          </wp:inline>
        </w:drawing>
      </w:r>
    </w:p>
    <w:p w14:paraId="06D519C5" w14:textId="422C5E67" w:rsidR="002E3FE3" w:rsidRDefault="006F43F2" w:rsidP="00745155">
      <w:pPr>
        <w:pStyle w:val="Caption"/>
      </w:pPr>
      <w:bookmarkStart w:id="575" w:name="_Ref9282981"/>
      <w:bookmarkStart w:id="576" w:name="_Toc29952757"/>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31</w:t>
      </w:r>
      <w:r w:rsidR="002E3FE3" w:rsidRPr="000E264C">
        <w:fldChar w:fldCharType="end"/>
      </w:r>
      <w:bookmarkEnd w:id="575"/>
      <w:r w:rsidR="002E3FE3" w:rsidRPr="000E264C">
        <w:t xml:space="preserve"> PA6. Rezultatų peržiūrėjimas veiklos diagrama</w:t>
      </w:r>
      <w:bookmarkEnd w:id="576"/>
    </w:p>
    <w:p w14:paraId="792B3E62" w14:textId="05661FF5" w:rsidR="00151CB7" w:rsidRPr="00151CB7" w:rsidRDefault="00151CB7" w:rsidP="00745155">
      <w:r>
        <w:fldChar w:fldCharType="begin"/>
      </w:r>
      <w:r>
        <w:instrText xml:space="preserve"> REF _Ref9282981 \h </w:instrText>
      </w:r>
      <w:r>
        <w:fldChar w:fldCharType="separate"/>
      </w:r>
      <w:r w:rsidR="00CD325D">
        <w:t>Pav.</w:t>
      </w:r>
      <w:r w:rsidR="00CD325D" w:rsidRPr="000E264C">
        <w:t xml:space="preserve"> </w:t>
      </w:r>
      <w:r w:rsidR="00CD325D">
        <w:rPr>
          <w:noProof/>
        </w:rPr>
        <w:t>31</w:t>
      </w:r>
      <w:r>
        <w:fldChar w:fldCharType="end"/>
      </w:r>
      <w:r>
        <w:t xml:space="preserve"> Atvaizduoja senesnio rezultato užkrovimo veiksmą. Vartotojas identifikatoriaus pagalba užkrauna detalesnę atliktos analizes langą.</w:t>
      </w:r>
    </w:p>
    <w:p w14:paraId="6A5CFB3C" w14:textId="77777777" w:rsidR="002E3FE3" w:rsidRPr="000E264C" w:rsidRDefault="002E3FE3" w:rsidP="00745155">
      <w:r w:rsidRPr="000E264C">
        <w:rPr>
          <w:noProof/>
        </w:rPr>
        <w:lastRenderedPageBreak/>
        <w:drawing>
          <wp:inline distT="0" distB="0" distL="0" distR="0" wp14:anchorId="247E557A" wp14:editId="57010857">
            <wp:extent cx="4057650" cy="262553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9910" cy="2639941"/>
                    </a:xfrm>
                    <a:prstGeom prst="rect">
                      <a:avLst/>
                    </a:prstGeom>
                  </pic:spPr>
                </pic:pic>
              </a:graphicData>
            </a:graphic>
          </wp:inline>
        </w:drawing>
      </w:r>
    </w:p>
    <w:p w14:paraId="2B1CA761" w14:textId="78849024" w:rsidR="002E3FE3" w:rsidRDefault="006F43F2" w:rsidP="00745155">
      <w:pPr>
        <w:pStyle w:val="Caption"/>
      </w:pPr>
      <w:bookmarkStart w:id="577" w:name="_Ref9283061"/>
      <w:bookmarkStart w:id="578" w:name="_Toc29952758"/>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32</w:t>
      </w:r>
      <w:r w:rsidR="002E3FE3" w:rsidRPr="000E264C">
        <w:fldChar w:fldCharType="end"/>
      </w:r>
      <w:bookmarkEnd w:id="577"/>
      <w:r w:rsidR="002E3FE3" w:rsidRPr="000E264C">
        <w:t xml:space="preserve"> PA7. Apmokymas veiklos diagrama</w:t>
      </w:r>
      <w:bookmarkEnd w:id="578"/>
    </w:p>
    <w:p w14:paraId="33704A24" w14:textId="243D5234" w:rsidR="00151CB7" w:rsidRPr="00151CB7" w:rsidRDefault="00151CB7" w:rsidP="00745155">
      <w:r>
        <w:fldChar w:fldCharType="begin"/>
      </w:r>
      <w:r>
        <w:instrText xml:space="preserve"> REF _Ref9283061 \h </w:instrText>
      </w:r>
      <w:r>
        <w:fldChar w:fldCharType="separate"/>
      </w:r>
      <w:r w:rsidR="00CD325D">
        <w:t>Pav.</w:t>
      </w:r>
      <w:r w:rsidR="00CD325D" w:rsidRPr="000E264C">
        <w:t xml:space="preserve"> </w:t>
      </w:r>
      <w:r w:rsidR="00CD325D">
        <w:rPr>
          <w:noProof/>
        </w:rPr>
        <w:t>32</w:t>
      </w:r>
      <w:r>
        <w:fldChar w:fldCharType="end"/>
      </w:r>
      <w:r>
        <w:t xml:space="preserve"> Atvaizduoja apmokymo administravimo veiksmą. Ši diagrama atvaizduoja galimus veiksmus apmokymų lange.</w:t>
      </w:r>
    </w:p>
    <w:p w14:paraId="403BCBB9" w14:textId="77777777" w:rsidR="002E3FE3" w:rsidRPr="000E264C" w:rsidRDefault="002E3FE3" w:rsidP="00745155">
      <w:r w:rsidRPr="000E264C">
        <w:rPr>
          <w:noProof/>
        </w:rPr>
        <w:drawing>
          <wp:inline distT="0" distB="0" distL="0" distR="0" wp14:anchorId="5F013FEF" wp14:editId="5CEB342F">
            <wp:extent cx="4114800" cy="29350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8412" cy="2951925"/>
                    </a:xfrm>
                    <a:prstGeom prst="rect">
                      <a:avLst/>
                    </a:prstGeom>
                  </pic:spPr>
                </pic:pic>
              </a:graphicData>
            </a:graphic>
          </wp:inline>
        </w:drawing>
      </w:r>
    </w:p>
    <w:p w14:paraId="3A6A40ED" w14:textId="3F65B929" w:rsidR="002E3FE3" w:rsidRDefault="006F43F2" w:rsidP="00745155">
      <w:pPr>
        <w:pStyle w:val="Caption"/>
      </w:pPr>
      <w:bookmarkStart w:id="579" w:name="_Ref9283066"/>
      <w:bookmarkStart w:id="580" w:name="_Toc29952759"/>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33</w:t>
      </w:r>
      <w:r w:rsidR="002E3FE3" w:rsidRPr="000E264C">
        <w:fldChar w:fldCharType="end"/>
      </w:r>
      <w:bookmarkEnd w:id="579"/>
      <w:r w:rsidR="002E3FE3" w:rsidRPr="000E264C">
        <w:t xml:space="preserve"> PA8. Apmokymo duomen</w:t>
      </w:r>
      <w:r w:rsidR="00151CB7">
        <w:t>ys</w:t>
      </w:r>
      <w:r w:rsidR="002E3FE3" w:rsidRPr="000E264C">
        <w:t xml:space="preserve"> veiklos diagrama</w:t>
      </w:r>
      <w:bookmarkEnd w:id="580"/>
    </w:p>
    <w:p w14:paraId="7274292B" w14:textId="0DA2AED4" w:rsidR="00151CB7" w:rsidRPr="00151CB7" w:rsidRDefault="00151CB7" w:rsidP="00745155">
      <w:r>
        <w:fldChar w:fldCharType="begin"/>
      </w:r>
      <w:r>
        <w:instrText xml:space="preserve"> REF _Ref9283066 \h </w:instrText>
      </w:r>
      <w:r>
        <w:fldChar w:fldCharType="separate"/>
      </w:r>
      <w:r w:rsidR="00CD325D">
        <w:t>Pav.</w:t>
      </w:r>
      <w:r w:rsidR="00CD325D" w:rsidRPr="000E264C">
        <w:t xml:space="preserve"> </w:t>
      </w:r>
      <w:r w:rsidR="00CD325D">
        <w:rPr>
          <w:noProof/>
        </w:rPr>
        <w:t>33</w:t>
      </w:r>
      <w:r>
        <w:fldChar w:fldCharType="end"/>
      </w:r>
      <w:r>
        <w:t xml:space="preserve"> Atvaizduoja apmokymo duomenų administravimo langą. Šioje diagramoje matomi galimi veiksmai iš šios administravimo lango.</w:t>
      </w:r>
    </w:p>
    <w:p w14:paraId="299E7640" w14:textId="77777777" w:rsidR="002E3FE3" w:rsidRPr="000E264C" w:rsidRDefault="002E3FE3" w:rsidP="00745155">
      <w:r w:rsidRPr="000E264C">
        <w:rPr>
          <w:noProof/>
        </w:rPr>
        <w:lastRenderedPageBreak/>
        <w:drawing>
          <wp:inline distT="0" distB="0" distL="0" distR="0" wp14:anchorId="72A5B344" wp14:editId="2EFF28AC">
            <wp:extent cx="3971925" cy="36415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8177" cy="3656458"/>
                    </a:xfrm>
                    <a:prstGeom prst="rect">
                      <a:avLst/>
                    </a:prstGeom>
                  </pic:spPr>
                </pic:pic>
              </a:graphicData>
            </a:graphic>
          </wp:inline>
        </w:drawing>
      </w:r>
    </w:p>
    <w:p w14:paraId="50252DFA" w14:textId="5C9336EB" w:rsidR="002E3FE3" w:rsidRDefault="006F43F2" w:rsidP="00745155">
      <w:pPr>
        <w:pStyle w:val="Caption"/>
      </w:pPr>
      <w:bookmarkStart w:id="581" w:name="_Ref9283074"/>
      <w:bookmarkStart w:id="582" w:name="_Toc29952760"/>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34</w:t>
      </w:r>
      <w:r w:rsidR="002E3FE3" w:rsidRPr="000E264C">
        <w:fldChar w:fldCharType="end"/>
      </w:r>
      <w:bookmarkEnd w:id="581"/>
      <w:r w:rsidR="002E3FE3" w:rsidRPr="000E264C">
        <w:t xml:space="preserve"> PA9. Apmokymo duomenų pridėjimas veiklos diagrama</w:t>
      </w:r>
      <w:bookmarkEnd w:id="582"/>
    </w:p>
    <w:p w14:paraId="2BF72860" w14:textId="5FF122AF" w:rsidR="00151CB7" w:rsidRPr="00151CB7" w:rsidRDefault="00151CB7" w:rsidP="00745155">
      <w:r>
        <w:fldChar w:fldCharType="begin"/>
      </w:r>
      <w:r>
        <w:instrText xml:space="preserve"> REF _Ref9283074 \h </w:instrText>
      </w:r>
      <w:r>
        <w:fldChar w:fldCharType="separate"/>
      </w:r>
      <w:r w:rsidR="00CD325D">
        <w:t>Pav.</w:t>
      </w:r>
      <w:r w:rsidR="00CD325D" w:rsidRPr="000E264C">
        <w:t xml:space="preserve"> </w:t>
      </w:r>
      <w:r w:rsidR="00CD325D">
        <w:rPr>
          <w:noProof/>
        </w:rPr>
        <w:t>34</w:t>
      </w:r>
      <w:r>
        <w:fldChar w:fldCharType="end"/>
      </w:r>
      <w:r>
        <w:t xml:space="preserve"> Atvaizduoja naujų apmokymo duomenų kūrimo veiksmą. Vartotojas užpildo užkrautą </w:t>
      </w:r>
      <w:r w:rsidR="00E538FB">
        <w:t>formą teisingais duomenimis ir yra peradresuojamas į apmokymo duomenų administravimo langą.</w:t>
      </w:r>
    </w:p>
    <w:p w14:paraId="0E411B3A" w14:textId="77777777" w:rsidR="002E3FE3" w:rsidRPr="000E264C" w:rsidRDefault="002E3FE3" w:rsidP="00745155">
      <w:r w:rsidRPr="000E264C">
        <w:rPr>
          <w:noProof/>
        </w:rPr>
        <w:drawing>
          <wp:inline distT="0" distB="0" distL="0" distR="0" wp14:anchorId="4CCF43E2" wp14:editId="1073CBE0">
            <wp:extent cx="3238500" cy="3449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9582" cy="3461215"/>
                    </a:xfrm>
                    <a:prstGeom prst="rect">
                      <a:avLst/>
                    </a:prstGeom>
                  </pic:spPr>
                </pic:pic>
              </a:graphicData>
            </a:graphic>
          </wp:inline>
        </w:drawing>
      </w:r>
    </w:p>
    <w:p w14:paraId="335EE558" w14:textId="13B300A6" w:rsidR="002E3FE3" w:rsidRDefault="006F43F2" w:rsidP="00745155">
      <w:pPr>
        <w:pStyle w:val="Caption"/>
      </w:pPr>
      <w:bookmarkStart w:id="583" w:name="_Ref9283079"/>
      <w:bookmarkStart w:id="584" w:name="_Toc29952761"/>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35</w:t>
      </w:r>
      <w:r w:rsidR="002E3FE3" w:rsidRPr="000E264C">
        <w:fldChar w:fldCharType="end"/>
      </w:r>
      <w:bookmarkEnd w:id="583"/>
      <w:r w:rsidR="002E3FE3" w:rsidRPr="000E264C">
        <w:t xml:space="preserve"> PA10. Apmokymo duomenų redagavimas veiklos diagrama</w:t>
      </w:r>
      <w:bookmarkEnd w:id="584"/>
    </w:p>
    <w:p w14:paraId="49C35375" w14:textId="6623444B" w:rsidR="00151CB7" w:rsidRPr="00151CB7" w:rsidRDefault="00151CB7" w:rsidP="00745155">
      <w:r>
        <w:lastRenderedPageBreak/>
        <w:fldChar w:fldCharType="begin"/>
      </w:r>
      <w:r>
        <w:instrText xml:space="preserve"> REF _Ref9283079 \h </w:instrText>
      </w:r>
      <w:r>
        <w:fldChar w:fldCharType="separate"/>
      </w:r>
      <w:r w:rsidR="00CD325D">
        <w:t>Pav.</w:t>
      </w:r>
      <w:r w:rsidR="00CD325D" w:rsidRPr="000E264C">
        <w:t xml:space="preserve"> </w:t>
      </w:r>
      <w:r w:rsidR="00CD325D">
        <w:rPr>
          <w:noProof/>
        </w:rPr>
        <w:t>35</w:t>
      </w:r>
      <w:r>
        <w:fldChar w:fldCharType="end"/>
      </w:r>
      <w:r w:rsidR="00E538FB">
        <w:t xml:space="preserve"> Atvaizduoja apmokymo duomenų redagavimo veiksmą. Vartotojas pakeičia užkrautoje formoje modifikuojamus laukus ir neradus klaidų – yra peradresuojamas atgal į apmokymo duomenų administravimo langą. (Vartotojas nebegali keisti įkeltos analizės nuotraukos).</w:t>
      </w:r>
    </w:p>
    <w:p w14:paraId="064C3B1B" w14:textId="77777777" w:rsidR="002E3FE3" w:rsidRPr="000E264C" w:rsidRDefault="002E3FE3" w:rsidP="00745155">
      <w:r w:rsidRPr="000E264C">
        <w:rPr>
          <w:noProof/>
        </w:rPr>
        <w:drawing>
          <wp:inline distT="0" distB="0" distL="0" distR="0" wp14:anchorId="1CF32702" wp14:editId="0638A670">
            <wp:extent cx="2895600" cy="290906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7797" cy="2921321"/>
                    </a:xfrm>
                    <a:prstGeom prst="rect">
                      <a:avLst/>
                    </a:prstGeom>
                  </pic:spPr>
                </pic:pic>
              </a:graphicData>
            </a:graphic>
          </wp:inline>
        </w:drawing>
      </w:r>
    </w:p>
    <w:p w14:paraId="1C5AD1A3" w14:textId="4653387D" w:rsidR="002E3FE3" w:rsidRDefault="006F43F2" w:rsidP="00745155">
      <w:pPr>
        <w:pStyle w:val="Caption"/>
      </w:pPr>
      <w:bookmarkStart w:id="585" w:name="_Ref9283090"/>
      <w:bookmarkStart w:id="586" w:name="_Toc29952762"/>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36</w:t>
      </w:r>
      <w:r w:rsidR="002E3FE3" w:rsidRPr="000E264C">
        <w:fldChar w:fldCharType="end"/>
      </w:r>
      <w:bookmarkEnd w:id="585"/>
      <w:r w:rsidR="002E3FE3" w:rsidRPr="000E264C">
        <w:t xml:space="preserve"> PA11. Apmokymo duomenų šalinimas veiklos diagrama</w:t>
      </w:r>
      <w:bookmarkEnd w:id="586"/>
    </w:p>
    <w:p w14:paraId="096B519B" w14:textId="1E29A16B" w:rsidR="00151CB7" w:rsidRPr="00151CB7" w:rsidRDefault="00151CB7" w:rsidP="00745155">
      <w:r>
        <w:fldChar w:fldCharType="begin"/>
      </w:r>
      <w:r>
        <w:instrText xml:space="preserve"> REF _Ref9283090 \h </w:instrText>
      </w:r>
      <w:r>
        <w:fldChar w:fldCharType="separate"/>
      </w:r>
      <w:r w:rsidR="00CD325D">
        <w:t>Pav.</w:t>
      </w:r>
      <w:r w:rsidR="00CD325D" w:rsidRPr="000E264C">
        <w:t xml:space="preserve"> </w:t>
      </w:r>
      <w:r w:rsidR="00CD325D">
        <w:rPr>
          <w:noProof/>
        </w:rPr>
        <w:t>36</w:t>
      </w:r>
      <w:r>
        <w:fldChar w:fldCharType="end"/>
      </w:r>
      <w:r w:rsidR="00E538FB">
        <w:t xml:space="preserve"> Atvaizduoja apmokymo duomenų trynimo veiksmą. Vartotojas siunčia trynimo užklausą su norimų ištrinti duomenų identifikatoriumi, įvykus klaidai (neradus  duomenų) arba jai neįvykus – vartotojas yra peradresuojamas atgal į apmokymų administravimo langą.</w:t>
      </w:r>
    </w:p>
    <w:p w14:paraId="704BE1BB" w14:textId="77777777" w:rsidR="002E3FE3" w:rsidRPr="000E264C" w:rsidRDefault="002E3FE3" w:rsidP="00745155">
      <w:r w:rsidRPr="000E264C">
        <w:rPr>
          <w:noProof/>
        </w:rPr>
        <w:drawing>
          <wp:inline distT="0" distB="0" distL="0" distR="0" wp14:anchorId="3E27EBE5" wp14:editId="21CCDF67">
            <wp:extent cx="4117991" cy="3419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764" cy="3433403"/>
                    </a:xfrm>
                    <a:prstGeom prst="rect">
                      <a:avLst/>
                    </a:prstGeom>
                  </pic:spPr>
                </pic:pic>
              </a:graphicData>
            </a:graphic>
          </wp:inline>
        </w:drawing>
      </w:r>
    </w:p>
    <w:p w14:paraId="3FA66FFF" w14:textId="613E3371" w:rsidR="002E3FE3" w:rsidRDefault="006F43F2" w:rsidP="00745155">
      <w:pPr>
        <w:pStyle w:val="Caption"/>
      </w:pPr>
      <w:bookmarkStart w:id="587" w:name="_Ref9283094"/>
      <w:bookmarkStart w:id="588" w:name="_Toc29952763"/>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37</w:t>
      </w:r>
      <w:r w:rsidR="002E3FE3" w:rsidRPr="000E264C">
        <w:fldChar w:fldCharType="end"/>
      </w:r>
      <w:bookmarkEnd w:id="587"/>
      <w:r w:rsidR="002E3FE3" w:rsidRPr="000E264C">
        <w:t xml:space="preserve"> PA12.Apmokinti modeliai veiklos diagrama</w:t>
      </w:r>
      <w:bookmarkEnd w:id="588"/>
    </w:p>
    <w:p w14:paraId="2A3BEF9A" w14:textId="4D5EE3A6" w:rsidR="00151CB7" w:rsidRPr="00151CB7" w:rsidRDefault="00151CB7" w:rsidP="00745155">
      <w:r>
        <w:lastRenderedPageBreak/>
        <w:fldChar w:fldCharType="begin"/>
      </w:r>
      <w:r>
        <w:instrText xml:space="preserve"> REF _Ref9283094 \h </w:instrText>
      </w:r>
      <w:r>
        <w:fldChar w:fldCharType="separate"/>
      </w:r>
      <w:r w:rsidR="00CD325D">
        <w:t>Pav.</w:t>
      </w:r>
      <w:r w:rsidR="00CD325D" w:rsidRPr="000E264C">
        <w:t xml:space="preserve"> </w:t>
      </w:r>
      <w:r w:rsidR="00CD325D">
        <w:rPr>
          <w:noProof/>
        </w:rPr>
        <w:t>37</w:t>
      </w:r>
      <w:r>
        <w:fldChar w:fldCharType="end"/>
      </w:r>
      <w:r w:rsidR="00E538FB">
        <w:t xml:space="preserve"> Atvaizduoja apmokintų modelių administravimą. Ši diagrama atspindi galimus veiksmus iš šio lango.</w:t>
      </w:r>
    </w:p>
    <w:p w14:paraId="404CCDAB" w14:textId="77777777" w:rsidR="002E3FE3" w:rsidRPr="000E264C" w:rsidRDefault="002E3FE3" w:rsidP="00745155">
      <w:r w:rsidRPr="000E264C">
        <w:rPr>
          <w:noProof/>
        </w:rPr>
        <w:drawing>
          <wp:inline distT="0" distB="0" distL="0" distR="0" wp14:anchorId="57BB2610" wp14:editId="3B81B0B7">
            <wp:extent cx="3181350" cy="319664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2848" cy="3208198"/>
                    </a:xfrm>
                    <a:prstGeom prst="rect">
                      <a:avLst/>
                    </a:prstGeom>
                  </pic:spPr>
                </pic:pic>
              </a:graphicData>
            </a:graphic>
          </wp:inline>
        </w:drawing>
      </w:r>
    </w:p>
    <w:p w14:paraId="2987925B" w14:textId="45485961" w:rsidR="002E3FE3" w:rsidRDefault="006F43F2" w:rsidP="00745155">
      <w:pPr>
        <w:pStyle w:val="Caption"/>
      </w:pPr>
      <w:bookmarkStart w:id="589" w:name="_Ref9283099"/>
      <w:bookmarkStart w:id="590" w:name="_Toc29952764"/>
      <w:r>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38</w:t>
      </w:r>
      <w:r w:rsidR="002E3FE3" w:rsidRPr="000E264C">
        <w:fldChar w:fldCharType="end"/>
      </w:r>
      <w:bookmarkEnd w:id="589"/>
      <w:r w:rsidR="002E3FE3" w:rsidRPr="000E264C">
        <w:t xml:space="preserve"> PA13. Apmokintų modelių trynimas veiklos diagrama</w:t>
      </w:r>
      <w:bookmarkEnd w:id="590"/>
    </w:p>
    <w:p w14:paraId="164C4813" w14:textId="30855293" w:rsidR="00E538FB" w:rsidRPr="00151CB7" w:rsidRDefault="00151CB7" w:rsidP="00745155">
      <w:r>
        <w:fldChar w:fldCharType="begin"/>
      </w:r>
      <w:r>
        <w:instrText xml:space="preserve"> REF _Ref9283099 \h </w:instrText>
      </w:r>
      <w:r>
        <w:fldChar w:fldCharType="separate"/>
      </w:r>
      <w:r w:rsidR="00CD325D">
        <w:t>Pav.</w:t>
      </w:r>
      <w:r w:rsidR="00CD325D" w:rsidRPr="000E264C">
        <w:t xml:space="preserve"> </w:t>
      </w:r>
      <w:r w:rsidR="00CD325D">
        <w:rPr>
          <w:noProof/>
        </w:rPr>
        <w:t>38</w:t>
      </w:r>
      <w:r>
        <w:fldChar w:fldCharType="end"/>
      </w:r>
      <w:r w:rsidR="00E538FB">
        <w:t xml:space="preserve"> Atvaizduoja apmokintų modelių trynimo veiksmą. Vartotojas siunčia trynimo užklausą su norimų ištrinti modelio identifikatoriumi, įvykus klaidai (neradus modelio) arba klaidai neįvykus – vartotojas yra peradresuojamas atgal į apmokintų modelių administravimo langą.</w:t>
      </w:r>
    </w:p>
    <w:p w14:paraId="7777AF1E" w14:textId="6D84826C" w:rsidR="00151CB7" w:rsidRPr="00151CB7" w:rsidRDefault="00151CB7" w:rsidP="00745155"/>
    <w:p w14:paraId="1CBB0685" w14:textId="77777777" w:rsidR="002E3FE3" w:rsidRPr="000E264C" w:rsidRDefault="002E3FE3" w:rsidP="00745155">
      <w:r w:rsidRPr="000E264C">
        <w:rPr>
          <w:noProof/>
        </w:rPr>
        <w:drawing>
          <wp:inline distT="0" distB="0" distL="0" distR="0" wp14:anchorId="02895903" wp14:editId="542F2303">
            <wp:extent cx="3105150" cy="3663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1320" cy="3670328"/>
                    </a:xfrm>
                    <a:prstGeom prst="rect">
                      <a:avLst/>
                    </a:prstGeom>
                  </pic:spPr>
                </pic:pic>
              </a:graphicData>
            </a:graphic>
          </wp:inline>
        </w:drawing>
      </w:r>
    </w:p>
    <w:p w14:paraId="2904FA60" w14:textId="3E5D2163" w:rsidR="002E3FE3" w:rsidRDefault="006F43F2" w:rsidP="00745155">
      <w:pPr>
        <w:pStyle w:val="Caption"/>
      </w:pPr>
      <w:bookmarkStart w:id="591" w:name="_Ref9283107"/>
      <w:bookmarkStart w:id="592" w:name="_Toc29952765"/>
      <w:r>
        <w:lastRenderedPageBreak/>
        <w:t>Pav.</w:t>
      </w:r>
      <w:r w:rsidR="002E3FE3" w:rsidRPr="000E264C">
        <w:t xml:space="preserve"> </w:t>
      </w:r>
      <w:r w:rsidR="002E3FE3" w:rsidRPr="000E264C">
        <w:fldChar w:fldCharType="begin"/>
      </w:r>
      <w:r w:rsidR="002E3FE3" w:rsidRPr="000E264C">
        <w:instrText xml:space="preserve"> SEQ pav. \* ARABIC </w:instrText>
      </w:r>
      <w:r w:rsidR="002E3FE3" w:rsidRPr="000E264C">
        <w:fldChar w:fldCharType="separate"/>
      </w:r>
      <w:r w:rsidR="00CD325D">
        <w:rPr>
          <w:noProof/>
        </w:rPr>
        <w:t>39</w:t>
      </w:r>
      <w:r w:rsidR="002E3FE3" w:rsidRPr="000E264C">
        <w:fldChar w:fldCharType="end"/>
      </w:r>
      <w:bookmarkEnd w:id="591"/>
      <w:r w:rsidR="002E3FE3" w:rsidRPr="000E264C">
        <w:t xml:space="preserve"> PA14. </w:t>
      </w:r>
      <w:r w:rsidR="00DB1B1E" w:rsidRPr="000E264C">
        <w:t>Apmokinto modelio aktyvinimas veiklos diagrama</w:t>
      </w:r>
      <w:bookmarkEnd w:id="592"/>
    </w:p>
    <w:p w14:paraId="3A244673" w14:textId="1A191C84" w:rsidR="00E538FB" w:rsidRPr="00151CB7" w:rsidRDefault="00151CB7" w:rsidP="00745155">
      <w:r>
        <w:fldChar w:fldCharType="begin"/>
      </w:r>
      <w:r>
        <w:instrText xml:space="preserve"> REF _Ref9283107 \h </w:instrText>
      </w:r>
      <w:r>
        <w:fldChar w:fldCharType="separate"/>
      </w:r>
      <w:r w:rsidR="00CD325D">
        <w:t>Pav.</w:t>
      </w:r>
      <w:r w:rsidR="00CD325D" w:rsidRPr="000E264C">
        <w:t xml:space="preserve"> </w:t>
      </w:r>
      <w:r w:rsidR="00CD325D">
        <w:rPr>
          <w:noProof/>
        </w:rPr>
        <w:t>39</w:t>
      </w:r>
      <w:r>
        <w:fldChar w:fldCharType="end"/>
      </w:r>
      <w:r w:rsidR="00E538FB">
        <w:t xml:space="preserve"> Atvaizduoja apmokinto modelio aktyvinimo veiksmą. Vartotojas norėdamas naudoti kitą modelį atlikti analizėms gali aktyvinti kitą egzistuojantį modelį. Vartotojas siunčia aktyvinimo užklausą su norimų aktyvinti modelio identifikatoriumi, sistemoje randamas šiuo metu aktyvintas modelis ir jis yra išjungiamas, o norimas aktyvinti modelis – įjungiamas, tada vartotojas yra peradresuojamas atgal į apmokintų modelių administravimo langą.</w:t>
      </w:r>
    </w:p>
    <w:p w14:paraId="1D6A9242" w14:textId="6FCE9DF1" w:rsidR="00151CB7" w:rsidRPr="00151CB7" w:rsidRDefault="00151CB7" w:rsidP="00745155"/>
    <w:p w14:paraId="5B5B62B4" w14:textId="77777777" w:rsidR="00DB1B1E" w:rsidRPr="000E264C" w:rsidRDefault="00DB1B1E" w:rsidP="00745155">
      <w:r w:rsidRPr="000E264C">
        <w:rPr>
          <w:noProof/>
        </w:rPr>
        <w:drawing>
          <wp:inline distT="0" distB="0" distL="0" distR="0" wp14:anchorId="3DBB2611" wp14:editId="4FB0422D">
            <wp:extent cx="3991532" cy="266737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1532" cy="2667372"/>
                    </a:xfrm>
                    <a:prstGeom prst="rect">
                      <a:avLst/>
                    </a:prstGeom>
                  </pic:spPr>
                </pic:pic>
              </a:graphicData>
            </a:graphic>
          </wp:inline>
        </w:drawing>
      </w:r>
    </w:p>
    <w:p w14:paraId="5DA0E3F8" w14:textId="05280780" w:rsidR="00DB1B1E" w:rsidRDefault="006F43F2" w:rsidP="00745155">
      <w:pPr>
        <w:pStyle w:val="Caption"/>
      </w:pPr>
      <w:bookmarkStart w:id="593" w:name="_Ref9283114"/>
      <w:bookmarkStart w:id="594" w:name="_Toc29952766"/>
      <w:r>
        <w:t>Pav.</w:t>
      </w:r>
      <w:r w:rsidR="00DB1B1E" w:rsidRPr="000E264C">
        <w:t xml:space="preserve"> </w:t>
      </w:r>
      <w:r w:rsidR="00DB1B1E" w:rsidRPr="000E264C">
        <w:fldChar w:fldCharType="begin"/>
      </w:r>
      <w:r w:rsidR="00DB1B1E" w:rsidRPr="000E264C">
        <w:instrText xml:space="preserve"> SEQ pav. \* ARABIC </w:instrText>
      </w:r>
      <w:r w:rsidR="00DB1B1E" w:rsidRPr="000E264C">
        <w:fldChar w:fldCharType="separate"/>
      </w:r>
      <w:r w:rsidR="00CD325D">
        <w:rPr>
          <w:noProof/>
        </w:rPr>
        <w:t>40</w:t>
      </w:r>
      <w:r w:rsidR="00DB1B1E" w:rsidRPr="000E264C">
        <w:fldChar w:fldCharType="end"/>
      </w:r>
      <w:bookmarkEnd w:id="593"/>
      <w:r w:rsidR="00DB1B1E" w:rsidRPr="000E264C">
        <w:t xml:space="preserve"> PA15. Apmokymo pradėjimas veiklos diagrama</w:t>
      </w:r>
      <w:bookmarkEnd w:id="594"/>
    </w:p>
    <w:p w14:paraId="026D666C" w14:textId="6C508443" w:rsidR="00151CB7" w:rsidRPr="00151CB7" w:rsidRDefault="00151CB7" w:rsidP="00745155">
      <w:r>
        <w:fldChar w:fldCharType="begin"/>
      </w:r>
      <w:r>
        <w:instrText xml:space="preserve"> REF _Ref9283114 \h </w:instrText>
      </w:r>
      <w:r>
        <w:fldChar w:fldCharType="separate"/>
      </w:r>
      <w:r w:rsidR="00CD325D">
        <w:t>Pav.</w:t>
      </w:r>
      <w:r w:rsidR="00CD325D" w:rsidRPr="000E264C">
        <w:t xml:space="preserve"> </w:t>
      </w:r>
      <w:r w:rsidR="00CD325D">
        <w:rPr>
          <w:noProof/>
        </w:rPr>
        <w:t>40</w:t>
      </w:r>
      <w:r>
        <w:fldChar w:fldCharType="end"/>
      </w:r>
      <w:r w:rsidR="00E538FB">
        <w:t xml:space="preserve"> Atvaizduoja apmokymo pradėjimo veiksmą. Šio veiksmo metu pradedamas apmokymas, o vartotojas yra peradresuojamas atgal į </w:t>
      </w:r>
      <w:r w:rsidR="00CF699E">
        <w:t>apmokymo</w:t>
      </w:r>
      <w:r w:rsidR="00E538FB">
        <w:t xml:space="preserve"> langą.</w:t>
      </w:r>
    </w:p>
    <w:p w14:paraId="38536D2F" w14:textId="77777777" w:rsidR="00DB1B1E" w:rsidRPr="000E264C" w:rsidRDefault="00DB1B1E" w:rsidP="00745155">
      <w:r w:rsidRPr="000E264C">
        <w:rPr>
          <w:noProof/>
        </w:rPr>
        <w:drawing>
          <wp:inline distT="0" distB="0" distL="0" distR="0" wp14:anchorId="63FA4674" wp14:editId="136DCACD">
            <wp:extent cx="3991532" cy="323895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1532" cy="3238952"/>
                    </a:xfrm>
                    <a:prstGeom prst="rect">
                      <a:avLst/>
                    </a:prstGeom>
                  </pic:spPr>
                </pic:pic>
              </a:graphicData>
            </a:graphic>
          </wp:inline>
        </w:drawing>
      </w:r>
    </w:p>
    <w:p w14:paraId="2E058FDC" w14:textId="78A383B9" w:rsidR="00DB1B1E" w:rsidRDefault="006F43F2" w:rsidP="00745155">
      <w:pPr>
        <w:pStyle w:val="Caption"/>
      </w:pPr>
      <w:bookmarkStart w:id="595" w:name="_Ref9283120"/>
      <w:bookmarkStart w:id="596" w:name="_Toc29952767"/>
      <w:r>
        <w:t>Pav.</w:t>
      </w:r>
      <w:r w:rsidR="00DB1B1E" w:rsidRPr="000E264C">
        <w:t xml:space="preserve"> </w:t>
      </w:r>
      <w:r w:rsidR="00DB1B1E" w:rsidRPr="000E264C">
        <w:fldChar w:fldCharType="begin"/>
      </w:r>
      <w:r w:rsidR="00DB1B1E" w:rsidRPr="000E264C">
        <w:instrText xml:space="preserve"> SEQ pav. \* ARABIC </w:instrText>
      </w:r>
      <w:r w:rsidR="00DB1B1E" w:rsidRPr="000E264C">
        <w:fldChar w:fldCharType="separate"/>
      </w:r>
      <w:r w:rsidR="00CD325D">
        <w:rPr>
          <w:noProof/>
        </w:rPr>
        <w:t>41</w:t>
      </w:r>
      <w:r w:rsidR="00DB1B1E" w:rsidRPr="000E264C">
        <w:fldChar w:fldCharType="end"/>
      </w:r>
      <w:bookmarkEnd w:id="595"/>
      <w:r w:rsidR="00DB1B1E" w:rsidRPr="000E264C">
        <w:t xml:space="preserve"> PA16. Suplanuotų analizių paleidimas veiklos diagrama</w:t>
      </w:r>
      <w:bookmarkEnd w:id="596"/>
    </w:p>
    <w:p w14:paraId="506C42C3" w14:textId="274D8EE6" w:rsidR="00151CB7" w:rsidRPr="00151CB7" w:rsidRDefault="00151CB7" w:rsidP="00745155">
      <w:r>
        <w:lastRenderedPageBreak/>
        <w:fldChar w:fldCharType="begin"/>
      </w:r>
      <w:r>
        <w:instrText xml:space="preserve"> REF _Ref9283120 \h </w:instrText>
      </w:r>
      <w:r>
        <w:fldChar w:fldCharType="separate"/>
      </w:r>
      <w:r w:rsidR="00CD325D">
        <w:t>Pav.</w:t>
      </w:r>
      <w:r w:rsidR="00CD325D" w:rsidRPr="000E264C">
        <w:t xml:space="preserve"> </w:t>
      </w:r>
      <w:r w:rsidR="00CD325D">
        <w:rPr>
          <w:noProof/>
        </w:rPr>
        <w:t>41</w:t>
      </w:r>
      <w:r>
        <w:fldChar w:fldCharType="end"/>
      </w:r>
      <w:r w:rsidR="00CF699E">
        <w:t xml:space="preserve"> Atvaizduoja analizės pradėjimo veiksmą. Šis veiksmas bus alternatyva </w:t>
      </w:r>
      <w:proofErr w:type="spellStart"/>
      <w:r w:rsidR="00CF699E">
        <w:t>automatiniui</w:t>
      </w:r>
      <w:proofErr w:type="spellEnd"/>
      <w:r w:rsidR="00CF699E">
        <w:t xml:space="preserve"> analizių leidimui. Šio veiksmo metu administratorius pradeda analizę ir yra peradresuojamas atgal į apmokymo langą. O fone tuo metu iš eilės atliekamos suplanuotos analizės.</w:t>
      </w:r>
    </w:p>
    <w:p w14:paraId="4FAC17BB" w14:textId="2C691CC5" w:rsidR="00DB1B1E" w:rsidRDefault="00DB1B1E" w:rsidP="00DF71E7">
      <w:pPr>
        <w:pStyle w:val="Heading3"/>
      </w:pPr>
      <w:bookmarkStart w:id="597" w:name="_Toc29952665"/>
      <w:r w:rsidRPr="000E264C">
        <w:t>Sekų diagramos</w:t>
      </w:r>
      <w:bookmarkEnd w:id="597"/>
    </w:p>
    <w:p w14:paraId="5749EE4E" w14:textId="72648344" w:rsidR="00755DC3" w:rsidRPr="00755DC3" w:rsidRDefault="00755DC3" w:rsidP="00745155">
      <w:r>
        <w:t xml:space="preserve">Žemiau pateikiamos visų paminėtų panaudojimo atvejų procesus atspindinčios sekų diagramos. Norint sutaupyti vietos ir supaprastinti diagramas – nepateikiamos </w:t>
      </w:r>
      <w:proofErr w:type="spellStart"/>
      <w:r>
        <w:t>repositorijų</w:t>
      </w:r>
      <w:proofErr w:type="spellEnd"/>
      <w:r>
        <w:t xml:space="preserve"> klasės. Realiu atveju servisai nekviečia esybių tiesiogiai iš duomenų bazės, o naudojasi </w:t>
      </w:r>
      <w:proofErr w:type="spellStart"/>
      <w:r>
        <w:t>repositorijos</w:t>
      </w:r>
      <w:proofErr w:type="spellEnd"/>
      <w:r>
        <w:t xml:space="preserve"> klases, kurios </w:t>
      </w:r>
      <w:r w:rsidR="001B0EF8">
        <w:t>veikia</w:t>
      </w:r>
      <w:r>
        <w:t xml:space="preserve"> kaip abstrakcijos sluoksnis ant duomenų bazės.</w:t>
      </w:r>
    </w:p>
    <w:p w14:paraId="48A966EA" w14:textId="77777777" w:rsidR="00A37EAE" w:rsidRPr="000E264C" w:rsidRDefault="00A37EAE" w:rsidP="00745155">
      <w:r w:rsidRPr="000E264C">
        <w:rPr>
          <w:noProof/>
        </w:rPr>
        <w:drawing>
          <wp:inline distT="0" distB="0" distL="0" distR="0" wp14:anchorId="313457AE" wp14:editId="57D0E6E8">
            <wp:extent cx="5695950" cy="554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2797" cy="5556571"/>
                    </a:xfrm>
                    <a:prstGeom prst="rect">
                      <a:avLst/>
                    </a:prstGeom>
                  </pic:spPr>
                </pic:pic>
              </a:graphicData>
            </a:graphic>
          </wp:inline>
        </w:drawing>
      </w:r>
    </w:p>
    <w:p w14:paraId="27308466" w14:textId="2ECC91CA" w:rsidR="00DB1B1E" w:rsidRDefault="006F43F2" w:rsidP="00745155">
      <w:pPr>
        <w:pStyle w:val="Caption"/>
      </w:pPr>
      <w:bookmarkStart w:id="598" w:name="_Ref9276206"/>
      <w:bookmarkStart w:id="599" w:name="_Toc29952768"/>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42</w:t>
      </w:r>
      <w:r w:rsidR="00A37EAE" w:rsidRPr="000E264C">
        <w:fldChar w:fldCharType="end"/>
      </w:r>
      <w:bookmarkEnd w:id="598"/>
      <w:r w:rsidR="00A37EAE" w:rsidRPr="000E264C">
        <w:t xml:space="preserve"> PA1. Prisijungimas sekų diagrama</w:t>
      </w:r>
      <w:bookmarkEnd w:id="599"/>
    </w:p>
    <w:p w14:paraId="66AEDF91" w14:textId="77777777" w:rsidR="00A37EAE" w:rsidRPr="000E264C" w:rsidRDefault="00A37EAE" w:rsidP="00745155">
      <w:r w:rsidRPr="000E264C">
        <w:rPr>
          <w:noProof/>
        </w:rPr>
        <w:lastRenderedPageBreak/>
        <w:drawing>
          <wp:inline distT="0" distB="0" distL="0" distR="0" wp14:anchorId="594A2FF4" wp14:editId="2DA077A1">
            <wp:extent cx="5943600" cy="3896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96995"/>
                    </a:xfrm>
                    <a:prstGeom prst="rect">
                      <a:avLst/>
                    </a:prstGeom>
                  </pic:spPr>
                </pic:pic>
              </a:graphicData>
            </a:graphic>
          </wp:inline>
        </w:drawing>
      </w:r>
    </w:p>
    <w:p w14:paraId="23B7089B" w14:textId="22116610" w:rsidR="00A37EAE" w:rsidRDefault="006F43F2" w:rsidP="00745155">
      <w:pPr>
        <w:pStyle w:val="Caption"/>
      </w:pPr>
      <w:bookmarkStart w:id="600" w:name="_Ref9276746"/>
      <w:bookmarkStart w:id="601" w:name="_Toc29952769"/>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43</w:t>
      </w:r>
      <w:r w:rsidR="00A37EAE" w:rsidRPr="000E264C">
        <w:fldChar w:fldCharType="end"/>
      </w:r>
      <w:bookmarkEnd w:id="600"/>
      <w:r w:rsidR="00A37EAE" w:rsidRPr="000E264C">
        <w:t xml:space="preserve"> PA2. Registracija sekų diagrama</w:t>
      </w:r>
      <w:bookmarkEnd w:id="601"/>
    </w:p>
    <w:p w14:paraId="4EBA0702" w14:textId="77777777" w:rsidR="00A37EAE" w:rsidRPr="000E264C" w:rsidRDefault="00A37EAE" w:rsidP="00745155">
      <w:r w:rsidRPr="000E264C">
        <w:rPr>
          <w:noProof/>
        </w:rPr>
        <w:drawing>
          <wp:inline distT="0" distB="0" distL="0" distR="0" wp14:anchorId="4311495B" wp14:editId="0937EEB8">
            <wp:extent cx="2857899" cy="19338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899" cy="1933845"/>
                    </a:xfrm>
                    <a:prstGeom prst="rect">
                      <a:avLst/>
                    </a:prstGeom>
                  </pic:spPr>
                </pic:pic>
              </a:graphicData>
            </a:graphic>
          </wp:inline>
        </w:drawing>
      </w:r>
    </w:p>
    <w:p w14:paraId="2CA987AA" w14:textId="09B2890B" w:rsidR="00A37EAE" w:rsidRPr="000E264C" w:rsidRDefault="006F43F2" w:rsidP="00745155">
      <w:pPr>
        <w:pStyle w:val="Caption"/>
      </w:pPr>
      <w:bookmarkStart w:id="602" w:name="_Toc29952770"/>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44</w:t>
      </w:r>
      <w:r w:rsidR="00A37EAE" w:rsidRPr="000E264C">
        <w:fldChar w:fldCharType="end"/>
      </w:r>
      <w:r w:rsidR="00A37EAE" w:rsidRPr="000E264C">
        <w:t xml:space="preserve"> PA3. Atsijungimas sekų diagrama</w:t>
      </w:r>
      <w:bookmarkEnd w:id="602"/>
    </w:p>
    <w:p w14:paraId="5095BD10" w14:textId="77777777" w:rsidR="00A37EAE" w:rsidRPr="000E264C" w:rsidRDefault="00A37EAE" w:rsidP="00745155">
      <w:r w:rsidRPr="000E264C">
        <w:rPr>
          <w:noProof/>
        </w:rPr>
        <w:lastRenderedPageBreak/>
        <w:drawing>
          <wp:inline distT="0" distB="0" distL="0" distR="0" wp14:anchorId="251870D7" wp14:editId="35ADAAF1">
            <wp:extent cx="5544324" cy="3867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324" cy="3867690"/>
                    </a:xfrm>
                    <a:prstGeom prst="rect">
                      <a:avLst/>
                    </a:prstGeom>
                  </pic:spPr>
                </pic:pic>
              </a:graphicData>
            </a:graphic>
          </wp:inline>
        </w:drawing>
      </w:r>
    </w:p>
    <w:p w14:paraId="4F9375B8" w14:textId="30D365C9" w:rsidR="00A37EAE" w:rsidRPr="000E264C" w:rsidRDefault="006F43F2" w:rsidP="00745155">
      <w:pPr>
        <w:pStyle w:val="Caption"/>
      </w:pPr>
      <w:bookmarkStart w:id="603" w:name="_Toc29952771"/>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45</w:t>
      </w:r>
      <w:r w:rsidR="00A37EAE" w:rsidRPr="000E264C">
        <w:fldChar w:fldCharType="end"/>
      </w:r>
      <w:r w:rsidR="00A37EAE" w:rsidRPr="000E264C">
        <w:t xml:space="preserve"> PA4. Analizė sekų diagrama</w:t>
      </w:r>
      <w:bookmarkEnd w:id="603"/>
    </w:p>
    <w:p w14:paraId="2AB09384" w14:textId="77777777" w:rsidR="00A37EAE" w:rsidRPr="000E264C" w:rsidRDefault="00A37EAE" w:rsidP="00745155">
      <w:r w:rsidRPr="000E264C">
        <w:rPr>
          <w:noProof/>
        </w:rPr>
        <w:drawing>
          <wp:inline distT="0" distB="0" distL="0" distR="0" wp14:anchorId="540033AD" wp14:editId="26CB4AD7">
            <wp:extent cx="5325218" cy="407726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218" cy="4077269"/>
                    </a:xfrm>
                    <a:prstGeom prst="rect">
                      <a:avLst/>
                    </a:prstGeom>
                  </pic:spPr>
                </pic:pic>
              </a:graphicData>
            </a:graphic>
          </wp:inline>
        </w:drawing>
      </w:r>
    </w:p>
    <w:p w14:paraId="2A998CAB" w14:textId="1A6A28BD" w:rsidR="00A37EAE" w:rsidRPr="000E264C" w:rsidRDefault="006F43F2" w:rsidP="00745155">
      <w:pPr>
        <w:pStyle w:val="Caption"/>
      </w:pPr>
      <w:bookmarkStart w:id="604" w:name="_Toc29952772"/>
      <w:r>
        <w:lastRenderedPageBreak/>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46</w:t>
      </w:r>
      <w:r w:rsidR="00A37EAE" w:rsidRPr="000E264C">
        <w:fldChar w:fldCharType="end"/>
      </w:r>
      <w:r w:rsidR="00A37EAE" w:rsidRPr="000E264C">
        <w:t xml:space="preserve"> PA5. Analizės atlikimas sekų diagrama</w:t>
      </w:r>
      <w:bookmarkEnd w:id="604"/>
    </w:p>
    <w:p w14:paraId="2491FB85" w14:textId="77777777" w:rsidR="00A37EAE" w:rsidRPr="000E264C" w:rsidRDefault="00A37EAE" w:rsidP="00745155">
      <w:r w:rsidRPr="000E264C">
        <w:rPr>
          <w:noProof/>
        </w:rPr>
        <w:drawing>
          <wp:inline distT="0" distB="0" distL="0" distR="0" wp14:anchorId="049C64B8" wp14:editId="1708AB8E">
            <wp:extent cx="5943600" cy="3467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7735"/>
                    </a:xfrm>
                    <a:prstGeom prst="rect">
                      <a:avLst/>
                    </a:prstGeom>
                  </pic:spPr>
                </pic:pic>
              </a:graphicData>
            </a:graphic>
          </wp:inline>
        </w:drawing>
      </w:r>
    </w:p>
    <w:p w14:paraId="217C1A11" w14:textId="53EC24B9" w:rsidR="00A37EAE" w:rsidRPr="000E264C" w:rsidRDefault="006F43F2" w:rsidP="00745155">
      <w:pPr>
        <w:pStyle w:val="Caption"/>
      </w:pPr>
      <w:bookmarkStart w:id="605" w:name="_Toc29952773"/>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47</w:t>
      </w:r>
      <w:r w:rsidR="00A37EAE" w:rsidRPr="000E264C">
        <w:fldChar w:fldCharType="end"/>
      </w:r>
      <w:r w:rsidR="00A37EAE" w:rsidRPr="000E264C">
        <w:t xml:space="preserve"> PA6. Rezultatų peržiūrėjimas sekų diagrama</w:t>
      </w:r>
      <w:bookmarkEnd w:id="605"/>
    </w:p>
    <w:p w14:paraId="18DDDFA1" w14:textId="77777777" w:rsidR="00A37EAE" w:rsidRPr="000E264C" w:rsidRDefault="00A37EAE" w:rsidP="00745155">
      <w:r w:rsidRPr="000E264C">
        <w:rPr>
          <w:noProof/>
        </w:rPr>
        <w:lastRenderedPageBreak/>
        <w:drawing>
          <wp:inline distT="0" distB="0" distL="0" distR="0" wp14:anchorId="3451D36A" wp14:editId="42285CE7">
            <wp:extent cx="5029902" cy="643027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902" cy="6430272"/>
                    </a:xfrm>
                    <a:prstGeom prst="rect">
                      <a:avLst/>
                    </a:prstGeom>
                  </pic:spPr>
                </pic:pic>
              </a:graphicData>
            </a:graphic>
          </wp:inline>
        </w:drawing>
      </w:r>
    </w:p>
    <w:p w14:paraId="29F66FA6" w14:textId="54E4EFA4" w:rsidR="00A37EAE" w:rsidRPr="000E264C" w:rsidRDefault="006F43F2" w:rsidP="00745155">
      <w:pPr>
        <w:pStyle w:val="Caption"/>
      </w:pPr>
      <w:bookmarkStart w:id="606" w:name="_Toc29952774"/>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48</w:t>
      </w:r>
      <w:r w:rsidR="00A37EAE" w:rsidRPr="000E264C">
        <w:fldChar w:fldCharType="end"/>
      </w:r>
      <w:r w:rsidR="00A37EAE" w:rsidRPr="000E264C">
        <w:t xml:space="preserve"> PA7. Apmokymas sekų diagrama</w:t>
      </w:r>
      <w:bookmarkEnd w:id="606"/>
    </w:p>
    <w:p w14:paraId="60615247" w14:textId="2920BDA3" w:rsidR="00A37EAE" w:rsidRPr="000E264C" w:rsidRDefault="008F43FC" w:rsidP="00745155">
      <w:r w:rsidRPr="000E264C">
        <w:rPr>
          <w:noProof/>
        </w:rPr>
        <w:lastRenderedPageBreak/>
        <w:drawing>
          <wp:inline distT="0" distB="0" distL="0" distR="0" wp14:anchorId="6817D6A7" wp14:editId="4F3D79C7">
            <wp:extent cx="5943600" cy="3896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96995"/>
                    </a:xfrm>
                    <a:prstGeom prst="rect">
                      <a:avLst/>
                    </a:prstGeom>
                  </pic:spPr>
                </pic:pic>
              </a:graphicData>
            </a:graphic>
          </wp:inline>
        </w:drawing>
      </w:r>
    </w:p>
    <w:p w14:paraId="1A68311D" w14:textId="28BDA270" w:rsidR="00A37EAE" w:rsidRPr="000E264C" w:rsidRDefault="006F43F2" w:rsidP="00745155">
      <w:pPr>
        <w:pStyle w:val="Caption"/>
      </w:pPr>
      <w:bookmarkStart w:id="607" w:name="_Toc29952775"/>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49</w:t>
      </w:r>
      <w:r w:rsidR="00A37EAE" w:rsidRPr="000E264C">
        <w:fldChar w:fldCharType="end"/>
      </w:r>
      <w:r w:rsidR="00A37EAE" w:rsidRPr="000E264C">
        <w:t xml:space="preserve"> PA8. Apmokymo duomenys sekų diagrama</w:t>
      </w:r>
      <w:bookmarkEnd w:id="607"/>
    </w:p>
    <w:p w14:paraId="7A66826B" w14:textId="5DE9B10D" w:rsidR="00A37EAE" w:rsidRPr="000E264C" w:rsidRDefault="00110037" w:rsidP="00745155">
      <w:r w:rsidRPr="000E264C">
        <w:rPr>
          <w:noProof/>
        </w:rPr>
        <w:drawing>
          <wp:inline distT="0" distB="0" distL="0" distR="0" wp14:anchorId="693A1C08" wp14:editId="3DCDA041">
            <wp:extent cx="5943600" cy="3928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28110"/>
                    </a:xfrm>
                    <a:prstGeom prst="rect">
                      <a:avLst/>
                    </a:prstGeom>
                  </pic:spPr>
                </pic:pic>
              </a:graphicData>
            </a:graphic>
          </wp:inline>
        </w:drawing>
      </w:r>
    </w:p>
    <w:p w14:paraId="09261023" w14:textId="0B4EF93E" w:rsidR="00A37EAE" w:rsidRPr="000E264C" w:rsidRDefault="006F43F2" w:rsidP="00745155">
      <w:pPr>
        <w:pStyle w:val="Caption"/>
      </w:pPr>
      <w:bookmarkStart w:id="608" w:name="_Toc29952776"/>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50</w:t>
      </w:r>
      <w:r w:rsidR="00A37EAE" w:rsidRPr="000E264C">
        <w:fldChar w:fldCharType="end"/>
      </w:r>
      <w:r w:rsidR="00A37EAE" w:rsidRPr="000E264C">
        <w:t xml:space="preserve"> PA9. Apmokymo duom</w:t>
      </w:r>
      <w:r w:rsidR="00110037" w:rsidRPr="000E264C">
        <w:t>e</w:t>
      </w:r>
      <w:r w:rsidR="00A37EAE" w:rsidRPr="000E264C">
        <w:t>nų pridėjimas sekų diagrama</w:t>
      </w:r>
      <w:bookmarkEnd w:id="608"/>
    </w:p>
    <w:p w14:paraId="7BAC508A" w14:textId="11D091E5" w:rsidR="00A37EAE" w:rsidRPr="000E264C" w:rsidRDefault="00110037" w:rsidP="00745155">
      <w:r w:rsidRPr="000E264C">
        <w:rPr>
          <w:noProof/>
        </w:rPr>
        <w:lastRenderedPageBreak/>
        <w:drawing>
          <wp:inline distT="0" distB="0" distL="0" distR="0" wp14:anchorId="0979A7DB" wp14:editId="01BBF2F8">
            <wp:extent cx="5943600" cy="5817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17235"/>
                    </a:xfrm>
                    <a:prstGeom prst="rect">
                      <a:avLst/>
                    </a:prstGeom>
                  </pic:spPr>
                </pic:pic>
              </a:graphicData>
            </a:graphic>
          </wp:inline>
        </w:drawing>
      </w:r>
    </w:p>
    <w:p w14:paraId="777EFB3F" w14:textId="0336F5E6" w:rsidR="00A37EAE" w:rsidRPr="000E264C" w:rsidRDefault="006F43F2" w:rsidP="00745155">
      <w:pPr>
        <w:pStyle w:val="Caption"/>
      </w:pPr>
      <w:bookmarkStart w:id="609" w:name="_Toc29952777"/>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51</w:t>
      </w:r>
      <w:r w:rsidR="00A37EAE" w:rsidRPr="000E264C">
        <w:fldChar w:fldCharType="end"/>
      </w:r>
      <w:r w:rsidR="00A37EAE" w:rsidRPr="000E264C">
        <w:t xml:space="preserve"> PA10. Apmokymo duomenų redagavimas sekų diagrama</w:t>
      </w:r>
      <w:bookmarkEnd w:id="609"/>
    </w:p>
    <w:p w14:paraId="194A6C38" w14:textId="46B926DD" w:rsidR="00A37EAE" w:rsidRPr="000E264C" w:rsidRDefault="00110037" w:rsidP="00745155">
      <w:r w:rsidRPr="000E264C">
        <w:rPr>
          <w:noProof/>
        </w:rPr>
        <w:lastRenderedPageBreak/>
        <w:drawing>
          <wp:inline distT="0" distB="0" distL="0" distR="0" wp14:anchorId="4814BE08" wp14:editId="5D2612F8">
            <wp:extent cx="5943600" cy="4481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81830"/>
                    </a:xfrm>
                    <a:prstGeom prst="rect">
                      <a:avLst/>
                    </a:prstGeom>
                  </pic:spPr>
                </pic:pic>
              </a:graphicData>
            </a:graphic>
          </wp:inline>
        </w:drawing>
      </w:r>
    </w:p>
    <w:p w14:paraId="74C94CB1" w14:textId="6A65AD62" w:rsidR="00A37EAE" w:rsidRPr="000E264C" w:rsidRDefault="006F43F2" w:rsidP="00745155">
      <w:pPr>
        <w:pStyle w:val="Caption"/>
      </w:pPr>
      <w:bookmarkStart w:id="610" w:name="_Toc29952778"/>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52</w:t>
      </w:r>
      <w:r w:rsidR="00A37EAE" w:rsidRPr="000E264C">
        <w:fldChar w:fldCharType="end"/>
      </w:r>
      <w:r w:rsidR="00A37EAE" w:rsidRPr="000E264C">
        <w:t xml:space="preserve"> PA11.Apmokymo duomenų šalinimas sekų diagrama</w:t>
      </w:r>
      <w:bookmarkEnd w:id="610"/>
    </w:p>
    <w:p w14:paraId="21EB9D20" w14:textId="4627288F" w:rsidR="00A37EAE" w:rsidRPr="000E264C" w:rsidRDefault="00110037" w:rsidP="00745155">
      <w:r w:rsidRPr="000E264C">
        <w:rPr>
          <w:noProof/>
        </w:rPr>
        <w:lastRenderedPageBreak/>
        <w:drawing>
          <wp:inline distT="0" distB="0" distL="0" distR="0" wp14:anchorId="674BCEE3" wp14:editId="7489202E">
            <wp:extent cx="5943600" cy="4118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18610"/>
                    </a:xfrm>
                    <a:prstGeom prst="rect">
                      <a:avLst/>
                    </a:prstGeom>
                  </pic:spPr>
                </pic:pic>
              </a:graphicData>
            </a:graphic>
          </wp:inline>
        </w:drawing>
      </w:r>
    </w:p>
    <w:p w14:paraId="42639126" w14:textId="1C7C2A6F" w:rsidR="00A37EAE" w:rsidRPr="000E264C" w:rsidRDefault="006F43F2" w:rsidP="00745155">
      <w:pPr>
        <w:pStyle w:val="Caption"/>
      </w:pPr>
      <w:bookmarkStart w:id="611" w:name="_Toc29952779"/>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53</w:t>
      </w:r>
      <w:r w:rsidR="00A37EAE" w:rsidRPr="000E264C">
        <w:fldChar w:fldCharType="end"/>
      </w:r>
      <w:r w:rsidR="00A37EAE" w:rsidRPr="000E264C">
        <w:t xml:space="preserve"> PA12.Apmokinti modeliai sekų diagrama</w:t>
      </w:r>
      <w:bookmarkEnd w:id="611"/>
    </w:p>
    <w:p w14:paraId="795419D6" w14:textId="48C304DA" w:rsidR="00A37EAE" w:rsidRPr="000E264C" w:rsidRDefault="00110037" w:rsidP="00745155">
      <w:r w:rsidRPr="000E264C">
        <w:rPr>
          <w:noProof/>
        </w:rPr>
        <w:drawing>
          <wp:inline distT="0" distB="0" distL="0" distR="0" wp14:anchorId="7C9E0505" wp14:editId="6B32ACDD">
            <wp:extent cx="5943600" cy="3474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74085"/>
                    </a:xfrm>
                    <a:prstGeom prst="rect">
                      <a:avLst/>
                    </a:prstGeom>
                  </pic:spPr>
                </pic:pic>
              </a:graphicData>
            </a:graphic>
          </wp:inline>
        </w:drawing>
      </w:r>
    </w:p>
    <w:p w14:paraId="296AFC7E" w14:textId="5F26DE0F" w:rsidR="00A37EAE" w:rsidRPr="000E264C" w:rsidRDefault="006F43F2" w:rsidP="00745155">
      <w:pPr>
        <w:pStyle w:val="Caption"/>
      </w:pPr>
      <w:bookmarkStart w:id="612" w:name="_Toc29952780"/>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54</w:t>
      </w:r>
      <w:r w:rsidR="00A37EAE" w:rsidRPr="000E264C">
        <w:fldChar w:fldCharType="end"/>
      </w:r>
      <w:r w:rsidR="00A37EAE" w:rsidRPr="000E264C">
        <w:t xml:space="preserve"> PA13. Apmokintų modelių trynimas sekų diagrama</w:t>
      </w:r>
      <w:bookmarkEnd w:id="612"/>
    </w:p>
    <w:p w14:paraId="20FA2D73" w14:textId="640241BB" w:rsidR="00A37EAE" w:rsidRPr="000E264C" w:rsidRDefault="00110037" w:rsidP="00745155">
      <w:r w:rsidRPr="000E264C">
        <w:rPr>
          <w:noProof/>
        </w:rPr>
        <w:lastRenderedPageBreak/>
        <w:drawing>
          <wp:inline distT="0" distB="0" distL="0" distR="0" wp14:anchorId="45A09AAB" wp14:editId="6AFD8293">
            <wp:extent cx="5943600" cy="5128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128895"/>
                    </a:xfrm>
                    <a:prstGeom prst="rect">
                      <a:avLst/>
                    </a:prstGeom>
                  </pic:spPr>
                </pic:pic>
              </a:graphicData>
            </a:graphic>
          </wp:inline>
        </w:drawing>
      </w:r>
    </w:p>
    <w:p w14:paraId="13331EFA" w14:textId="0D072920" w:rsidR="00A37EAE" w:rsidRPr="000E264C" w:rsidRDefault="006F43F2" w:rsidP="00745155">
      <w:pPr>
        <w:pStyle w:val="Caption"/>
      </w:pPr>
      <w:bookmarkStart w:id="613" w:name="_Toc29952781"/>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55</w:t>
      </w:r>
      <w:r w:rsidR="00A37EAE" w:rsidRPr="000E264C">
        <w:fldChar w:fldCharType="end"/>
      </w:r>
      <w:r w:rsidR="00A37EAE" w:rsidRPr="000E264C">
        <w:t xml:space="preserve"> PA14. Apmokinto modelio aktyvinimas sekų diagrama</w:t>
      </w:r>
      <w:bookmarkEnd w:id="613"/>
    </w:p>
    <w:p w14:paraId="00CAD1FC" w14:textId="18EB2094" w:rsidR="00A37EAE" w:rsidRPr="000E264C" w:rsidRDefault="00110037" w:rsidP="00745155">
      <w:r w:rsidRPr="000E264C">
        <w:rPr>
          <w:noProof/>
        </w:rPr>
        <w:lastRenderedPageBreak/>
        <w:drawing>
          <wp:inline distT="0" distB="0" distL="0" distR="0" wp14:anchorId="0F4D887A" wp14:editId="63FBF375">
            <wp:extent cx="5943600" cy="4553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53585"/>
                    </a:xfrm>
                    <a:prstGeom prst="rect">
                      <a:avLst/>
                    </a:prstGeom>
                  </pic:spPr>
                </pic:pic>
              </a:graphicData>
            </a:graphic>
          </wp:inline>
        </w:drawing>
      </w:r>
    </w:p>
    <w:p w14:paraId="44980BDA" w14:textId="744EA4EF" w:rsidR="00A37EAE" w:rsidRPr="000E264C" w:rsidRDefault="006F43F2" w:rsidP="00745155">
      <w:pPr>
        <w:pStyle w:val="Caption"/>
      </w:pPr>
      <w:bookmarkStart w:id="614" w:name="_Toc29952782"/>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56</w:t>
      </w:r>
      <w:r w:rsidR="00A37EAE" w:rsidRPr="000E264C">
        <w:fldChar w:fldCharType="end"/>
      </w:r>
      <w:r w:rsidR="00A37EAE" w:rsidRPr="000E264C">
        <w:t xml:space="preserve"> PA15. Apmokymo pradėjimas sekų diagrama</w:t>
      </w:r>
      <w:bookmarkEnd w:id="614"/>
    </w:p>
    <w:p w14:paraId="78C684C9" w14:textId="096DF241" w:rsidR="00A37EAE" w:rsidRPr="000E264C" w:rsidRDefault="00110037" w:rsidP="00745155">
      <w:r w:rsidRPr="000E264C">
        <w:rPr>
          <w:noProof/>
        </w:rPr>
        <w:lastRenderedPageBreak/>
        <w:drawing>
          <wp:inline distT="0" distB="0" distL="0" distR="0" wp14:anchorId="59F36FC5" wp14:editId="3572FF44">
            <wp:extent cx="5943600" cy="3736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6975"/>
                    </a:xfrm>
                    <a:prstGeom prst="rect">
                      <a:avLst/>
                    </a:prstGeom>
                  </pic:spPr>
                </pic:pic>
              </a:graphicData>
            </a:graphic>
          </wp:inline>
        </w:drawing>
      </w:r>
    </w:p>
    <w:p w14:paraId="40C7D6BA" w14:textId="7522EFA6" w:rsidR="00A37EAE" w:rsidRPr="000E264C" w:rsidRDefault="006F43F2" w:rsidP="00745155">
      <w:pPr>
        <w:pStyle w:val="Caption"/>
      </w:pPr>
      <w:bookmarkStart w:id="615" w:name="_Toc29952783"/>
      <w:r>
        <w:t>Pav.</w:t>
      </w:r>
      <w:r w:rsidR="00A37EAE" w:rsidRPr="000E264C">
        <w:t xml:space="preserve"> </w:t>
      </w:r>
      <w:r w:rsidR="00A37EAE" w:rsidRPr="000E264C">
        <w:fldChar w:fldCharType="begin"/>
      </w:r>
      <w:r w:rsidR="00A37EAE" w:rsidRPr="000E264C">
        <w:instrText xml:space="preserve"> SEQ pav. \* ARABIC </w:instrText>
      </w:r>
      <w:r w:rsidR="00A37EAE" w:rsidRPr="000E264C">
        <w:fldChar w:fldCharType="separate"/>
      </w:r>
      <w:r w:rsidR="00CD325D">
        <w:rPr>
          <w:noProof/>
        </w:rPr>
        <w:t>57</w:t>
      </w:r>
      <w:r w:rsidR="00A37EAE" w:rsidRPr="000E264C">
        <w:fldChar w:fldCharType="end"/>
      </w:r>
      <w:r w:rsidR="00A37EAE" w:rsidRPr="000E264C">
        <w:t xml:space="preserve"> PA16.Suplanuotų analizių paleidimas sekų diagrama</w:t>
      </w:r>
      <w:bookmarkEnd w:id="615"/>
    </w:p>
    <w:p w14:paraId="46E69BCB" w14:textId="2885F832" w:rsidR="00860CC9" w:rsidRPr="000E264C" w:rsidRDefault="00367197" w:rsidP="00DF71E7">
      <w:pPr>
        <w:pStyle w:val="Heading2"/>
      </w:pPr>
      <w:bookmarkStart w:id="616" w:name="_Toc86568901"/>
      <w:bookmarkStart w:id="617" w:name="_Toc29952666"/>
      <w:r w:rsidRPr="000E264C">
        <w:t>Išdėstymo (</w:t>
      </w:r>
      <w:proofErr w:type="spellStart"/>
      <w:r w:rsidRPr="000E264C">
        <w:t>deployment</w:t>
      </w:r>
      <w:proofErr w:type="spellEnd"/>
      <w:r w:rsidRPr="000E264C">
        <w:t>) vaizdas</w:t>
      </w:r>
      <w:bookmarkEnd w:id="616"/>
      <w:bookmarkEnd w:id="617"/>
    </w:p>
    <w:p w14:paraId="064F8371" w14:textId="77777777" w:rsidR="00110037" w:rsidRPr="000E264C" w:rsidRDefault="00110037" w:rsidP="00745155">
      <w:r w:rsidRPr="000E264C">
        <w:rPr>
          <w:noProof/>
        </w:rPr>
        <w:drawing>
          <wp:inline distT="0" distB="0" distL="0" distR="0" wp14:anchorId="026252DA" wp14:editId="1111350A">
            <wp:extent cx="4401164" cy="29150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1164" cy="2915057"/>
                    </a:xfrm>
                    <a:prstGeom prst="rect">
                      <a:avLst/>
                    </a:prstGeom>
                  </pic:spPr>
                </pic:pic>
              </a:graphicData>
            </a:graphic>
          </wp:inline>
        </w:drawing>
      </w:r>
    </w:p>
    <w:p w14:paraId="673DCB14" w14:textId="3E89DA33" w:rsidR="00110037" w:rsidRDefault="006F43F2" w:rsidP="00745155">
      <w:pPr>
        <w:pStyle w:val="Caption"/>
      </w:pPr>
      <w:bookmarkStart w:id="618" w:name="_Toc29952784"/>
      <w:r>
        <w:t>Pav.</w:t>
      </w:r>
      <w:r w:rsidR="00110037" w:rsidRPr="000E264C">
        <w:t xml:space="preserve"> </w:t>
      </w:r>
      <w:r w:rsidR="00110037" w:rsidRPr="000E264C">
        <w:fldChar w:fldCharType="begin"/>
      </w:r>
      <w:r w:rsidR="00110037" w:rsidRPr="000E264C">
        <w:instrText xml:space="preserve"> SEQ pav. \* ARABIC </w:instrText>
      </w:r>
      <w:r w:rsidR="00110037" w:rsidRPr="000E264C">
        <w:fldChar w:fldCharType="separate"/>
      </w:r>
      <w:r w:rsidR="00CD325D">
        <w:rPr>
          <w:noProof/>
        </w:rPr>
        <w:t>58</w:t>
      </w:r>
      <w:r w:rsidR="00110037" w:rsidRPr="000E264C">
        <w:fldChar w:fldCharType="end"/>
      </w:r>
      <w:r w:rsidR="00110037" w:rsidRPr="000E264C">
        <w:t xml:space="preserve"> Supaprastinta išdėstymo diagrama</w:t>
      </w:r>
      <w:bookmarkEnd w:id="618"/>
    </w:p>
    <w:p w14:paraId="6A66DA2A" w14:textId="7B038AD5" w:rsidR="000E264C" w:rsidRPr="000E264C" w:rsidRDefault="000E264C" w:rsidP="00745155">
      <w:r>
        <w:t xml:space="preserve">Sistemą planuojama diegti naudojantis </w:t>
      </w:r>
      <w:sdt>
        <w:sdtPr>
          <w:id w:val="-1839532972"/>
          <w:citation/>
        </w:sdtPr>
        <w:sdtContent>
          <w:r w:rsidR="004571CE">
            <w:fldChar w:fldCharType="begin"/>
          </w:r>
          <w:r w:rsidR="004571CE">
            <w:instrText xml:space="preserve"> CITATION htt \l 1063 </w:instrText>
          </w:r>
          <w:r w:rsidR="004571CE">
            <w:fldChar w:fldCharType="separate"/>
          </w:r>
          <w:r w:rsidR="001474C7">
            <w:rPr>
              <w:noProof/>
            </w:rPr>
            <w:t>(Docker tool, 2019)</w:t>
          </w:r>
          <w:r w:rsidR="004571CE">
            <w:fldChar w:fldCharType="end"/>
          </w:r>
        </w:sdtContent>
      </w:sdt>
      <w:r w:rsidR="004571CE">
        <w:t xml:space="preserve"> </w:t>
      </w:r>
      <w:proofErr w:type="spellStart"/>
      <w:r>
        <w:t>Docker</w:t>
      </w:r>
      <w:proofErr w:type="spellEnd"/>
      <w:r>
        <w:t xml:space="preserve"> įrankiu</w:t>
      </w:r>
      <w:r w:rsidR="00241297">
        <w:t>. Posistemės bus realizuojamos kaip atskiri servisai.</w:t>
      </w:r>
      <w:r w:rsidR="00CF699E">
        <w:t xml:space="preserve"> Pradžioje planuojama turėti vieną </w:t>
      </w:r>
      <w:proofErr w:type="spellStart"/>
      <w:r w:rsidR="00CF699E">
        <w:t>Python</w:t>
      </w:r>
      <w:proofErr w:type="spellEnd"/>
      <w:r w:rsidR="00CF699E">
        <w:t xml:space="preserve"> servisą, tačiau ateityje jį norima pakeisti bent dvejais servisais: vienas mokinimuisi, kitas analizei. </w:t>
      </w:r>
      <w:proofErr w:type="spellStart"/>
      <w:r w:rsidR="00CF699E">
        <w:t>Docker</w:t>
      </w:r>
      <w:proofErr w:type="spellEnd"/>
      <w:r w:rsidR="00CF699E">
        <w:t xml:space="preserve"> įrankis pasirinktas norint supaprastinti tokius architektūros kaitaliojimus.</w:t>
      </w:r>
    </w:p>
    <w:p w14:paraId="75647E00" w14:textId="0BF9E091" w:rsidR="00860CC9" w:rsidRPr="000E264C" w:rsidRDefault="003C4497" w:rsidP="00DF71E7">
      <w:pPr>
        <w:pStyle w:val="Heading2"/>
      </w:pPr>
      <w:bookmarkStart w:id="619" w:name="_Toc86568902"/>
      <w:bookmarkStart w:id="620" w:name="_Toc29952667"/>
      <w:r w:rsidRPr="000E264C">
        <w:lastRenderedPageBreak/>
        <w:t>Duomenų vaizdas</w:t>
      </w:r>
      <w:bookmarkEnd w:id="619"/>
      <w:bookmarkEnd w:id="620"/>
    </w:p>
    <w:p w14:paraId="49041261" w14:textId="77777777" w:rsidR="00110037" w:rsidRPr="000E264C" w:rsidRDefault="00110037" w:rsidP="00745155">
      <w:bookmarkStart w:id="621" w:name="_Toc86568903"/>
      <w:r w:rsidRPr="000E264C">
        <w:rPr>
          <w:noProof/>
        </w:rPr>
        <w:drawing>
          <wp:inline distT="0" distB="0" distL="0" distR="0" wp14:anchorId="58509CEA" wp14:editId="27A09CD8">
            <wp:extent cx="3391373" cy="29912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1373" cy="2991267"/>
                    </a:xfrm>
                    <a:prstGeom prst="rect">
                      <a:avLst/>
                    </a:prstGeom>
                  </pic:spPr>
                </pic:pic>
              </a:graphicData>
            </a:graphic>
          </wp:inline>
        </w:drawing>
      </w:r>
    </w:p>
    <w:p w14:paraId="743A92CC" w14:textId="474F44E2" w:rsidR="00110037" w:rsidRDefault="006F43F2" w:rsidP="00745155">
      <w:pPr>
        <w:pStyle w:val="Caption"/>
      </w:pPr>
      <w:bookmarkStart w:id="622" w:name="_Toc29952785"/>
      <w:r>
        <w:t>Pav.</w:t>
      </w:r>
      <w:r w:rsidR="00110037" w:rsidRPr="000E264C">
        <w:t xml:space="preserve"> </w:t>
      </w:r>
      <w:r w:rsidR="00110037" w:rsidRPr="000E264C">
        <w:fldChar w:fldCharType="begin"/>
      </w:r>
      <w:r w:rsidR="00110037" w:rsidRPr="000E264C">
        <w:instrText xml:space="preserve"> SEQ pav. \* ARABIC </w:instrText>
      </w:r>
      <w:r w:rsidR="00110037" w:rsidRPr="000E264C">
        <w:fldChar w:fldCharType="separate"/>
      </w:r>
      <w:r w:rsidR="00CD325D">
        <w:rPr>
          <w:noProof/>
        </w:rPr>
        <w:t>59</w:t>
      </w:r>
      <w:r w:rsidR="00110037" w:rsidRPr="000E264C">
        <w:fldChar w:fldCharType="end"/>
      </w:r>
      <w:r w:rsidR="00110037" w:rsidRPr="000E264C">
        <w:t xml:space="preserve"> Duomenų bazės esybių diagrama</w:t>
      </w:r>
      <w:bookmarkEnd w:id="622"/>
    </w:p>
    <w:p w14:paraId="6E9FF396" w14:textId="7DD7A3DA" w:rsidR="00241297" w:rsidRPr="00241297" w:rsidRDefault="00241297" w:rsidP="00745155">
      <w:r>
        <w:t>Pateiktoje diagramoje daugelis klasių yra susietus su tam tikru failu, duomenų bazėje tokie failai yra atspindimi kaip failo pavadinimo eilutė.</w:t>
      </w:r>
    </w:p>
    <w:p w14:paraId="38C0CCFC" w14:textId="789DE4F3" w:rsidR="00860CC9" w:rsidRDefault="00924513" w:rsidP="00DF71E7">
      <w:pPr>
        <w:pStyle w:val="Heading2"/>
      </w:pPr>
      <w:bookmarkStart w:id="623" w:name="_Toc29952668"/>
      <w:r w:rsidRPr="000E264C">
        <w:t>Kokybė</w:t>
      </w:r>
      <w:bookmarkEnd w:id="621"/>
      <w:bookmarkEnd w:id="623"/>
    </w:p>
    <w:p w14:paraId="126EA14F" w14:textId="246CC75B" w:rsidR="00241297" w:rsidRDefault="00241297" w:rsidP="00745155">
      <w:r>
        <w:t xml:space="preserve">Sistemą planuojama diegti naudojantis </w:t>
      </w:r>
      <w:proofErr w:type="spellStart"/>
      <w:r>
        <w:t>Docker</w:t>
      </w:r>
      <w:proofErr w:type="spellEnd"/>
      <w:r>
        <w:t xml:space="preserve"> įrankiu norint išskaidyti griežtai informacinės sistemos dalį ir analizės dalį. Tokio išskaidymo pagalba lengvai galima plėsti Neuroninio tinklo serverį ir, jeigu jam neužteks išteklių prijungti iš kitų įrenginių.</w:t>
      </w:r>
    </w:p>
    <w:p w14:paraId="3CFA55CB" w14:textId="00AEA83B" w:rsidR="00241297" w:rsidRPr="00241297" w:rsidRDefault="00241297" w:rsidP="00745155">
      <w:r>
        <w:t xml:space="preserve">Sistema daug tvarkysis su įvairiais dokumentais ir failais. Dėl to aprašoma abstrakti </w:t>
      </w:r>
      <w:proofErr w:type="spellStart"/>
      <w:r>
        <w:t>FileServer</w:t>
      </w:r>
      <w:proofErr w:type="spellEnd"/>
      <w:r>
        <w:t xml:space="preserve"> klasė, kurios pagalba, atsiradus per dideliam kiekiui failų, būtų galimą lengviau prie informacinės sistemos dalies jungti kitokią failų sistemą.</w:t>
      </w:r>
    </w:p>
    <w:p w14:paraId="4260CF1F" w14:textId="1DC3D767" w:rsidR="004571CE" w:rsidRDefault="004571CE" w:rsidP="006828EE"/>
    <w:p w14:paraId="3F34990B" w14:textId="51ACD1DE" w:rsidR="004571CE" w:rsidRDefault="00C77A38" w:rsidP="00C77A38">
      <w:pPr>
        <w:pStyle w:val="Heading1"/>
      </w:pPr>
      <w:bookmarkStart w:id="624" w:name="_Toc29952669"/>
      <w:r>
        <w:t>Testavimo medžiaga</w:t>
      </w:r>
      <w:bookmarkEnd w:id="624"/>
    </w:p>
    <w:p w14:paraId="7CCF83DC" w14:textId="77777777" w:rsidR="00C77A38" w:rsidRPr="00B65A56" w:rsidRDefault="00C77A38" w:rsidP="00C77A38">
      <w:pPr>
        <w:pStyle w:val="Heading2"/>
      </w:pPr>
      <w:bookmarkStart w:id="625" w:name="_Toc20868282"/>
      <w:bookmarkStart w:id="626" w:name="_Toc29952670"/>
      <w:r>
        <w:t>Įvadas</w:t>
      </w:r>
      <w:bookmarkEnd w:id="625"/>
      <w:bookmarkEnd w:id="626"/>
    </w:p>
    <w:p w14:paraId="40027F17" w14:textId="77777777" w:rsidR="00C77A38" w:rsidRDefault="00C77A38" w:rsidP="00C77A38">
      <w:pPr>
        <w:pStyle w:val="Tekstas"/>
      </w:pPr>
      <w:bookmarkStart w:id="627" w:name="_Toc503646968"/>
      <w:bookmarkStart w:id="628" w:name="_Toc503648358"/>
      <w:bookmarkStart w:id="629" w:name="_Toc503651302"/>
      <w:bookmarkStart w:id="630" w:name="_Toc505346878"/>
      <w:r>
        <w:t>Šio testavimo plano dokumento paskirtis yra aprašyti kaip bus testuojama kuriama sistema „Vartotojo patirties ir grafinės sąsajos analizės sistema“. Dokumentas skirtas naudotis projektą realizuojantiems asmenims – užsakovams, projekto vadovui ir projekto programuotojui. Šis dokumentas rašomas nebaigus realizuoti sistemos todėl galutinis testavimo rezultatas gali skirtis nuo plano aprašyto dokumente.</w:t>
      </w:r>
    </w:p>
    <w:p w14:paraId="3AD26C0C" w14:textId="77777777" w:rsidR="00C77A38" w:rsidRPr="007E4B2B" w:rsidRDefault="00C77A38" w:rsidP="00C77A38">
      <w:pPr>
        <w:pStyle w:val="Heading3"/>
      </w:pPr>
      <w:bookmarkStart w:id="631" w:name="_Toc29952671"/>
      <w:bookmarkEnd w:id="627"/>
      <w:bookmarkEnd w:id="628"/>
      <w:bookmarkEnd w:id="629"/>
      <w:bookmarkEnd w:id="630"/>
      <w:r>
        <w:t>Testavimo tikslai ir objektai</w:t>
      </w:r>
      <w:bookmarkEnd w:id="631"/>
    </w:p>
    <w:p w14:paraId="3587E845" w14:textId="77777777" w:rsidR="00C77A38" w:rsidRDefault="00C77A38" w:rsidP="00C77A38">
      <w:pPr>
        <w:pStyle w:val="Tekstas"/>
      </w:pPr>
      <w:r>
        <w:t xml:space="preserve">Sistemoje yra 2 pagrindiniai testavimo objektai: </w:t>
      </w:r>
      <w:proofErr w:type="spellStart"/>
      <w:r>
        <w:t>saityno</w:t>
      </w:r>
      <w:proofErr w:type="spellEnd"/>
      <w:r>
        <w:t xml:space="preserve"> posistemė – sistemos dalis atsakinga už vartotojo sąsaja, bei komunikavimu su neuroninio tinklo posisteme ir neuroninių tinklų posistemė.</w:t>
      </w:r>
    </w:p>
    <w:p w14:paraId="39E665B9" w14:textId="77777777" w:rsidR="00C77A38" w:rsidRDefault="00C77A38" w:rsidP="00C77A38">
      <w:r>
        <w:t>Testavimo tikslai:</w:t>
      </w:r>
    </w:p>
    <w:p w14:paraId="56D94F0F" w14:textId="77777777" w:rsidR="00C77A38" w:rsidRDefault="00C77A38" w:rsidP="00ED3A2C">
      <w:pPr>
        <w:pStyle w:val="ListParagraph"/>
        <w:numPr>
          <w:ilvl w:val="0"/>
          <w:numId w:val="33"/>
        </w:numPr>
        <w:spacing w:line="276" w:lineRule="auto"/>
      </w:pPr>
      <w:r>
        <w:lastRenderedPageBreak/>
        <w:t xml:space="preserve">Užtikrinti </w:t>
      </w:r>
      <w:proofErr w:type="spellStart"/>
      <w:r>
        <w:t>saityno</w:t>
      </w:r>
      <w:proofErr w:type="spellEnd"/>
      <w:r>
        <w:t xml:space="preserve"> posistemės sklandų veikimą.</w:t>
      </w:r>
    </w:p>
    <w:p w14:paraId="69BADF05" w14:textId="77777777" w:rsidR="00C77A38" w:rsidRDefault="00C77A38" w:rsidP="00ED3A2C">
      <w:pPr>
        <w:pStyle w:val="ListParagraph"/>
        <w:numPr>
          <w:ilvl w:val="0"/>
          <w:numId w:val="33"/>
        </w:numPr>
        <w:spacing w:line="276" w:lineRule="auto"/>
      </w:pPr>
      <w:r>
        <w:t xml:space="preserve">Užtikrinti </w:t>
      </w:r>
      <w:proofErr w:type="spellStart"/>
      <w:r>
        <w:t>saityno</w:t>
      </w:r>
      <w:proofErr w:type="spellEnd"/>
      <w:r>
        <w:t xml:space="preserve"> posistemės stabilumą įvedant naujas ypatybes.</w:t>
      </w:r>
    </w:p>
    <w:p w14:paraId="410AA439" w14:textId="77777777" w:rsidR="00C77A38" w:rsidRDefault="00C77A38" w:rsidP="00ED3A2C">
      <w:pPr>
        <w:pStyle w:val="ListParagraph"/>
        <w:numPr>
          <w:ilvl w:val="0"/>
          <w:numId w:val="33"/>
        </w:numPr>
        <w:spacing w:line="276" w:lineRule="auto"/>
      </w:pPr>
      <w:r>
        <w:t>Užtikrinti neuroninio tinklo posistemės tikslumą.</w:t>
      </w:r>
    </w:p>
    <w:p w14:paraId="504AFDA4" w14:textId="77777777" w:rsidR="00C77A38" w:rsidRPr="00F30D96" w:rsidRDefault="00C77A38" w:rsidP="00ED3A2C">
      <w:pPr>
        <w:pStyle w:val="ListParagraph"/>
        <w:numPr>
          <w:ilvl w:val="0"/>
          <w:numId w:val="33"/>
        </w:numPr>
        <w:spacing w:line="276" w:lineRule="auto"/>
      </w:pPr>
      <w:r>
        <w:t>Užtikrinti sistemos atitikimą reikalavimams.</w:t>
      </w:r>
    </w:p>
    <w:p w14:paraId="67F15BBC" w14:textId="77777777" w:rsidR="00C77A38" w:rsidRDefault="00C77A38" w:rsidP="00C77A38">
      <w:pPr>
        <w:pStyle w:val="Heading3"/>
      </w:pPr>
      <w:bookmarkStart w:id="632" w:name="_Toc29952672"/>
      <w:r>
        <w:t>Testavimo apimtis ir tipai</w:t>
      </w:r>
      <w:bookmarkEnd w:id="632"/>
    </w:p>
    <w:p w14:paraId="31592F5D" w14:textId="77777777" w:rsidR="00C77A38" w:rsidRDefault="00C77A38" w:rsidP="00ED3A2C">
      <w:pPr>
        <w:pStyle w:val="ListParagraph"/>
        <w:numPr>
          <w:ilvl w:val="0"/>
          <w:numId w:val="33"/>
        </w:numPr>
        <w:spacing w:line="276" w:lineRule="auto"/>
      </w:pPr>
      <w:bookmarkStart w:id="633" w:name="_Toc503646972"/>
      <w:bookmarkStart w:id="634" w:name="_Toc503648362"/>
      <w:bookmarkStart w:id="635" w:name="_Toc503651306"/>
      <w:bookmarkStart w:id="636" w:name="_Toc505346882"/>
      <w:r>
        <w:t xml:space="preserve">Vienetų testavimo metu bus testuojamas </w:t>
      </w:r>
      <w:proofErr w:type="spellStart"/>
      <w:r>
        <w:t>saityno</w:t>
      </w:r>
      <w:proofErr w:type="spellEnd"/>
      <w:r>
        <w:t xml:space="preserve"> posistemės komponentų funkcionalumas.</w:t>
      </w:r>
    </w:p>
    <w:p w14:paraId="457AC41F" w14:textId="77777777" w:rsidR="00C77A38" w:rsidRDefault="00C77A38" w:rsidP="00ED3A2C">
      <w:pPr>
        <w:pStyle w:val="ListParagraph"/>
        <w:numPr>
          <w:ilvl w:val="0"/>
          <w:numId w:val="33"/>
        </w:numPr>
        <w:spacing w:line="276" w:lineRule="auto"/>
      </w:pPr>
      <w:r>
        <w:t xml:space="preserve">Integracinio testavimo metu bus testuojamas </w:t>
      </w:r>
      <w:proofErr w:type="spellStart"/>
      <w:r>
        <w:t>saityno</w:t>
      </w:r>
      <w:proofErr w:type="spellEnd"/>
      <w:r>
        <w:t xml:space="preserve"> posistemės susijusių komponentų integracijos veikimas.</w:t>
      </w:r>
    </w:p>
    <w:p w14:paraId="11C2C217" w14:textId="77777777" w:rsidR="00C77A38" w:rsidRDefault="00C77A38" w:rsidP="00ED3A2C">
      <w:pPr>
        <w:pStyle w:val="ListParagraph"/>
        <w:numPr>
          <w:ilvl w:val="0"/>
          <w:numId w:val="33"/>
        </w:numPr>
        <w:spacing w:line="276" w:lineRule="auto"/>
      </w:pPr>
      <w:r>
        <w:t>NEUR testavimas – testavimas, kuris bus atliekamas tikrinti SEG ir KLAS tikslumą.</w:t>
      </w:r>
    </w:p>
    <w:p w14:paraId="779CA440" w14:textId="77777777" w:rsidR="00C77A38" w:rsidRDefault="00C77A38" w:rsidP="00ED3A2C">
      <w:pPr>
        <w:pStyle w:val="ListParagraph"/>
        <w:numPr>
          <w:ilvl w:val="0"/>
          <w:numId w:val="34"/>
        </w:numPr>
        <w:spacing w:line="276" w:lineRule="auto"/>
      </w:pPr>
      <w:r>
        <w:t>Priėmimo testavimo metu bus testuojama kaip sistema atitinka aprašytus funkcinius reikalavimus.</w:t>
      </w:r>
    </w:p>
    <w:p w14:paraId="4F56186B" w14:textId="77777777" w:rsidR="00C77A38" w:rsidRPr="00A80538" w:rsidRDefault="00C77A38" w:rsidP="00ED3A2C">
      <w:pPr>
        <w:pStyle w:val="ListParagraph"/>
        <w:numPr>
          <w:ilvl w:val="0"/>
          <w:numId w:val="34"/>
        </w:numPr>
        <w:spacing w:line="276" w:lineRule="auto"/>
      </w:pPr>
      <w:r>
        <w:t>Aukšto lygio testavimo metu bus testuojama kaip tiksliai veikia sistema.</w:t>
      </w:r>
    </w:p>
    <w:p w14:paraId="34F3B3BD" w14:textId="77777777" w:rsidR="00C77A38" w:rsidRDefault="00C77A38" w:rsidP="00C77A38">
      <w:pPr>
        <w:pStyle w:val="Heading3"/>
      </w:pPr>
      <w:bookmarkStart w:id="637" w:name="_Toc29952673"/>
      <w:r w:rsidRPr="00706B22">
        <w:t>P</w:t>
      </w:r>
      <w:r>
        <w:t>agrindiniai apribojimai</w:t>
      </w:r>
      <w:bookmarkEnd w:id="637"/>
    </w:p>
    <w:p w14:paraId="04431E99" w14:textId="77777777" w:rsidR="00C77A38" w:rsidRPr="00F15608" w:rsidRDefault="00C77A38" w:rsidP="00C77A38">
      <w:pPr>
        <w:pStyle w:val="Tekstas"/>
      </w:pPr>
      <w:r>
        <w:t>Pagrindinis apribojimas yra techninis - neuroninių tinklų posistemės testavimui, kadangi neuroninių tinklų operacijos yra brangios ir reikalauja daug kompiuterinių išteklių, tai apribojimas pasirodo kaip testavimo įrangos išteklių trūkumas (efektyviam ištestavimui).</w:t>
      </w:r>
    </w:p>
    <w:p w14:paraId="1DF98B42" w14:textId="77777777" w:rsidR="00C77A38" w:rsidRDefault="00C77A38" w:rsidP="00C77A38">
      <w:pPr>
        <w:pStyle w:val="Heading3"/>
      </w:pPr>
      <w:bookmarkStart w:id="638" w:name="_Toc29952674"/>
      <w:r>
        <w:t>Nuorodos</w:t>
      </w:r>
      <w:bookmarkEnd w:id="638"/>
    </w:p>
    <w:p w14:paraId="096014E2" w14:textId="6A60011A" w:rsidR="00C77A38" w:rsidRPr="00881DBB" w:rsidRDefault="00C77A38" w:rsidP="00C77A38">
      <w:pPr>
        <w:pStyle w:val="Lentelspavad"/>
      </w:pPr>
      <w:r w:rsidRPr="00E607E0">
        <w:rPr>
          <w:b/>
        </w:rPr>
        <w:fldChar w:fldCharType="begin"/>
      </w:r>
      <w:r w:rsidRPr="00E607E0">
        <w:rPr>
          <w:b/>
        </w:rPr>
        <w:instrText xml:space="preserve"> SEQ lentelė \* ARABIC </w:instrText>
      </w:r>
      <w:r w:rsidRPr="00E607E0">
        <w:rPr>
          <w:b/>
        </w:rPr>
        <w:fldChar w:fldCharType="separate"/>
      </w:r>
      <w:bookmarkStart w:id="639" w:name="_Toc20235675"/>
      <w:bookmarkStart w:id="640" w:name="_Toc20868274"/>
      <w:bookmarkStart w:id="641" w:name="_Toc29952887"/>
      <w:r w:rsidR="00CD325D">
        <w:rPr>
          <w:b/>
          <w:noProof/>
        </w:rPr>
        <w:t>86</w:t>
      </w:r>
      <w:r w:rsidRPr="00E607E0">
        <w:rPr>
          <w:b/>
        </w:rPr>
        <w:fldChar w:fldCharType="end"/>
      </w:r>
      <w:r w:rsidRPr="00E607E0">
        <w:rPr>
          <w:b/>
        </w:rPr>
        <w:t xml:space="preserve"> lentelė.</w:t>
      </w:r>
      <w:r w:rsidRPr="00E607E0">
        <w:t xml:space="preserve"> Nuorodos</w:t>
      </w:r>
      <w:bookmarkEnd w:id="639"/>
      <w:bookmarkEnd w:id="640"/>
      <w:bookmarkEnd w:id="641"/>
    </w:p>
    <w:tbl>
      <w:tblPr>
        <w:tblStyle w:val="PlainTabl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3253"/>
        <w:gridCol w:w="2125"/>
        <w:gridCol w:w="2125"/>
        <w:gridCol w:w="2125"/>
      </w:tblGrid>
      <w:tr w:rsidR="00C77A38" w:rsidRPr="005E5DFE" w14:paraId="6242715C" w14:textId="77777777" w:rsidTr="00945DDC">
        <w:trPr>
          <w:cnfStyle w:val="100000000000" w:firstRow="1" w:lastRow="0" w:firstColumn="0" w:lastColumn="0" w:oddVBand="0" w:evenVBand="0" w:oddHBand="0" w:evenHBand="0" w:firstRowFirstColumn="0" w:firstRowLastColumn="0" w:lastRowFirstColumn="0" w:lastRowLastColumn="0"/>
          <w:tblHeader/>
          <w:jc w:val="center"/>
        </w:trPr>
        <w:tc>
          <w:tcPr>
            <w:tcW w:w="3253" w:type="dxa"/>
            <w:shd w:val="clear" w:color="auto" w:fill="auto"/>
          </w:tcPr>
          <w:p w14:paraId="460DD487" w14:textId="77777777" w:rsidR="00C77A38" w:rsidRPr="002C4255" w:rsidRDefault="00C77A38" w:rsidP="00945DDC">
            <w:pPr>
              <w:pStyle w:val="LentelsIeil"/>
              <w:spacing w:line="240" w:lineRule="auto"/>
              <w:rPr>
                <w:b/>
              </w:rPr>
            </w:pPr>
            <w:r>
              <w:rPr>
                <w:b/>
              </w:rPr>
              <w:t>Dokumentas</w:t>
            </w:r>
          </w:p>
        </w:tc>
        <w:tc>
          <w:tcPr>
            <w:tcW w:w="2125" w:type="dxa"/>
            <w:shd w:val="clear" w:color="auto" w:fill="auto"/>
          </w:tcPr>
          <w:p w14:paraId="1B9F2240" w14:textId="77777777" w:rsidR="00C77A38" w:rsidRPr="002C4255" w:rsidRDefault="00C77A38" w:rsidP="00945DDC">
            <w:pPr>
              <w:pStyle w:val="LentelsIeil"/>
              <w:spacing w:line="240" w:lineRule="auto"/>
            </w:pPr>
            <w:r>
              <w:t>Data</w:t>
            </w:r>
          </w:p>
        </w:tc>
        <w:tc>
          <w:tcPr>
            <w:tcW w:w="2125" w:type="dxa"/>
            <w:shd w:val="clear" w:color="auto" w:fill="auto"/>
          </w:tcPr>
          <w:p w14:paraId="42F1B79C" w14:textId="77777777" w:rsidR="00C77A38" w:rsidRPr="002C4255" w:rsidRDefault="00C77A38" w:rsidP="00945DDC">
            <w:pPr>
              <w:pStyle w:val="LentelsIeil"/>
              <w:spacing w:line="240" w:lineRule="auto"/>
            </w:pPr>
            <w:r>
              <w:t>Dokumento autorius</w:t>
            </w:r>
          </w:p>
        </w:tc>
        <w:tc>
          <w:tcPr>
            <w:tcW w:w="2125" w:type="dxa"/>
          </w:tcPr>
          <w:p w14:paraId="4E1DA4A7" w14:textId="77777777" w:rsidR="00C77A38" w:rsidRDefault="00C77A38" w:rsidP="00945DDC">
            <w:pPr>
              <w:pStyle w:val="LentelsIeil"/>
              <w:spacing w:line="240" w:lineRule="auto"/>
            </w:pPr>
            <w:r>
              <w:t>Nuoroda</w:t>
            </w:r>
          </w:p>
        </w:tc>
      </w:tr>
      <w:tr w:rsidR="00C77A38" w:rsidRPr="005E5DFE" w14:paraId="740C0F06" w14:textId="77777777" w:rsidTr="00945DDC">
        <w:trPr>
          <w:cnfStyle w:val="000000100000" w:firstRow="0" w:lastRow="0" w:firstColumn="0" w:lastColumn="0" w:oddVBand="0" w:evenVBand="0" w:oddHBand="1" w:evenHBand="0" w:firstRowFirstColumn="0" w:firstRowLastColumn="0" w:lastRowFirstColumn="0" w:lastRowLastColumn="0"/>
          <w:jc w:val="center"/>
        </w:trPr>
        <w:tc>
          <w:tcPr>
            <w:tcW w:w="3253" w:type="dxa"/>
            <w:shd w:val="clear" w:color="auto" w:fill="auto"/>
          </w:tcPr>
          <w:p w14:paraId="2A03B655" w14:textId="77777777" w:rsidR="00C77A38" w:rsidRPr="002C4255" w:rsidRDefault="00C77A38" w:rsidP="00945DDC">
            <w:pPr>
              <w:pStyle w:val="Lentel"/>
            </w:pPr>
            <w:r>
              <w:t>Projekto planas</w:t>
            </w:r>
          </w:p>
        </w:tc>
        <w:tc>
          <w:tcPr>
            <w:tcW w:w="2125" w:type="dxa"/>
            <w:shd w:val="clear" w:color="auto" w:fill="auto"/>
          </w:tcPr>
          <w:p w14:paraId="6B76A189" w14:textId="77777777" w:rsidR="00C77A38" w:rsidRPr="002C4255" w:rsidRDefault="00C77A38" w:rsidP="00945DDC">
            <w:pPr>
              <w:pStyle w:val="Lentel"/>
            </w:pPr>
            <w:r>
              <w:t>2019-09-14</w:t>
            </w:r>
          </w:p>
        </w:tc>
        <w:tc>
          <w:tcPr>
            <w:tcW w:w="2125" w:type="dxa"/>
            <w:shd w:val="clear" w:color="auto" w:fill="auto"/>
          </w:tcPr>
          <w:p w14:paraId="411FE9A0" w14:textId="77777777" w:rsidR="00C77A38" w:rsidRPr="002C4255" w:rsidRDefault="00C77A38" w:rsidP="00945DDC">
            <w:pPr>
              <w:pStyle w:val="Lentel"/>
            </w:pPr>
            <w:r>
              <w:t>Studentas</w:t>
            </w:r>
          </w:p>
        </w:tc>
        <w:tc>
          <w:tcPr>
            <w:tcW w:w="2125" w:type="dxa"/>
            <w:shd w:val="clear" w:color="auto" w:fill="auto"/>
          </w:tcPr>
          <w:p w14:paraId="0052657D" w14:textId="56597EC1" w:rsidR="00C77A38" w:rsidRDefault="00945DDC" w:rsidP="00945DDC">
            <w:pPr>
              <w:pStyle w:val="Lentel"/>
            </w:pPr>
            <w:hyperlink r:id="rId65" w:history="1">
              <w:r w:rsidR="00C77A38">
                <w:rPr>
                  <w:rStyle w:val="Hyperlink"/>
                </w:rPr>
                <w:t>https://github.com/Duderis/masters-thesis-project</w:t>
              </w:r>
            </w:hyperlink>
          </w:p>
        </w:tc>
      </w:tr>
      <w:tr w:rsidR="00C77A38" w:rsidRPr="005E5DFE" w14:paraId="5DF1D757" w14:textId="77777777" w:rsidTr="00945DDC">
        <w:trPr>
          <w:jc w:val="center"/>
        </w:trPr>
        <w:tc>
          <w:tcPr>
            <w:tcW w:w="3253" w:type="dxa"/>
            <w:shd w:val="clear" w:color="auto" w:fill="auto"/>
          </w:tcPr>
          <w:p w14:paraId="0DA9563D" w14:textId="77777777" w:rsidR="00C77A38" w:rsidRPr="002C4255" w:rsidRDefault="00C77A38" w:rsidP="00945DDC">
            <w:pPr>
              <w:pStyle w:val="Lentel"/>
            </w:pPr>
            <w:r>
              <w:t>Reikalavimų specifikacija</w:t>
            </w:r>
          </w:p>
        </w:tc>
        <w:tc>
          <w:tcPr>
            <w:tcW w:w="2125" w:type="dxa"/>
            <w:shd w:val="clear" w:color="auto" w:fill="auto"/>
          </w:tcPr>
          <w:p w14:paraId="345E2A2B" w14:textId="77777777" w:rsidR="00C77A38" w:rsidRPr="002C4255" w:rsidRDefault="00C77A38" w:rsidP="00945DDC">
            <w:pPr>
              <w:pStyle w:val="Lentel"/>
            </w:pPr>
            <w:r>
              <w:t>2019-05-25</w:t>
            </w:r>
          </w:p>
        </w:tc>
        <w:tc>
          <w:tcPr>
            <w:tcW w:w="2125" w:type="dxa"/>
            <w:shd w:val="clear" w:color="auto" w:fill="auto"/>
          </w:tcPr>
          <w:p w14:paraId="1B847C74" w14:textId="77777777" w:rsidR="00C77A38" w:rsidRPr="002C4255" w:rsidRDefault="00C77A38" w:rsidP="00945DDC">
            <w:pPr>
              <w:pStyle w:val="Lentel"/>
            </w:pPr>
            <w:r>
              <w:t>Studentas</w:t>
            </w:r>
          </w:p>
        </w:tc>
        <w:tc>
          <w:tcPr>
            <w:tcW w:w="2125" w:type="dxa"/>
            <w:shd w:val="clear" w:color="auto" w:fill="auto"/>
          </w:tcPr>
          <w:p w14:paraId="44A736E5" w14:textId="42608C7A" w:rsidR="00C77A38" w:rsidRPr="002C4255" w:rsidRDefault="00945DDC" w:rsidP="00945DDC">
            <w:pPr>
              <w:pStyle w:val="Lentel"/>
            </w:pPr>
            <w:hyperlink r:id="rId66" w:history="1">
              <w:r w:rsidR="00C77A38">
                <w:rPr>
                  <w:rStyle w:val="Hyperlink"/>
                </w:rPr>
                <w:t>https://github.com/Duderis/masters-thesis-project</w:t>
              </w:r>
            </w:hyperlink>
          </w:p>
        </w:tc>
      </w:tr>
      <w:tr w:rsidR="00C77A38" w:rsidRPr="005E5DFE" w14:paraId="1590DC8B" w14:textId="77777777" w:rsidTr="00945DDC">
        <w:trPr>
          <w:cnfStyle w:val="000000100000" w:firstRow="0" w:lastRow="0" w:firstColumn="0" w:lastColumn="0" w:oddVBand="0" w:evenVBand="0" w:oddHBand="1" w:evenHBand="0" w:firstRowFirstColumn="0" w:firstRowLastColumn="0" w:lastRowFirstColumn="0" w:lastRowLastColumn="0"/>
          <w:jc w:val="center"/>
        </w:trPr>
        <w:tc>
          <w:tcPr>
            <w:tcW w:w="3253" w:type="dxa"/>
            <w:shd w:val="clear" w:color="auto" w:fill="auto"/>
          </w:tcPr>
          <w:p w14:paraId="21DF10E1" w14:textId="77777777" w:rsidR="00C77A38" w:rsidRPr="002C4255" w:rsidRDefault="00C77A38" w:rsidP="00945DDC">
            <w:pPr>
              <w:pStyle w:val="Lentel"/>
            </w:pPr>
            <w:r>
              <w:t>Architektūros specifikacija</w:t>
            </w:r>
          </w:p>
        </w:tc>
        <w:tc>
          <w:tcPr>
            <w:tcW w:w="2125" w:type="dxa"/>
            <w:shd w:val="clear" w:color="auto" w:fill="auto"/>
          </w:tcPr>
          <w:p w14:paraId="05974D47" w14:textId="77777777" w:rsidR="00C77A38" w:rsidRPr="002C4255" w:rsidRDefault="00C77A38" w:rsidP="00945DDC">
            <w:pPr>
              <w:pStyle w:val="Lentel"/>
            </w:pPr>
            <w:r>
              <w:t>2019-05-25</w:t>
            </w:r>
          </w:p>
        </w:tc>
        <w:tc>
          <w:tcPr>
            <w:tcW w:w="2125" w:type="dxa"/>
            <w:shd w:val="clear" w:color="auto" w:fill="auto"/>
          </w:tcPr>
          <w:p w14:paraId="187C3F7D" w14:textId="77777777" w:rsidR="00C77A38" w:rsidRPr="002C4255" w:rsidRDefault="00C77A38" w:rsidP="00945DDC">
            <w:pPr>
              <w:pStyle w:val="Lentel"/>
            </w:pPr>
            <w:r>
              <w:t>Studentas</w:t>
            </w:r>
          </w:p>
        </w:tc>
        <w:tc>
          <w:tcPr>
            <w:tcW w:w="2125" w:type="dxa"/>
            <w:shd w:val="clear" w:color="auto" w:fill="auto"/>
          </w:tcPr>
          <w:p w14:paraId="719C55B4" w14:textId="0CFA0069" w:rsidR="00C77A38" w:rsidRPr="002C4255" w:rsidRDefault="00945DDC" w:rsidP="00945DDC">
            <w:pPr>
              <w:pStyle w:val="Lentel"/>
            </w:pPr>
            <w:hyperlink r:id="rId67" w:history="1">
              <w:r w:rsidR="00C77A38">
                <w:rPr>
                  <w:rStyle w:val="Hyperlink"/>
                </w:rPr>
                <w:t>https://github.com/Duderis/masters-thesis-project</w:t>
              </w:r>
            </w:hyperlink>
          </w:p>
        </w:tc>
      </w:tr>
    </w:tbl>
    <w:p w14:paraId="7169879A" w14:textId="77777777" w:rsidR="00C77A38" w:rsidRDefault="00C77A38" w:rsidP="00C77A38">
      <w:pPr>
        <w:pStyle w:val="Heading3"/>
      </w:pPr>
      <w:bookmarkStart w:id="642" w:name="_Toc29952675"/>
      <w:r>
        <w:t>Dokumento struktūra</w:t>
      </w:r>
      <w:bookmarkEnd w:id="642"/>
    </w:p>
    <w:p w14:paraId="7884073E" w14:textId="77777777" w:rsidR="00C77A38" w:rsidRPr="00696C77" w:rsidRDefault="00C77A38" w:rsidP="00C77A38">
      <w:r>
        <w:t>Šį dokumentą sudaro trys pagrindinės dalys: Įvadas, Testavimo planas ir Testavimo procedūros. Kiekviena pagrindinė dalis yra toliau detalizuojama savo skyriuose. Įvado dalyje aprašyta bendra dokumento paskirtis, testavimo tikslai, objektai, testavimo apimtis, testavimo apribojimai ir nuorodos į susijusius dokumentus. Testavimo plano dalyje aprašoma testuojama programinė įranga, testavimo strategija ir detalizuojami testavimo metodai. Testavimo procedūrų dalyje pateikiamas panašus detalizavimas kaip ir testavimo plano dalyje, tačiau iš testavimo procedūrų perspektyvos.</w:t>
      </w:r>
    </w:p>
    <w:p w14:paraId="7C16CFBA" w14:textId="77777777" w:rsidR="00C77A38" w:rsidRDefault="00C77A38" w:rsidP="00C77A38">
      <w:pPr>
        <w:pStyle w:val="Heading2"/>
      </w:pPr>
      <w:bookmarkStart w:id="643" w:name="_Toc20868283"/>
      <w:bookmarkStart w:id="644" w:name="_Toc29952676"/>
      <w:bookmarkEnd w:id="633"/>
      <w:bookmarkEnd w:id="634"/>
      <w:bookmarkEnd w:id="635"/>
      <w:bookmarkEnd w:id="636"/>
      <w:r>
        <w:t>Testavimo planas</w:t>
      </w:r>
      <w:bookmarkEnd w:id="643"/>
      <w:bookmarkEnd w:id="644"/>
    </w:p>
    <w:p w14:paraId="122C1CAB" w14:textId="392796F2" w:rsidR="00C77A38" w:rsidRPr="005906D5" w:rsidRDefault="00C77A38" w:rsidP="00C77A38">
      <w:pPr>
        <w:pStyle w:val="Tekstas"/>
      </w:pPr>
      <w:r>
        <w:lastRenderedPageBreak/>
        <w:t>Testavimo planas naudojamas aprašyti testuojama programinę įrangą, testavimo strategiją, bei planuojamus naudoti testavimo metodus. Testavimo metodai yra pateikiami abstrakčiai, neliečiant susijusių procedūrų – tai atliekama testavimo procedūrų dalyje (</w:t>
      </w:r>
      <w:r>
        <w:fldChar w:fldCharType="begin"/>
      </w:r>
      <w:r>
        <w:instrText xml:space="preserve"> REF _Ref20869070 \r \h </w:instrText>
      </w:r>
      <w:r>
        <w:fldChar w:fldCharType="separate"/>
      </w:r>
      <w:r w:rsidR="00CD325D">
        <w:t>6.3</w:t>
      </w:r>
      <w:r>
        <w:fldChar w:fldCharType="end"/>
      </w:r>
      <w:r>
        <w:t xml:space="preserve"> skyriuje).</w:t>
      </w:r>
    </w:p>
    <w:p w14:paraId="4154769B" w14:textId="77777777" w:rsidR="00C77A38" w:rsidRDefault="00C77A38" w:rsidP="00C77A38">
      <w:pPr>
        <w:pStyle w:val="Heading3"/>
      </w:pPr>
      <w:bookmarkStart w:id="645" w:name="_Ref20862724"/>
      <w:bookmarkStart w:id="646" w:name="_Ref20862730"/>
      <w:bookmarkStart w:id="647" w:name="_Toc29952677"/>
      <w:r>
        <w:t>Testuojama programų sistema</w:t>
      </w:r>
      <w:bookmarkEnd w:id="645"/>
      <w:bookmarkEnd w:id="646"/>
      <w:bookmarkEnd w:id="647"/>
    </w:p>
    <w:p w14:paraId="6056F1C5" w14:textId="77777777" w:rsidR="00C77A38" w:rsidRPr="006F23A4" w:rsidRDefault="00C77A38" w:rsidP="00C77A38">
      <w:pPr>
        <w:pStyle w:val="Tekstas"/>
      </w:pPr>
      <w:r>
        <w:t>Testuojama programinė įranga yra skirta analizuoti grafinės sąsajos nuotraukas – programinė įrangą analizuoja nuotrauką pasitelkiant neuroninių tinklų pagalba. Nuotrauka pirmiausiai analizuojama neuroninio tinklo atsakingo už segmentaciją (SEG), po kurios, segmentacijos metu gauta nuotrauka analizuojama neuroniniu tinklu atsakingu už klasifikacija (KLAS).</w:t>
      </w:r>
    </w:p>
    <w:p w14:paraId="02860E21" w14:textId="77777777" w:rsidR="00C77A38" w:rsidRDefault="00C77A38" w:rsidP="00C77A38">
      <w:pPr>
        <w:pStyle w:val="Heading3"/>
      </w:pPr>
      <w:bookmarkStart w:id="648" w:name="_Toc503646974"/>
      <w:bookmarkStart w:id="649" w:name="_Toc503648364"/>
      <w:bookmarkStart w:id="650" w:name="_Toc503651308"/>
      <w:bookmarkStart w:id="651" w:name="_Toc505346884"/>
      <w:bookmarkStart w:id="652" w:name="_Toc29952678"/>
      <w:r>
        <w:t>Sąsajos</w:t>
      </w:r>
      <w:bookmarkEnd w:id="652"/>
    </w:p>
    <w:p w14:paraId="6BD8A941" w14:textId="77777777" w:rsidR="00C77A38" w:rsidRDefault="00C77A38" w:rsidP="00C77A38">
      <w:pPr>
        <w:pStyle w:val="Tekstas"/>
      </w:pPr>
      <w:r>
        <w:t xml:space="preserve">Pateikiama dalis vartotojo sąsajos langų, kurie dar nėra galutiniai ir tikriausiai keisis. Šiais langais bus naudojamasi atliekant priėmimo bei aukšto lygio testavimus. </w:t>
      </w:r>
    </w:p>
    <w:p w14:paraId="71E21554" w14:textId="3EEFA014" w:rsidR="00C77A38" w:rsidRDefault="00C77A38" w:rsidP="00C77A38">
      <w:pPr>
        <w:pStyle w:val="Tekstas"/>
      </w:pPr>
      <w:r>
        <w:t xml:space="preserve">Svarbiausia sistemos dalis yra navigacijos meniu, kuriame laikoma sąsaja į pagrindinį sistemos funkcionalumą (pavaizduota </w:t>
      </w:r>
      <w:r>
        <w:fldChar w:fldCharType="begin"/>
      </w:r>
      <w:r>
        <w:instrText xml:space="preserve"> REF _Ref20869202 \h </w:instrText>
      </w:r>
      <w:r>
        <w:fldChar w:fldCharType="separate"/>
      </w:r>
      <w:r w:rsidR="00CD325D">
        <w:rPr>
          <w:noProof/>
        </w:rPr>
        <w:t>60</w:t>
      </w:r>
      <w:r>
        <w:fldChar w:fldCharType="end"/>
      </w:r>
      <w:r>
        <w:t xml:space="preserve"> pav.).</w:t>
      </w:r>
    </w:p>
    <w:p w14:paraId="09592BE2" w14:textId="77777777" w:rsidR="00C77A38" w:rsidRDefault="00C77A38" w:rsidP="00C77A38">
      <w:pPr>
        <w:keepNext/>
        <w:jc w:val="center"/>
      </w:pPr>
      <w:r>
        <w:rPr>
          <w:noProof/>
        </w:rPr>
        <w:lastRenderedPageBreak/>
        <w:drawing>
          <wp:inline distT="0" distB="0" distL="0" distR="0" wp14:anchorId="3AEADFE8" wp14:editId="5F9C95BB">
            <wp:extent cx="1317021" cy="579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29962" cy="5848102"/>
                    </a:xfrm>
                    <a:prstGeom prst="rect">
                      <a:avLst/>
                    </a:prstGeom>
                    <a:noFill/>
                    <a:ln>
                      <a:noFill/>
                    </a:ln>
                  </pic:spPr>
                </pic:pic>
              </a:graphicData>
            </a:graphic>
          </wp:inline>
        </w:drawing>
      </w:r>
    </w:p>
    <w:p w14:paraId="3CF53406" w14:textId="4B783ADC" w:rsidR="00C77A38" w:rsidRDefault="00C77A38" w:rsidP="00C77A38">
      <w:pPr>
        <w:pStyle w:val="Caption"/>
      </w:pPr>
      <w:r>
        <w:fldChar w:fldCharType="begin"/>
      </w:r>
      <w:r>
        <w:instrText xml:space="preserve"> SEQ pav. \* ARABIC </w:instrText>
      </w:r>
      <w:r>
        <w:fldChar w:fldCharType="separate"/>
      </w:r>
      <w:bookmarkStart w:id="653" w:name="_Ref20869202"/>
      <w:bookmarkStart w:id="654" w:name="_Toc20868207"/>
      <w:bookmarkStart w:id="655" w:name="_Toc29952786"/>
      <w:r w:rsidR="00CD325D">
        <w:rPr>
          <w:noProof/>
        </w:rPr>
        <w:t>60</w:t>
      </w:r>
      <w:bookmarkEnd w:id="653"/>
      <w:r>
        <w:fldChar w:fldCharType="end"/>
      </w:r>
      <w:r>
        <w:t xml:space="preserve"> pav. Pagrindinis vartotojo sąsajos meniu</w:t>
      </w:r>
      <w:bookmarkEnd w:id="654"/>
      <w:bookmarkEnd w:id="655"/>
    </w:p>
    <w:p w14:paraId="25D9A97E" w14:textId="41E97427" w:rsidR="00C77A38" w:rsidRDefault="00C77A38" w:rsidP="00C77A38">
      <w:r>
        <w:t>Pagrindinis sistemos funkcionalumas bus prieinamas per „</w:t>
      </w:r>
      <w:proofErr w:type="spellStart"/>
      <w:r>
        <w:t>Analyses</w:t>
      </w:r>
      <w:proofErr w:type="spellEnd"/>
      <w:r>
        <w:t xml:space="preserve">“ meniu punktą. Pasirinkus jį, vartotojas supažindinamas su sąrašu visų analizių (pavaizduota </w:t>
      </w:r>
      <w:r>
        <w:fldChar w:fldCharType="begin"/>
      </w:r>
      <w:r>
        <w:instrText xml:space="preserve"> REF _Ref20854538 \h </w:instrText>
      </w:r>
      <w:r>
        <w:fldChar w:fldCharType="separate"/>
      </w:r>
      <w:r w:rsidR="00CD325D">
        <w:rPr>
          <w:noProof/>
        </w:rPr>
        <w:t>61</w:t>
      </w:r>
      <w:r w:rsidR="00CD325D">
        <w:t xml:space="preserve"> pav.</w:t>
      </w:r>
      <w:r>
        <w:fldChar w:fldCharType="end"/>
      </w:r>
      <w:r>
        <w:t>):</w:t>
      </w:r>
    </w:p>
    <w:p w14:paraId="2A47FC0D" w14:textId="77777777" w:rsidR="00C77A38" w:rsidRDefault="00C77A38" w:rsidP="00C77A38">
      <w:pPr>
        <w:keepNext/>
      </w:pPr>
      <w:r>
        <w:rPr>
          <w:noProof/>
        </w:rPr>
        <w:lastRenderedPageBreak/>
        <w:drawing>
          <wp:inline distT="0" distB="0" distL="0" distR="0" wp14:anchorId="15290798" wp14:editId="621511D5">
            <wp:extent cx="6115050" cy="1704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1704975"/>
                    </a:xfrm>
                    <a:prstGeom prst="rect">
                      <a:avLst/>
                    </a:prstGeom>
                    <a:noFill/>
                    <a:ln>
                      <a:noFill/>
                    </a:ln>
                  </pic:spPr>
                </pic:pic>
              </a:graphicData>
            </a:graphic>
          </wp:inline>
        </w:drawing>
      </w:r>
    </w:p>
    <w:bookmarkStart w:id="656" w:name="_Ref20854538"/>
    <w:p w14:paraId="269D37D2" w14:textId="2CA7C199" w:rsidR="00C77A38" w:rsidRDefault="00C77A38" w:rsidP="00C77A38">
      <w:pPr>
        <w:pStyle w:val="Caption"/>
      </w:pPr>
      <w:r>
        <w:fldChar w:fldCharType="begin"/>
      </w:r>
      <w:r>
        <w:instrText xml:space="preserve"> SEQ pav. \* ARABIC </w:instrText>
      </w:r>
      <w:r>
        <w:fldChar w:fldCharType="separate"/>
      </w:r>
      <w:bookmarkStart w:id="657" w:name="_Toc20868208"/>
      <w:bookmarkStart w:id="658" w:name="_Toc29952787"/>
      <w:r w:rsidR="00CD325D">
        <w:rPr>
          <w:noProof/>
        </w:rPr>
        <w:t>61</w:t>
      </w:r>
      <w:r>
        <w:fldChar w:fldCharType="end"/>
      </w:r>
      <w:r>
        <w:t xml:space="preserve"> pav.</w:t>
      </w:r>
      <w:bookmarkEnd w:id="656"/>
      <w:r>
        <w:t xml:space="preserve"> Analizių sąrašas</w:t>
      </w:r>
      <w:bookmarkEnd w:id="657"/>
      <w:bookmarkEnd w:id="658"/>
    </w:p>
    <w:p w14:paraId="7873367F" w14:textId="38F2C821" w:rsidR="00C77A38" w:rsidRDefault="00C77A38" w:rsidP="00C77A38">
      <w:r>
        <w:t xml:space="preserve">Analizių kūrimo langas kaip ir kiti langai, šuo metu yra gana primityvus turi tik analizuojamos nuotraukos įkėlimo lauką, pavaizduota </w:t>
      </w:r>
      <w:r>
        <w:fldChar w:fldCharType="begin"/>
      </w:r>
      <w:r>
        <w:instrText xml:space="preserve"> REF _Ref20854659 \h </w:instrText>
      </w:r>
      <w:r>
        <w:fldChar w:fldCharType="separate"/>
      </w:r>
      <w:r w:rsidR="00CD325D">
        <w:rPr>
          <w:noProof/>
        </w:rPr>
        <w:t>62</w:t>
      </w:r>
      <w:r w:rsidR="00CD325D">
        <w:t xml:space="preserve"> pav.</w:t>
      </w:r>
      <w:r>
        <w:fldChar w:fldCharType="end"/>
      </w:r>
      <w:r>
        <w:t>:</w:t>
      </w:r>
    </w:p>
    <w:p w14:paraId="76FEA3B7" w14:textId="77777777" w:rsidR="00C77A38" w:rsidRDefault="00C77A38" w:rsidP="00C77A38">
      <w:pPr>
        <w:keepNext/>
      </w:pPr>
      <w:r>
        <w:rPr>
          <w:noProof/>
        </w:rPr>
        <w:drawing>
          <wp:inline distT="0" distB="0" distL="0" distR="0" wp14:anchorId="5D59FA62" wp14:editId="5FE771EB">
            <wp:extent cx="6115050" cy="1552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050" cy="1552575"/>
                    </a:xfrm>
                    <a:prstGeom prst="rect">
                      <a:avLst/>
                    </a:prstGeom>
                    <a:noFill/>
                    <a:ln>
                      <a:noFill/>
                    </a:ln>
                  </pic:spPr>
                </pic:pic>
              </a:graphicData>
            </a:graphic>
          </wp:inline>
        </w:drawing>
      </w:r>
    </w:p>
    <w:bookmarkStart w:id="659" w:name="_Ref20854659"/>
    <w:p w14:paraId="21DB8DCE" w14:textId="3ED7BCE7" w:rsidR="00C77A38" w:rsidRPr="00892FCA" w:rsidRDefault="00C77A38" w:rsidP="00C77A38">
      <w:pPr>
        <w:pStyle w:val="Caption"/>
      </w:pPr>
      <w:r>
        <w:fldChar w:fldCharType="begin"/>
      </w:r>
      <w:r>
        <w:instrText xml:space="preserve"> SEQ pav. \* ARABIC </w:instrText>
      </w:r>
      <w:r>
        <w:fldChar w:fldCharType="separate"/>
      </w:r>
      <w:bookmarkStart w:id="660" w:name="_Toc20868209"/>
      <w:bookmarkStart w:id="661" w:name="_Toc29952788"/>
      <w:r w:rsidR="00CD325D">
        <w:rPr>
          <w:noProof/>
        </w:rPr>
        <w:t>62</w:t>
      </w:r>
      <w:r>
        <w:fldChar w:fldCharType="end"/>
      </w:r>
      <w:r>
        <w:t xml:space="preserve"> pav.</w:t>
      </w:r>
      <w:bookmarkEnd w:id="659"/>
      <w:r>
        <w:t xml:space="preserve"> Analizės kūrimo langas</w:t>
      </w:r>
      <w:bookmarkEnd w:id="660"/>
      <w:bookmarkEnd w:id="661"/>
    </w:p>
    <w:p w14:paraId="7EDBE815" w14:textId="361C0F10" w:rsidR="00C77A38" w:rsidRDefault="00C77A38" w:rsidP="00C77A38">
      <w:r>
        <w:t xml:space="preserve">Egzistuoja ir mokymosi duomenų valdymo langai, sąrašo langas analogiškas analizių sąrašui, todėl </w:t>
      </w:r>
      <w:r>
        <w:fldChar w:fldCharType="begin"/>
      </w:r>
      <w:r>
        <w:instrText xml:space="preserve"> REF _Ref20854819 \h </w:instrText>
      </w:r>
      <w:r>
        <w:fldChar w:fldCharType="separate"/>
      </w:r>
      <w:r w:rsidR="00CD325D">
        <w:rPr>
          <w:noProof/>
        </w:rPr>
        <w:t>63</w:t>
      </w:r>
      <w:r w:rsidR="00CD325D">
        <w:t xml:space="preserve"> pav.</w:t>
      </w:r>
      <w:r>
        <w:fldChar w:fldCharType="end"/>
      </w:r>
      <w:r>
        <w:t xml:space="preserve"> atvaizduojamas tik SEG kūrimas:</w:t>
      </w:r>
    </w:p>
    <w:p w14:paraId="55635C12" w14:textId="77777777" w:rsidR="00C77A38" w:rsidRDefault="00C77A38" w:rsidP="00C77A38">
      <w:pPr>
        <w:keepNext/>
        <w:jc w:val="center"/>
      </w:pPr>
      <w:r>
        <w:rPr>
          <w:noProof/>
        </w:rPr>
        <w:drawing>
          <wp:inline distT="0" distB="0" distL="0" distR="0" wp14:anchorId="4D0A28ED" wp14:editId="19D0DCCC">
            <wp:extent cx="3724275" cy="22527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9324" cy="2261835"/>
                    </a:xfrm>
                    <a:prstGeom prst="rect">
                      <a:avLst/>
                    </a:prstGeom>
                    <a:noFill/>
                    <a:ln>
                      <a:noFill/>
                    </a:ln>
                  </pic:spPr>
                </pic:pic>
              </a:graphicData>
            </a:graphic>
          </wp:inline>
        </w:drawing>
      </w:r>
    </w:p>
    <w:bookmarkStart w:id="662" w:name="_Ref20854819"/>
    <w:p w14:paraId="5FD014D9" w14:textId="66854F54" w:rsidR="00C77A38" w:rsidRPr="00892FCA" w:rsidRDefault="00C77A38" w:rsidP="00C77A38">
      <w:pPr>
        <w:pStyle w:val="Caption"/>
      </w:pPr>
      <w:r>
        <w:fldChar w:fldCharType="begin"/>
      </w:r>
      <w:r>
        <w:instrText xml:space="preserve"> SEQ pav. \* ARABIC </w:instrText>
      </w:r>
      <w:r>
        <w:fldChar w:fldCharType="separate"/>
      </w:r>
      <w:bookmarkStart w:id="663" w:name="_Toc20868210"/>
      <w:bookmarkStart w:id="664" w:name="_Toc29952789"/>
      <w:r w:rsidR="00CD325D">
        <w:rPr>
          <w:noProof/>
        </w:rPr>
        <w:t>63</w:t>
      </w:r>
      <w:r>
        <w:fldChar w:fldCharType="end"/>
      </w:r>
      <w:r>
        <w:t xml:space="preserve"> pav.</w:t>
      </w:r>
      <w:bookmarkEnd w:id="662"/>
      <w:r>
        <w:t xml:space="preserve"> Segmentacijos apmokymo duomenų kūrimo langas</w:t>
      </w:r>
      <w:bookmarkEnd w:id="663"/>
      <w:bookmarkEnd w:id="664"/>
    </w:p>
    <w:p w14:paraId="4CBCC1C4" w14:textId="77777777" w:rsidR="00C77A38" w:rsidRDefault="00C77A38" w:rsidP="00C77A38">
      <w:pPr>
        <w:pStyle w:val="Heading3"/>
      </w:pPr>
      <w:bookmarkStart w:id="665" w:name="_Ref20864275"/>
      <w:bookmarkStart w:id="666" w:name="_Toc29952679"/>
      <w:bookmarkEnd w:id="648"/>
      <w:bookmarkEnd w:id="649"/>
      <w:bookmarkEnd w:id="650"/>
      <w:bookmarkEnd w:id="651"/>
      <w:r>
        <w:t>Testavimo strategija</w:t>
      </w:r>
      <w:bookmarkEnd w:id="665"/>
      <w:bookmarkEnd w:id="666"/>
    </w:p>
    <w:p w14:paraId="00625C7D" w14:textId="77777777" w:rsidR="00C77A38" w:rsidRPr="00270868" w:rsidRDefault="00C77A38" w:rsidP="00C77A38">
      <w:pPr>
        <w:pStyle w:val="ListNumber"/>
        <w:numPr>
          <w:ilvl w:val="0"/>
          <w:numId w:val="0"/>
        </w:numPr>
      </w:pPr>
      <w:bookmarkStart w:id="667" w:name="_Toc503646975"/>
      <w:bookmarkStart w:id="668" w:name="_Toc503648365"/>
      <w:bookmarkStart w:id="669" w:name="_Toc503651309"/>
      <w:bookmarkStart w:id="670" w:name="_Toc505346885"/>
      <w:r>
        <w:t>Tolesniuose skyreliuose detalizuojama strategija kiekvienam planuojamam testavimo metodui.</w:t>
      </w:r>
    </w:p>
    <w:bookmarkEnd w:id="667"/>
    <w:bookmarkEnd w:id="668"/>
    <w:bookmarkEnd w:id="669"/>
    <w:bookmarkEnd w:id="670"/>
    <w:p w14:paraId="5882EA8B" w14:textId="77777777" w:rsidR="00C77A38" w:rsidRDefault="00C77A38" w:rsidP="00C77A38">
      <w:pPr>
        <w:pStyle w:val="Heading4"/>
      </w:pPr>
      <w:r>
        <w:t>Vienetų testavimas</w:t>
      </w:r>
    </w:p>
    <w:p w14:paraId="316CCD1C" w14:textId="77777777" w:rsidR="00C77A38" w:rsidRPr="00F37FB6" w:rsidRDefault="00C77A38" w:rsidP="00C77A38">
      <w:pPr>
        <w:pStyle w:val="Tekstas"/>
      </w:pPr>
      <w:bookmarkStart w:id="671" w:name="_Toc503646976"/>
      <w:bookmarkStart w:id="672" w:name="_Toc503648366"/>
      <w:bookmarkStart w:id="673" w:name="_Toc503651310"/>
      <w:bookmarkStart w:id="674" w:name="_Toc505346886"/>
      <w:r>
        <w:lastRenderedPageBreak/>
        <w:t xml:space="preserve">Vienetų testavimo metu bus skiriamas didelis dėmesys </w:t>
      </w:r>
      <w:proofErr w:type="spellStart"/>
      <w:r>
        <w:t>saityno</w:t>
      </w:r>
      <w:proofErr w:type="spellEnd"/>
      <w:r>
        <w:t xml:space="preserve"> posistemei. Šis testavimo metodas bus taikomas tolygiai su projekto realizavimu. Testavimo metodo pagalba bus aiškinamasi kaip pagrindiniai testavimo komponentai ir klasės išpildo savo individualų funkcionalumą. Testai bus pagrinde leidžiami automatizuotai. Testavimo rezultatai nebus saugomi, rezultatai bus paruošiami atliekant testus tik tam reikalingu laiku – nėra prasmės saugoti rezultatų sistemos, kuri buvo prieš kažkokį laiko tarpą.</w:t>
      </w:r>
    </w:p>
    <w:bookmarkEnd w:id="671"/>
    <w:bookmarkEnd w:id="672"/>
    <w:bookmarkEnd w:id="673"/>
    <w:bookmarkEnd w:id="674"/>
    <w:p w14:paraId="360581A4" w14:textId="77777777" w:rsidR="00C77A38" w:rsidRDefault="00C77A38" w:rsidP="00C77A38">
      <w:pPr>
        <w:pStyle w:val="Heading4"/>
      </w:pPr>
      <w:r>
        <w:t>Integravimo testavimas</w:t>
      </w:r>
    </w:p>
    <w:p w14:paraId="0C4B3B96" w14:textId="77777777" w:rsidR="00C77A38" w:rsidRDefault="00C77A38" w:rsidP="00C77A38">
      <w:pPr>
        <w:pStyle w:val="Tekstas"/>
      </w:pPr>
      <w:bookmarkStart w:id="675" w:name="_Toc503646977"/>
      <w:bookmarkStart w:id="676" w:name="_Toc503648367"/>
      <w:bookmarkStart w:id="677" w:name="_Toc503651311"/>
      <w:bookmarkStart w:id="678" w:name="_Toc505346887"/>
      <w:r>
        <w:t xml:space="preserve">Integravimo testavimo metu bus taip pat fokusuojama į </w:t>
      </w:r>
      <w:proofErr w:type="spellStart"/>
      <w:r>
        <w:t>saityno</w:t>
      </w:r>
      <w:proofErr w:type="spellEnd"/>
      <w:r>
        <w:t xml:space="preserve"> posistemę. Šio testavimo metodo metu bus bandomas vienetų tarpusavio sąveika. Integracinis testavimas padės išsiaiškinti ar visi moduliai sąveikaudami išpildo bendrą funkcionalumą. Šie testai bus realizuojami, kaip ir vienetų testai, vykdant projekto kūrimą. Jie bus leidžiami kartu su vienetų testais. Rezultatai nebus saugomi dėl tų pačių priežasčių kaip ir vienetų testai.</w:t>
      </w:r>
    </w:p>
    <w:p w14:paraId="3D399626" w14:textId="77777777" w:rsidR="00C77A38" w:rsidRDefault="00C77A38" w:rsidP="00C77A38">
      <w:pPr>
        <w:pStyle w:val="Heading4"/>
      </w:pPr>
      <w:r>
        <w:t>NEUR testavimas</w:t>
      </w:r>
    </w:p>
    <w:p w14:paraId="65421388" w14:textId="77777777" w:rsidR="00C77A38" w:rsidRPr="00C66320" w:rsidRDefault="00C77A38" w:rsidP="00C77A38">
      <w:pPr>
        <w:pStyle w:val="Tekstas"/>
      </w:pPr>
      <w:r>
        <w:t>Svarbu paminėti neuroninių tinklų testavimą. Šis testavimas bus surištas su kuriama sistema – sistemos paskirtis atlikti vartotojo sąsajos nuotraukų analizes, todėl, norint pagerinti jų efektyvumą, reikia nuolatos tobulinti analizes atliekančius tinklus. Šio testavimo rezultatai bus saugomi pačioje sistemoje – apmokinto tinklo versijos bus surištos su šio testavimo metu įgyvendinto tikslumo procentu.</w:t>
      </w:r>
    </w:p>
    <w:p w14:paraId="32F43F8B" w14:textId="77777777" w:rsidR="00C77A38" w:rsidRDefault="00C77A38" w:rsidP="00C77A38">
      <w:pPr>
        <w:pStyle w:val="Heading4"/>
      </w:pPr>
      <w:bookmarkStart w:id="679" w:name="_Ref20866110"/>
      <w:r>
        <w:t>Priėmimo testavimas</w:t>
      </w:r>
      <w:bookmarkEnd w:id="679"/>
    </w:p>
    <w:p w14:paraId="5F3689FE" w14:textId="77777777" w:rsidR="00C77A38" w:rsidRDefault="00C77A38" w:rsidP="00C77A38">
      <w:pPr>
        <w:pStyle w:val="Tekstas"/>
      </w:pPr>
      <w:r>
        <w:t>Priėmimo testavimas bus atliekamas baigus realizuoti sistemą. Metodo metu bus bandoma išsiaiškinti kaip programa atitinka, jai paruoštas specifikacijas. Priėmimo testavimo metu bus naudojami įeinantys duomenys ir tiriamas išeinančių rezultatų atitikimas specifikacijose nurodytiems rezultatams. Metodas išskirstytas į dvi dalis. Pirmos dalies metu bus žiūrimą į sistemos funkcionalumo išbaigtumą, minėto testavimo pagalba. Antros dalies metu bus atkreipiamas dėmesys į vartotojo sąsają. Rezultatai bus saugojami kaip sąrašas sunumeruotų specifikacijos punktų su gretimai laikomu jų įvertinimu.</w:t>
      </w:r>
    </w:p>
    <w:p w14:paraId="4A58AE96" w14:textId="77777777" w:rsidR="00C77A38" w:rsidRDefault="00C77A38" w:rsidP="00C77A38">
      <w:pPr>
        <w:pStyle w:val="Heading4"/>
      </w:pPr>
      <w:r w:rsidRPr="007622AF">
        <w:t>Aukšto lygio testavimas</w:t>
      </w:r>
    </w:p>
    <w:p w14:paraId="472E9E1D" w14:textId="77777777" w:rsidR="00C77A38" w:rsidRPr="007622AF" w:rsidRDefault="00C77A38" w:rsidP="00C77A38">
      <w:pPr>
        <w:pStyle w:val="Tekstas"/>
      </w:pPr>
      <w:r>
        <w:t>Aukšto lygio testavimo metodo pagalba bus bandomi sistemos nefunkciniai reikalavimai. Šio testavimo metu bus skiriamas dėmesys SEG ir KLAS tinklams. Jo metu bus matuojamas veikimo su testavimo duomenimis tikslumas ir greitaveika.</w:t>
      </w:r>
    </w:p>
    <w:p w14:paraId="62748E68" w14:textId="77777777" w:rsidR="00C77A38" w:rsidRPr="00706B22" w:rsidRDefault="00C77A38" w:rsidP="00C77A38">
      <w:pPr>
        <w:pStyle w:val="Heading3"/>
      </w:pPr>
      <w:bookmarkStart w:id="680" w:name="_Toc29952680"/>
      <w:bookmarkEnd w:id="675"/>
      <w:bookmarkEnd w:id="676"/>
      <w:bookmarkEnd w:id="677"/>
      <w:bookmarkEnd w:id="678"/>
      <w:r>
        <w:t>Testavimo ištekliai</w:t>
      </w:r>
      <w:bookmarkEnd w:id="680"/>
    </w:p>
    <w:p w14:paraId="2C881DC0" w14:textId="77777777" w:rsidR="00C77A38" w:rsidRDefault="00C77A38" w:rsidP="00C77A38">
      <w:pPr>
        <w:pStyle w:val="Tekstas"/>
      </w:pPr>
      <w:bookmarkStart w:id="681" w:name="_Toc503646978"/>
      <w:bookmarkStart w:id="682" w:name="_Toc503648368"/>
      <w:bookmarkStart w:id="683" w:name="_Toc503651312"/>
      <w:bookmarkStart w:id="684" w:name="_Toc505346888"/>
      <w:r>
        <w:t>Techniniai ištekliai:</w:t>
      </w:r>
    </w:p>
    <w:p w14:paraId="7CEA0CCA" w14:textId="77777777" w:rsidR="00C77A38" w:rsidRDefault="00C77A38" w:rsidP="00ED3A2C">
      <w:pPr>
        <w:pStyle w:val="ListParagraph"/>
        <w:numPr>
          <w:ilvl w:val="0"/>
          <w:numId w:val="35"/>
        </w:numPr>
        <w:spacing w:line="276" w:lineRule="auto"/>
      </w:pPr>
      <w:r>
        <w:t>VPGSA sistema,</w:t>
      </w:r>
    </w:p>
    <w:p w14:paraId="39F98A82" w14:textId="77777777" w:rsidR="00C77A38" w:rsidRDefault="00C77A38" w:rsidP="00ED3A2C">
      <w:pPr>
        <w:pStyle w:val="ListParagraph"/>
        <w:numPr>
          <w:ilvl w:val="0"/>
          <w:numId w:val="35"/>
        </w:numPr>
        <w:spacing w:line="276" w:lineRule="auto"/>
      </w:pPr>
      <w:r>
        <w:lastRenderedPageBreak/>
        <w:t>Kompiuteris, kuriame bus atliekamas testavimas.</w:t>
      </w:r>
    </w:p>
    <w:p w14:paraId="35437113" w14:textId="77777777" w:rsidR="00C77A38" w:rsidRDefault="00C77A38" w:rsidP="00C77A38">
      <w:r>
        <w:t>Žmogiškieji ištekliai:</w:t>
      </w:r>
    </w:p>
    <w:p w14:paraId="7755A331" w14:textId="77777777" w:rsidR="00C77A38" w:rsidRPr="00A77147" w:rsidRDefault="00C77A38" w:rsidP="00ED3A2C">
      <w:pPr>
        <w:pStyle w:val="ListParagraph"/>
        <w:numPr>
          <w:ilvl w:val="0"/>
          <w:numId w:val="36"/>
        </w:numPr>
        <w:spacing w:line="276" w:lineRule="auto"/>
      </w:pPr>
      <w:r>
        <w:t>Programuotojas ruošiantis ir atliekantis testus.</w:t>
      </w:r>
    </w:p>
    <w:p w14:paraId="2B627EF8" w14:textId="77777777" w:rsidR="00C77A38" w:rsidRDefault="00C77A38" w:rsidP="00C77A38">
      <w:pPr>
        <w:pStyle w:val="Heading3"/>
      </w:pPr>
      <w:bookmarkStart w:id="685" w:name="_Toc29952681"/>
      <w:bookmarkEnd w:id="681"/>
      <w:bookmarkEnd w:id="682"/>
      <w:bookmarkEnd w:id="683"/>
      <w:bookmarkEnd w:id="684"/>
      <w:r>
        <w:t>Testavimo rezultatai</w:t>
      </w:r>
      <w:bookmarkEnd w:id="685"/>
    </w:p>
    <w:p w14:paraId="7CADC6C8" w14:textId="77777777" w:rsidR="00C77A38" w:rsidRDefault="00C77A38" w:rsidP="00C77A38">
      <w:pPr>
        <w:pStyle w:val="Tekstas"/>
      </w:pPr>
      <w:bookmarkStart w:id="686" w:name="_Toc503646979"/>
      <w:bookmarkStart w:id="687" w:name="_Toc503648369"/>
      <w:bookmarkStart w:id="688" w:name="_Toc503651313"/>
      <w:bookmarkStart w:id="689" w:name="_Toc505346889"/>
      <w:r>
        <w:t>Testavimo rezultatai tiesiogiai kaupiami bus tik priėmimo, NEUR testų ir aukšto lygio testavimo metu.</w:t>
      </w:r>
    </w:p>
    <w:p w14:paraId="31AFECEE" w14:textId="77777777" w:rsidR="00C77A38" w:rsidRDefault="00C77A38" w:rsidP="00C77A38">
      <w:pPr>
        <w:pStyle w:val="Heading3"/>
      </w:pPr>
      <w:bookmarkStart w:id="690" w:name="_Toc29952682"/>
      <w:r w:rsidRPr="0002578F">
        <w:t>Testavimo įrankiai ir aplinka</w:t>
      </w:r>
      <w:bookmarkEnd w:id="690"/>
    </w:p>
    <w:p w14:paraId="45212D1E" w14:textId="77777777" w:rsidR="00C77A38" w:rsidRDefault="00C77A38" w:rsidP="00C77A38">
      <w:pPr>
        <w:pStyle w:val="Tekstas"/>
      </w:pPr>
      <w:r>
        <w:t>Didžioji dalis testavimų bus atliekami kompiuteryje, kuriame jie ir buvo paruošti. Automatiniams testams automatizuoti planuojama naudoti „</w:t>
      </w:r>
      <w:proofErr w:type="spellStart"/>
      <w:r>
        <w:t>Travis</w:t>
      </w:r>
      <w:proofErr w:type="spellEnd"/>
      <w:r>
        <w:t xml:space="preserve">“ įrankį. </w:t>
      </w:r>
    </w:p>
    <w:p w14:paraId="24CCBCC1" w14:textId="77777777" w:rsidR="00C77A38" w:rsidRDefault="00C77A38" w:rsidP="00C77A38">
      <w:pPr>
        <w:pStyle w:val="Tekstas"/>
      </w:pPr>
      <w:r>
        <w:t>Kaip ir sistemos kūrimas testavimai bus atliekami konteinerių technologijos pagalba – naudojant „</w:t>
      </w:r>
      <w:proofErr w:type="spellStart"/>
      <w:r>
        <w:t>Docker</w:t>
      </w:r>
      <w:proofErr w:type="spellEnd"/>
      <w:r>
        <w:t>“ įrankį.</w:t>
      </w:r>
    </w:p>
    <w:p w14:paraId="5D71FE52" w14:textId="77777777" w:rsidR="00C77A38" w:rsidRDefault="00C77A38" w:rsidP="00C77A38">
      <w:r>
        <w:t>Testavimo sistemos aplinkos reikalavimai atlikti vienetų, integracinius ir NEUR testus:</w:t>
      </w:r>
    </w:p>
    <w:p w14:paraId="79367131" w14:textId="77777777" w:rsidR="00C77A38" w:rsidRDefault="00C77A38" w:rsidP="00ED3A2C">
      <w:pPr>
        <w:pStyle w:val="ListParagraph"/>
        <w:numPr>
          <w:ilvl w:val="0"/>
          <w:numId w:val="36"/>
        </w:numPr>
        <w:spacing w:line="276" w:lineRule="auto"/>
      </w:pPr>
      <w:r>
        <w:t>Linux OS,</w:t>
      </w:r>
    </w:p>
    <w:p w14:paraId="38A16A19" w14:textId="77777777" w:rsidR="00C77A38" w:rsidRDefault="00C77A38" w:rsidP="00ED3A2C">
      <w:pPr>
        <w:pStyle w:val="ListParagraph"/>
        <w:numPr>
          <w:ilvl w:val="0"/>
          <w:numId w:val="36"/>
        </w:numPr>
        <w:spacing w:line="276" w:lineRule="auto"/>
      </w:pPr>
      <w:proofErr w:type="spellStart"/>
      <w:r>
        <w:t>Docker</w:t>
      </w:r>
      <w:proofErr w:type="spellEnd"/>
      <w:r>
        <w:t>,</w:t>
      </w:r>
    </w:p>
    <w:p w14:paraId="23702051" w14:textId="77777777" w:rsidR="00C77A38" w:rsidRDefault="00C77A38" w:rsidP="00ED3A2C">
      <w:pPr>
        <w:pStyle w:val="ListParagraph"/>
        <w:numPr>
          <w:ilvl w:val="0"/>
          <w:numId w:val="36"/>
        </w:numPr>
        <w:spacing w:line="276" w:lineRule="auto"/>
      </w:pPr>
      <w:proofErr w:type="spellStart"/>
      <w:r>
        <w:t>Docker</w:t>
      </w:r>
      <w:proofErr w:type="spellEnd"/>
      <w:r>
        <w:t xml:space="preserve"> </w:t>
      </w:r>
      <w:proofErr w:type="spellStart"/>
      <w:r>
        <w:t>Compose</w:t>
      </w:r>
      <w:proofErr w:type="spellEnd"/>
      <w:r>
        <w:t>,</w:t>
      </w:r>
    </w:p>
    <w:p w14:paraId="1F949819" w14:textId="77777777" w:rsidR="00C77A38" w:rsidRDefault="00C77A38" w:rsidP="00ED3A2C">
      <w:pPr>
        <w:pStyle w:val="ListParagraph"/>
        <w:numPr>
          <w:ilvl w:val="0"/>
          <w:numId w:val="36"/>
        </w:numPr>
        <w:spacing w:line="276" w:lineRule="auto"/>
      </w:pPr>
      <w:proofErr w:type="spellStart"/>
      <w:r>
        <w:t>Docker</w:t>
      </w:r>
      <w:proofErr w:type="spellEnd"/>
      <w:r>
        <w:t xml:space="preserve"> </w:t>
      </w:r>
      <w:proofErr w:type="spellStart"/>
      <w:r>
        <w:t>Nvidia</w:t>
      </w:r>
      <w:proofErr w:type="spellEnd"/>
      <w:r>
        <w:t>.</w:t>
      </w:r>
    </w:p>
    <w:p w14:paraId="229BB44D" w14:textId="77777777" w:rsidR="00C77A38" w:rsidRDefault="00C77A38" w:rsidP="00C77A38">
      <w:r>
        <w:t>Testavimo sistemos aplinkos reikalavimai atlikti priėmimo ir  aukšto lygio testus:</w:t>
      </w:r>
    </w:p>
    <w:p w14:paraId="4A60B0CF" w14:textId="77777777" w:rsidR="00C77A38" w:rsidRDefault="00C77A38" w:rsidP="00ED3A2C">
      <w:pPr>
        <w:pStyle w:val="ListParagraph"/>
        <w:numPr>
          <w:ilvl w:val="0"/>
          <w:numId w:val="39"/>
        </w:numPr>
        <w:spacing w:line="276" w:lineRule="auto"/>
      </w:pPr>
      <w:r>
        <w:t>Naršyklė</w:t>
      </w:r>
    </w:p>
    <w:p w14:paraId="7A6BCFEF" w14:textId="77777777" w:rsidR="00C77A38" w:rsidRPr="00A77147" w:rsidRDefault="00C77A38" w:rsidP="00C77A38">
      <w:pPr>
        <w:ind w:left="360"/>
      </w:pPr>
    </w:p>
    <w:p w14:paraId="151502C1" w14:textId="77777777" w:rsidR="00C77A38" w:rsidRDefault="00C77A38" w:rsidP="00C77A38">
      <w:pPr>
        <w:pStyle w:val="Heading3"/>
      </w:pPr>
      <w:bookmarkStart w:id="691" w:name="_Toc29952683"/>
      <w:bookmarkEnd w:id="686"/>
      <w:bookmarkEnd w:id="687"/>
      <w:bookmarkEnd w:id="688"/>
      <w:bookmarkEnd w:id="689"/>
      <w:r>
        <w:t>Testavimo tvarkaraštis</w:t>
      </w:r>
      <w:bookmarkEnd w:id="691"/>
    </w:p>
    <w:p w14:paraId="62177490" w14:textId="39A6EBBC" w:rsidR="00C77A38" w:rsidRDefault="00C77A38" w:rsidP="00C77A38">
      <w:pPr>
        <w:pStyle w:val="Caption"/>
        <w:keepNext/>
        <w:jc w:val="left"/>
      </w:pPr>
      <w:r w:rsidRPr="00BA6FCD">
        <w:rPr>
          <w:b/>
        </w:rPr>
        <w:fldChar w:fldCharType="begin"/>
      </w:r>
      <w:r w:rsidRPr="00BA6FCD">
        <w:rPr>
          <w:b/>
        </w:rPr>
        <w:instrText xml:space="preserve"> SEQ lentelė \* ARABIC </w:instrText>
      </w:r>
      <w:r w:rsidRPr="00BA6FCD">
        <w:rPr>
          <w:b/>
        </w:rPr>
        <w:fldChar w:fldCharType="separate"/>
      </w:r>
      <w:bookmarkStart w:id="692" w:name="_Toc20868275"/>
      <w:bookmarkStart w:id="693" w:name="_Toc29952888"/>
      <w:r w:rsidR="00CD325D">
        <w:rPr>
          <w:b/>
          <w:noProof/>
        </w:rPr>
        <w:t>87</w:t>
      </w:r>
      <w:r w:rsidRPr="00BA6FCD">
        <w:rPr>
          <w:b/>
        </w:rPr>
        <w:fldChar w:fldCharType="end"/>
      </w:r>
      <w:r w:rsidRPr="00BA6FCD">
        <w:rPr>
          <w:b/>
        </w:rPr>
        <w:t xml:space="preserve"> lentelė</w:t>
      </w:r>
      <w:r>
        <w:rPr>
          <w:b/>
        </w:rPr>
        <w:t>.</w:t>
      </w:r>
      <w:r w:rsidRPr="00045F76">
        <w:t xml:space="preserve"> </w:t>
      </w:r>
      <w:r>
        <w:t>Testavimo tvarkaraštis</w:t>
      </w:r>
      <w:bookmarkEnd w:id="692"/>
      <w:bookmarkEnd w:id="693"/>
    </w:p>
    <w:tbl>
      <w:tblPr>
        <w:tblStyle w:val="TableGrid"/>
        <w:tblW w:w="0" w:type="auto"/>
        <w:tblLook w:val="04A0" w:firstRow="1" w:lastRow="0" w:firstColumn="1" w:lastColumn="0" w:noHBand="0" w:noVBand="1"/>
      </w:tblPr>
      <w:tblGrid>
        <w:gridCol w:w="3116"/>
        <w:gridCol w:w="3110"/>
        <w:gridCol w:w="3124"/>
      </w:tblGrid>
      <w:tr w:rsidR="00C77A38" w14:paraId="12FF10D1" w14:textId="77777777" w:rsidTr="00945DDC">
        <w:tc>
          <w:tcPr>
            <w:tcW w:w="3209" w:type="dxa"/>
          </w:tcPr>
          <w:p w14:paraId="38DF98F9" w14:textId="77777777" w:rsidR="00C77A38" w:rsidRPr="00045F76" w:rsidRDefault="00C77A38" w:rsidP="00945DDC">
            <w:pPr>
              <w:rPr>
                <w:b/>
                <w:bCs w:val="0"/>
              </w:rPr>
            </w:pPr>
            <w:bookmarkStart w:id="694" w:name="_Toc503646980"/>
            <w:bookmarkStart w:id="695" w:name="_Toc503648370"/>
            <w:bookmarkStart w:id="696" w:name="_Toc503651314"/>
            <w:bookmarkStart w:id="697" w:name="_Toc505346890"/>
            <w:r>
              <w:rPr>
                <w:b/>
              </w:rPr>
              <w:t>Veikla</w:t>
            </w:r>
          </w:p>
        </w:tc>
        <w:tc>
          <w:tcPr>
            <w:tcW w:w="3209" w:type="dxa"/>
          </w:tcPr>
          <w:p w14:paraId="74FC4811" w14:textId="77777777" w:rsidR="00C77A38" w:rsidRPr="00045F76" w:rsidRDefault="00C77A38" w:rsidP="00945DDC">
            <w:pPr>
              <w:rPr>
                <w:b/>
                <w:bCs w:val="0"/>
              </w:rPr>
            </w:pPr>
            <w:r>
              <w:rPr>
                <w:b/>
              </w:rPr>
              <w:t>Terminas</w:t>
            </w:r>
          </w:p>
        </w:tc>
        <w:tc>
          <w:tcPr>
            <w:tcW w:w="3210" w:type="dxa"/>
          </w:tcPr>
          <w:p w14:paraId="0D65BC8C" w14:textId="77777777" w:rsidR="00C77A38" w:rsidRPr="00045F76" w:rsidRDefault="00C77A38" w:rsidP="00945DDC">
            <w:pPr>
              <w:rPr>
                <w:b/>
                <w:bCs w:val="0"/>
              </w:rPr>
            </w:pPr>
            <w:r>
              <w:rPr>
                <w:b/>
              </w:rPr>
              <w:t>Atliekami darbai</w:t>
            </w:r>
          </w:p>
        </w:tc>
      </w:tr>
      <w:tr w:rsidR="00C77A38" w14:paraId="0373AB9D" w14:textId="77777777" w:rsidTr="00945DDC">
        <w:tc>
          <w:tcPr>
            <w:tcW w:w="3209" w:type="dxa"/>
          </w:tcPr>
          <w:p w14:paraId="5E34E01D" w14:textId="77777777" w:rsidR="00C77A38" w:rsidRDefault="00C77A38" w:rsidP="00945DDC">
            <w:r>
              <w:t>Testavimo planas</w:t>
            </w:r>
          </w:p>
        </w:tc>
        <w:tc>
          <w:tcPr>
            <w:tcW w:w="3209" w:type="dxa"/>
          </w:tcPr>
          <w:p w14:paraId="2D86AF99" w14:textId="77777777" w:rsidR="00C77A38" w:rsidRDefault="00C77A38" w:rsidP="00945DDC">
            <w:r>
              <w:t>2019-09-25 – 2019-10-02</w:t>
            </w:r>
          </w:p>
        </w:tc>
        <w:tc>
          <w:tcPr>
            <w:tcW w:w="3210" w:type="dxa"/>
          </w:tcPr>
          <w:p w14:paraId="230B4C1D" w14:textId="77777777" w:rsidR="00C77A38" w:rsidRDefault="00C77A38" w:rsidP="00945DDC">
            <w:r>
              <w:t>Kuriamas testavimo plano dokumentas.</w:t>
            </w:r>
          </w:p>
        </w:tc>
      </w:tr>
      <w:tr w:rsidR="00C77A38" w14:paraId="02620FDD" w14:textId="77777777" w:rsidTr="00945DDC">
        <w:tc>
          <w:tcPr>
            <w:tcW w:w="3209" w:type="dxa"/>
          </w:tcPr>
          <w:p w14:paraId="078B468F" w14:textId="77777777" w:rsidR="00C77A38" w:rsidRDefault="00C77A38" w:rsidP="00945DDC">
            <w:r>
              <w:t>Sistemos testavimas</w:t>
            </w:r>
          </w:p>
        </w:tc>
        <w:tc>
          <w:tcPr>
            <w:tcW w:w="3209" w:type="dxa"/>
          </w:tcPr>
          <w:p w14:paraId="051E88FC" w14:textId="77777777" w:rsidR="00C77A38" w:rsidRDefault="00C77A38" w:rsidP="00945DDC">
            <w:r>
              <w:t>2019-10-02 – 2019-11-15</w:t>
            </w:r>
          </w:p>
        </w:tc>
        <w:tc>
          <w:tcPr>
            <w:tcW w:w="3210" w:type="dxa"/>
          </w:tcPr>
          <w:p w14:paraId="7F79E563" w14:textId="77777777" w:rsidR="00C77A38" w:rsidRDefault="00C77A38" w:rsidP="00945DDC">
            <w:r>
              <w:t>Pradedami kurti vienetų ir integracijos testavimai.</w:t>
            </w:r>
          </w:p>
        </w:tc>
      </w:tr>
      <w:tr w:rsidR="00C77A38" w14:paraId="0DBE7919" w14:textId="77777777" w:rsidTr="00945DDC">
        <w:tc>
          <w:tcPr>
            <w:tcW w:w="3209" w:type="dxa"/>
          </w:tcPr>
          <w:p w14:paraId="07073F5F" w14:textId="77777777" w:rsidR="00C77A38" w:rsidRDefault="00C77A38" w:rsidP="00945DDC">
            <w:r>
              <w:t>Ruošimasis galutiniam sistemos testavimui</w:t>
            </w:r>
          </w:p>
        </w:tc>
        <w:tc>
          <w:tcPr>
            <w:tcW w:w="3209" w:type="dxa"/>
          </w:tcPr>
          <w:p w14:paraId="3C16C7D3" w14:textId="77777777" w:rsidR="00C77A38" w:rsidRDefault="00C77A38" w:rsidP="00945DDC">
            <w:r>
              <w:t>2019-11-15 – 2019-12-22</w:t>
            </w:r>
          </w:p>
        </w:tc>
        <w:tc>
          <w:tcPr>
            <w:tcW w:w="3210" w:type="dxa"/>
          </w:tcPr>
          <w:p w14:paraId="50FCCFD8" w14:textId="77777777" w:rsidR="00C77A38" w:rsidRDefault="00C77A38" w:rsidP="00945DDC">
            <w:r>
              <w:t>Ruošimasis aukšto lygio ir priėmimo testavimams.</w:t>
            </w:r>
          </w:p>
        </w:tc>
      </w:tr>
      <w:tr w:rsidR="00C77A38" w14:paraId="32F17F17" w14:textId="77777777" w:rsidTr="00945DDC">
        <w:tc>
          <w:tcPr>
            <w:tcW w:w="3209" w:type="dxa"/>
          </w:tcPr>
          <w:p w14:paraId="5F386F93" w14:textId="77777777" w:rsidR="00C77A38" w:rsidRDefault="00C77A38" w:rsidP="00945DDC">
            <w:r>
              <w:t>Galutinis sistemos testavimas</w:t>
            </w:r>
          </w:p>
        </w:tc>
        <w:tc>
          <w:tcPr>
            <w:tcW w:w="3209" w:type="dxa"/>
          </w:tcPr>
          <w:p w14:paraId="131D3CC9" w14:textId="77777777" w:rsidR="00C77A38" w:rsidRDefault="00C77A38" w:rsidP="00945DDC">
            <w:r>
              <w:t>2019-12-23</w:t>
            </w:r>
          </w:p>
        </w:tc>
        <w:tc>
          <w:tcPr>
            <w:tcW w:w="3210" w:type="dxa"/>
          </w:tcPr>
          <w:p w14:paraId="63B1B173" w14:textId="77777777" w:rsidR="00C77A38" w:rsidRDefault="00C77A38" w:rsidP="00945DDC">
            <w:r>
              <w:t>Atliekamas aukšto lygio ir priėmimo testavimas.</w:t>
            </w:r>
          </w:p>
        </w:tc>
      </w:tr>
    </w:tbl>
    <w:p w14:paraId="75A567EC" w14:textId="77777777" w:rsidR="00C77A38" w:rsidRPr="00AF7162" w:rsidRDefault="00C77A38" w:rsidP="00C77A38"/>
    <w:p w14:paraId="6590CF61" w14:textId="77777777" w:rsidR="00C77A38" w:rsidRDefault="00C77A38" w:rsidP="00C77A38">
      <w:pPr>
        <w:pStyle w:val="Heading2"/>
      </w:pPr>
      <w:bookmarkStart w:id="698" w:name="_Toc20868284"/>
      <w:bookmarkStart w:id="699" w:name="_Ref20869070"/>
      <w:bookmarkStart w:id="700" w:name="_Toc29952684"/>
      <w:r>
        <w:t>Testavimo procedūra</w:t>
      </w:r>
      <w:bookmarkEnd w:id="698"/>
      <w:bookmarkEnd w:id="699"/>
      <w:bookmarkEnd w:id="700"/>
    </w:p>
    <w:p w14:paraId="7F70A5CF" w14:textId="77777777" w:rsidR="00C77A38" w:rsidRDefault="00C77A38" w:rsidP="00C77A38">
      <w:pPr>
        <w:pStyle w:val="Heading3"/>
      </w:pPr>
      <w:bookmarkStart w:id="701" w:name="_Toc29952685"/>
      <w:r>
        <w:t>Testuojama programų sistema</w:t>
      </w:r>
      <w:bookmarkEnd w:id="701"/>
    </w:p>
    <w:p w14:paraId="1F95F3C8" w14:textId="2841C9A5" w:rsidR="00C77A38" w:rsidRDefault="00C77A38" w:rsidP="00C77A38">
      <w:pPr>
        <w:pStyle w:val="Tekstas"/>
      </w:pPr>
      <w:r>
        <w:t xml:space="preserve">Testuojama programinė įranga aprašyta </w:t>
      </w:r>
      <w:r>
        <w:fldChar w:fldCharType="begin"/>
      </w:r>
      <w:r>
        <w:instrText xml:space="preserve"> REF _Ref20862730 \r \h </w:instrText>
      </w:r>
      <w:r>
        <w:fldChar w:fldCharType="separate"/>
      </w:r>
      <w:r w:rsidR="00CD325D">
        <w:t>6.2.1</w:t>
      </w:r>
      <w:r>
        <w:fldChar w:fldCharType="end"/>
      </w:r>
      <w:r>
        <w:t xml:space="preserve"> skyriuje.</w:t>
      </w:r>
    </w:p>
    <w:p w14:paraId="56B6039D" w14:textId="77777777" w:rsidR="00C77A38" w:rsidRDefault="00C77A38" w:rsidP="00C77A38">
      <w:pPr>
        <w:pStyle w:val="Heading3"/>
      </w:pPr>
      <w:bookmarkStart w:id="702" w:name="_Toc29952686"/>
      <w:r>
        <w:t>Testavimo procedūros</w:t>
      </w:r>
      <w:bookmarkEnd w:id="702"/>
    </w:p>
    <w:p w14:paraId="1FB59493" w14:textId="2D170034" w:rsidR="00C77A38" w:rsidRDefault="00C77A38" w:rsidP="00C77A38">
      <w:pPr>
        <w:pStyle w:val="Tekstas"/>
      </w:pPr>
      <w:r>
        <w:lastRenderedPageBreak/>
        <w:t xml:space="preserve">Šiame skyriuje toliau specifikuojami testavimo metodai aptarti </w:t>
      </w:r>
      <w:r>
        <w:fldChar w:fldCharType="begin"/>
      </w:r>
      <w:r>
        <w:instrText xml:space="preserve"> REF _Ref20864275 \r \h </w:instrText>
      </w:r>
      <w:r>
        <w:fldChar w:fldCharType="separate"/>
      </w:r>
      <w:r w:rsidR="00CD325D">
        <w:t>6.2.3</w:t>
      </w:r>
      <w:r>
        <w:fldChar w:fldCharType="end"/>
      </w:r>
      <w:r>
        <w:t xml:space="preserve"> skyriuje.</w:t>
      </w:r>
    </w:p>
    <w:p w14:paraId="14118C85" w14:textId="77777777" w:rsidR="00C77A38" w:rsidRPr="004A52E7" w:rsidRDefault="00C77A38" w:rsidP="00C77A38">
      <w:r>
        <w:t>Vienetų ir Integravimo testai paremti tuo, kad jie bus atliekami automatizuotai, naudojantis „</w:t>
      </w:r>
      <w:proofErr w:type="spellStart"/>
      <w:r>
        <w:t>Travis</w:t>
      </w:r>
      <w:proofErr w:type="spellEnd"/>
      <w:r>
        <w:t xml:space="preserve">“ įrankį, kuris kiekvieno </w:t>
      </w:r>
      <w:proofErr w:type="spellStart"/>
      <w:r>
        <w:rPr>
          <w:b/>
        </w:rPr>
        <w:t>Komito</w:t>
      </w:r>
      <w:proofErr w:type="spellEnd"/>
      <w:r>
        <w:t xml:space="preserve"> metu paleis testus ir išves rezultatus apie kodo stabilumą.</w:t>
      </w:r>
    </w:p>
    <w:p w14:paraId="004877E1" w14:textId="77777777" w:rsidR="00C77A38" w:rsidRDefault="00C77A38" w:rsidP="00C77A38">
      <w:pPr>
        <w:pStyle w:val="Heading4"/>
      </w:pPr>
      <w:r w:rsidRPr="005F19C0">
        <w:t>Vienetų testavimas</w:t>
      </w:r>
    </w:p>
    <w:p w14:paraId="772B90A2" w14:textId="77777777" w:rsidR="00C77A38" w:rsidRDefault="00C77A38" w:rsidP="00C77A38">
      <w:pPr>
        <w:pStyle w:val="Tekstas"/>
      </w:pPr>
      <w:r>
        <w:t xml:space="preserve">Kiekviena </w:t>
      </w:r>
      <w:proofErr w:type="spellStart"/>
      <w:r>
        <w:t>saityno</w:t>
      </w:r>
      <w:proofErr w:type="spellEnd"/>
      <w:r>
        <w:t xml:space="preserve"> posistemės klasė turės atitinkamą testų failą, kuriame bus laikomi visi testuojamos klasės metodų vienetų ir integraciniai testai. Vienetų testai bus paprasti jie turės du pagrindinius tikslus – teisinga veikimą ir kodo aprėptį. Siekiant pirmo tikslo metu - jeigu testuojamas metodas turi grąžinamą reikšmę, bus testuojama ši grąžinama reikšmė su visais prieinamais kintamaisiais – ar  rezultatas atitinka numatytus rezultatus. Antro tikslo metu – bus stengiamasi padengti visas kodo eilutes ir sąlygų šakas siekiant užtikrinti, kad įvykdžius šitą testą su numatytomis įvestimis kodo vykdymas nesutiks nenumatytų klaidų.</w:t>
      </w:r>
    </w:p>
    <w:p w14:paraId="5D5882E6" w14:textId="77777777" w:rsidR="00C77A38" w:rsidRDefault="00C77A38" w:rsidP="00C77A38">
      <w:pPr>
        <w:pStyle w:val="Heading4"/>
      </w:pPr>
      <w:r>
        <w:t>Integravimo testavimas</w:t>
      </w:r>
    </w:p>
    <w:p w14:paraId="27A296EF" w14:textId="77777777" w:rsidR="00C77A38" w:rsidRDefault="00C77A38" w:rsidP="00C77A38">
      <w:pPr>
        <w:pStyle w:val="Tekstas"/>
      </w:pPr>
      <w:r>
        <w:t>Integravimo testavimas bus atliekamas panašiai kaip ir vienetų testavimas, tačiau apims didesnes apimtis sąveikaujančių komponentų. Visi integravimo testai bus pradedami atlikti nuo vartotojo sąsajos pusės – bus simuliuojama vartotojų įvestis per naršyklę. Integravimo testai bandys išpildyti tuos pačius tikslus kaip ir vienetų testai. Pirmo tikslo metu bus tikrinama ar rezultatai atitiks numatytus rezultatus prie numatytų simuliuotų įvesčių. Antro tikslo metu bus tikrinamas kuo didesnis kiekis numatytų vartotojo įvesčių, kad padengti didžiausia kiekį kodo eilučių ir stebėti ar kodo vykdymas nesutinka nenumatytu klaidų.</w:t>
      </w:r>
    </w:p>
    <w:p w14:paraId="23851F73" w14:textId="77777777" w:rsidR="00C77A38" w:rsidRDefault="00C77A38" w:rsidP="00C77A38">
      <w:pPr>
        <w:pStyle w:val="Heading4"/>
        <w:rPr>
          <w:rFonts w:eastAsiaTheme="minorHAnsi"/>
        </w:rPr>
      </w:pPr>
      <w:r>
        <w:t xml:space="preserve">NEUR </w:t>
      </w:r>
      <w:r w:rsidRPr="00C66320">
        <w:rPr>
          <w:rFonts w:eastAsiaTheme="minorHAnsi"/>
        </w:rPr>
        <w:t>testavimas</w:t>
      </w:r>
    </w:p>
    <w:p w14:paraId="45144356" w14:textId="77777777" w:rsidR="00C77A38" w:rsidRPr="00C66320" w:rsidRDefault="00C77A38" w:rsidP="00C77A38">
      <w:pPr>
        <w:pStyle w:val="Tekstas"/>
      </w:pPr>
      <w:r>
        <w:t>Šis testavimas bus atliekamas naudojant kaupiamus apmokymo ir testavimo duomenis. Kuriant naujus SEG ir KLAS modelius jie bus apmokinami sukauptais duomenimis ir tada testuojami su atsitiktine tvarka parinktais testavimo duomenimis. Pasibaigus testui apmokintas modelis bus užsaugomas atskirame faile gretimai su savo versijos identifikatoriumi ir procentu rodančiu tikslumą teste panaudotiems duomenims.</w:t>
      </w:r>
    </w:p>
    <w:p w14:paraId="35681BCD" w14:textId="77777777" w:rsidR="00C77A38" w:rsidRDefault="00C77A38" w:rsidP="00C77A38">
      <w:pPr>
        <w:pStyle w:val="Heading4"/>
        <w:rPr>
          <w:rFonts w:eastAsiaTheme="minorHAnsi"/>
        </w:rPr>
      </w:pPr>
      <w:r w:rsidRPr="005F19C0">
        <w:rPr>
          <w:rFonts w:eastAsiaTheme="minorHAnsi"/>
        </w:rPr>
        <w:t>Priėmimo testavimas</w:t>
      </w:r>
    </w:p>
    <w:p w14:paraId="75FF4DFA" w14:textId="62EFF889" w:rsidR="00C77A38" w:rsidRPr="004A52E7" w:rsidRDefault="00C77A38" w:rsidP="00C77A38">
      <w:pPr>
        <w:pStyle w:val="Tekstas"/>
      </w:pPr>
      <w:r>
        <w:t xml:space="preserve">Priėmimo testavimo metu bus kreipiamas dėmesys į vartotojo naudojimą ir sistemos atitikimą reikalavimams numatytiems specifikacijoje. Šio testavimo metu bus vykdomi veiksmai patikrinantys </w:t>
      </w:r>
      <w:r>
        <w:fldChar w:fldCharType="begin"/>
      </w:r>
      <w:r>
        <w:instrText xml:space="preserve"> REF _Ref20866110 \r \h </w:instrText>
      </w:r>
      <w:r>
        <w:fldChar w:fldCharType="separate"/>
      </w:r>
      <w:r w:rsidR="00CD325D">
        <w:t>6.2.3.4</w:t>
      </w:r>
      <w:r>
        <w:fldChar w:fldCharType="end"/>
      </w:r>
      <w:r>
        <w:t xml:space="preserve"> skyriuje aprašytą sąrašą. Ir vertinama vartotojo reakcija į paruoštą sistemos grafinę sąsają.</w:t>
      </w:r>
    </w:p>
    <w:p w14:paraId="5E5F6D19" w14:textId="77777777" w:rsidR="00C77A38" w:rsidRDefault="00C77A38" w:rsidP="00C77A38">
      <w:pPr>
        <w:pStyle w:val="Heading4"/>
        <w:rPr>
          <w:rFonts w:eastAsiaTheme="minorHAnsi"/>
        </w:rPr>
      </w:pPr>
      <w:r w:rsidRPr="005F19C0">
        <w:rPr>
          <w:rFonts w:eastAsiaTheme="minorHAnsi"/>
        </w:rPr>
        <w:t>Aukšto lygio testavimas</w:t>
      </w:r>
    </w:p>
    <w:p w14:paraId="0DE94CE6" w14:textId="77777777" w:rsidR="00C77A38" w:rsidRDefault="00C77A38" w:rsidP="00C77A38">
      <w:pPr>
        <w:pStyle w:val="Tekstas"/>
      </w:pPr>
      <w:r>
        <w:t xml:space="preserve">Aukšto lygio testavimo metu bus kreipiamas dėmesys į pagrindinį SEG ir KLAS veikimą naudojantis </w:t>
      </w:r>
      <w:proofErr w:type="spellStart"/>
      <w:r>
        <w:t>saityno</w:t>
      </w:r>
      <w:proofErr w:type="spellEnd"/>
      <w:r>
        <w:t xml:space="preserve"> posisteme. Bus pasirenkamas vienas, atsitiktinai parinkto </w:t>
      </w:r>
      <w:proofErr w:type="spellStart"/>
      <w:r>
        <w:t>saityno</w:t>
      </w:r>
      <w:proofErr w:type="spellEnd"/>
      <w:r>
        <w:t xml:space="preserve"> puslapis ir jam atliekama analizė.</w:t>
      </w:r>
    </w:p>
    <w:p w14:paraId="4A37CDD9" w14:textId="77777777" w:rsidR="00C77A38" w:rsidRDefault="00C77A38" w:rsidP="00C77A38">
      <w:pPr>
        <w:pStyle w:val="Heading3"/>
      </w:pPr>
      <w:bookmarkStart w:id="703" w:name="_Toc29952687"/>
      <w:r>
        <w:lastRenderedPageBreak/>
        <w:t>Testavimo išteklių</w:t>
      </w:r>
      <w:r w:rsidRPr="00817D15">
        <w:t xml:space="preserve"> paskirstymas</w:t>
      </w:r>
      <w:bookmarkEnd w:id="703"/>
    </w:p>
    <w:p w14:paraId="59E0E3CF" w14:textId="77777777" w:rsidR="00C77A38" w:rsidRDefault="00C77A38" w:rsidP="00C77A38">
      <w:pPr>
        <w:pStyle w:val="Tekstas"/>
      </w:pPr>
      <w:r>
        <w:t>Techniniai ištekliai:</w:t>
      </w:r>
    </w:p>
    <w:p w14:paraId="23905E35" w14:textId="77777777" w:rsidR="00C77A38" w:rsidRDefault="00C77A38" w:rsidP="00ED3A2C">
      <w:pPr>
        <w:pStyle w:val="ListParagraph"/>
        <w:numPr>
          <w:ilvl w:val="0"/>
          <w:numId w:val="37"/>
        </w:numPr>
        <w:spacing w:line="276" w:lineRule="auto"/>
      </w:pPr>
      <w:r>
        <w:t>VPGSA sistema – bus pagrindinis testuojamas objektas.</w:t>
      </w:r>
    </w:p>
    <w:p w14:paraId="747AE135" w14:textId="77777777" w:rsidR="00C77A38" w:rsidRDefault="00C77A38" w:rsidP="00ED3A2C">
      <w:pPr>
        <w:pStyle w:val="ListParagraph"/>
        <w:numPr>
          <w:ilvl w:val="0"/>
          <w:numId w:val="37"/>
        </w:numPr>
        <w:spacing w:line="276" w:lineRule="auto"/>
      </w:pPr>
      <w:r>
        <w:t>Kompiuteris – bus naudojamas atlikti testavimą.</w:t>
      </w:r>
    </w:p>
    <w:p w14:paraId="291E92CF" w14:textId="77777777" w:rsidR="00C77A38" w:rsidRDefault="00C77A38" w:rsidP="00C77A38">
      <w:r>
        <w:t>Žmogiškieji ištekliai:</w:t>
      </w:r>
    </w:p>
    <w:p w14:paraId="14F2E00D" w14:textId="77777777" w:rsidR="00C77A38" w:rsidRPr="00C61209" w:rsidRDefault="00C77A38" w:rsidP="00ED3A2C">
      <w:pPr>
        <w:pStyle w:val="ListParagraph"/>
        <w:numPr>
          <w:ilvl w:val="0"/>
          <w:numId w:val="38"/>
        </w:numPr>
        <w:spacing w:line="276" w:lineRule="auto"/>
      </w:pPr>
      <w:r>
        <w:t>Programuotojas atliks minėtus testus.</w:t>
      </w:r>
    </w:p>
    <w:p w14:paraId="448A05D3" w14:textId="77777777" w:rsidR="00C77A38" w:rsidRDefault="00C77A38" w:rsidP="00C77A38">
      <w:pPr>
        <w:pStyle w:val="Heading3"/>
      </w:pPr>
      <w:bookmarkStart w:id="704" w:name="_Toc29952688"/>
      <w:r w:rsidRPr="00C13782">
        <w:t>Testavimo rezultatų kaupimas</w:t>
      </w:r>
      <w:bookmarkEnd w:id="704"/>
    </w:p>
    <w:p w14:paraId="7E0E44D8" w14:textId="77777777" w:rsidR="00C77A38" w:rsidRDefault="00C77A38" w:rsidP="00C77A38">
      <w:pPr>
        <w:pStyle w:val="Tekstas"/>
      </w:pPr>
      <w:r>
        <w:t>Vienetų ir integravimo testai neturi saugomų rezultatų po automatiniais testais – jų veikimo efektyvumas bus nuskaitomas paleidžiant abejas rūšis testų ruošiant galutinę ataskaitą.</w:t>
      </w:r>
    </w:p>
    <w:p w14:paraId="04740078" w14:textId="77777777" w:rsidR="00C77A38" w:rsidRDefault="00C77A38" w:rsidP="00C77A38">
      <w:pPr>
        <w:pStyle w:val="Tekstas"/>
      </w:pPr>
      <w:r>
        <w:t>Priėmimo testų rezultatai bus saugomi „Microsoft Word“ dokumento sąraše.</w:t>
      </w:r>
    </w:p>
    <w:p w14:paraId="7142A194" w14:textId="77777777" w:rsidR="00C77A38" w:rsidRPr="0000747E" w:rsidRDefault="00C77A38" w:rsidP="00C77A38">
      <w:r>
        <w:t>Aukšto lygio testavimas bus atliekamas užsakovo aplinkoje, todėl rezultatai bus užsaugomi „Microsoft Word“ dokumente to testavimo metu.</w:t>
      </w:r>
    </w:p>
    <w:p w14:paraId="243DAE7E" w14:textId="77777777" w:rsidR="00C77A38" w:rsidRDefault="00C77A38" w:rsidP="00C77A38">
      <w:pPr>
        <w:pStyle w:val="Heading2"/>
      </w:pPr>
      <w:bookmarkStart w:id="705" w:name="_Toc20868285"/>
      <w:bookmarkStart w:id="706" w:name="_Toc29952689"/>
      <w:r>
        <w:t>Išvados</w:t>
      </w:r>
      <w:bookmarkEnd w:id="694"/>
      <w:bookmarkEnd w:id="695"/>
      <w:bookmarkEnd w:id="696"/>
      <w:bookmarkEnd w:id="697"/>
      <w:bookmarkEnd w:id="705"/>
      <w:bookmarkEnd w:id="706"/>
    </w:p>
    <w:p w14:paraId="6D5BD7D6" w14:textId="77777777" w:rsidR="00C77A38" w:rsidRDefault="00C77A38" w:rsidP="00ED3A2C">
      <w:pPr>
        <w:pStyle w:val="ListNumber"/>
        <w:numPr>
          <w:ilvl w:val="0"/>
          <w:numId w:val="32"/>
        </w:numPr>
      </w:pPr>
      <w:r>
        <w:t>Buvo paruoštas pradinis Testavimo planas VPGSA sistemai.</w:t>
      </w:r>
    </w:p>
    <w:p w14:paraId="77741231" w14:textId="77777777" w:rsidR="00C77A38" w:rsidRPr="00270868" w:rsidRDefault="00C77A38" w:rsidP="00ED3A2C">
      <w:pPr>
        <w:pStyle w:val="ListNumber"/>
        <w:numPr>
          <w:ilvl w:val="0"/>
          <w:numId w:val="32"/>
        </w:numPr>
      </w:pPr>
      <w:r>
        <w:t>Plano rengimo metu buvo pastebėtos vietos vertos tolimesnio apmastymo – rezultatų saugojimas ir vartotojo sąsajos automatiniai testai.</w:t>
      </w:r>
    </w:p>
    <w:p w14:paraId="6DFC22CA" w14:textId="77777777" w:rsidR="00C77A38" w:rsidRPr="00C77A38" w:rsidRDefault="00C77A38" w:rsidP="00C77A38"/>
    <w:p w14:paraId="73505A86" w14:textId="2E327E33" w:rsidR="00C77A38" w:rsidRDefault="00C77A38" w:rsidP="00C77A38">
      <w:pPr>
        <w:pStyle w:val="Heading1"/>
      </w:pPr>
      <w:bookmarkStart w:id="707" w:name="_Toc29952690"/>
      <w:r>
        <w:t>Vartotojo dokumentacija</w:t>
      </w:r>
      <w:bookmarkEnd w:id="707"/>
    </w:p>
    <w:p w14:paraId="09DA881C" w14:textId="77777777" w:rsidR="00C77A38" w:rsidRDefault="00C77A38" w:rsidP="00C77A38">
      <w:pPr>
        <w:pStyle w:val="Heading2"/>
      </w:pPr>
      <w:bookmarkStart w:id="708" w:name="_Toc29945681"/>
      <w:bookmarkStart w:id="709" w:name="_Toc29952691"/>
      <w:r>
        <w:t>Sistemos Funkcinis aprašymas</w:t>
      </w:r>
      <w:bookmarkEnd w:id="708"/>
      <w:bookmarkEnd w:id="709"/>
    </w:p>
    <w:p w14:paraId="1FA45511" w14:textId="77777777" w:rsidR="00C77A38" w:rsidRDefault="00C77A38" w:rsidP="00C77A38">
      <w:pPr>
        <w:pStyle w:val="Heading3"/>
      </w:pPr>
      <w:bookmarkStart w:id="710" w:name="_Toc29945682"/>
      <w:bookmarkStart w:id="711" w:name="_Toc29952692"/>
      <w:r>
        <w:t>Apie sistemą</w:t>
      </w:r>
      <w:bookmarkEnd w:id="710"/>
      <w:bookmarkEnd w:id="711"/>
    </w:p>
    <w:p w14:paraId="7E603E2B" w14:textId="77777777" w:rsidR="00C77A38" w:rsidRDefault="00C77A38" w:rsidP="00C77A38">
      <w:r>
        <w:t xml:space="preserve">Sistema suteikia vartotojams galimybė įvertinti savo turimos interaktyvios sistemos grafinę sąsaja, pasitelkiant neuroniniais tinklais. Šį funkcionalumą valdo administratoriai atsakingi už neuroninių tinklų paruošimą VPGSA sistemos pagalba. </w:t>
      </w:r>
    </w:p>
    <w:p w14:paraId="4D3E0563" w14:textId="77777777" w:rsidR="00C77A38" w:rsidRDefault="00C77A38" w:rsidP="00C77A38">
      <w:pPr>
        <w:pStyle w:val="Heading3"/>
      </w:pPr>
      <w:bookmarkStart w:id="712" w:name="_Toc29945683"/>
      <w:bookmarkStart w:id="713" w:name="_Toc29952693"/>
      <w:r>
        <w:t>Pagrindinės funkcijos</w:t>
      </w:r>
      <w:bookmarkEnd w:id="712"/>
      <w:bookmarkEnd w:id="713"/>
    </w:p>
    <w:p w14:paraId="5F6173EA" w14:textId="77777777" w:rsidR="00C77A38" w:rsidRDefault="00C77A38" w:rsidP="00C77A38">
      <w:r>
        <w:t>Sistema turi šias pagrindines funkcijas:</w:t>
      </w:r>
    </w:p>
    <w:p w14:paraId="38A8C6C1" w14:textId="77777777" w:rsidR="00C77A38" w:rsidRDefault="00C77A38" w:rsidP="00ED3A2C">
      <w:pPr>
        <w:pStyle w:val="ListParagraph"/>
        <w:numPr>
          <w:ilvl w:val="0"/>
          <w:numId w:val="40"/>
        </w:numPr>
      </w:pPr>
      <w:r>
        <w:t>Vartotojams pateikti savo grafinės sąsajos nuotraukas analizei,</w:t>
      </w:r>
    </w:p>
    <w:p w14:paraId="3DDD9F6C" w14:textId="77777777" w:rsidR="00C77A38" w:rsidRDefault="00C77A38" w:rsidP="00ED3A2C">
      <w:pPr>
        <w:pStyle w:val="ListParagraph"/>
        <w:numPr>
          <w:ilvl w:val="0"/>
          <w:numId w:val="40"/>
        </w:numPr>
      </w:pPr>
      <w:r>
        <w:t>Vartotojams peržiūrėti savo analizės rezultatus,</w:t>
      </w:r>
    </w:p>
    <w:p w14:paraId="7A39CCBF" w14:textId="77777777" w:rsidR="00C77A38" w:rsidRDefault="00C77A38" w:rsidP="00ED3A2C">
      <w:pPr>
        <w:pStyle w:val="ListParagraph"/>
        <w:numPr>
          <w:ilvl w:val="0"/>
          <w:numId w:val="40"/>
        </w:numPr>
      </w:pPr>
      <w:r>
        <w:t>Administratoriams paruošti neuroninius tinklus atsakingus už analizės procesą:</w:t>
      </w:r>
    </w:p>
    <w:p w14:paraId="1670A56A" w14:textId="77777777" w:rsidR="00C77A38" w:rsidRDefault="00C77A38" w:rsidP="00ED3A2C">
      <w:pPr>
        <w:pStyle w:val="ListParagraph"/>
        <w:numPr>
          <w:ilvl w:val="1"/>
          <w:numId w:val="40"/>
        </w:numPr>
      </w:pPr>
      <w:r>
        <w:t>Paruošti ir valdyti apmokymo duomenis segmentacijos tinklui</w:t>
      </w:r>
    </w:p>
    <w:p w14:paraId="7A8687E1" w14:textId="77777777" w:rsidR="00C77A38" w:rsidRDefault="00C77A38" w:rsidP="00ED3A2C">
      <w:pPr>
        <w:pStyle w:val="ListParagraph"/>
        <w:numPr>
          <w:ilvl w:val="1"/>
          <w:numId w:val="40"/>
        </w:numPr>
      </w:pPr>
      <w:r>
        <w:t>Paruošti ir valdyti apmokymo duomenis klasifikacijos tinklui</w:t>
      </w:r>
    </w:p>
    <w:p w14:paraId="1617C1AB" w14:textId="77777777" w:rsidR="00C77A38" w:rsidRDefault="00C77A38" w:rsidP="00ED3A2C">
      <w:pPr>
        <w:pStyle w:val="ListParagraph"/>
        <w:numPr>
          <w:ilvl w:val="1"/>
          <w:numId w:val="40"/>
        </w:numPr>
      </w:pPr>
      <w:r>
        <w:t>Apmokinti segmentacijos tinklą</w:t>
      </w:r>
    </w:p>
    <w:p w14:paraId="286D8B93" w14:textId="77777777" w:rsidR="00C77A38" w:rsidRDefault="00C77A38" w:rsidP="00ED3A2C">
      <w:pPr>
        <w:pStyle w:val="ListParagraph"/>
        <w:numPr>
          <w:ilvl w:val="1"/>
          <w:numId w:val="40"/>
        </w:numPr>
      </w:pPr>
      <w:r>
        <w:t>Apmokinti klasifikacijos tinklą</w:t>
      </w:r>
    </w:p>
    <w:p w14:paraId="0D9040B3" w14:textId="77777777" w:rsidR="00C77A38" w:rsidRDefault="00C77A38" w:rsidP="00ED3A2C">
      <w:pPr>
        <w:pStyle w:val="ListParagraph"/>
        <w:numPr>
          <w:ilvl w:val="0"/>
          <w:numId w:val="40"/>
        </w:numPr>
      </w:pPr>
      <w:r>
        <w:t>Administratoriams valdyti neuroninių tinklų apmokintus modelius,</w:t>
      </w:r>
    </w:p>
    <w:p w14:paraId="720ED2A4" w14:textId="77777777" w:rsidR="00C77A38" w:rsidRPr="00D53493" w:rsidRDefault="00C77A38" w:rsidP="00ED3A2C">
      <w:pPr>
        <w:pStyle w:val="ListParagraph"/>
        <w:numPr>
          <w:ilvl w:val="0"/>
          <w:numId w:val="40"/>
        </w:numPr>
      </w:pPr>
      <w:r>
        <w:t>Administratoriams paleisti vartotojų suplanuotas analizes.</w:t>
      </w:r>
    </w:p>
    <w:p w14:paraId="3DB3BF96" w14:textId="77777777" w:rsidR="00C77A38" w:rsidRDefault="00C77A38" w:rsidP="00C77A38">
      <w:pPr>
        <w:pStyle w:val="Heading2"/>
      </w:pPr>
      <w:bookmarkStart w:id="714" w:name="_Toc29945684"/>
      <w:bookmarkStart w:id="715" w:name="_Toc29952694"/>
      <w:r>
        <w:t>Vartotojo atmintinė</w:t>
      </w:r>
      <w:bookmarkEnd w:id="714"/>
      <w:bookmarkEnd w:id="715"/>
    </w:p>
    <w:p w14:paraId="33C9A773" w14:textId="77777777" w:rsidR="00C77A38" w:rsidRDefault="00C77A38" w:rsidP="00C77A38">
      <w:pPr>
        <w:pStyle w:val="Heading3"/>
      </w:pPr>
      <w:bookmarkStart w:id="716" w:name="_Toc29945685"/>
      <w:bookmarkStart w:id="717" w:name="_Toc29952695"/>
      <w:r>
        <w:lastRenderedPageBreak/>
        <w:t>Sistemos prisijungimo langas</w:t>
      </w:r>
      <w:bookmarkEnd w:id="716"/>
      <w:bookmarkEnd w:id="717"/>
    </w:p>
    <w:p w14:paraId="5A29A4F7" w14:textId="77777777" w:rsidR="00C77A38" w:rsidRDefault="00C77A38" w:rsidP="00C77A38">
      <w:pPr>
        <w:keepNext/>
      </w:pPr>
      <w:r>
        <w:rPr>
          <w:noProof/>
        </w:rPr>
        <w:drawing>
          <wp:inline distT="0" distB="0" distL="0" distR="0" wp14:anchorId="742748B2" wp14:editId="221CD518">
            <wp:extent cx="5019675" cy="3200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9675" cy="3200400"/>
                    </a:xfrm>
                    <a:prstGeom prst="rect">
                      <a:avLst/>
                    </a:prstGeom>
                    <a:noFill/>
                    <a:ln>
                      <a:noFill/>
                    </a:ln>
                  </pic:spPr>
                </pic:pic>
              </a:graphicData>
            </a:graphic>
          </wp:inline>
        </w:drawing>
      </w:r>
    </w:p>
    <w:p w14:paraId="0AAA8ECC" w14:textId="56B0A8E8" w:rsidR="00C77A38" w:rsidRDefault="00C77A38" w:rsidP="00C77A38">
      <w:pPr>
        <w:pStyle w:val="Caption"/>
      </w:pPr>
      <w:bookmarkStart w:id="718" w:name="_Toc29945645"/>
      <w:bookmarkStart w:id="719" w:name="_Toc29952790"/>
      <w:r>
        <w:t xml:space="preserve">pav. </w:t>
      </w:r>
      <w:r>
        <w:fldChar w:fldCharType="begin"/>
      </w:r>
      <w:r>
        <w:instrText xml:space="preserve"> SEQ pav. \* ARABIC </w:instrText>
      </w:r>
      <w:r>
        <w:fldChar w:fldCharType="separate"/>
      </w:r>
      <w:r w:rsidR="00CD325D">
        <w:rPr>
          <w:noProof/>
        </w:rPr>
        <w:t>64</w:t>
      </w:r>
      <w:r>
        <w:fldChar w:fldCharType="end"/>
      </w:r>
      <w:r>
        <w:t xml:space="preserve"> Prisijungimo langas</w:t>
      </w:r>
      <w:bookmarkEnd w:id="718"/>
      <w:bookmarkEnd w:id="719"/>
    </w:p>
    <w:p w14:paraId="4C34CD46" w14:textId="77777777" w:rsidR="00C77A38" w:rsidRDefault="00C77A38" w:rsidP="00C77A38">
      <w:pPr>
        <w:rPr>
          <w:b/>
          <w:bCs w:val="0"/>
        </w:rPr>
      </w:pPr>
      <w:r>
        <w:t xml:space="preserve">Tai pirmas langas pamatomas atsidarius sistemą. Šiuo prisijungimo langu prisijungia ir paprasti </w:t>
      </w:r>
      <w:r w:rsidRPr="00230C31">
        <w:rPr>
          <w:b/>
          <w:bCs w:val="0"/>
        </w:rPr>
        <w:t>Vartotojai</w:t>
      </w:r>
      <w:r>
        <w:t xml:space="preserve"> ir </w:t>
      </w:r>
      <w:r w:rsidRPr="00230C31">
        <w:rPr>
          <w:b/>
          <w:bCs w:val="0"/>
        </w:rPr>
        <w:t>Administratoriai</w:t>
      </w:r>
      <w:r>
        <w:rPr>
          <w:b/>
          <w:bCs w:val="0"/>
        </w:rPr>
        <w:t>.</w:t>
      </w:r>
    </w:p>
    <w:p w14:paraId="20B3D3DE" w14:textId="77777777" w:rsidR="00C77A38" w:rsidRDefault="00C77A38" w:rsidP="00C77A38">
      <w:r>
        <w:t>Suvedus teisingus prisijungimo duomenis ir paspaudus „</w:t>
      </w:r>
      <w:proofErr w:type="spellStart"/>
      <w:r>
        <w:t>Login</w:t>
      </w:r>
      <w:proofErr w:type="spellEnd"/>
      <w:r>
        <w:t>“ mygtuką vartotojas prisijungia į sistemą ir yra perkeliamas į pagrindinį sistemos langą.</w:t>
      </w:r>
    </w:p>
    <w:p w14:paraId="2DD3B288" w14:textId="77777777" w:rsidR="00C77A38" w:rsidRDefault="00C77A38" w:rsidP="00C77A38">
      <w:r>
        <w:t>Neturint prisijungimo duomenų - galima paspausti „</w:t>
      </w:r>
      <w:proofErr w:type="spellStart"/>
      <w:r>
        <w:t>Sign</w:t>
      </w:r>
      <w:proofErr w:type="spellEnd"/>
      <w:r>
        <w:t xml:space="preserve"> Up“ </w:t>
      </w:r>
      <w:proofErr w:type="spellStart"/>
      <w:r>
        <w:t>hypersaito</w:t>
      </w:r>
      <w:proofErr w:type="spellEnd"/>
      <w:r>
        <w:t xml:space="preserve"> tekstą ir naudotojas bus perkeliamas į registracijos puslapį, kur vartotojas gali sukurti paprasto vartotojo paskyrą.</w:t>
      </w:r>
    </w:p>
    <w:p w14:paraId="2D74DECE" w14:textId="77777777" w:rsidR="00C77A38" w:rsidRDefault="00C77A38" w:rsidP="00C77A38">
      <w:pPr>
        <w:pStyle w:val="Heading3"/>
      </w:pPr>
      <w:bookmarkStart w:id="720" w:name="_Toc29945686"/>
      <w:bookmarkStart w:id="721" w:name="_Toc29952696"/>
      <w:r>
        <w:t>Registracijos langas</w:t>
      </w:r>
      <w:bookmarkEnd w:id="720"/>
      <w:bookmarkEnd w:id="721"/>
    </w:p>
    <w:p w14:paraId="77943EAD" w14:textId="77777777" w:rsidR="00C77A38" w:rsidRDefault="00C77A38" w:rsidP="00C77A38">
      <w:pPr>
        <w:keepNext/>
        <w:spacing w:before="240"/>
      </w:pPr>
      <w:r>
        <w:rPr>
          <w:noProof/>
        </w:rPr>
        <w:lastRenderedPageBreak/>
        <w:drawing>
          <wp:inline distT="0" distB="0" distL="0" distR="0" wp14:anchorId="4727BA15" wp14:editId="5A1A9297">
            <wp:extent cx="4210050" cy="3019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3019425"/>
                    </a:xfrm>
                    <a:prstGeom prst="rect">
                      <a:avLst/>
                    </a:prstGeom>
                    <a:noFill/>
                    <a:ln>
                      <a:noFill/>
                    </a:ln>
                  </pic:spPr>
                </pic:pic>
              </a:graphicData>
            </a:graphic>
          </wp:inline>
        </w:drawing>
      </w:r>
    </w:p>
    <w:p w14:paraId="0D357BBF" w14:textId="6E4F3354" w:rsidR="00C77A38" w:rsidRDefault="00C77A38" w:rsidP="00C77A38">
      <w:pPr>
        <w:pStyle w:val="Caption"/>
      </w:pPr>
      <w:bookmarkStart w:id="722" w:name="_Toc29945646"/>
      <w:bookmarkStart w:id="723" w:name="_Toc29952791"/>
      <w:r>
        <w:t xml:space="preserve">pav. </w:t>
      </w:r>
      <w:r>
        <w:fldChar w:fldCharType="begin"/>
      </w:r>
      <w:r>
        <w:instrText xml:space="preserve"> SEQ pav. \* ARABIC </w:instrText>
      </w:r>
      <w:r>
        <w:fldChar w:fldCharType="separate"/>
      </w:r>
      <w:r w:rsidR="00CD325D">
        <w:rPr>
          <w:noProof/>
        </w:rPr>
        <w:t>65</w:t>
      </w:r>
      <w:r>
        <w:fldChar w:fldCharType="end"/>
      </w:r>
      <w:r>
        <w:t xml:space="preserve"> Registracijos langas</w:t>
      </w:r>
      <w:bookmarkEnd w:id="722"/>
      <w:bookmarkEnd w:id="723"/>
    </w:p>
    <w:p w14:paraId="3A5A5645" w14:textId="7CD3B0E3" w:rsidR="00C77A38" w:rsidRPr="00C77A38" w:rsidRDefault="00C77A38" w:rsidP="00C77A38">
      <w:r>
        <w:t>Kaip aukščiau minėta čia vartotojas gali sukurt sau paskyrą, tačiau negali sukurti administratoriaus lygio paskyros jos kuriamos tik inicializuojant sistemą ir su specialiomis komandomis.</w:t>
      </w:r>
    </w:p>
    <w:p w14:paraId="36AC6444" w14:textId="77777777" w:rsidR="00C77A38" w:rsidRDefault="00C77A38" w:rsidP="00C77A38">
      <w:pPr>
        <w:pStyle w:val="Heading3"/>
      </w:pPr>
      <w:bookmarkStart w:id="724" w:name="_Toc29945687"/>
      <w:bookmarkStart w:id="725" w:name="_Toc29952697"/>
      <w:r>
        <w:t>Pagrindinis meniu</w:t>
      </w:r>
      <w:bookmarkEnd w:id="724"/>
      <w:bookmarkEnd w:id="725"/>
    </w:p>
    <w:p w14:paraId="0E8F5E52" w14:textId="77777777" w:rsidR="00C77A38" w:rsidRDefault="00C77A38" w:rsidP="00C77A38">
      <w:pPr>
        <w:keepNext/>
      </w:pPr>
      <w:r>
        <w:rPr>
          <w:noProof/>
        </w:rPr>
        <w:lastRenderedPageBreak/>
        <w:drawing>
          <wp:inline distT="0" distB="0" distL="0" distR="0" wp14:anchorId="48769853" wp14:editId="08BE9075">
            <wp:extent cx="4048125" cy="4839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4748" cy="4847343"/>
                    </a:xfrm>
                    <a:prstGeom prst="rect">
                      <a:avLst/>
                    </a:prstGeom>
                    <a:noFill/>
                    <a:ln>
                      <a:noFill/>
                    </a:ln>
                  </pic:spPr>
                </pic:pic>
              </a:graphicData>
            </a:graphic>
          </wp:inline>
        </w:drawing>
      </w:r>
    </w:p>
    <w:p w14:paraId="2D222C8F" w14:textId="04645E84" w:rsidR="00C77A38" w:rsidRDefault="00C77A38" w:rsidP="00C77A38">
      <w:pPr>
        <w:pStyle w:val="Caption"/>
      </w:pPr>
      <w:bookmarkStart w:id="726" w:name="_Toc29945647"/>
      <w:bookmarkStart w:id="727" w:name="_Toc29952792"/>
      <w:r>
        <w:t xml:space="preserve">pav. </w:t>
      </w:r>
      <w:r>
        <w:fldChar w:fldCharType="begin"/>
      </w:r>
      <w:r>
        <w:instrText xml:space="preserve"> SEQ pav. \* ARABIC </w:instrText>
      </w:r>
      <w:r>
        <w:fldChar w:fldCharType="separate"/>
      </w:r>
      <w:r w:rsidR="00CD325D">
        <w:rPr>
          <w:noProof/>
        </w:rPr>
        <w:t>66</w:t>
      </w:r>
      <w:r>
        <w:fldChar w:fldCharType="end"/>
      </w:r>
      <w:r>
        <w:t xml:space="preserve"> Pagrindinis meniu</w:t>
      </w:r>
      <w:bookmarkEnd w:id="726"/>
      <w:bookmarkEnd w:id="727"/>
    </w:p>
    <w:p w14:paraId="13142957" w14:textId="77777777" w:rsidR="00C77A38" w:rsidRDefault="00C77A38" w:rsidP="00C77A38">
      <w:r>
        <w:t xml:space="preserve">Tai meniu matomas prisijungus </w:t>
      </w:r>
      <w:r w:rsidRPr="008D09AE">
        <w:rPr>
          <w:b/>
          <w:bCs w:val="0"/>
        </w:rPr>
        <w:t>Administratoriui</w:t>
      </w:r>
      <w:r>
        <w:rPr>
          <w:b/>
          <w:bCs w:val="0"/>
        </w:rPr>
        <w:t xml:space="preserve"> </w:t>
      </w:r>
      <w:r>
        <w:t>paprasti vartotojai mato tik pirmą punktą „</w:t>
      </w:r>
      <w:proofErr w:type="spellStart"/>
      <w:r>
        <w:t>Analyses</w:t>
      </w:r>
      <w:proofErr w:type="spellEnd"/>
      <w:r>
        <w:t xml:space="preserve">“. Per menių galima pasiekti visus pagrindinius sistemos funkcionalumo langus. </w:t>
      </w:r>
    </w:p>
    <w:p w14:paraId="0782BBB6" w14:textId="77777777" w:rsidR="00C77A38" w:rsidRDefault="00C77A38" w:rsidP="00C77A38">
      <w:r>
        <w:t>Norint atsijungti iš sistemos spaudžiamas mygtukas „</w:t>
      </w:r>
      <w:proofErr w:type="spellStart"/>
      <w:r>
        <w:t>Logout</w:t>
      </w:r>
      <w:proofErr w:type="spellEnd"/>
      <w:r>
        <w:t>“.</w:t>
      </w:r>
    </w:p>
    <w:p w14:paraId="3D67E512" w14:textId="77777777" w:rsidR="00C77A38" w:rsidRDefault="00C77A38" w:rsidP="00C77A38">
      <w:pPr>
        <w:pStyle w:val="Heading3"/>
      </w:pPr>
      <w:bookmarkStart w:id="728" w:name="_Toc29945688"/>
      <w:bookmarkStart w:id="729" w:name="_Toc29952698"/>
      <w:r>
        <w:t>Pagrindinis analizių langas</w:t>
      </w:r>
      <w:bookmarkEnd w:id="728"/>
      <w:bookmarkEnd w:id="729"/>
    </w:p>
    <w:p w14:paraId="55CBC6F8" w14:textId="77777777" w:rsidR="00C77A38" w:rsidRDefault="00C77A38" w:rsidP="00C77A38">
      <w:pPr>
        <w:keepNext/>
      </w:pPr>
      <w:r>
        <w:rPr>
          <w:noProof/>
        </w:rPr>
        <w:drawing>
          <wp:inline distT="0" distB="0" distL="0" distR="0" wp14:anchorId="11B885FD" wp14:editId="6EF8F833">
            <wp:extent cx="5934075" cy="20574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057400"/>
                    </a:xfrm>
                    <a:prstGeom prst="rect">
                      <a:avLst/>
                    </a:prstGeom>
                    <a:noFill/>
                    <a:ln>
                      <a:noFill/>
                    </a:ln>
                  </pic:spPr>
                </pic:pic>
              </a:graphicData>
            </a:graphic>
          </wp:inline>
        </w:drawing>
      </w:r>
    </w:p>
    <w:p w14:paraId="059CF35C" w14:textId="66AD819C" w:rsidR="00C77A38" w:rsidRDefault="00C77A38" w:rsidP="00C77A38">
      <w:pPr>
        <w:pStyle w:val="Caption"/>
      </w:pPr>
      <w:bookmarkStart w:id="730" w:name="_Toc29945648"/>
      <w:bookmarkStart w:id="731" w:name="_Toc29952793"/>
      <w:r>
        <w:t xml:space="preserve">pav. </w:t>
      </w:r>
      <w:r>
        <w:fldChar w:fldCharType="begin"/>
      </w:r>
      <w:r>
        <w:instrText xml:space="preserve"> SEQ pav. \* ARABIC </w:instrText>
      </w:r>
      <w:r>
        <w:fldChar w:fldCharType="separate"/>
      </w:r>
      <w:r w:rsidR="00CD325D">
        <w:rPr>
          <w:noProof/>
        </w:rPr>
        <w:t>67</w:t>
      </w:r>
      <w:r>
        <w:fldChar w:fldCharType="end"/>
      </w:r>
      <w:r>
        <w:t xml:space="preserve"> Analizių sąrašo langas</w:t>
      </w:r>
      <w:bookmarkEnd w:id="730"/>
      <w:bookmarkEnd w:id="731"/>
    </w:p>
    <w:p w14:paraId="7130CD09" w14:textId="77777777" w:rsidR="00C77A38" w:rsidRDefault="00C77A38" w:rsidP="00C77A38">
      <w:r>
        <w:lastRenderedPageBreak/>
        <w:t>Šis langas pasiekiamas meniu juostoje pasirinkus „</w:t>
      </w:r>
      <w:proofErr w:type="spellStart"/>
      <w:r>
        <w:t>Analyses</w:t>
      </w:r>
      <w:proofErr w:type="spellEnd"/>
      <w:r>
        <w:t>“ mygtuką, čia vartotojai gali peržiūrėti visų sukurtų analizių sąrašą. Kiekviena analizę galima pakeisti ir ištrinti su atitinkamais „</w:t>
      </w:r>
      <w:proofErr w:type="spellStart"/>
      <w:r>
        <w:t>Edit</w:t>
      </w:r>
      <w:proofErr w:type="spellEnd"/>
      <w:r>
        <w:t>“ ir „</w:t>
      </w:r>
      <w:proofErr w:type="spellStart"/>
      <w:r>
        <w:t>Delete</w:t>
      </w:r>
      <w:proofErr w:type="spellEnd"/>
      <w:r>
        <w:t>“ mygtukais. Taip pat galima suplanuoti naujas analizes paspaudus mygtuką „</w:t>
      </w:r>
      <w:proofErr w:type="spellStart"/>
      <w:r>
        <w:t>Create</w:t>
      </w:r>
      <w:proofErr w:type="spellEnd"/>
      <w:r>
        <w:t>“.</w:t>
      </w:r>
    </w:p>
    <w:p w14:paraId="7836D072" w14:textId="77777777" w:rsidR="00C77A38" w:rsidRDefault="00C77A38" w:rsidP="00C77A38">
      <w:pPr>
        <w:pStyle w:val="Heading3"/>
      </w:pPr>
      <w:bookmarkStart w:id="732" w:name="_Toc29945689"/>
      <w:bookmarkStart w:id="733" w:name="_Toc29952699"/>
      <w:r>
        <w:t>Analizės kūrimas</w:t>
      </w:r>
      <w:bookmarkEnd w:id="732"/>
      <w:bookmarkEnd w:id="733"/>
    </w:p>
    <w:p w14:paraId="69E7A11E" w14:textId="77777777" w:rsidR="00C77A38" w:rsidRDefault="00C77A38" w:rsidP="00C77A38">
      <w:pPr>
        <w:keepNext/>
      </w:pPr>
      <w:r>
        <w:rPr>
          <w:noProof/>
        </w:rPr>
        <w:drawing>
          <wp:inline distT="0" distB="0" distL="0" distR="0" wp14:anchorId="6056ACB1" wp14:editId="782BFF5A">
            <wp:extent cx="5943600" cy="1971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761CF7E7" w14:textId="7AB03732" w:rsidR="00C77A38" w:rsidRDefault="00C77A38" w:rsidP="00C77A38">
      <w:pPr>
        <w:pStyle w:val="Caption"/>
      </w:pPr>
      <w:bookmarkStart w:id="734" w:name="_Toc29945649"/>
      <w:bookmarkStart w:id="735" w:name="_Toc29952794"/>
      <w:r>
        <w:t xml:space="preserve">pav. </w:t>
      </w:r>
      <w:r>
        <w:fldChar w:fldCharType="begin"/>
      </w:r>
      <w:r>
        <w:instrText xml:space="preserve"> SEQ pav. \* ARABIC </w:instrText>
      </w:r>
      <w:r>
        <w:fldChar w:fldCharType="separate"/>
      </w:r>
      <w:r w:rsidR="00CD325D">
        <w:rPr>
          <w:noProof/>
        </w:rPr>
        <w:t>68</w:t>
      </w:r>
      <w:r>
        <w:fldChar w:fldCharType="end"/>
      </w:r>
      <w:r>
        <w:t xml:space="preserve"> Naujos analizės kūrimo langas</w:t>
      </w:r>
      <w:bookmarkEnd w:id="734"/>
      <w:bookmarkEnd w:id="735"/>
    </w:p>
    <w:p w14:paraId="505F4A5C" w14:textId="77777777" w:rsidR="00C77A38" w:rsidRDefault="00C77A38" w:rsidP="00C77A38">
      <w:r>
        <w:t>Paspaudus mygtuką „</w:t>
      </w:r>
      <w:proofErr w:type="spellStart"/>
      <w:r>
        <w:t>Create</w:t>
      </w:r>
      <w:proofErr w:type="spellEnd"/>
      <w:r>
        <w:t>“ patenkama į langą su kūrimo forma. Formoje reikia nurodyti analizės vardą, ir analizuojamą failą.</w:t>
      </w:r>
    </w:p>
    <w:p w14:paraId="72B4858F" w14:textId="77777777" w:rsidR="00C77A38" w:rsidRDefault="00C77A38" w:rsidP="00C77A38">
      <w:pPr>
        <w:pStyle w:val="Heading3"/>
      </w:pPr>
      <w:bookmarkStart w:id="736" w:name="_Toc29945690"/>
      <w:bookmarkStart w:id="737" w:name="_Toc29952700"/>
      <w:r>
        <w:t>Analizės keitimas</w:t>
      </w:r>
      <w:bookmarkEnd w:id="736"/>
      <w:bookmarkEnd w:id="737"/>
    </w:p>
    <w:p w14:paraId="1274AC7F" w14:textId="77777777" w:rsidR="00C77A38" w:rsidRDefault="00C77A38" w:rsidP="00C77A38">
      <w:pPr>
        <w:keepNext/>
      </w:pPr>
      <w:r>
        <w:rPr>
          <w:noProof/>
        </w:rPr>
        <w:drawing>
          <wp:inline distT="0" distB="0" distL="0" distR="0" wp14:anchorId="4AF025F7" wp14:editId="79ED61BF">
            <wp:extent cx="5943600" cy="1933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210A4D32" w14:textId="4ACDC86D" w:rsidR="00C77A38" w:rsidRDefault="00C77A38" w:rsidP="00C77A38">
      <w:pPr>
        <w:pStyle w:val="Caption"/>
      </w:pPr>
      <w:bookmarkStart w:id="738" w:name="_Toc29945650"/>
      <w:bookmarkStart w:id="739" w:name="_Toc29952795"/>
      <w:r>
        <w:t xml:space="preserve">pav. </w:t>
      </w:r>
      <w:r>
        <w:fldChar w:fldCharType="begin"/>
      </w:r>
      <w:r>
        <w:instrText xml:space="preserve"> SEQ pav. \* ARABIC </w:instrText>
      </w:r>
      <w:r>
        <w:fldChar w:fldCharType="separate"/>
      </w:r>
      <w:r w:rsidR="00CD325D">
        <w:rPr>
          <w:noProof/>
        </w:rPr>
        <w:t>69</w:t>
      </w:r>
      <w:r>
        <w:fldChar w:fldCharType="end"/>
      </w:r>
      <w:r>
        <w:t xml:space="preserve"> Analizės redagavimo langas</w:t>
      </w:r>
      <w:bookmarkEnd w:id="738"/>
      <w:bookmarkEnd w:id="739"/>
    </w:p>
    <w:p w14:paraId="23402E77" w14:textId="77777777" w:rsidR="00C77A38" w:rsidRDefault="00C77A38" w:rsidP="00C77A38">
      <w:r>
        <w:t>Šis langas pasiekiamas 2.4 skyriuje pavaizduotą „</w:t>
      </w:r>
      <w:proofErr w:type="spellStart"/>
      <w:r>
        <w:t>Edit</w:t>
      </w:r>
      <w:proofErr w:type="spellEnd"/>
      <w:r>
        <w:t>“ mygtuką. Redagavimo lange, galima keisti analizės pavadinimą ir suplanavimo būsena (pvz.: norint atidėti analizę). Šiame lange taip pat pasirodys ir analizės rezultatai, ją įvykdžius.</w:t>
      </w:r>
    </w:p>
    <w:p w14:paraId="704340A7" w14:textId="77777777" w:rsidR="00C77A38" w:rsidRDefault="00C77A38" w:rsidP="00C77A38">
      <w:pPr>
        <w:pStyle w:val="Heading3"/>
      </w:pPr>
      <w:bookmarkStart w:id="740" w:name="_Toc29945691"/>
      <w:bookmarkStart w:id="741" w:name="_Toc29952701"/>
      <w:r>
        <w:t>Apmokymo duomenys</w:t>
      </w:r>
      <w:bookmarkEnd w:id="740"/>
      <w:bookmarkEnd w:id="741"/>
    </w:p>
    <w:p w14:paraId="5F143410" w14:textId="77777777" w:rsidR="00C77A38" w:rsidRDefault="00C77A38" w:rsidP="00C77A38">
      <w:pPr>
        <w:keepNext/>
      </w:pPr>
      <w:r>
        <w:rPr>
          <w:noProof/>
        </w:rPr>
        <w:lastRenderedPageBreak/>
        <w:drawing>
          <wp:inline distT="0" distB="0" distL="0" distR="0" wp14:anchorId="22CBE79B" wp14:editId="0380EBAC">
            <wp:extent cx="5943600" cy="350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51E2B25" w14:textId="3E1381FC" w:rsidR="00C77A38" w:rsidRDefault="00C77A38" w:rsidP="00C77A38">
      <w:pPr>
        <w:pStyle w:val="Caption"/>
      </w:pPr>
      <w:bookmarkStart w:id="742" w:name="_Toc29945651"/>
      <w:bookmarkStart w:id="743" w:name="_Toc29952796"/>
      <w:r>
        <w:t xml:space="preserve">pav. </w:t>
      </w:r>
      <w:r>
        <w:fldChar w:fldCharType="begin"/>
      </w:r>
      <w:r>
        <w:instrText xml:space="preserve"> SEQ pav. \* ARABIC </w:instrText>
      </w:r>
      <w:r>
        <w:fldChar w:fldCharType="separate"/>
      </w:r>
      <w:r w:rsidR="00CD325D">
        <w:rPr>
          <w:noProof/>
        </w:rPr>
        <w:t>70</w:t>
      </w:r>
      <w:r>
        <w:fldChar w:fldCharType="end"/>
      </w:r>
      <w:r>
        <w:t xml:space="preserve"> Pradinis apmokymo duomenų langas</w:t>
      </w:r>
      <w:bookmarkEnd w:id="742"/>
      <w:bookmarkEnd w:id="743"/>
    </w:p>
    <w:p w14:paraId="116A0269" w14:textId="77777777" w:rsidR="00C77A38" w:rsidRDefault="00C77A38" w:rsidP="00C77A38">
      <w:r>
        <w:t>Langas pasiekiamas paspaudus „</w:t>
      </w:r>
      <w:proofErr w:type="spellStart"/>
      <w:r>
        <w:t>Manage</w:t>
      </w:r>
      <w:proofErr w:type="spellEnd"/>
      <w:r>
        <w:t xml:space="preserve"> </w:t>
      </w:r>
      <w:proofErr w:type="spellStart"/>
      <w:r>
        <w:t>teaching</w:t>
      </w:r>
      <w:proofErr w:type="spellEnd"/>
      <w:r>
        <w:t xml:space="preserve"> data“ mygtuką meniu juostoje. Šiame lange matoma statinė informacija reikalinga neuroninių tinklų apmokymo duomenims paruošti, šiuo metu tai atliekama rankiniu būdų. Iš šio lango galima pasiekti apmokymo duomenis skirtus individualiems tinklams. </w:t>
      </w:r>
    </w:p>
    <w:p w14:paraId="2AEB3310" w14:textId="77777777" w:rsidR="00C77A38" w:rsidRDefault="00C77A38" w:rsidP="00C77A38">
      <w:pPr>
        <w:pStyle w:val="Heading3"/>
      </w:pPr>
      <w:bookmarkStart w:id="744" w:name="_Toc29945692"/>
      <w:bookmarkStart w:id="745" w:name="_Toc29952702"/>
      <w:r>
        <w:t>Segmentacijos tinklo apmokymo duomenų valdymas</w:t>
      </w:r>
      <w:bookmarkEnd w:id="744"/>
      <w:bookmarkEnd w:id="745"/>
      <w:r>
        <w:t xml:space="preserve"> </w:t>
      </w:r>
    </w:p>
    <w:p w14:paraId="1C12BA24" w14:textId="77777777" w:rsidR="00C77A38" w:rsidRDefault="00C77A38" w:rsidP="00C77A38">
      <w:pPr>
        <w:keepNext/>
      </w:pPr>
      <w:r>
        <w:rPr>
          <w:noProof/>
        </w:rPr>
        <w:drawing>
          <wp:inline distT="0" distB="0" distL="0" distR="0" wp14:anchorId="03DDC81B" wp14:editId="6E526423">
            <wp:extent cx="5943600" cy="2371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157BBBF1" w14:textId="29F2ED7A" w:rsidR="00C77A38" w:rsidRDefault="00C77A38" w:rsidP="00C77A38">
      <w:pPr>
        <w:pStyle w:val="Caption"/>
      </w:pPr>
      <w:bookmarkStart w:id="746" w:name="_Toc29945652"/>
      <w:bookmarkStart w:id="747" w:name="_Toc29952797"/>
      <w:r>
        <w:t xml:space="preserve">pav. </w:t>
      </w:r>
      <w:r>
        <w:fldChar w:fldCharType="begin"/>
      </w:r>
      <w:r>
        <w:instrText xml:space="preserve"> SEQ pav. \* ARABIC </w:instrText>
      </w:r>
      <w:r>
        <w:fldChar w:fldCharType="separate"/>
      </w:r>
      <w:r w:rsidR="00CD325D">
        <w:rPr>
          <w:noProof/>
        </w:rPr>
        <w:t>71</w:t>
      </w:r>
      <w:r>
        <w:fldChar w:fldCharType="end"/>
      </w:r>
      <w:r>
        <w:t xml:space="preserve"> Segmentacijos apmokymo duomenų sąrašo langas</w:t>
      </w:r>
      <w:bookmarkEnd w:id="746"/>
      <w:bookmarkEnd w:id="747"/>
    </w:p>
    <w:p w14:paraId="46E5BD41" w14:textId="77777777" w:rsidR="00C77A38" w:rsidRDefault="00C77A38" w:rsidP="00C77A38">
      <w:r>
        <w:t>Šiame lange matomas sąrašas segmentacijos apmokymo duomenų. Galima redaguoti arba ištrinti egzistuojančius duomenis su „</w:t>
      </w:r>
      <w:proofErr w:type="spellStart"/>
      <w:r>
        <w:t>Edit</w:t>
      </w:r>
      <w:proofErr w:type="spellEnd"/>
      <w:r>
        <w:t>“ ir „</w:t>
      </w:r>
      <w:proofErr w:type="spellStart"/>
      <w:r>
        <w:t>Delete</w:t>
      </w:r>
      <w:proofErr w:type="spellEnd"/>
      <w:r>
        <w:t>“ mygtukais, pridėti naujus duomenis su „</w:t>
      </w:r>
      <w:proofErr w:type="spellStart"/>
      <w:r>
        <w:t>Add</w:t>
      </w:r>
      <w:proofErr w:type="spellEnd"/>
      <w:r>
        <w:t>“ mygtuku ir paruošti duomenis apmokymui (reikalinga tik segmentacijos tinklui) su „</w:t>
      </w:r>
      <w:proofErr w:type="spellStart"/>
      <w:r>
        <w:t>Update</w:t>
      </w:r>
      <w:proofErr w:type="spellEnd"/>
      <w:r>
        <w:t xml:space="preserve"> </w:t>
      </w:r>
      <w:proofErr w:type="spellStart"/>
      <w:r>
        <w:t>tfrecord</w:t>
      </w:r>
      <w:proofErr w:type="spellEnd"/>
      <w:r>
        <w:t>“ mygtuku.</w:t>
      </w:r>
    </w:p>
    <w:p w14:paraId="769A42FF" w14:textId="77777777" w:rsidR="00C77A38" w:rsidRDefault="00C77A38" w:rsidP="00C77A38">
      <w:r>
        <w:lastRenderedPageBreak/>
        <w:t>Papildžius apmokymo duomenis privaloma (norint naudoti naujus duomenis) atnaujinti paruoštų duomenų failus su mygtuku „</w:t>
      </w:r>
      <w:proofErr w:type="spellStart"/>
      <w:r>
        <w:t>Update</w:t>
      </w:r>
      <w:proofErr w:type="spellEnd"/>
      <w:r>
        <w:t xml:space="preserve"> </w:t>
      </w:r>
      <w:proofErr w:type="spellStart"/>
      <w:r>
        <w:t>tfrecord</w:t>
      </w:r>
      <w:proofErr w:type="spellEnd"/>
      <w:r>
        <w:t xml:space="preserve">“ prieš atliekant apmokymo operacijas. </w:t>
      </w:r>
    </w:p>
    <w:p w14:paraId="17092F6B" w14:textId="77777777" w:rsidR="00C77A38" w:rsidRDefault="00C77A38" w:rsidP="00C77A38">
      <w:pPr>
        <w:pStyle w:val="Heading3"/>
      </w:pPr>
      <w:bookmarkStart w:id="748" w:name="_Toc29945693"/>
      <w:bookmarkStart w:id="749" w:name="_Toc29952703"/>
      <w:r>
        <w:t>Segmentacijos tinklo apmokymo duomenų kūrimas</w:t>
      </w:r>
      <w:bookmarkEnd w:id="748"/>
      <w:bookmarkEnd w:id="749"/>
    </w:p>
    <w:p w14:paraId="566CDC3C" w14:textId="77777777" w:rsidR="00C77A38" w:rsidRDefault="00C77A38" w:rsidP="00C77A38">
      <w:pPr>
        <w:keepNext/>
      </w:pPr>
      <w:r>
        <w:rPr>
          <w:noProof/>
        </w:rPr>
        <w:drawing>
          <wp:inline distT="0" distB="0" distL="0" distR="0" wp14:anchorId="69D8729F" wp14:editId="2FB22AC9">
            <wp:extent cx="5905500" cy="2085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5500" cy="2085975"/>
                    </a:xfrm>
                    <a:prstGeom prst="rect">
                      <a:avLst/>
                    </a:prstGeom>
                    <a:noFill/>
                    <a:ln>
                      <a:noFill/>
                    </a:ln>
                  </pic:spPr>
                </pic:pic>
              </a:graphicData>
            </a:graphic>
          </wp:inline>
        </w:drawing>
      </w:r>
    </w:p>
    <w:p w14:paraId="2949C4C3" w14:textId="73EFC733" w:rsidR="00C77A38" w:rsidRPr="00D36D94" w:rsidRDefault="00C77A38" w:rsidP="00C77A38">
      <w:pPr>
        <w:pStyle w:val="Caption"/>
      </w:pPr>
      <w:bookmarkStart w:id="750" w:name="_Toc29945653"/>
      <w:bookmarkStart w:id="751" w:name="_Toc29952798"/>
      <w:r>
        <w:t xml:space="preserve">pav. </w:t>
      </w:r>
      <w:r>
        <w:fldChar w:fldCharType="begin"/>
      </w:r>
      <w:r>
        <w:instrText xml:space="preserve"> SEQ pav. \* ARABIC </w:instrText>
      </w:r>
      <w:r>
        <w:fldChar w:fldCharType="separate"/>
      </w:r>
      <w:r w:rsidR="00CD325D">
        <w:rPr>
          <w:noProof/>
        </w:rPr>
        <w:t>72</w:t>
      </w:r>
      <w:r>
        <w:fldChar w:fldCharType="end"/>
      </w:r>
      <w:r>
        <w:t xml:space="preserve"> Segmentacijos apmokymo duomenų kūrimo langas</w:t>
      </w:r>
      <w:bookmarkEnd w:id="750"/>
      <w:bookmarkEnd w:id="751"/>
    </w:p>
    <w:p w14:paraId="0E0E33F3" w14:textId="77777777" w:rsidR="00C77A38" w:rsidRDefault="00C77A38" w:rsidP="00C77A38">
      <w:r>
        <w:t>Langas pasiekiamas 2.8 skyriuje paminėtą „</w:t>
      </w:r>
      <w:proofErr w:type="spellStart"/>
      <w:r>
        <w:t>Add</w:t>
      </w:r>
      <w:proofErr w:type="spellEnd"/>
      <w:r>
        <w:t>“ mygtuką. Segmentacijos kūrimo formoje riekia nurodyti:</w:t>
      </w:r>
    </w:p>
    <w:p w14:paraId="51EBB337" w14:textId="77777777" w:rsidR="00C77A38" w:rsidRDefault="00C77A38" w:rsidP="00ED3A2C">
      <w:pPr>
        <w:pStyle w:val="ListParagraph"/>
        <w:numPr>
          <w:ilvl w:val="0"/>
          <w:numId w:val="41"/>
        </w:numPr>
      </w:pPr>
      <w:r>
        <w:t>originalų failą ties „</w:t>
      </w:r>
      <w:proofErr w:type="spellStart"/>
      <w:r>
        <w:t>Image</w:t>
      </w:r>
      <w:proofErr w:type="spellEnd"/>
      <w:r>
        <w:t>“ formos punktu, failas turi reikalavimus – turi būti 1366x768 formato, ir turi būti „.jpg“ tipo,</w:t>
      </w:r>
    </w:p>
    <w:p w14:paraId="5A4718D3" w14:textId="77777777" w:rsidR="00C77A38" w:rsidRDefault="00C77A38" w:rsidP="00ED3A2C">
      <w:pPr>
        <w:pStyle w:val="ListParagraph"/>
        <w:numPr>
          <w:ilvl w:val="0"/>
          <w:numId w:val="41"/>
        </w:numPr>
      </w:pPr>
      <w:r>
        <w:t>klasių failą ties „</w:t>
      </w:r>
      <w:proofErr w:type="spellStart"/>
      <w:r>
        <w:t>Masked</w:t>
      </w:r>
      <w:proofErr w:type="spellEnd"/>
      <w:r>
        <w:t xml:space="preserve"> </w:t>
      </w:r>
      <w:proofErr w:type="spellStart"/>
      <w:r>
        <w:t>Image</w:t>
      </w:r>
      <w:proofErr w:type="spellEnd"/>
      <w:r>
        <w:t>“ formos punktu, šiame faile, kuriame yra nuspalvintos sekcijos pagal 2.7 skyriuje minėto lango statinę informaciją, failas  turi reikalavimus – turi būti 1366x768 formato ir turi būti „.</w:t>
      </w:r>
      <w:proofErr w:type="spellStart"/>
      <w:r>
        <w:t>png</w:t>
      </w:r>
      <w:proofErr w:type="spellEnd"/>
      <w:r>
        <w:t>“ failo tipo,</w:t>
      </w:r>
    </w:p>
    <w:p w14:paraId="74903A4E" w14:textId="77777777" w:rsidR="00C77A38" w:rsidRDefault="00C77A38" w:rsidP="00ED3A2C">
      <w:pPr>
        <w:pStyle w:val="ListParagraph"/>
        <w:numPr>
          <w:ilvl w:val="0"/>
          <w:numId w:val="41"/>
        </w:numPr>
      </w:pPr>
      <w:r>
        <w:t>ar duomenys bus naudojami apmokinimo proceso metu su „</w:t>
      </w:r>
      <w:proofErr w:type="spellStart"/>
      <w:r>
        <w:t>Enabled</w:t>
      </w:r>
      <w:proofErr w:type="spellEnd"/>
      <w:r>
        <w:t>“ langeliu.</w:t>
      </w:r>
    </w:p>
    <w:p w14:paraId="5C19B281" w14:textId="77777777" w:rsidR="00C77A38" w:rsidRDefault="00C77A38" w:rsidP="00C77A38">
      <w:pPr>
        <w:pStyle w:val="Heading3"/>
      </w:pPr>
      <w:bookmarkStart w:id="752" w:name="_Toc29945694"/>
      <w:bookmarkStart w:id="753" w:name="_Toc29952704"/>
      <w:r>
        <w:t>Apmokymas</w:t>
      </w:r>
      <w:bookmarkEnd w:id="752"/>
      <w:bookmarkEnd w:id="753"/>
    </w:p>
    <w:p w14:paraId="60E1D58E" w14:textId="77777777" w:rsidR="00C77A38" w:rsidRDefault="00C77A38" w:rsidP="00C77A38">
      <w:pPr>
        <w:keepNext/>
      </w:pPr>
      <w:r>
        <w:rPr>
          <w:noProof/>
        </w:rPr>
        <w:drawing>
          <wp:inline distT="0" distB="0" distL="0" distR="0" wp14:anchorId="61201F82" wp14:editId="2865AACD">
            <wp:extent cx="5934075" cy="2000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52CA887E" w14:textId="263FC2FF" w:rsidR="00C77A38" w:rsidRDefault="00C77A38" w:rsidP="00C77A38">
      <w:pPr>
        <w:pStyle w:val="Caption"/>
      </w:pPr>
      <w:bookmarkStart w:id="754" w:name="_Toc29945654"/>
      <w:bookmarkStart w:id="755" w:name="_Toc29952799"/>
      <w:r>
        <w:t xml:space="preserve">pav. </w:t>
      </w:r>
      <w:r>
        <w:fldChar w:fldCharType="begin"/>
      </w:r>
      <w:r>
        <w:instrText xml:space="preserve"> SEQ pav. \* ARABIC </w:instrText>
      </w:r>
      <w:r>
        <w:fldChar w:fldCharType="separate"/>
      </w:r>
      <w:r w:rsidR="00CD325D">
        <w:rPr>
          <w:noProof/>
        </w:rPr>
        <w:t>73</w:t>
      </w:r>
      <w:r>
        <w:fldChar w:fldCharType="end"/>
      </w:r>
      <w:r>
        <w:t xml:space="preserve"> Tinklų apmokymo langas</w:t>
      </w:r>
      <w:bookmarkEnd w:id="754"/>
      <w:bookmarkEnd w:id="755"/>
    </w:p>
    <w:p w14:paraId="3EE336CB" w14:textId="77777777" w:rsidR="00C77A38" w:rsidRDefault="00C77A38" w:rsidP="00C77A38">
      <w:r>
        <w:t>Langas pasiekiamas per menių „</w:t>
      </w:r>
      <w:proofErr w:type="spellStart"/>
      <w:r>
        <w:t>Teaching</w:t>
      </w:r>
      <w:proofErr w:type="spellEnd"/>
      <w:r>
        <w:t xml:space="preserve"> </w:t>
      </w:r>
      <w:proofErr w:type="spellStart"/>
      <w:r>
        <w:t>actions</w:t>
      </w:r>
      <w:proofErr w:type="spellEnd"/>
      <w:r>
        <w:t>“ sekciją. Šiame lange galima pradėti tinklų apmokymus, nurodžius visus pasirinkimus ir prie atitinkamos sekcijos paspaudus „</w:t>
      </w:r>
      <w:proofErr w:type="spellStart"/>
      <w:r>
        <w:t>Train</w:t>
      </w:r>
      <w:proofErr w:type="spellEnd"/>
      <w:r>
        <w:t>“ mygtuką. Šis veiksmas sukurs apmokintų modelių failus.</w:t>
      </w:r>
    </w:p>
    <w:p w14:paraId="2DB9EE9A" w14:textId="77777777" w:rsidR="00C77A38" w:rsidRDefault="00C77A38" w:rsidP="00C77A38">
      <w:pPr>
        <w:pStyle w:val="Heading3"/>
      </w:pPr>
      <w:bookmarkStart w:id="756" w:name="_Toc29945695"/>
      <w:bookmarkStart w:id="757" w:name="_Toc29952705"/>
      <w:r>
        <w:t>Apmokintų modelių valdymas</w:t>
      </w:r>
      <w:bookmarkEnd w:id="756"/>
      <w:bookmarkEnd w:id="757"/>
    </w:p>
    <w:p w14:paraId="51035027" w14:textId="77777777" w:rsidR="00C77A38" w:rsidRDefault="00C77A38" w:rsidP="00C77A38">
      <w:pPr>
        <w:keepNext/>
      </w:pPr>
      <w:r>
        <w:rPr>
          <w:noProof/>
        </w:rPr>
        <w:lastRenderedPageBreak/>
        <w:drawing>
          <wp:inline distT="0" distB="0" distL="0" distR="0" wp14:anchorId="5F563584" wp14:editId="094FE7E4">
            <wp:extent cx="5924550"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4550" cy="1600200"/>
                    </a:xfrm>
                    <a:prstGeom prst="rect">
                      <a:avLst/>
                    </a:prstGeom>
                    <a:noFill/>
                    <a:ln>
                      <a:noFill/>
                    </a:ln>
                  </pic:spPr>
                </pic:pic>
              </a:graphicData>
            </a:graphic>
          </wp:inline>
        </w:drawing>
      </w:r>
    </w:p>
    <w:p w14:paraId="0726C994" w14:textId="25D401CB" w:rsidR="00C77A38" w:rsidRDefault="00C77A38" w:rsidP="00C77A38">
      <w:pPr>
        <w:pStyle w:val="Caption"/>
      </w:pPr>
      <w:bookmarkStart w:id="758" w:name="_Toc29945655"/>
      <w:bookmarkStart w:id="759" w:name="_Toc29952800"/>
      <w:r>
        <w:t xml:space="preserve">pav. </w:t>
      </w:r>
      <w:r>
        <w:fldChar w:fldCharType="begin"/>
      </w:r>
      <w:r>
        <w:instrText xml:space="preserve"> SEQ pav. \* ARABIC </w:instrText>
      </w:r>
      <w:r>
        <w:fldChar w:fldCharType="separate"/>
      </w:r>
      <w:r w:rsidR="00CD325D">
        <w:rPr>
          <w:noProof/>
        </w:rPr>
        <w:t>74</w:t>
      </w:r>
      <w:r>
        <w:fldChar w:fldCharType="end"/>
      </w:r>
      <w:r>
        <w:t xml:space="preserve"> Apmokintų modelių valdymo langas</w:t>
      </w:r>
      <w:bookmarkEnd w:id="758"/>
      <w:bookmarkEnd w:id="759"/>
    </w:p>
    <w:p w14:paraId="760FEB55" w14:textId="77777777" w:rsidR="00C77A38" w:rsidRDefault="00C77A38" w:rsidP="00C77A38">
      <w:r>
        <w:t>Langas pasiekiamas paspaudus „</w:t>
      </w:r>
      <w:proofErr w:type="spellStart"/>
      <w:r>
        <w:t>Manage</w:t>
      </w:r>
      <w:proofErr w:type="spellEnd"/>
      <w:r>
        <w:t xml:space="preserve"> </w:t>
      </w:r>
      <w:proofErr w:type="spellStart"/>
      <w:r>
        <w:t>taught</w:t>
      </w:r>
      <w:proofErr w:type="spellEnd"/>
      <w:r>
        <w:t xml:space="preserve"> </w:t>
      </w:r>
      <w:proofErr w:type="spellStart"/>
      <w:r>
        <w:t>models</w:t>
      </w:r>
      <w:proofErr w:type="spellEnd"/>
      <w:r>
        <w:t>“ mygtuką menių juostoje. Šiame lange matomi sugeneruoti mokymo metu apmokinti modeliai, kurie bus naudojami atlikti analizę. Apmokintus modelius galima tik ištrinti su „</w:t>
      </w:r>
      <w:proofErr w:type="spellStart"/>
      <w:r>
        <w:t>Delete</w:t>
      </w:r>
      <w:proofErr w:type="spellEnd"/>
      <w:r>
        <w:t>“ mygtuku.</w:t>
      </w:r>
    </w:p>
    <w:p w14:paraId="5BC42166" w14:textId="77777777" w:rsidR="00C77A38" w:rsidRDefault="00C77A38" w:rsidP="00C77A38">
      <w:pPr>
        <w:pStyle w:val="Heading3"/>
      </w:pPr>
      <w:bookmarkStart w:id="760" w:name="_Toc29945696"/>
      <w:bookmarkStart w:id="761" w:name="_Toc29952706"/>
      <w:r>
        <w:t>Analizių paleidimas</w:t>
      </w:r>
      <w:bookmarkEnd w:id="760"/>
      <w:bookmarkEnd w:id="761"/>
    </w:p>
    <w:p w14:paraId="0E423A46" w14:textId="77777777" w:rsidR="00C77A38" w:rsidRDefault="00C77A38" w:rsidP="00C77A38">
      <w:pPr>
        <w:keepNext/>
      </w:pPr>
      <w:r>
        <w:rPr>
          <w:noProof/>
        </w:rPr>
        <w:drawing>
          <wp:inline distT="0" distB="0" distL="0" distR="0" wp14:anchorId="597FCE9F" wp14:editId="17269DD4">
            <wp:extent cx="5934075" cy="2409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14:paraId="1DC23858" w14:textId="1E77F142" w:rsidR="00C77A38" w:rsidRDefault="00C77A38" w:rsidP="00C77A38">
      <w:pPr>
        <w:pStyle w:val="Caption"/>
      </w:pPr>
      <w:bookmarkStart w:id="762" w:name="_Toc29945656"/>
      <w:bookmarkStart w:id="763" w:name="_Toc29952801"/>
      <w:r>
        <w:t xml:space="preserve">pav. </w:t>
      </w:r>
      <w:r>
        <w:fldChar w:fldCharType="begin"/>
      </w:r>
      <w:r>
        <w:instrText xml:space="preserve"> SEQ pav. \* ARABIC </w:instrText>
      </w:r>
      <w:r>
        <w:fldChar w:fldCharType="separate"/>
      </w:r>
      <w:r w:rsidR="00CD325D">
        <w:rPr>
          <w:noProof/>
        </w:rPr>
        <w:t>75</w:t>
      </w:r>
      <w:r>
        <w:fldChar w:fldCharType="end"/>
      </w:r>
      <w:r>
        <w:t xml:space="preserve"> Analizių paleidimo langas</w:t>
      </w:r>
      <w:bookmarkEnd w:id="762"/>
      <w:bookmarkEnd w:id="763"/>
    </w:p>
    <w:p w14:paraId="3EF84230" w14:textId="77777777" w:rsidR="00C77A38" w:rsidRPr="00D35CE5" w:rsidRDefault="00C77A38" w:rsidP="00C77A38">
      <w:r>
        <w:t>Langas pasiekiamas paspaudus „</w:t>
      </w:r>
      <w:proofErr w:type="spellStart"/>
      <w:r>
        <w:t>Analyses</w:t>
      </w:r>
      <w:proofErr w:type="spellEnd"/>
      <w:r>
        <w:t xml:space="preserve"> </w:t>
      </w:r>
      <w:proofErr w:type="spellStart"/>
      <w:r>
        <w:t>actions</w:t>
      </w:r>
      <w:proofErr w:type="spellEnd"/>
      <w:r>
        <w:t>“ mygtuką menių juostoje. Šiame lange viršuje matomas šiuo metu suplanuotų analizių kiekis ir analizės paleidimo forma. Formoje nurodžius modelius, kurie bus naudojami analizei ir detalesnius analizės parametrus, paspaudus „</w:t>
      </w:r>
      <w:proofErr w:type="spellStart"/>
      <w:r>
        <w:t>Run</w:t>
      </w:r>
      <w:proofErr w:type="spellEnd"/>
      <w:r>
        <w:t>“ mygtuką prasideda analizių vykdymas.</w:t>
      </w:r>
    </w:p>
    <w:p w14:paraId="55100A72" w14:textId="77777777" w:rsidR="00C77A38" w:rsidRPr="00D35CE5" w:rsidRDefault="00C77A38" w:rsidP="00C77A38">
      <w:r>
        <w:t xml:space="preserve"> </w:t>
      </w:r>
    </w:p>
    <w:p w14:paraId="636D9D8A" w14:textId="77777777" w:rsidR="00C77A38" w:rsidRDefault="00C77A38" w:rsidP="00C77A38">
      <w:pPr>
        <w:pStyle w:val="Heading2"/>
      </w:pPr>
      <w:bookmarkStart w:id="764" w:name="_Toc29945697"/>
      <w:bookmarkStart w:id="765" w:name="_Toc29952707"/>
      <w:r>
        <w:t>sistemos įdiegimas</w:t>
      </w:r>
      <w:bookmarkEnd w:id="764"/>
      <w:bookmarkEnd w:id="765"/>
    </w:p>
    <w:p w14:paraId="7F41A712" w14:textId="77777777" w:rsidR="00C77A38" w:rsidRDefault="00C77A38" w:rsidP="00C77A38">
      <w:pPr>
        <w:pStyle w:val="Heading3"/>
      </w:pPr>
      <w:bookmarkStart w:id="766" w:name="_Toc29945698"/>
      <w:bookmarkStart w:id="767" w:name="_Toc29952708"/>
      <w:r>
        <w:t>Reikalavimai</w:t>
      </w:r>
      <w:bookmarkEnd w:id="766"/>
      <w:bookmarkEnd w:id="767"/>
    </w:p>
    <w:p w14:paraId="14B36BFB" w14:textId="77777777" w:rsidR="00C77A38" w:rsidRDefault="00C77A38" w:rsidP="00C77A38">
      <w:r>
        <w:t xml:space="preserve">Sistemą įdiegti reikalingas daug išteklių turintis kompiuteris su </w:t>
      </w:r>
      <w:proofErr w:type="spellStart"/>
      <w:r>
        <w:t>linux</w:t>
      </w:r>
      <w:proofErr w:type="spellEnd"/>
      <w:r>
        <w:t xml:space="preserve"> operacine sistema, bei turintis įdiegtus </w:t>
      </w:r>
      <w:proofErr w:type="spellStart"/>
      <w:r>
        <w:t>Docker</w:t>
      </w:r>
      <w:proofErr w:type="spellEnd"/>
      <w:r>
        <w:t xml:space="preserve"> ir </w:t>
      </w:r>
      <w:proofErr w:type="spellStart"/>
      <w:r>
        <w:t>Docker-Compose</w:t>
      </w:r>
      <w:proofErr w:type="spellEnd"/>
      <w:r>
        <w:t xml:space="preserve"> įrankius.</w:t>
      </w:r>
    </w:p>
    <w:p w14:paraId="42423B33" w14:textId="77777777" w:rsidR="00C77A38" w:rsidRDefault="00C77A38" w:rsidP="00C77A38">
      <w:pPr>
        <w:pStyle w:val="Heading3"/>
      </w:pPr>
      <w:bookmarkStart w:id="768" w:name="_Toc29945699"/>
      <w:bookmarkStart w:id="769" w:name="_Toc29952709"/>
      <w:r>
        <w:t>Procesas</w:t>
      </w:r>
      <w:bookmarkEnd w:id="768"/>
      <w:bookmarkEnd w:id="769"/>
    </w:p>
    <w:p w14:paraId="01E5E428" w14:textId="77777777" w:rsidR="00C77A38" w:rsidRDefault="00C77A38" w:rsidP="00C77A38">
      <w:r>
        <w:t>Pirmiausia – projekto pradinėje direktorijoje (kurioje yra „</w:t>
      </w:r>
      <w:proofErr w:type="spellStart"/>
      <w:r>
        <w:t>docker-compose.yml</w:t>
      </w:r>
      <w:proofErr w:type="spellEnd"/>
      <w:r>
        <w:t>“ failiukas) paleidžiama komanda:</w:t>
      </w:r>
    </w:p>
    <w:tbl>
      <w:tblPr>
        <w:tblStyle w:val="TableGrid"/>
        <w:tblW w:w="0" w:type="auto"/>
        <w:tblLook w:val="04A0" w:firstRow="1" w:lastRow="0" w:firstColumn="1" w:lastColumn="0" w:noHBand="0" w:noVBand="1"/>
      </w:tblPr>
      <w:tblGrid>
        <w:gridCol w:w="9350"/>
      </w:tblGrid>
      <w:tr w:rsidR="00C77A38" w14:paraId="06E77122" w14:textId="77777777" w:rsidTr="00945DDC">
        <w:tc>
          <w:tcPr>
            <w:tcW w:w="9350" w:type="dxa"/>
          </w:tcPr>
          <w:p w14:paraId="6B6E70BA" w14:textId="77777777" w:rsidR="00C77A38" w:rsidRPr="00D119D9" w:rsidRDefault="00C77A38" w:rsidP="00945DDC">
            <w:pPr>
              <w:rPr>
                <w:rFonts w:ascii="Courier New" w:hAnsi="Courier New" w:cs="Courier New"/>
              </w:rPr>
            </w:pPr>
            <w:proofErr w:type="spellStart"/>
            <w:r>
              <w:rPr>
                <w:rFonts w:ascii="Courier New" w:hAnsi="Courier New" w:cs="Courier New"/>
              </w:rPr>
              <w:t>d</w:t>
            </w:r>
            <w:r w:rsidRPr="00D119D9">
              <w:rPr>
                <w:rFonts w:ascii="Courier New" w:hAnsi="Courier New" w:cs="Courier New"/>
              </w:rPr>
              <w:t>ocker-compose</w:t>
            </w:r>
            <w:proofErr w:type="spellEnd"/>
            <w:r w:rsidRPr="00D119D9">
              <w:rPr>
                <w:rFonts w:ascii="Courier New" w:hAnsi="Courier New" w:cs="Courier New"/>
              </w:rPr>
              <w:t xml:space="preserve"> </w:t>
            </w:r>
            <w:proofErr w:type="spellStart"/>
            <w:r w:rsidRPr="00D119D9">
              <w:rPr>
                <w:rFonts w:ascii="Courier New" w:hAnsi="Courier New" w:cs="Courier New"/>
              </w:rPr>
              <w:t>build</w:t>
            </w:r>
            <w:proofErr w:type="spellEnd"/>
          </w:p>
        </w:tc>
      </w:tr>
    </w:tbl>
    <w:p w14:paraId="77EBDC92" w14:textId="77777777" w:rsidR="00C77A38" w:rsidRDefault="00C77A38" w:rsidP="00C77A38">
      <w:r>
        <w:lastRenderedPageBreak/>
        <w:t xml:space="preserve">Ši komanda paruoš </w:t>
      </w:r>
      <w:proofErr w:type="spellStart"/>
      <w:r>
        <w:t>docker</w:t>
      </w:r>
      <w:proofErr w:type="spellEnd"/>
      <w:r>
        <w:t xml:space="preserve"> įrankio konteinerius, kuriuose veiks sistema.</w:t>
      </w:r>
    </w:p>
    <w:p w14:paraId="2E79C839" w14:textId="77777777" w:rsidR="00C77A38" w:rsidRDefault="00C77A38" w:rsidP="00C77A38">
      <w:r>
        <w:t>Toliau leidžiama komanda</w:t>
      </w:r>
    </w:p>
    <w:tbl>
      <w:tblPr>
        <w:tblStyle w:val="TableGrid"/>
        <w:tblW w:w="0" w:type="auto"/>
        <w:tblLook w:val="04A0" w:firstRow="1" w:lastRow="0" w:firstColumn="1" w:lastColumn="0" w:noHBand="0" w:noVBand="1"/>
      </w:tblPr>
      <w:tblGrid>
        <w:gridCol w:w="9350"/>
      </w:tblGrid>
      <w:tr w:rsidR="00C77A38" w14:paraId="3AD1C1E1" w14:textId="77777777" w:rsidTr="00945DDC">
        <w:tc>
          <w:tcPr>
            <w:tcW w:w="9350" w:type="dxa"/>
          </w:tcPr>
          <w:p w14:paraId="1102FDDD" w14:textId="77777777" w:rsidR="00C77A38" w:rsidRDefault="00C77A38" w:rsidP="00945DDC">
            <w:proofErr w:type="spellStart"/>
            <w:r>
              <w:rPr>
                <w:rFonts w:ascii="Courier New" w:hAnsi="Courier New" w:cs="Courier New"/>
              </w:rPr>
              <w:t>d</w:t>
            </w:r>
            <w:r w:rsidRPr="00D119D9">
              <w:rPr>
                <w:rFonts w:ascii="Courier New" w:hAnsi="Courier New" w:cs="Courier New"/>
              </w:rPr>
              <w:t>ocker-compose</w:t>
            </w:r>
            <w:proofErr w:type="spellEnd"/>
            <w:r w:rsidRPr="00D119D9">
              <w:rPr>
                <w:rFonts w:ascii="Courier New" w:hAnsi="Courier New" w:cs="Courier New"/>
              </w:rPr>
              <w:t xml:space="preserve"> </w:t>
            </w:r>
            <w:proofErr w:type="spellStart"/>
            <w:r>
              <w:rPr>
                <w:rFonts w:ascii="Courier New" w:hAnsi="Courier New" w:cs="Courier New"/>
              </w:rPr>
              <w:t>up</w:t>
            </w:r>
            <w:proofErr w:type="spellEnd"/>
            <w:r>
              <w:rPr>
                <w:rFonts w:ascii="Courier New" w:hAnsi="Courier New" w:cs="Courier New"/>
              </w:rPr>
              <w:t xml:space="preserve"> -d</w:t>
            </w:r>
          </w:p>
        </w:tc>
      </w:tr>
    </w:tbl>
    <w:p w14:paraId="1C07B03A" w14:textId="77777777" w:rsidR="00C77A38" w:rsidRDefault="00C77A38" w:rsidP="00C77A38">
      <w:r>
        <w:t>Ši komanda paleis konteinerius ir sistemą.</w:t>
      </w:r>
    </w:p>
    <w:p w14:paraId="6E007297" w14:textId="77777777" w:rsidR="00C77A38" w:rsidRDefault="00C77A38" w:rsidP="00C77A38">
      <w:r>
        <w:t xml:space="preserve">Toliau reikia sutvarkyti </w:t>
      </w:r>
      <w:proofErr w:type="spellStart"/>
      <w:r>
        <w:t>saityno</w:t>
      </w:r>
      <w:proofErr w:type="spellEnd"/>
      <w:r>
        <w:t xml:space="preserve"> sistemą – reikia prisijungti į jos konteinerį:</w:t>
      </w:r>
    </w:p>
    <w:tbl>
      <w:tblPr>
        <w:tblStyle w:val="TableGrid"/>
        <w:tblW w:w="9350" w:type="dxa"/>
        <w:tblLook w:val="04A0" w:firstRow="1" w:lastRow="0" w:firstColumn="1" w:lastColumn="0" w:noHBand="0" w:noVBand="1"/>
      </w:tblPr>
      <w:tblGrid>
        <w:gridCol w:w="9350"/>
      </w:tblGrid>
      <w:tr w:rsidR="00C77A38" w14:paraId="7F422906" w14:textId="77777777" w:rsidTr="00945DDC">
        <w:tc>
          <w:tcPr>
            <w:tcW w:w="9350" w:type="dxa"/>
          </w:tcPr>
          <w:p w14:paraId="2238FCAC" w14:textId="77777777" w:rsidR="00C77A38" w:rsidRDefault="00C77A38" w:rsidP="00945DDC">
            <w:proofErr w:type="spellStart"/>
            <w:r>
              <w:rPr>
                <w:rFonts w:ascii="Courier New" w:hAnsi="Courier New" w:cs="Courier New"/>
              </w:rPr>
              <w:t>d</w:t>
            </w:r>
            <w:r w:rsidRPr="00D119D9">
              <w:rPr>
                <w:rFonts w:ascii="Courier New" w:hAnsi="Courier New" w:cs="Courier New"/>
              </w:rPr>
              <w:t>ocker-compose</w:t>
            </w:r>
            <w:proofErr w:type="spellEnd"/>
            <w:r>
              <w:rPr>
                <w:rFonts w:ascii="Courier New" w:hAnsi="Courier New" w:cs="Courier New"/>
              </w:rPr>
              <w:t xml:space="preserve"> </w:t>
            </w:r>
            <w:proofErr w:type="spellStart"/>
            <w:r>
              <w:rPr>
                <w:rFonts w:ascii="Courier New" w:hAnsi="Courier New" w:cs="Courier New"/>
              </w:rPr>
              <w:t>exec</w:t>
            </w:r>
            <w:proofErr w:type="spellEnd"/>
            <w:r>
              <w:rPr>
                <w:rFonts w:ascii="Courier New" w:hAnsi="Courier New" w:cs="Courier New"/>
              </w:rPr>
              <w:t xml:space="preserve"> </w:t>
            </w:r>
            <w:proofErr w:type="spellStart"/>
            <w:r>
              <w:rPr>
                <w:rFonts w:ascii="Courier New" w:hAnsi="Courier New" w:cs="Courier New"/>
              </w:rPr>
              <w:t>uicore</w:t>
            </w:r>
            <w:proofErr w:type="spellEnd"/>
            <w:r>
              <w:rPr>
                <w:rFonts w:ascii="Courier New" w:hAnsi="Courier New" w:cs="Courier New"/>
              </w:rPr>
              <w:t xml:space="preserve"> </w:t>
            </w:r>
            <w:proofErr w:type="spellStart"/>
            <w:r>
              <w:rPr>
                <w:rFonts w:ascii="Courier New" w:hAnsi="Courier New" w:cs="Courier New"/>
              </w:rPr>
              <w:t>bash</w:t>
            </w:r>
            <w:proofErr w:type="spellEnd"/>
          </w:p>
        </w:tc>
      </w:tr>
    </w:tbl>
    <w:p w14:paraId="282CC384" w14:textId="77777777" w:rsidR="00C77A38" w:rsidRPr="00D119D9" w:rsidRDefault="00C77A38" w:rsidP="00C77A38">
      <w:r>
        <w:t>Prisijungus į konteinerį reikia suinstaliuoti sistemos reikalingus trečių šalių failus ir paruošti duomenų bazę su komandomis:</w:t>
      </w:r>
    </w:p>
    <w:tbl>
      <w:tblPr>
        <w:tblStyle w:val="TableGrid"/>
        <w:tblW w:w="0" w:type="auto"/>
        <w:tblLook w:val="04A0" w:firstRow="1" w:lastRow="0" w:firstColumn="1" w:lastColumn="0" w:noHBand="0" w:noVBand="1"/>
      </w:tblPr>
      <w:tblGrid>
        <w:gridCol w:w="9350"/>
      </w:tblGrid>
      <w:tr w:rsidR="00C77A38" w14:paraId="59F7B301" w14:textId="77777777" w:rsidTr="00945DDC">
        <w:tc>
          <w:tcPr>
            <w:tcW w:w="9350" w:type="dxa"/>
          </w:tcPr>
          <w:p w14:paraId="58556E00" w14:textId="77777777" w:rsidR="00C77A38" w:rsidRPr="008D125D" w:rsidRDefault="00C77A38" w:rsidP="00945DDC">
            <w:pPr>
              <w:rPr>
                <w:rFonts w:ascii="Courier New" w:hAnsi="Courier New" w:cs="Courier New"/>
              </w:rPr>
            </w:pPr>
            <w:proofErr w:type="spellStart"/>
            <w:r w:rsidRPr="008D125D">
              <w:rPr>
                <w:rFonts w:ascii="Courier New" w:hAnsi="Courier New" w:cs="Courier New"/>
              </w:rPr>
              <w:t>composer</w:t>
            </w:r>
            <w:proofErr w:type="spellEnd"/>
            <w:r w:rsidRPr="008D125D">
              <w:rPr>
                <w:rFonts w:ascii="Courier New" w:hAnsi="Courier New" w:cs="Courier New"/>
              </w:rPr>
              <w:t xml:space="preserve"> </w:t>
            </w:r>
            <w:proofErr w:type="spellStart"/>
            <w:r w:rsidRPr="008D125D">
              <w:rPr>
                <w:rFonts w:ascii="Courier New" w:hAnsi="Courier New" w:cs="Courier New"/>
              </w:rPr>
              <w:t>install</w:t>
            </w:r>
            <w:proofErr w:type="spellEnd"/>
          </w:p>
          <w:p w14:paraId="6069E80A" w14:textId="77777777" w:rsidR="00C77A38" w:rsidRPr="00D119D9" w:rsidRDefault="00C77A38" w:rsidP="00945DDC">
            <w:pPr>
              <w:rPr>
                <w:rFonts w:ascii="Courier New" w:hAnsi="Courier New" w:cs="Courier New"/>
              </w:rPr>
            </w:pPr>
            <w:proofErr w:type="spellStart"/>
            <w:r w:rsidRPr="008D125D">
              <w:rPr>
                <w:rFonts w:ascii="Courier New" w:hAnsi="Courier New" w:cs="Courier New"/>
              </w:rPr>
              <w:t>composer</w:t>
            </w:r>
            <w:proofErr w:type="spellEnd"/>
            <w:r w:rsidRPr="008D125D">
              <w:rPr>
                <w:rFonts w:ascii="Courier New" w:hAnsi="Courier New" w:cs="Courier New"/>
              </w:rPr>
              <w:t xml:space="preserve"> </w:t>
            </w:r>
            <w:proofErr w:type="spellStart"/>
            <w:r w:rsidRPr="008D125D">
              <w:rPr>
                <w:rFonts w:ascii="Courier New" w:hAnsi="Courier New" w:cs="Courier New"/>
              </w:rPr>
              <w:t>reset-db</w:t>
            </w:r>
            <w:proofErr w:type="spellEnd"/>
          </w:p>
        </w:tc>
      </w:tr>
    </w:tbl>
    <w:p w14:paraId="0E9B125F" w14:textId="77777777" w:rsidR="00C77A38" w:rsidRDefault="00C77A38" w:rsidP="00C77A38">
      <w:r>
        <w:t>Sistema turėtu būti pasiekiama per naršyklę iš „</w:t>
      </w:r>
      <w:proofErr w:type="spellStart"/>
      <w:r>
        <w:t>localhost</w:t>
      </w:r>
      <w:proofErr w:type="spellEnd"/>
      <w:r>
        <w:t>“ adreso.</w:t>
      </w:r>
    </w:p>
    <w:p w14:paraId="6E1C744A" w14:textId="77777777" w:rsidR="00C77A38" w:rsidRDefault="00C77A38" w:rsidP="00C77A38">
      <w:r>
        <w:t>Norint kurti administratoriaus sąskaitas reikia (taip pat iš konteinerio) paleisti komandą:</w:t>
      </w:r>
    </w:p>
    <w:tbl>
      <w:tblPr>
        <w:tblStyle w:val="TableGrid"/>
        <w:tblW w:w="0" w:type="auto"/>
        <w:tblLook w:val="04A0" w:firstRow="1" w:lastRow="0" w:firstColumn="1" w:lastColumn="0" w:noHBand="0" w:noVBand="1"/>
      </w:tblPr>
      <w:tblGrid>
        <w:gridCol w:w="9350"/>
      </w:tblGrid>
      <w:tr w:rsidR="00C77A38" w14:paraId="081BADFB" w14:textId="77777777" w:rsidTr="00945DDC">
        <w:tc>
          <w:tcPr>
            <w:tcW w:w="9350" w:type="dxa"/>
          </w:tcPr>
          <w:p w14:paraId="54A63A69" w14:textId="77777777" w:rsidR="00C77A38" w:rsidRPr="00CC15CC" w:rsidRDefault="00C77A38" w:rsidP="00945DDC">
            <w:pPr>
              <w:rPr>
                <w:rFonts w:ascii="Courier New" w:hAnsi="Courier New" w:cs="Courier New"/>
              </w:rPr>
            </w:pPr>
            <w:proofErr w:type="spellStart"/>
            <w:r w:rsidRPr="00CC15CC">
              <w:rPr>
                <w:rFonts w:ascii="Courier New" w:hAnsi="Courier New" w:cs="Courier New"/>
              </w:rPr>
              <w:t>php</w:t>
            </w:r>
            <w:proofErr w:type="spellEnd"/>
            <w:r w:rsidRPr="00CC15CC">
              <w:rPr>
                <w:rFonts w:ascii="Courier New" w:hAnsi="Courier New" w:cs="Courier New"/>
              </w:rPr>
              <w:t xml:space="preserve"> </w:t>
            </w:r>
            <w:proofErr w:type="spellStart"/>
            <w:r w:rsidRPr="00CC15CC">
              <w:rPr>
                <w:rFonts w:ascii="Courier New" w:hAnsi="Courier New" w:cs="Courier New"/>
              </w:rPr>
              <w:t>bin</w:t>
            </w:r>
            <w:proofErr w:type="spellEnd"/>
            <w:r w:rsidRPr="00CC15CC">
              <w:rPr>
                <w:rFonts w:ascii="Courier New" w:hAnsi="Courier New" w:cs="Courier New"/>
              </w:rPr>
              <w:t>/</w:t>
            </w:r>
            <w:proofErr w:type="spellStart"/>
            <w:r w:rsidRPr="00CC15CC">
              <w:rPr>
                <w:rFonts w:ascii="Courier New" w:hAnsi="Courier New" w:cs="Courier New"/>
              </w:rPr>
              <w:t>console</w:t>
            </w:r>
            <w:proofErr w:type="spellEnd"/>
            <w:r w:rsidRPr="00CC15CC">
              <w:rPr>
                <w:rFonts w:ascii="Courier New" w:hAnsi="Courier New" w:cs="Courier New"/>
              </w:rPr>
              <w:t xml:space="preserve"> </w:t>
            </w:r>
            <w:proofErr w:type="spellStart"/>
            <w:r w:rsidRPr="00CC15CC">
              <w:rPr>
                <w:rFonts w:ascii="Courier New" w:hAnsi="Courier New" w:cs="Courier New"/>
              </w:rPr>
              <w:t>pts:user:create</w:t>
            </w:r>
            <w:proofErr w:type="spellEnd"/>
          </w:p>
        </w:tc>
      </w:tr>
    </w:tbl>
    <w:p w14:paraId="28EE35E0" w14:textId="77777777" w:rsidR="00C77A38" w:rsidRPr="00D119D9" w:rsidRDefault="00C77A38" w:rsidP="00C77A38"/>
    <w:p w14:paraId="559594FC" w14:textId="77777777" w:rsidR="00C77A38" w:rsidRDefault="00C77A38" w:rsidP="00C77A38">
      <w:pPr>
        <w:pStyle w:val="Heading2"/>
      </w:pPr>
      <w:bookmarkStart w:id="770" w:name="_Toc29945700"/>
      <w:bookmarkStart w:id="771" w:name="_Toc29952710"/>
      <w:r>
        <w:t>Sistemos licencija</w:t>
      </w:r>
      <w:bookmarkEnd w:id="770"/>
      <w:bookmarkEnd w:id="771"/>
    </w:p>
    <w:p w14:paraId="668173BE" w14:textId="77777777" w:rsidR="00C77A38" w:rsidRDefault="00C77A38" w:rsidP="00C77A38">
      <w:pPr>
        <w:jc w:val="center"/>
      </w:pPr>
      <w:r>
        <w:t>Sistema yra licencijuota pagal GNU laisvąją GPL licenciją. Toliau pateikiamas licencijos tekstas.</w:t>
      </w:r>
    </w:p>
    <w:p w14:paraId="0F4224F5" w14:textId="77777777" w:rsidR="00C77A38" w:rsidRPr="008D125D" w:rsidRDefault="00C77A38" w:rsidP="00C77A38">
      <w:pPr>
        <w:spacing w:before="240"/>
        <w:jc w:val="center"/>
        <w:rPr>
          <w:b/>
          <w:bCs w:val="0"/>
        </w:rPr>
      </w:pPr>
      <w:r w:rsidRPr="008D125D">
        <w:rPr>
          <w:b/>
          <w:bCs w:val="0"/>
        </w:rPr>
        <w:t>GNU LAISVOJI BENDROJI VIEŠOJI LICENZIJA (GNU LAISVOJI GPL)</w:t>
      </w:r>
    </w:p>
    <w:p w14:paraId="779071D0" w14:textId="77777777" w:rsidR="00C77A38" w:rsidRDefault="00C77A38" w:rsidP="00C77A38">
      <w:pPr>
        <w:spacing w:before="120"/>
      </w:pPr>
      <w:r>
        <w:t xml:space="preserve">Copyright (C) 1991, 1999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w:t>
      </w:r>
      <w:proofErr w:type="spellStart"/>
      <w:r>
        <w:t>Inc</w:t>
      </w:r>
      <w:proofErr w:type="spellEnd"/>
      <w:r>
        <w:t xml:space="preserve">. 51 </w:t>
      </w:r>
      <w:proofErr w:type="spellStart"/>
      <w:r>
        <w:t>Franklin</w:t>
      </w:r>
      <w:proofErr w:type="spellEnd"/>
      <w:r>
        <w:t xml:space="preserve"> </w:t>
      </w:r>
      <w:proofErr w:type="spellStart"/>
      <w:r>
        <w:t>Street</w:t>
      </w:r>
      <w:proofErr w:type="spellEnd"/>
      <w:r>
        <w:t xml:space="preserve">, </w:t>
      </w:r>
      <w:proofErr w:type="spellStart"/>
      <w:r>
        <w:t>Fifth</w:t>
      </w:r>
      <w:proofErr w:type="spellEnd"/>
      <w:r>
        <w:t xml:space="preserve"> </w:t>
      </w:r>
      <w:proofErr w:type="spellStart"/>
      <w:r>
        <w:t>Floor</w:t>
      </w:r>
      <w:proofErr w:type="spellEnd"/>
      <w:r>
        <w:t xml:space="preserve">, </w:t>
      </w:r>
      <w:proofErr w:type="spellStart"/>
      <w:r>
        <w:t>Boston</w:t>
      </w:r>
      <w:proofErr w:type="spellEnd"/>
      <w:r>
        <w:t xml:space="preserve">, MA 02110-1301 USA Kiekvienas gali kopijuoti ir platinti šio dokumento (angliškos originalios versijos) tikslias kopijas, bet keisti jį (originalą) draudžiama. [ Šis dokumentas yra pirmas GNU Laisvosios GPL </w:t>
      </w:r>
      <w:proofErr w:type="spellStart"/>
      <w:r>
        <w:t>licenzijos</w:t>
      </w:r>
      <w:proofErr w:type="spellEnd"/>
      <w:r>
        <w:t xml:space="preserve"> leidimas. Ši </w:t>
      </w:r>
      <w:proofErr w:type="spellStart"/>
      <w:r>
        <w:t>licenzija</w:t>
      </w:r>
      <w:proofErr w:type="spellEnd"/>
      <w:r>
        <w:t xml:space="preserve"> taip pat laikoma GNU Bibliotekų Viešosios </w:t>
      </w:r>
      <w:proofErr w:type="spellStart"/>
      <w:r>
        <w:t>licenzijos</w:t>
      </w:r>
      <w:proofErr w:type="spellEnd"/>
      <w:r>
        <w:t xml:space="preserve"> (GNU </w:t>
      </w:r>
      <w:proofErr w:type="spellStart"/>
      <w:r>
        <w:t>Library</w:t>
      </w:r>
      <w:proofErr w:type="spellEnd"/>
      <w:r>
        <w:t xml:space="preserve"> </w:t>
      </w:r>
      <w:proofErr w:type="spellStart"/>
      <w:r>
        <w:t>Public</w:t>
      </w:r>
      <w:proofErr w:type="spellEnd"/>
      <w:r>
        <w:t xml:space="preserve"> </w:t>
      </w:r>
      <w:proofErr w:type="spellStart"/>
      <w:r>
        <w:t>License</w:t>
      </w:r>
      <w:proofErr w:type="spellEnd"/>
      <w:r>
        <w:t xml:space="preserve">) nauju variantu, todėl jos numeris yra 2.1 ] </w:t>
      </w:r>
    </w:p>
    <w:p w14:paraId="7B6B3C35" w14:textId="77777777" w:rsidR="00C77A38" w:rsidRDefault="00C77A38" w:rsidP="00C77A38">
      <w:pPr>
        <w:spacing w:before="120"/>
      </w:pPr>
      <w:r w:rsidRPr="008D125D">
        <w:rPr>
          <w:b/>
          <w:bCs w:val="0"/>
        </w:rPr>
        <w:t>0.</w:t>
      </w:r>
      <w:r>
        <w:t xml:space="preserve"> Ši </w:t>
      </w:r>
      <w:proofErr w:type="spellStart"/>
      <w:r>
        <w:t>licenzija</w:t>
      </w:r>
      <w:proofErr w:type="spellEnd"/>
      <w:r>
        <w:t xml:space="preserve"> taikoma visoms programinėms bibliotekoms ar programoms, kuriose yra autoriaus ar kitos autorizuotos pusės pranešimas sakantis, kad produktas yra platinamas pagal šios GNU Laisvosios GPL </w:t>
      </w:r>
      <w:proofErr w:type="spellStart"/>
      <w:r>
        <w:t>licenzijos</w:t>
      </w:r>
      <w:proofErr w:type="spellEnd"/>
      <w:r>
        <w:t xml:space="preserve"> (taip pat vadinamos „šia </w:t>
      </w:r>
      <w:proofErr w:type="spellStart"/>
      <w:r>
        <w:t>licenzija</w:t>
      </w:r>
      <w:proofErr w:type="spellEnd"/>
      <w:r>
        <w:t xml:space="preserve">“) sąlygas. Į kiekvieną licencijos turėtoją tekste kreipiamasi „Jūs“.  </w:t>
      </w:r>
    </w:p>
    <w:p w14:paraId="5BF1C300" w14:textId="77777777" w:rsidR="00C77A38" w:rsidRDefault="00C77A38" w:rsidP="00C77A38">
      <w:pPr>
        <w:spacing w:before="120"/>
      </w:pPr>
      <w:r>
        <w:t xml:space="preserve">Terminas „biblioteka“ apibrėžia programinių funkcijų rinkinį ir/arba duomenis paruoštus patogiam programų (kurios naudoja kai kurias bibliotekos funkcijas ir duomenis) susiejimui su biblioteka, </w:t>
      </w:r>
      <w:proofErr w:type="spellStart"/>
      <w:r>
        <w:t>t.y</w:t>
      </w:r>
      <w:proofErr w:type="spellEnd"/>
      <w:r>
        <w:t xml:space="preserve">. vykdomųjų failų suformavimui.  </w:t>
      </w:r>
    </w:p>
    <w:p w14:paraId="64D2B9AE" w14:textId="77777777" w:rsidR="00C77A38" w:rsidRDefault="00C77A38" w:rsidP="00C77A38">
      <w:pPr>
        <w:spacing w:before="120"/>
      </w:pPr>
      <w:r>
        <w:t xml:space="preserve">Žemiau minimas terminas „Biblioteka“ apibrėžia visas programines bibliotekas ar darbus platinamus pagal šią licenciją. „Darbas, paremtas Biblioteka“ reiškia Biblioteką ar bet kokį išvestinį iš Bibliotekos darbą ginamą autorinių teisių įstatymų, </w:t>
      </w:r>
      <w:proofErr w:type="spellStart"/>
      <w:r>
        <w:t>t.y</w:t>
      </w:r>
      <w:proofErr w:type="spellEnd"/>
      <w:r>
        <w:t xml:space="preserve">. darbą, kurio dalis yra Biblioteka ar Bibliotekos dalis (originali ar modifikuota ir/ar išversta į kitą kalbą). Terminas „vertimas“ žemiau dokumente laikomas termino „modifikavimas“ dalimi be jokių išimčių.  </w:t>
      </w:r>
    </w:p>
    <w:p w14:paraId="032A2A85" w14:textId="77777777" w:rsidR="00C77A38" w:rsidRDefault="00C77A38" w:rsidP="00C77A38">
      <w:pPr>
        <w:spacing w:before="120"/>
      </w:pPr>
      <w:r>
        <w:t xml:space="preserve">„Išeities tekstas“ reiškia pageidaujamą darbo formą modifikacijoms atlikti. Kalbant apie biblioteką, pilni išeities tekstai reiškia: visus išeities tekstus visiems bibliotekos moduliams, bet kokius sąsajos apibrėžimo failus, taip pat </w:t>
      </w:r>
      <w:proofErr w:type="spellStart"/>
      <w:r>
        <w:t>skriptus</w:t>
      </w:r>
      <w:proofErr w:type="spellEnd"/>
      <w:r>
        <w:t xml:space="preserve"> reikalingus bibliotekos kompiliavimui ir įdiegimui.  </w:t>
      </w:r>
    </w:p>
    <w:p w14:paraId="03ADEFC9" w14:textId="77777777" w:rsidR="00C77A38" w:rsidRDefault="00C77A38" w:rsidP="00C77A38">
      <w:pPr>
        <w:spacing w:before="120"/>
      </w:pPr>
      <w:r>
        <w:t xml:space="preserve">Kitokia veikla nei kopijavimas, platinimas ir modifikavimas šia licencija nėra numatoma ir išeina už jos ribų. Programų vykdymas naudojant Biblioteką nėra varžomas ir jų vykdymo rezultatai yra ginami šios licencijos tik tuo atveju, jeigu jų turinys sudarytas iš darbo pagrįsto Biblioteka (rezultatai ginami licencijos tada, jei jie - modifikuota Biblioteka ir nepriklausomai nuo to ar </w:t>
      </w:r>
      <w:r>
        <w:lastRenderedPageBreak/>
        <w:t xml:space="preserve">darbas atliktas naudojant Biblioteką). Ar tai galioja konkrečiu atveju, priklauso nuo to, ką daro Biblioteka ir ką daro programa naudojanti Biblioteką.  </w:t>
      </w:r>
    </w:p>
    <w:p w14:paraId="42D49FBA" w14:textId="77777777" w:rsidR="00C77A38" w:rsidRDefault="00C77A38" w:rsidP="00C77A38">
      <w:pPr>
        <w:spacing w:before="120"/>
      </w:pPr>
      <w:r w:rsidRPr="008D125D">
        <w:rPr>
          <w:b/>
          <w:bCs w:val="0"/>
        </w:rPr>
        <w:t>1.</w:t>
      </w:r>
      <w:r>
        <w:t xml:space="preserve"> Jūs galite kopijuoti ir platinti originalius Bibliotekos išeities tekstus bet kokiose laikmenose, kuriose Jūs juos gavote ar patys patalpinote, aiškiai ir kaip priklauso kiekvienoje kopijoje  įtraukdami atitinkamus garantijos nebuvimo ir autorinių teisių įspėjimus. Nekeiskite jokių įspėjimų susijusių su šia licencija bei garantijos nebuvimu ir visiems Bibliotekos gavėjams pateikite šios licencijos (originalios angliškos versijos) kopiją kartu su Biblioteka.  </w:t>
      </w:r>
    </w:p>
    <w:p w14:paraId="72008BC2" w14:textId="77777777" w:rsidR="00C77A38" w:rsidRDefault="00C77A38" w:rsidP="00C77A38">
      <w:pPr>
        <w:spacing w:before="120"/>
      </w:pPr>
      <w:r>
        <w:t xml:space="preserve">Jūs galite imti mokestį už fizinį kopijos perdavimą ir taip pat galite savo nuožiūra siūlyti garantinį aptarnavimą mainais į pinigus.  </w:t>
      </w:r>
    </w:p>
    <w:p w14:paraId="19FE834C" w14:textId="77777777" w:rsidR="00C77A38" w:rsidRDefault="00C77A38" w:rsidP="00C77A38">
      <w:pPr>
        <w:spacing w:before="120"/>
      </w:pPr>
      <w:r w:rsidRPr="008D125D">
        <w:rPr>
          <w:b/>
          <w:bCs w:val="0"/>
        </w:rPr>
        <w:t>2.</w:t>
      </w:r>
      <w:r>
        <w:t xml:space="preserve"> Jūs galite modifikuoti savo Bibliotekos kopiją (ar kopijas) ar bet kurią jos dalį tuo būdu sukurdami Biblioteka paremtą produktą, kurį Jūs galite kopijuoti, platinti arba dirbti su juo pagal 1ame skyriuje paminėtas sąlygas, jei Jūs taip pat laikysitės šių, žemiau išvardintų, sąlygų:  </w:t>
      </w:r>
    </w:p>
    <w:p w14:paraId="53FFAACA" w14:textId="77777777" w:rsidR="00C77A38" w:rsidRDefault="00C77A38" w:rsidP="00C77A38">
      <w:pPr>
        <w:spacing w:before="120"/>
      </w:pPr>
      <w:r w:rsidRPr="008D125D">
        <w:rPr>
          <w:b/>
          <w:bCs w:val="0"/>
        </w:rPr>
        <w:t>a.</w:t>
      </w:r>
      <w:r>
        <w:t xml:space="preserve"> Modifikuojamas darbas privalo būti programinė biblioteka.  b. Jūs privalote pakeistuose failuose įterpti pastabas, kad Jūs pakeitėte failus ir nurodyti pakeitimų datas.  c. Išvestinį darbą Jūs privalote licencijuoti pagal šios </w:t>
      </w:r>
      <w:proofErr w:type="spellStart"/>
      <w:r>
        <w:t>licenzijos</w:t>
      </w:r>
      <w:proofErr w:type="spellEnd"/>
      <w:r>
        <w:t xml:space="preserve"> sąlygas ir be jokių mokesčių trečiosioms šalims.  d. Jeigu modifikuotoje Bibliotekoje kreipiamasi į funkciją ar duomenis, kurie turėtų būti pateikti Biblioteką naudojančios programos (čia nekalbama apie parametrus, kurie perduodami iškviečiant funkciją), Jūs privalote pasistengti užtikrinti, kad modifikuota Biblioteka ir ją naudojanti programa veiks (</w:t>
      </w:r>
      <w:proofErr w:type="spellStart"/>
      <w:r>
        <w:t>t.y</w:t>
      </w:r>
      <w:proofErr w:type="spellEnd"/>
      <w:r>
        <w:t xml:space="preserve">. pateiks prasmingus rezultatus) ir tuo atveju, kai programa nepateiks trūkstamų funkcijų ir/ar duomenų.  </w:t>
      </w:r>
    </w:p>
    <w:p w14:paraId="1247D95C" w14:textId="77777777" w:rsidR="00C77A38" w:rsidRDefault="00C77A38" w:rsidP="00C77A38">
      <w:pPr>
        <w:spacing w:before="120"/>
      </w:pPr>
      <w:r>
        <w:t xml:space="preserve">(Pavyzdžiui, bibliotekoje yra funkcija kvadratinėms šaknims skaičiuoti ir ši funkcija visiškai nepriklauso nuo jokios kitos programos. 2 skyriaus d) poskyris reikalauja, kad bet kokia programos pateikta funkcija ir/ar duomenys (kurie gali būti panaudoti bibliotekoje esančios kvadratines šaknis skaičiuojančioje funkcijoje) būtų neprivalomi, </w:t>
      </w:r>
      <w:proofErr w:type="spellStart"/>
      <w:r>
        <w:t>t.y</w:t>
      </w:r>
      <w:proofErr w:type="spellEnd"/>
      <w:r>
        <w:t xml:space="preserve">. jei tų papildomų duomenų nebūtų, bibliotekos funkcija vis tiek skaičiuotų kvadratines šaknis.)  </w:t>
      </w:r>
    </w:p>
    <w:p w14:paraId="696A46F5" w14:textId="77777777" w:rsidR="00C77A38" w:rsidRDefault="00C77A38" w:rsidP="00C77A38">
      <w:pPr>
        <w:spacing w:before="120"/>
      </w:pPr>
      <w:r>
        <w:t xml:space="preserve">Šie reikalavimai taikomi modifikuotam darbui kaip visumai. Jeigu aiškios, atskiriamos darbo dalys nėra sukurtos naudojantis Bibliotekos išeities tekstais ir gali būti pagrįstai vadinamos nepriklausomais bei atskirais darbais, tai ši </w:t>
      </w:r>
      <w:proofErr w:type="spellStart"/>
      <w:r>
        <w:t>licenzija</w:t>
      </w:r>
      <w:proofErr w:type="spellEnd"/>
      <w:r>
        <w:t xml:space="preserve"> ir jos sąlygos netaikomos toms dalims, kai Jūs jas platinate kaip atskirus produktus. Tuo atveju, kai šias savo sukurtas nepriklausomas dalis Jūs platinate kaip pagrįsto Biblioteka produkto dalį, platinamas produktas privalo būti ginamas šios </w:t>
      </w:r>
      <w:proofErr w:type="spellStart"/>
      <w:r>
        <w:t>licenzijos</w:t>
      </w:r>
      <w:proofErr w:type="spellEnd"/>
      <w:r>
        <w:t xml:space="preserve"> sąlygų. Tokiu atveju ši </w:t>
      </w:r>
      <w:proofErr w:type="spellStart"/>
      <w:r>
        <w:t>licenzija</w:t>
      </w:r>
      <w:proofErr w:type="spellEnd"/>
      <w:r>
        <w:t xml:space="preserve"> gina visumą ir kiekvieną jos dalį nepriklausomai nuo to, kas ją parašė.  </w:t>
      </w:r>
    </w:p>
    <w:p w14:paraId="2D31091C" w14:textId="77777777" w:rsidR="00C77A38" w:rsidRDefault="00C77A38" w:rsidP="00C77A38">
      <w:pPr>
        <w:spacing w:before="120"/>
      </w:pPr>
      <w:r>
        <w:t xml:space="preserve">Taigi, šio skyriaus tikslas nėra reikšti pretenzijas į visiškai Jūsų parašytų darbų teises. Priešingai, siekiama įgyvendinti teises, kuriomis būtų kontroliuojamas Biblioteka paremtų išvestinių ar kolektyvinių darbų platinimas.  </w:t>
      </w:r>
    </w:p>
    <w:p w14:paraId="4D37446C" w14:textId="77777777" w:rsidR="00C77A38" w:rsidRDefault="00C77A38" w:rsidP="00C77A38">
      <w:pPr>
        <w:spacing w:before="120"/>
      </w:pPr>
      <w:r>
        <w:t xml:space="preserve">Be to, vien tik darbo, nepagrįsto Biblioteka, sudėjimas į vieną rinkinį su Biblioteka ar darbu pagrįstu Biblioteka saugojimui ar platinimui nepadaro šio darbo </w:t>
      </w:r>
      <w:proofErr w:type="spellStart"/>
      <w:r>
        <w:t>licenzijos</w:t>
      </w:r>
      <w:proofErr w:type="spellEnd"/>
      <w:r>
        <w:t xml:space="preserve"> objektu.  </w:t>
      </w:r>
    </w:p>
    <w:p w14:paraId="5C48C77D" w14:textId="77777777" w:rsidR="00C77A38" w:rsidRDefault="00C77A38" w:rsidP="00C77A38">
      <w:pPr>
        <w:spacing w:before="120"/>
      </w:pPr>
      <w:r w:rsidRPr="008D125D">
        <w:rPr>
          <w:b/>
          <w:bCs w:val="0"/>
        </w:rPr>
        <w:t>3.</w:t>
      </w:r>
      <w:r>
        <w:t xml:space="preserve"> Tam tikrai Bibliotekos kopijai Jūs galite nuspręsti taikyti įprastą GNU GPL licenciją vietoj šios </w:t>
      </w:r>
      <w:proofErr w:type="spellStart"/>
      <w:r>
        <w:t>licenzijos</w:t>
      </w:r>
      <w:proofErr w:type="spellEnd"/>
      <w:r>
        <w:t xml:space="preserve">. Norėdami įgyvendinti tokį sprendimą, Jūs privalote pakeisti visus pranešimus, kurie nurodo šią licenciją į pranešimus, nukreipiančius į GNU GPL licenciją, kurios versija yra 2. Jeigu pasirodė naujesnė nei antra GNU GPL </w:t>
      </w:r>
      <w:proofErr w:type="spellStart"/>
      <w:r>
        <w:t>licenzijos</w:t>
      </w:r>
      <w:proofErr w:type="spellEnd"/>
      <w:r>
        <w:t xml:space="preserve"> versija, Jūs galite nurodyti naująją </w:t>
      </w:r>
      <w:proofErr w:type="spellStart"/>
      <w:r>
        <w:t>licenzijos</w:t>
      </w:r>
      <w:proofErr w:type="spellEnd"/>
      <w:r>
        <w:t xml:space="preserve"> versiją. Jokių kitų pakeitimų pranešimuose apie licenciją nedarykite.  </w:t>
      </w:r>
    </w:p>
    <w:p w14:paraId="6F19E198" w14:textId="77777777" w:rsidR="00C77A38" w:rsidRDefault="00C77A38" w:rsidP="00C77A38">
      <w:pPr>
        <w:spacing w:before="120"/>
      </w:pPr>
      <w:r>
        <w:lastRenderedPageBreak/>
        <w:t xml:space="preserve">Pakeitus produkto licenciją į įprastą GNU GPL (2 versiją), pakeisti licenciją atgal į GNU Laisvąją GPL licenciją jau nebegalima. Dėl šios priežasties visos kitos produkto kopijos ir išvestiniai darbai bus ginami įprastinės GNU GPL </w:t>
      </w:r>
      <w:proofErr w:type="spellStart"/>
      <w:r>
        <w:t>licenzijos</w:t>
      </w:r>
      <w:proofErr w:type="spellEnd"/>
      <w:r>
        <w:t xml:space="preserve">.  </w:t>
      </w:r>
    </w:p>
    <w:p w14:paraId="4EF08698" w14:textId="77777777" w:rsidR="00C77A38" w:rsidRDefault="00C77A38" w:rsidP="00C77A38">
      <w:pPr>
        <w:spacing w:before="120"/>
      </w:pPr>
      <w:r>
        <w:t xml:space="preserve">Šis perėjimas nuo GNU Laisvosios GPL </w:t>
      </w:r>
      <w:proofErr w:type="spellStart"/>
      <w:r>
        <w:t>licenzijos</w:t>
      </w:r>
      <w:proofErr w:type="spellEnd"/>
      <w:r>
        <w:t xml:space="preserve"> prie įprastinės GNU GPL </w:t>
      </w:r>
      <w:proofErr w:type="spellStart"/>
      <w:r>
        <w:t>licenzijos</w:t>
      </w:r>
      <w:proofErr w:type="spellEnd"/>
      <w:r>
        <w:t xml:space="preserve"> yra naudingas tuo atveju, kai Jūs norite nukopijuoti dalį Bibliotekos kodo į programą, kuri nėra biblioteka.  </w:t>
      </w:r>
    </w:p>
    <w:p w14:paraId="7C685127" w14:textId="77777777" w:rsidR="00C77A38" w:rsidRDefault="00C77A38" w:rsidP="00C77A38">
      <w:pPr>
        <w:spacing w:before="120"/>
      </w:pPr>
      <w:r w:rsidRPr="008D125D">
        <w:rPr>
          <w:b/>
          <w:bCs w:val="0"/>
        </w:rPr>
        <w:t>4.</w:t>
      </w:r>
      <w:r>
        <w:t xml:space="preserve"> Jūs galite Bibliotekos kopiją (ar darbą pagrįsta ja, žr. 2 skyrių) kopijuoti ir platinti objektiniu kodu ar vykdoma forma laikydamiesi 1 ir 2 skyriuje minimų sąlygų, jei Jūs taip pat kartu pateiksite pilnus ir perskaitomus išeities tekstus, kurie privalo būti platinami pagal 1 ir 2 skyriaus sąlygas ir būti laikmenose paprastai naudojamose programinės įrangos keitimuisi.  </w:t>
      </w:r>
    </w:p>
    <w:p w14:paraId="48FE4080" w14:textId="77777777" w:rsidR="00C77A38" w:rsidRDefault="00C77A38" w:rsidP="00C77A38">
      <w:pPr>
        <w:spacing w:before="120"/>
      </w:pPr>
      <w:r>
        <w:t xml:space="preserve">Jei Bibliotekos objektinis kodas platinamas siūlant kopijuoti iš tam tikros vietos, tai siūlymas ekvivalenčios galimybės kopijuoti išeities tekstus iš tos pačios vietos patenkina reikalavimą platinti išeities tekstus net ir tuo atveju, kai trečiosios šalys neverčiamos kopijuoti išeitinio kodo kartu su objektiniu kodu.  </w:t>
      </w:r>
    </w:p>
    <w:p w14:paraId="5CFD47BD" w14:textId="77777777" w:rsidR="00C77A38" w:rsidRDefault="00C77A38" w:rsidP="00C77A38">
      <w:pPr>
        <w:spacing w:before="120"/>
      </w:pPr>
      <w:r w:rsidRPr="008D125D">
        <w:rPr>
          <w:b/>
          <w:bCs w:val="0"/>
        </w:rPr>
        <w:t>5.</w:t>
      </w:r>
      <w:r>
        <w:t xml:space="preserve"> Programa, kuri nėra išvestinis darbas iš jokios Bibliotekos dalies, bet kuri sukurta taip, kad reikalauja Bibliotekos kompiliavimui ar susiejimui bei sėkmingam darbui, vadinama „darbu, kuris naudoja biblioteką“. Toks darbas nelaikomas išvestiniu iš Bibliotekos ir todėl nėra ginamas šios </w:t>
      </w:r>
      <w:proofErr w:type="spellStart"/>
      <w:r>
        <w:t>licenzijos</w:t>
      </w:r>
      <w:proofErr w:type="spellEnd"/>
      <w:r>
        <w:t xml:space="preserve">.  </w:t>
      </w:r>
    </w:p>
    <w:p w14:paraId="7BB6044F" w14:textId="77777777" w:rsidR="00C77A38" w:rsidRDefault="00C77A38" w:rsidP="00C77A38">
      <w:pPr>
        <w:spacing w:before="120"/>
      </w:pPr>
      <w:r>
        <w:t xml:space="preserve">Iš kitos pusės, susiejimas (pvz., statinis kompiliavimas) „darbo, kuris naudoja Biblioteką“ su Biblioteka sukuria vykdomąjį failą, kuris yra išvestinis darbas iš Bibliotekos (kadangi tame faile yra bibliotekos dalis). Taigi, gauname „darbą, paremtą Biblioteka“, o ne „darbą, kuris naudoja Biblioteką“. Tokiu atveju vykdomasis failas yra ginamas GNU Laisvosios GPL </w:t>
      </w:r>
      <w:proofErr w:type="spellStart"/>
      <w:r>
        <w:t>licenzijos</w:t>
      </w:r>
      <w:proofErr w:type="spellEnd"/>
      <w:r>
        <w:t xml:space="preserve">. Šio dokumento 6 skyrius nusako tokių vykdomųjų failų platinimo sąlygas.  </w:t>
      </w:r>
    </w:p>
    <w:p w14:paraId="10D0450F" w14:textId="77777777" w:rsidR="00C77A38" w:rsidRDefault="00C77A38" w:rsidP="00C77A38">
      <w:pPr>
        <w:spacing w:before="120"/>
      </w:pPr>
      <w:r>
        <w:t>Kai „darbas, kuris naudoja Biblioteką“ naudoja medžiagą iš Bibliotekos apibrėžimų failų (</w:t>
      </w:r>
      <w:proofErr w:type="spellStart"/>
      <w:r>
        <w:t>header</w:t>
      </w:r>
      <w:proofErr w:type="spellEnd"/>
      <w:r>
        <w:t xml:space="preserve"> </w:t>
      </w:r>
      <w:proofErr w:type="spellStart"/>
      <w:r>
        <w:t>files</w:t>
      </w:r>
      <w:proofErr w:type="spellEnd"/>
      <w:r>
        <w:t xml:space="preserve">), tai darbo objektinis kodas gali būti laikomas išvestiniu darbu iš Bibliotekos, nors išeities tekstai – ne. Ar taip yra konkrečiu atveju, labai priklauso nuo to, ar darbas gali būti susietas be Bibliotekos ir ar pats darbas yra biblioteka. Riba, už kurios šis teiginys yra teisingas, nėra labai aiškiai nusakyta įstatymo.  </w:t>
      </w:r>
    </w:p>
    <w:p w14:paraId="20F61BC1" w14:textId="77777777" w:rsidR="00C77A38" w:rsidRDefault="00C77A38" w:rsidP="00C77A38">
      <w:pPr>
        <w:spacing w:before="120"/>
      </w:pPr>
      <w:r>
        <w:t xml:space="preserve">Jeigu tokie objektiniai failai naudoja tik skaitmeninius parametrus, duomenų struktūrų išdėstymą, mažas </w:t>
      </w:r>
      <w:proofErr w:type="spellStart"/>
      <w:r>
        <w:t>makro</w:t>
      </w:r>
      <w:proofErr w:type="spellEnd"/>
      <w:r>
        <w:t xml:space="preserve"> komandas ir išplečiamas (angl. </w:t>
      </w:r>
      <w:proofErr w:type="spellStart"/>
      <w:r>
        <w:t>inline</w:t>
      </w:r>
      <w:proofErr w:type="spellEnd"/>
      <w:r>
        <w:t xml:space="preserve">) funkcijas (10 eilučių ar mažiau), tai tokio objektinio failo naudojimas nėra ribojamas nekreipiant dėmesio į tai, kad teisiškai tai yra išvestinis darbas. Vykdomieji failai, kuriuose yra šis objektinis kodas ir dar kai kurios Bibliotekos dalys vis tiek turi nepažeisti 6 skyriuje išdėstytų reikalavimų.  </w:t>
      </w:r>
    </w:p>
    <w:p w14:paraId="1C9383A5" w14:textId="77777777" w:rsidR="00C77A38" w:rsidRDefault="00C77A38" w:rsidP="00C77A38">
      <w:pPr>
        <w:spacing w:before="120"/>
      </w:pPr>
      <w:r>
        <w:t xml:space="preserve">Kitu atveju, jeigu produktas yra išvestinis darbas iš Bibliotekos, Jūs galite platinti darbo objektinį kodą laikydamiesi 6 skyriaus reikalavimų. Bet kokie vykdomieji failai, kuriuose panaudotas išvestinis iš Bibliotekos darbas, taip pat negali pažeisti 6 skyriaus reikalavimų (nepriklausomai nuo to, ar jie tiesiogiai susieti su Biblioteka).  </w:t>
      </w:r>
    </w:p>
    <w:p w14:paraId="622E242F" w14:textId="77777777" w:rsidR="00C77A38" w:rsidRDefault="00C77A38" w:rsidP="00C77A38">
      <w:pPr>
        <w:spacing w:before="120"/>
      </w:pPr>
      <w:r w:rsidRPr="008D125D">
        <w:rPr>
          <w:b/>
          <w:bCs w:val="0"/>
        </w:rPr>
        <w:t>6.</w:t>
      </w:r>
      <w:r>
        <w:t xml:space="preserve"> Kaip išimtį iš sąlygų nurodytų ankstesniuose skyriuose, Jūs galite sujungti ar susieti „darbą, kuris naudoja Biblioteką“ su Biblioteka ir tokiu būdu gauti produktą, kuriame yra Bibliotekos dalys bei platinti tą darbą pagal Jūsų pasirinktas sąlygas, bet Jūsų pasirinktos sąlygos turi leisti vartotojams (savo reikmėms) modifikuoti darbą ir atkurti jo pradinį kodą (iš objektinio kodo) klaidų taisymo reikmėms.  </w:t>
      </w:r>
    </w:p>
    <w:p w14:paraId="1F2F17B6" w14:textId="77777777" w:rsidR="00C77A38" w:rsidRDefault="00C77A38" w:rsidP="00C77A38">
      <w:pPr>
        <w:spacing w:before="120"/>
      </w:pPr>
      <w:r>
        <w:lastRenderedPageBreak/>
        <w:t xml:space="preserve">Su kiekviena darbo kopija Jūs privalote pateikti pastebimą pranešimą, kad darbas naudoja Biblioteką ir kad Biblioteka yra ginama šios </w:t>
      </w:r>
      <w:proofErr w:type="spellStart"/>
      <w:r>
        <w:t>licenzijos</w:t>
      </w:r>
      <w:proofErr w:type="spellEnd"/>
      <w:r>
        <w:t xml:space="preserve">. Jūs privalote prie darbo kopijos pridėti šios </w:t>
      </w:r>
      <w:proofErr w:type="spellStart"/>
      <w:r>
        <w:t>licenzijos</w:t>
      </w:r>
      <w:proofErr w:type="spellEnd"/>
      <w:r>
        <w:t xml:space="preserve"> kopiją. Jeigu produktas vykdymo metu rodo autorinių teisių pranešimus, Jūs privalote prie tų pranešimų pridėti ir Bibliotekos autorinių teisių pranešimą bei nuorodą į pilną </w:t>
      </w:r>
      <w:proofErr w:type="spellStart"/>
      <w:r>
        <w:t>licenzijos</w:t>
      </w:r>
      <w:proofErr w:type="spellEnd"/>
      <w:r>
        <w:t xml:space="preserve"> tekstą. Jūs taip pat privalote patenkinti vieną iš sąlygų:  </w:t>
      </w:r>
    </w:p>
    <w:p w14:paraId="6CAD6586" w14:textId="77777777" w:rsidR="00C77A38" w:rsidRDefault="00C77A38" w:rsidP="00C77A38">
      <w:pPr>
        <w:spacing w:before="120"/>
      </w:pPr>
      <w:r w:rsidRPr="008D125D">
        <w:rPr>
          <w:b/>
          <w:bCs w:val="0"/>
        </w:rPr>
        <w:t>a.</w:t>
      </w:r>
      <w:r>
        <w:t xml:space="preserve"> Kartu su darbu pateiksite pilnus ir perskaitomus Bibliotekos išeities tekstus elektroniniu pavidalu įskaitant ir bet kokius pakeitimus, panaudotus darbe (šie pakeitimai privalo būti platinami pagal 1 ir 2 skyriaus sąlygas). Taip pat, jei darbas yra susietas su Biblioteka, pateiksite pilną ir panaudojamą „darbą, kuris naudoja Biblioteką“ objektiniu ir/ar išeities tekstų pavidalu, kad vartotojas galėtų modifikuoti Biblioteką ir po to iš naujo susieti tą darbą su modifikuota Biblioteka (laikoma, kad vartotojas keičiantis Bibliotekos apibrėžimų failų turinį nebūtinai galės perkompiliuoti programą, kad ji galėtų naudoti atliktus pakeitimus).  b. Susiejimui su Biblioteka naudosite tinkamus susiejimo su dinaminėmis bibliotekomis mechanizmus. Tinkamas susiejimo mechanizmas yra kuris (1) vykdymo metu naudoja jau esančią vartotojo kompiuteryje bibliotekos kopiją, o ne kopijuoja bibliotekos funkcijas į vykdomąjį failą (2) tinkamai dirba su modifikuota bibliotekos versija, kai vartotojas ją įdiegia (jei modifikuota biblioteka turi su ankstesne versija suderinamą programavimo sąsają)  c. Prie darbo pridėsite raštišką pasiūlymą (galiojantį mažiausiai tris metus), kad vartotojui suteiksite 6 skyriaus a) poskyryje nurodytą medžiagą už mokestį nedidesnį nei platinimo išlaidos.  d. Jei darbo platinimas vykdomas siūlant kopijuoti iš tam tikros vietos, pasiūlysite ekvivalenčią galimybę kopijuoti aukščiau nurodytą medžiagą iš tos pačios vietos.  e. Įsitikinsite, kad vartotojas jau gavo minėtos medžiagos kopiją (ar Jūs jam jau išsiuntėte ją).  </w:t>
      </w:r>
    </w:p>
    <w:p w14:paraId="531CBFA9" w14:textId="77777777" w:rsidR="00C77A38" w:rsidRDefault="00C77A38" w:rsidP="00C77A38">
      <w:pPr>
        <w:spacing w:before="120"/>
      </w:pPr>
      <w:r>
        <w:t xml:space="preserve">Prie vykdomosios „darbo, kuris naudoja Biblioteką“ formos privalote pridėti visus duomenis ir programas, kurių reikia vykdomojo failo suformavimui. Kaip speciali išimtis, platinamoje medžiagoje neprivalo būti nieko, kas paprastai platinama (išeities tekstais ar vykdomąja forma) su pagrindiniais operacinės sistemos, kurioje minima programa veikia komponentais (kompiliatoriumi, branduoliu ir pan.), nebent tie komponentai įeina į platinamą failo vykdomąją formą.  </w:t>
      </w:r>
    </w:p>
    <w:p w14:paraId="10F1AB83" w14:textId="77777777" w:rsidR="00C77A38" w:rsidRDefault="00C77A38" w:rsidP="00C77A38">
      <w:pPr>
        <w:spacing w:before="120"/>
      </w:pPr>
      <w:r>
        <w:t xml:space="preserve">Gali būti, kad šis reikalavimas prieštarauja kitų, nelaisvų bibliotekų (kurios paprastai nėra platinamos su operacine sistema) </w:t>
      </w:r>
      <w:proofErr w:type="spellStart"/>
      <w:r>
        <w:t>licenzcijų</w:t>
      </w:r>
      <w:proofErr w:type="spellEnd"/>
      <w:r>
        <w:t xml:space="preserve"> reikalavimams. Tokiu atveju, Jūs negalite naudoti abiejų bibliotekų Jūsų platiname vykdomajame faile.  </w:t>
      </w:r>
    </w:p>
    <w:p w14:paraId="224D7065" w14:textId="77777777" w:rsidR="00C77A38" w:rsidRDefault="00C77A38" w:rsidP="00C77A38">
      <w:pPr>
        <w:spacing w:before="120"/>
      </w:pPr>
      <w:r w:rsidRPr="008D125D">
        <w:rPr>
          <w:b/>
          <w:bCs w:val="0"/>
        </w:rPr>
        <w:t>7.</w:t>
      </w:r>
      <w:r>
        <w:t xml:space="preserve"> Jūs galite pagrįstą Biblioteka darbą sudėti į vieną biblioteką su kita biblioteka (kuri nėra ginama šios </w:t>
      </w:r>
      <w:proofErr w:type="spellStart"/>
      <w:r>
        <w:t>licenzijos</w:t>
      </w:r>
      <w:proofErr w:type="spellEnd"/>
      <w:r>
        <w:t xml:space="preserve">) ir platinti gautą jungtinį produktą, jeigu atskiras pagrįsto Biblioteka darbo ir atskiras kitos bibliotekos platinimas yra leidžiamas. Jūs taip pat:  </w:t>
      </w:r>
    </w:p>
    <w:p w14:paraId="0FDDA830" w14:textId="77777777" w:rsidR="00C77A38" w:rsidRDefault="00C77A38" w:rsidP="00C77A38">
      <w:pPr>
        <w:spacing w:before="120"/>
      </w:pPr>
      <w:r w:rsidRPr="008D125D">
        <w:rPr>
          <w:b/>
          <w:bCs w:val="0"/>
        </w:rPr>
        <w:t>a.</w:t>
      </w:r>
      <w:r>
        <w:t xml:space="preserve"> Prie jungtinės bibliotekos kopijos pridėsite atskirtą nuo bibliotekos pagrįstą Biblioteka darbą. Ši atskirta jungtinės bibliotekos dalis privalo būti platinama pagal ankstesniuose skyriuose išdėstytas sąlygas.  b. Įdėsite aiškų pranešimą, kad dalis jungtinės bibliotekos yra darbas pagrįstas Biblioteka ir nurodysite, kur galima rasti atskirtą nuo jungtinės bibliotekos Biblioteka pagrįstą darbą.  </w:t>
      </w:r>
    </w:p>
    <w:p w14:paraId="4589F694" w14:textId="77777777" w:rsidR="00C77A38" w:rsidRDefault="00C77A38" w:rsidP="00C77A38">
      <w:pPr>
        <w:spacing w:before="120"/>
      </w:pPr>
      <w:r w:rsidRPr="008D125D">
        <w:rPr>
          <w:b/>
          <w:bCs w:val="0"/>
        </w:rPr>
        <w:t>8.</w:t>
      </w:r>
      <w:r>
        <w:t xml:space="preserve"> Jūs negalite kopijuoti, modifikuoti, licencijuoti, susieti kitų produktų su Biblioteka ar platinti Bibliotekos kitaip nei aiškiai numatyta šios </w:t>
      </w:r>
      <w:proofErr w:type="spellStart"/>
      <w:r>
        <w:t>licenzijos</w:t>
      </w:r>
      <w:proofErr w:type="spellEnd"/>
      <w:r>
        <w:t xml:space="preserve">. Bet kokie bandymai kitaip kopijuoti, modifikuoti, licencijuoti, susieti su kitais produktais ar platinti Biblioteką yra negaliojantys ir automatiškai panaikina Jūsų teises suteiktas šios </w:t>
      </w:r>
      <w:proofErr w:type="spellStart"/>
      <w:r>
        <w:t>licenzijos</w:t>
      </w:r>
      <w:proofErr w:type="spellEnd"/>
      <w:r>
        <w:t xml:space="preserve">. Tokiu atveju asmenų, gavusių iš Jūsų </w:t>
      </w:r>
      <w:r>
        <w:lastRenderedPageBreak/>
        <w:t xml:space="preserve">kopijas ar teises remiantis šia </w:t>
      </w:r>
      <w:proofErr w:type="spellStart"/>
      <w:r>
        <w:t>licenzija</w:t>
      </w:r>
      <w:proofErr w:type="spellEnd"/>
      <w:r>
        <w:t>, teisės (</w:t>
      </w:r>
      <w:proofErr w:type="spellStart"/>
      <w:r>
        <w:t>licenzijos</w:t>
      </w:r>
      <w:proofErr w:type="spellEnd"/>
      <w:r>
        <w:t xml:space="preserve">) nebus panaikintos, jei šie asmenys nepažeidė </w:t>
      </w:r>
      <w:proofErr w:type="spellStart"/>
      <w:r>
        <w:t>licenzijos</w:t>
      </w:r>
      <w:proofErr w:type="spellEnd"/>
      <w:r>
        <w:t xml:space="preserve">.  </w:t>
      </w:r>
    </w:p>
    <w:p w14:paraId="58C56DFF" w14:textId="77777777" w:rsidR="00C77A38" w:rsidRDefault="00C77A38" w:rsidP="00C77A38">
      <w:pPr>
        <w:spacing w:before="120"/>
      </w:pPr>
      <w:r w:rsidRPr="008D125D">
        <w:rPr>
          <w:b/>
          <w:bCs w:val="0"/>
        </w:rPr>
        <w:t>9.</w:t>
      </w:r>
      <w:r>
        <w:t xml:space="preserve"> Jūsų nereikalaujama šios </w:t>
      </w:r>
      <w:proofErr w:type="spellStart"/>
      <w:r>
        <w:t>licenzijos</w:t>
      </w:r>
      <w:proofErr w:type="spellEnd"/>
      <w:r>
        <w:t xml:space="preserve"> priimti, nes Jūs jos nepasirašėte. Vis dėlto, niekas kitas Jums negarantuoja teisės modifikuoti ir platinti Biblioteką ar ja paremtus darbus. Be to, minėti veiksmai yra draudžiami įstatymo, jei Jūs nepriimate šios </w:t>
      </w:r>
      <w:proofErr w:type="spellStart"/>
      <w:r>
        <w:t>licenzijos</w:t>
      </w:r>
      <w:proofErr w:type="spellEnd"/>
      <w:r>
        <w:t xml:space="preserve"> sąlygų. Taigi, modifikuodami ar platindami Biblioteką (ar bet kokį darbą paremtą Biblioteka), Jūs parodote, kad priimate šią licenciją ir visas jos sąlygas susijusias su Bibliotekos (ar bet kokio Biblioteka paremto darbo) kopijavimu, platinimu ar modifikavimu.  </w:t>
      </w:r>
    </w:p>
    <w:p w14:paraId="2919AE7F" w14:textId="77777777" w:rsidR="00C77A38" w:rsidRDefault="00C77A38" w:rsidP="00C77A38">
      <w:pPr>
        <w:spacing w:before="120"/>
      </w:pPr>
      <w:r w:rsidRPr="008D125D">
        <w:rPr>
          <w:b/>
          <w:bCs w:val="0"/>
        </w:rPr>
        <w:t>10.</w:t>
      </w:r>
      <w:r>
        <w:t xml:space="preserve"> Kiekvieną kartą, kai Jūs platinate Biblioteką (ar bet kokį Biblioteka paremtą darbą), Bibliotekos gavėjas automatiškai gauna licenciją iš pirmojo Bibliotekos autoriaus, suteikiančią teisę kopijuoti, platinti, susieti su Biblioteka programas ar modifikuoti Biblioteką remiantis šiomis sąlygomis. Jūs negalite gavėjui primesti jokių papildomų apribojimų nesančių šioje licencijoje. Jūs nesate atsakingas už trečiųjų šalių vertimą laikytis šios </w:t>
      </w:r>
      <w:proofErr w:type="spellStart"/>
      <w:r>
        <w:t>licenzijos</w:t>
      </w:r>
      <w:proofErr w:type="spellEnd"/>
      <w:r>
        <w:t xml:space="preserve"> sąlygų.  </w:t>
      </w:r>
    </w:p>
    <w:p w14:paraId="59481653" w14:textId="77777777" w:rsidR="00C77A38" w:rsidRDefault="00C77A38" w:rsidP="00C77A38">
      <w:pPr>
        <w:spacing w:before="120"/>
      </w:pPr>
      <w:r w:rsidRPr="008D125D">
        <w:rPr>
          <w:b/>
          <w:bCs w:val="0"/>
        </w:rPr>
        <w:t>11.</w:t>
      </w:r>
      <w:r>
        <w:t xml:space="preserve"> Jeigu (kaip teismo nuosprendis ar įtarimas patentų pažeidimu ar bet kokiais kitais atvejais) Jums yra primetamos sąlygos (teismo potvarkiu, pagal susitarimą ar kitaip), kurios prieštarauja šios </w:t>
      </w:r>
      <w:proofErr w:type="spellStart"/>
      <w:r>
        <w:t>licenzijos</w:t>
      </w:r>
      <w:proofErr w:type="spellEnd"/>
      <w:r>
        <w:t xml:space="preserve"> sąlygoms, tai primetamos sąlygos neatleidžia Jūsų nuo šios </w:t>
      </w:r>
      <w:proofErr w:type="spellStart"/>
      <w:r>
        <w:t>licenzijos</w:t>
      </w:r>
      <w:proofErr w:type="spellEnd"/>
      <w:r>
        <w:t xml:space="preserve"> sąlygų. Jeigu Jūs negalite platinti Bibliotekos taip, kad įvykdytumėte savo įsipareigojimus šiai licencijai ir kitus susijusius įsipareigojimus tuo pat metu, tai negalite platinti Bibliotekos iš viso. Pavyzdžiui, jeigu patentas neleis Bibliotekos platinti be autorinių honorarų tiems žmonėms, kurie gaus kopijas tiesiogiai ar netiesiogiai iš Jūsų, tai vienintelis kelias patenkinti abi (Bibliotekos ir GNU Laisvąją GPL) licencijas yra iš viso neplatinti Bibliotekos.  </w:t>
      </w:r>
    </w:p>
    <w:p w14:paraId="3D8D6656" w14:textId="77777777" w:rsidR="00C77A38" w:rsidRDefault="00C77A38" w:rsidP="00C77A38">
      <w:pPr>
        <w:spacing w:before="120"/>
      </w:pPr>
      <w:r>
        <w:t xml:space="preserve">Jeigu bet kuri šio skyriaus dalis yra laikoma negaliojančia (neturinčia juridinės galios) ar neįvykdoma esant tam tikroms konkrečioms aplinkybėms, tai likusi skyriaus dalis lieka galioti. Visais kitais atvejais galioja visas skyrius.  </w:t>
      </w:r>
    </w:p>
    <w:p w14:paraId="749BD891" w14:textId="77777777" w:rsidR="00C77A38" w:rsidRDefault="00C77A38" w:rsidP="00C77A38">
      <w:pPr>
        <w:spacing w:before="120"/>
      </w:pPr>
      <w:r>
        <w:t xml:space="preserve">Šio skyriaus tikslas nėra skatinti pažeisti kokius nors patentus, nuosavybės teises ar užginčyti tokių teisių pagrįstumą. Šis skyrius siekia tiktai užtikrinti nemokamos programinės įrangos platinimo sistemos vientisumą, įgyvendinamą viešąja </w:t>
      </w:r>
      <w:proofErr w:type="spellStart"/>
      <w:r>
        <w:t>licenzija</w:t>
      </w:r>
      <w:proofErr w:type="spellEnd"/>
      <w:r>
        <w:t xml:space="preserve">. Daug žmonių įvairiai prisidėjo prie programinės įrangos platinimo per šią sistemą vildamiesi, kad ta sistema bus nuolat taikoma. Tik nuo autoriaus (autorės) priklauso, ar jis (ji) norės platinti savo programinę įrangą per kokią nors kitą sistemą ar ne ir šios </w:t>
      </w:r>
      <w:proofErr w:type="spellStart"/>
      <w:r>
        <w:t>licenzijos</w:t>
      </w:r>
      <w:proofErr w:type="spellEnd"/>
      <w:r>
        <w:t xml:space="preserve"> turėtojas negali primesti sprendimo.  </w:t>
      </w:r>
    </w:p>
    <w:p w14:paraId="19D01F06" w14:textId="77777777" w:rsidR="00C77A38" w:rsidRDefault="00C77A38" w:rsidP="00C77A38">
      <w:pPr>
        <w:spacing w:before="120"/>
      </w:pPr>
      <w:r>
        <w:t xml:space="preserve">Šis skyrius turėtų detaliai paaiškinti, kokios turėtų būti likusios </w:t>
      </w:r>
      <w:proofErr w:type="spellStart"/>
      <w:r>
        <w:t>licenzijos</w:t>
      </w:r>
      <w:proofErr w:type="spellEnd"/>
      <w:r>
        <w:t xml:space="preserve"> dalies pasekmės.  </w:t>
      </w:r>
    </w:p>
    <w:p w14:paraId="6042F5D4" w14:textId="77777777" w:rsidR="00C77A38" w:rsidRDefault="00C77A38" w:rsidP="00C77A38">
      <w:pPr>
        <w:spacing w:before="120"/>
      </w:pPr>
      <w:r w:rsidRPr="008D125D">
        <w:rPr>
          <w:b/>
          <w:bCs w:val="0"/>
        </w:rPr>
        <w:t>12.</w:t>
      </w:r>
      <w:r>
        <w:t xml:space="preserve"> Jeigu Bibliotekos platinimas ir/arba naudojimas tam tikrose šalyse yra ribojamas patentais ar autorinėmis teisėmis, pirminis autorinių teisių turėtojas, kurio Biblioteka yra išleista pagal šią licenciją, turėtų pridėti aiškius geografinius platinimo apribojimus pašalinančius tas šalis ir taip informuodamas, kad platinimas yra leidžiamas tik nepaminėtose šalyse. Tokiu atveju apribojimai tampa </w:t>
      </w:r>
      <w:proofErr w:type="spellStart"/>
      <w:r>
        <w:t>licenzijos</w:t>
      </w:r>
      <w:proofErr w:type="spellEnd"/>
      <w:r>
        <w:t xml:space="preserve"> dalimi.  </w:t>
      </w:r>
    </w:p>
    <w:p w14:paraId="03DDBF41" w14:textId="77777777" w:rsidR="00C77A38" w:rsidRDefault="00C77A38" w:rsidP="00C77A38">
      <w:pPr>
        <w:spacing w:before="120"/>
      </w:pPr>
      <w:r w:rsidRPr="008D125D">
        <w:rPr>
          <w:b/>
          <w:bCs w:val="0"/>
        </w:rPr>
        <w:t>13.</w:t>
      </w:r>
      <w:r>
        <w:t xml:space="preserve">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(angl. - Laisvosios Programinės Įrangos fondas) gali periodiškai paskelbti ištaisytas ir/arba naujas Laisvosios GPL </w:t>
      </w:r>
      <w:proofErr w:type="spellStart"/>
      <w:r>
        <w:t>licenzijos</w:t>
      </w:r>
      <w:proofErr w:type="spellEnd"/>
      <w:r>
        <w:t xml:space="preserve"> versijas. Naujos versijos savo dvasia bus panašios į dabartinę versiją, bet siekiant išspręsti naujai iškilusias problemas gali skirtis kai kurios detalės.  </w:t>
      </w:r>
    </w:p>
    <w:p w14:paraId="6CFED00A" w14:textId="77777777" w:rsidR="00C77A38" w:rsidRDefault="00C77A38" w:rsidP="00C77A38">
      <w:pPr>
        <w:spacing w:before="120"/>
      </w:pPr>
      <w:r>
        <w:t xml:space="preserve">Kiekvienai </w:t>
      </w:r>
      <w:proofErr w:type="spellStart"/>
      <w:r>
        <w:t>licenzijos</w:t>
      </w:r>
      <w:proofErr w:type="spellEnd"/>
      <w:r>
        <w:t xml:space="preserve"> versijai suteikiamas unikalus numeris. Jeigu Biblioteka nurodo numerį </w:t>
      </w:r>
      <w:proofErr w:type="spellStart"/>
      <w:r>
        <w:t>licenzijos</w:t>
      </w:r>
      <w:proofErr w:type="spellEnd"/>
      <w:r>
        <w:t xml:space="preserve"> versijos, kuri taikoma Bibliotekai ir „bet kuriai vėlesnei jos versijai“, tai Jūs galite sekti arba nurodyta versija, arba bet kuria vėlesne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paskelbta </w:t>
      </w:r>
      <w:proofErr w:type="spellStart"/>
      <w:r>
        <w:t>licenzijos</w:t>
      </w:r>
      <w:proofErr w:type="spellEnd"/>
      <w:r>
        <w:t xml:space="preserve"> versija. </w:t>
      </w:r>
      <w:r>
        <w:lastRenderedPageBreak/>
        <w:t xml:space="preserve">Tuo atveju, kai Biblioteka nenurodo </w:t>
      </w:r>
      <w:proofErr w:type="spellStart"/>
      <w:r>
        <w:t>licenzijos</w:t>
      </w:r>
      <w:proofErr w:type="spellEnd"/>
      <w:r>
        <w:t xml:space="preserve"> versijos numerio, Jūs galite pasirinkti bet kurią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išleistos šios </w:t>
      </w:r>
      <w:proofErr w:type="spellStart"/>
      <w:r>
        <w:t>licenzijos</w:t>
      </w:r>
      <w:proofErr w:type="spellEnd"/>
      <w:r>
        <w:t xml:space="preserve"> versiją. 14. Jeigu Jūs norite Bibliotekos dalis įtraukti į kitas laisvas programas, kurių platinimo sąlygos skiriasi, parašykite autoriui ir paprašykite leidimo.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programinės įrangos atveju rašykite </w:t>
      </w:r>
      <w:proofErr w:type="spellStart"/>
      <w:r>
        <w:t>Free</w:t>
      </w:r>
      <w:proofErr w:type="spellEnd"/>
      <w:r>
        <w:t xml:space="preserve"> </w:t>
      </w:r>
      <w:proofErr w:type="spellStart"/>
      <w:r>
        <w:t>Software</w:t>
      </w:r>
      <w:proofErr w:type="spellEnd"/>
      <w:r>
        <w:t xml:space="preserve"> </w:t>
      </w:r>
      <w:proofErr w:type="spellStart"/>
      <w:r>
        <w:t>Foundation</w:t>
      </w:r>
      <w:proofErr w:type="spellEnd"/>
      <w:r>
        <w:t xml:space="preserve"> organizacijai; mes kartais tokiu atveju padarome išimtis. Mūsų sprendimas remsis dviem tikslais: visų programų, sukurtų mūsų laisvų programų pagrindu, laisvos programinės įrangos statuso išsaugojimu ir bendru skatinimu dalintis ir naudoti programinę įrangą laisvai.  </w:t>
      </w:r>
    </w:p>
    <w:p w14:paraId="06800F04" w14:textId="77777777" w:rsidR="00C77A38" w:rsidRDefault="00C77A38" w:rsidP="00C77A38">
      <w:pPr>
        <w:spacing w:before="120"/>
      </w:pPr>
      <w:r>
        <w:t xml:space="preserve">GARANTIJOS NEBUVIMAS </w:t>
      </w:r>
    </w:p>
    <w:p w14:paraId="79CCB7D5" w14:textId="77777777" w:rsidR="00C77A38" w:rsidRDefault="00C77A38" w:rsidP="00C77A38">
      <w:pPr>
        <w:spacing w:before="120"/>
      </w:pPr>
      <w:r w:rsidRPr="008D125D">
        <w:rPr>
          <w:b/>
          <w:bCs w:val="0"/>
        </w:rPr>
        <w:t>15.</w:t>
      </w:r>
      <w:r>
        <w:t xml:space="preserve"> KADANGI BIBLIOTEKA LICENZIJUOJAMA NEMOKAMAI, TAI JOKIOS GARANTIJOS BIBLIOTEKAI GALIOJANČIŲ ĮSTATYMŲ LEISTU MĄSTU NESUTEIKIAMA. AUTORINIŲ TEISIŲ SAVININKAI IR/ARBA KITOS ŠALYS PATEIKIA BIBLIOTEKĄ „TAIP KAIP YRA“ BE JOKIŲ GARANTIJŲ, IŠREIKŠTŲ AR NUMANOMŲ, ĮSKAITANT, BET NEAPSIRIBOJANT, NUMANOMOM PERKAMUMO BEI TINKAMUMO KONKREČIAI UŽDUOČIAI GARANTIJOM, NEBENT KITAIP NURODYTA RAŠTU. JŪS PRISIIMATE VISĄ RIZIKĄ, SUSIJUSIĄ SU BIBLIOTEKOS KOKYBE IR VEIKIMU. JEIGU BIBLIOTEKA PASIRODYS TURINTI DEFEKTŲ, JŪS PRISIIMATE VISAS BŪTINAS TECHNINĖS PRIEŽIŪROS, SUTVARKYMO AR KOREGAVIMO IŠLAIDAS.  </w:t>
      </w:r>
    </w:p>
    <w:p w14:paraId="3DB56D1A" w14:textId="77777777" w:rsidR="00C77A38" w:rsidRPr="008D125D" w:rsidRDefault="00C77A38" w:rsidP="00C77A38">
      <w:pPr>
        <w:spacing w:before="120"/>
      </w:pPr>
      <w:r w:rsidRPr="008D125D">
        <w:rPr>
          <w:b/>
          <w:bCs w:val="0"/>
        </w:rPr>
        <w:t>16.</w:t>
      </w:r>
      <w:r>
        <w:t xml:space="preserve"> JOKIU KITU ATVEJU, NEBENT REIKALAUJAMA PAGAL GALIOJANČIUS ĮSTATYMUS ARBA SUSITARTA RAŠTU, AUTORINIŲ TEISIŲ SAVININKAI ARBA BET KURI KITA ŠALIS, KURI GALI KEISTI IR/ARBA PLATINTI BIBLIOTEKĄ KAIP AUKŠČIAU NURODYTA, NEBUS JUMS ATSAKINGA UŽ VISUS, ĮTRAUKIANT BET KOKIUS BENDRUS, IŠSKIRTINIUS, ATSITIKTINIUS AR IŠPLAUKIANČIUS IŠ BIBLIOTEKOS NAUDOJIMO ARBA NESUGEBĖJIMO NAUDOTI BIBLIOTEKĄ NUOSTOLIUS (APIMANT BET NEAPSIRIBOJANT DUOMENŲ PRARADIMU, DUOMENŲ SUGADINIMU, BIBLIOTEKOS NESUDERINAMUMĄ SU KITOMIS PROGRAMOMIS AR BET KOKIUS KITUS NUOSTOLIUS, PATIRTUS JŪSŲ AR TREČIŲJŲ PUSIŲ), NET IR TUO ATVEJU, KAI AUTORINIŲ TEISIŲ SAVINIKAS AR KITI ASMENYS ŽINOJO APIE TOKIŲ NUOSTOLIŲ GALIMYBĘ.</w:t>
      </w:r>
    </w:p>
    <w:p w14:paraId="62203D3F" w14:textId="77777777" w:rsidR="00C77A38" w:rsidRPr="00C77A38" w:rsidRDefault="00C77A38" w:rsidP="00C77A38"/>
    <w:p w14:paraId="0A0AFDDB" w14:textId="2ADDFF44" w:rsidR="00C77A38" w:rsidRDefault="00C77A38" w:rsidP="00C77A38">
      <w:pPr>
        <w:pStyle w:val="Heading1"/>
      </w:pPr>
      <w:bookmarkStart w:id="772" w:name="_Toc29952711"/>
      <w:r>
        <w:t>Kokybės vertinimo ataskaita</w:t>
      </w:r>
      <w:bookmarkEnd w:id="772"/>
    </w:p>
    <w:p w14:paraId="2B674C5C" w14:textId="77777777" w:rsidR="00945DDC" w:rsidRDefault="00945DDC" w:rsidP="00945DDC">
      <w:pPr>
        <w:pStyle w:val="Heading2"/>
      </w:pPr>
      <w:bookmarkStart w:id="773" w:name="_Toc124148530"/>
      <w:bookmarkStart w:id="774" w:name="_Toc29952712"/>
      <w:r>
        <w:t>Įvadas</w:t>
      </w:r>
      <w:bookmarkEnd w:id="773"/>
      <w:bookmarkEnd w:id="774"/>
    </w:p>
    <w:p w14:paraId="34E93D2A" w14:textId="77777777" w:rsidR="00945DDC" w:rsidRDefault="00945DDC" w:rsidP="00945DDC">
      <w:pPr>
        <w:spacing w:before="120"/>
      </w:pPr>
      <w:r>
        <w:t>Šiame skyriuje pateikiama projekto kokybės vertinimo ataskaita. Pateikiami kokybės vertinimo rezultatai, išvados. Skyriuje pateikiamas palyginimas tarp to kas buvo planuota atlikti ir kas buvo atlikta. Taip pat jame pateikiami likę neišspręsti klausimai, svarbūs pakeitimai, kurie įvyko sistemos kūrimo metu. Taip pat teikia informacijos sekančių projektų vizijai.</w:t>
      </w:r>
    </w:p>
    <w:p w14:paraId="72DC42A1" w14:textId="77777777" w:rsidR="00945DDC" w:rsidRPr="00511884" w:rsidRDefault="00945DDC" w:rsidP="00945DDC">
      <w:pPr>
        <w:pStyle w:val="Heading2"/>
        <w:rPr>
          <w:lang w:val="pt-BR"/>
        </w:rPr>
      </w:pPr>
      <w:bookmarkStart w:id="775" w:name="_Toc124148531"/>
      <w:bookmarkStart w:id="776" w:name="_Toc29952713"/>
      <w:r w:rsidRPr="00945DDC">
        <w:t>Realiai</w:t>
      </w:r>
      <w:r w:rsidRPr="00511884">
        <w:rPr>
          <w:lang w:val="pt-BR"/>
        </w:rPr>
        <w:t xml:space="preserve"> atlikto darbo kokybės analizės tikslai</w:t>
      </w:r>
      <w:bookmarkEnd w:id="775"/>
      <w:bookmarkEnd w:id="776"/>
    </w:p>
    <w:p w14:paraId="06F51A8B" w14:textId="77777777" w:rsidR="00945DDC" w:rsidRDefault="00945DDC" w:rsidP="00945DDC">
      <w:pPr>
        <w:pStyle w:val="Heading3"/>
        <w:rPr>
          <w:lang w:val="pt-BR"/>
        </w:rPr>
      </w:pPr>
      <w:bookmarkStart w:id="777" w:name="_Toc124148532"/>
      <w:bookmarkStart w:id="778" w:name="_Toc29952714"/>
      <w:r w:rsidRPr="00945DDC">
        <w:t>Aptikti</w:t>
      </w:r>
      <w:r w:rsidRPr="00511884">
        <w:rPr>
          <w:lang w:val="pt-BR"/>
        </w:rPr>
        <w:t xml:space="preserve"> klaidas funkcio</w:t>
      </w:r>
      <w:r>
        <w:rPr>
          <w:lang w:val="pt-BR"/>
        </w:rPr>
        <w:t>navime, logikoje, realizacijoje</w:t>
      </w:r>
      <w:bookmarkEnd w:id="777"/>
      <w:bookmarkEnd w:id="778"/>
    </w:p>
    <w:p w14:paraId="04080A4F" w14:textId="77777777" w:rsidR="00945DDC" w:rsidRPr="000C21FD" w:rsidRDefault="00945DDC" w:rsidP="00945DDC">
      <w:pPr>
        <w:spacing w:before="120"/>
        <w:rPr>
          <w:lang w:val="pt-BR"/>
        </w:rPr>
      </w:pPr>
      <w:r w:rsidRPr="00945DDC">
        <w:t>Klaidos</w:t>
      </w:r>
      <w:r w:rsidRPr="000C21FD">
        <w:rPr>
          <w:lang w:val="pt-BR"/>
        </w:rPr>
        <w:t xml:space="preserve"> programinės įrangos funkcionavime, logikoje, realizacijoje buvo aptiktos naudojantis </w:t>
      </w:r>
    </w:p>
    <w:p w14:paraId="43803AF0" w14:textId="08C5B575" w:rsidR="00945DDC" w:rsidRPr="000C21FD" w:rsidRDefault="00945DDC" w:rsidP="00945DDC">
      <w:pPr>
        <w:rPr>
          <w:lang w:val="pt-BR"/>
        </w:rPr>
      </w:pPr>
      <w:r w:rsidRPr="000C21FD">
        <w:rPr>
          <w:lang w:val="pt-BR"/>
        </w:rPr>
        <w:t xml:space="preserve">procedūromis nurodytomis testavimo plane (žr. </w:t>
      </w:r>
      <w:r>
        <w:rPr>
          <w:lang w:val="pt-BR"/>
        </w:rPr>
        <w:t>6</w:t>
      </w:r>
      <w:r w:rsidRPr="000C21FD">
        <w:rPr>
          <w:lang w:val="pt-BR"/>
        </w:rPr>
        <w:t xml:space="preserve"> skyrių).</w:t>
      </w:r>
    </w:p>
    <w:p w14:paraId="2961D28B" w14:textId="77777777" w:rsidR="00945DDC" w:rsidRDefault="00945DDC" w:rsidP="00945DDC">
      <w:pPr>
        <w:pStyle w:val="Heading3"/>
        <w:rPr>
          <w:lang w:val="pt-BR"/>
        </w:rPr>
      </w:pPr>
      <w:bookmarkStart w:id="779" w:name="_Toc124148533"/>
      <w:bookmarkStart w:id="780" w:name="_Toc29952715"/>
      <w:r w:rsidRPr="00945DDC">
        <w:t>Patikrinti</w:t>
      </w:r>
      <w:r w:rsidRPr="00511884">
        <w:rPr>
          <w:lang w:val="pt-BR"/>
        </w:rPr>
        <w:t xml:space="preserve"> ar progamų sistema ati</w:t>
      </w:r>
      <w:r>
        <w:rPr>
          <w:lang w:val="pt-BR"/>
        </w:rPr>
        <w:t>tinka reikalavimų specifikaciją</w:t>
      </w:r>
      <w:bookmarkEnd w:id="779"/>
      <w:bookmarkEnd w:id="780"/>
    </w:p>
    <w:p w14:paraId="28D6F1AB" w14:textId="77777777" w:rsidR="00945DDC" w:rsidRPr="00D4635B" w:rsidRDefault="00945DDC" w:rsidP="00945DDC">
      <w:pPr>
        <w:spacing w:before="120"/>
        <w:rPr>
          <w:lang w:val="pt-BR"/>
        </w:rPr>
      </w:pPr>
      <w:r w:rsidRPr="00D4635B">
        <w:rPr>
          <w:lang w:val="pt-BR"/>
        </w:rPr>
        <w:lastRenderedPageBreak/>
        <w:t>Ar programų sistema atitinka reikalavimų specifikaciją buvo patikrinta naudojant priėmimo</w:t>
      </w:r>
    </w:p>
    <w:p w14:paraId="5901F86C" w14:textId="7609DC3B" w:rsidR="00945DDC" w:rsidRPr="00D4635B" w:rsidRDefault="00945DDC" w:rsidP="00945DDC">
      <w:pPr>
        <w:rPr>
          <w:lang w:val="pt-BR"/>
        </w:rPr>
      </w:pPr>
      <w:r w:rsidRPr="00D4635B">
        <w:rPr>
          <w:lang w:val="pt-BR"/>
        </w:rPr>
        <w:t xml:space="preserve">testavimą, kurio procedūros ir rezultatai pateikti </w:t>
      </w:r>
      <w:r>
        <w:rPr>
          <w:lang w:val="pt-BR"/>
        </w:rPr>
        <w:t>6</w:t>
      </w:r>
      <w:r w:rsidRPr="00D4635B">
        <w:rPr>
          <w:lang w:val="pt-BR"/>
        </w:rPr>
        <w:t>-tame skyriuje.</w:t>
      </w:r>
    </w:p>
    <w:p w14:paraId="3BA43621" w14:textId="77777777" w:rsidR="00945DDC" w:rsidRDefault="00945DDC" w:rsidP="00945DDC">
      <w:pPr>
        <w:pStyle w:val="Heading2"/>
      </w:pPr>
      <w:bookmarkStart w:id="781" w:name="_Toc124148534"/>
      <w:bookmarkStart w:id="782" w:name="_Toc29952716"/>
      <w:r w:rsidRPr="00945DDC">
        <w:t>Kokybės</w:t>
      </w:r>
      <w:r>
        <w:t xml:space="preserve"> vertinimo procesas.</w:t>
      </w:r>
      <w:bookmarkEnd w:id="781"/>
      <w:bookmarkEnd w:id="782"/>
    </w:p>
    <w:p w14:paraId="25BD633C" w14:textId="77777777" w:rsidR="00945DDC" w:rsidRDefault="00945DDC" w:rsidP="00945DDC">
      <w:pPr>
        <w:pStyle w:val="Heading3"/>
      </w:pPr>
      <w:bookmarkStart w:id="783" w:name="_Toc124148535"/>
      <w:bookmarkStart w:id="784" w:name="_Toc29952717"/>
      <w:r w:rsidRPr="00945DDC">
        <w:t>Peržiūros</w:t>
      </w:r>
      <w:bookmarkEnd w:id="783"/>
      <w:bookmarkEnd w:id="784"/>
    </w:p>
    <w:p w14:paraId="6D94C711" w14:textId="77777777" w:rsidR="00945DDC" w:rsidRPr="009C66F4" w:rsidRDefault="00945DDC" w:rsidP="00945DDC">
      <w:pPr>
        <w:spacing w:before="120"/>
      </w:pPr>
      <w:r>
        <w:t xml:space="preserve">Projekto </w:t>
      </w:r>
      <w:r w:rsidRPr="00945DDC">
        <w:rPr>
          <w:lang w:val="pt-BR"/>
        </w:rPr>
        <w:t>pabaigoje</w:t>
      </w:r>
      <w:r>
        <w:t xml:space="preserve"> projekto vykdytojų komanda atlieka apžvalga, kurios tikslas yra surinkti informaciją apie projektą, kas jame pavyko gerai ir kas nepasisekė, kad tai būtų galima panaudoti sekančiuose projektuose. Ši apžvalga parastai yra atliekama projekto pabaigoje. Jei projektas didesnis apžvalga gali būti atliekama ir po kiekvienos projekto svarbesnės dalies pabaigimo.</w:t>
      </w:r>
    </w:p>
    <w:p w14:paraId="2D6E8CA2" w14:textId="77777777" w:rsidR="006828EE" w:rsidRDefault="00945DDC" w:rsidP="00945DDC">
      <w:pPr>
        <w:pStyle w:val="Heading4"/>
      </w:pPr>
      <w:r w:rsidRPr="00D4635B">
        <w:t xml:space="preserve">Interviu su užsakovu. </w:t>
      </w:r>
    </w:p>
    <w:p w14:paraId="150E5AFA" w14:textId="77777777" w:rsidR="00945DDC" w:rsidRPr="00D4635B" w:rsidRDefault="00945DDC" w:rsidP="00945DDC">
      <w:pPr>
        <w:spacing w:before="120"/>
        <w:rPr>
          <w:lang w:val="pt-BR"/>
        </w:rPr>
      </w:pPr>
      <w:r w:rsidRPr="00D4635B">
        <w:rPr>
          <w:lang w:val="pt-BR"/>
        </w:rPr>
        <w:t xml:space="preserve">Interviu su užsakovu atliktas.  Reikiami patobulinimai aptarti. Sukurtas pakeitimų sąrašas. </w:t>
      </w:r>
    </w:p>
    <w:p w14:paraId="62C4D840" w14:textId="7CCFEED4" w:rsidR="00945DDC" w:rsidRDefault="00945DDC" w:rsidP="00945DDC">
      <w:pPr>
        <w:spacing w:before="120"/>
        <w:rPr>
          <w:lang w:val="pt-BR"/>
        </w:rPr>
      </w:pPr>
      <w:r w:rsidRPr="00D4635B">
        <w:rPr>
          <w:lang w:val="pt-BR"/>
        </w:rPr>
        <w:t>Galimų pakeitimų sąrašas:</w:t>
      </w:r>
    </w:p>
    <w:p w14:paraId="34A8E844" w14:textId="5B1143A0" w:rsidR="00945DDC" w:rsidRPr="00F3731C" w:rsidRDefault="006828EE" w:rsidP="005D3E5F">
      <w:pPr>
        <w:numPr>
          <w:ilvl w:val="0"/>
          <w:numId w:val="42"/>
        </w:numPr>
        <w:spacing w:line="360" w:lineRule="auto"/>
        <w:jc w:val="left"/>
      </w:pPr>
      <w:r>
        <w:t>Komponentas palengvinti testavimo duomenų kūrimą</w:t>
      </w:r>
    </w:p>
    <w:p w14:paraId="4EE34A73" w14:textId="0BA904A3" w:rsidR="00945DDC" w:rsidRDefault="006828EE" w:rsidP="005D3E5F">
      <w:pPr>
        <w:numPr>
          <w:ilvl w:val="0"/>
          <w:numId w:val="42"/>
        </w:numPr>
        <w:spacing w:line="360" w:lineRule="auto"/>
        <w:jc w:val="left"/>
      </w:pPr>
      <w:r>
        <w:t>Daugiau informacijos apie atliekamų veiksmų eigą ir rezultatus</w:t>
      </w:r>
    </w:p>
    <w:p w14:paraId="6E23A3AC" w14:textId="69341659" w:rsidR="006828EE" w:rsidRDefault="006828EE" w:rsidP="005D3E5F">
      <w:pPr>
        <w:numPr>
          <w:ilvl w:val="1"/>
          <w:numId w:val="42"/>
        </w:numPr>
        <w:spacing w:line="360" w:lineRule="auto"/>
        <w:jc w:val="left"/>
      </w:pPr>
      <w:r>
        <w:t>Apmokinimo informacija</w:t>
      </w:r>
    </w:p>
    <w:p w14:paraId="2D6E4B7D" w14:textId="28BC66BE" w:rsidR="006828EE" w:rsidRPr="00F3731C" w:rsidRDefault="006828EE" w:rsidP="005D3E5F">
      <w:pPr>
        <w:numPr>
          <w:ilvl w:val="1"/>
          <w:numId w:val="42"/>
        </w:numPr>
        <w:spacing w:line="360" w:lineRule="auto"/>
        <w:jc w:val="left"/>
      </w:pPr>
      <w:r>
        <w:t>Analizės eigos informacija</w:t>
      </w:r>
    </w:p>
    <w:p w14:paraId="00ABFE24" w14:textId="2D256107" w:rsidR="00945DDC" w:rsidRDefault="00945DDC" w:rsidP="005D3E5F">
      <w:pPr>
        <w:numPr>
          <w:ilvl w:val="0"/>
          <w:numId w:val="42"/>
        </w:numPr>
        <w:spacing w:line="360" w:lineRule="auto"/>
        <w:jc w:val="left"/>
      </w:pPr>
      <w:r>
        <w:t xml:space="preserve">Ataskaitų </w:t>
      </w:r>
      <w:r w:rsidR="006828EE">
        <w:t>generavimas</w:t>
      </w:r>
    </w:p>
    <w:p w14:paraId="0E081BE4" w14:textId="690F10BB" w:rsidR="006828EE" w:rsidRPr="00D458F8" w:rsidRDefault="006828EE" w:rsidP="005D3E5F">
      <w:pPr>
        <w:numPr>
          <w:ilvl w:val="0"/>
          <w:numId w:val="42"/>
        </w:numPr>
        <w:spacing w:line="360" w:lineRule="auto"/>
        <w:jc w:val="left"/>
      </w:pPr>
      <w:r>
        <w:t>Apmokymo duomenų importavimas</w:t>
      </w:r>
    </w:p>
    <w:p w14:paraId="61414ED1" w14:textId="77777777" w:rsidR="00945DDC" w:rsidRPr="00CD183C" w:rsidRDefault="00945DDC" w:rsidP="00945DDC"/>
    <w:p w14:paraId="21799A6B" w14:textId="77777777" w:rsidR="00945DDC" w:rsidRDefault="00945DDC" w:rsidP="00945DDC">
      <w:pPr>
        <w:pStyle w:val="Heading4"/>
      </w:pPr>
      <w:r w:rsidRPr="00F26B59">
        <w:t>Projektavimo komandos narių peržiūrų aprašymas</w:t>
      </w:r>
    </w:p>
    <w:p w14:paraId="5125CECA" w14:textId="3A9225CC" w:rsidR="00945DDC" w:rsidRPr="00E04FF6" w:rsidRDefault="00945DDC" w:rsidP="00945DDC">
      <w:pPr>
        <w:pStyle w:val="Caption"/>
        <w:keepNext/>
        <w:ind w:firstLine="709"/>
        <w:rPr>
          <w:b/>
        </w:rPr>
      </w:pPr>
      <w:bookmarkStart w:id="785" w:name="_Toc29952889"/>
      <w:r w:rsidRPr="00912C23">
        <w:rPr>
          <w:lang w:val="pt-BR"/>
        </w:rPr>
        <w:t xml:space="preserve">Lentelė </w:t>
      </w:r>
      <w:r>
        <w:rPr>
          <w:lang w:val="pt-BR"/>
        </w:rPr>
        <w:fldChar w:fldCharType="begin"/>
      </w:r>
      <w:r>
        <w:rPr>
          <w:lang w:val="pt-BR"/>
        </w:rPr>
        <w:instrText xml:space="preserve"> STYLEREF 1 \s </w:instrText>
      </w:r>
      <w:r>
        <w:rPr>
          <w:lang w:val="pt-BR"/>
        </w:rPr>
        <w:fldChar w:fldCharType="separate"/>
      </w:r>
      <w:r w:rsidR="00CD325D">
        <w:rPr>
          <w:noProof/>
          <w:lang w:val="pt-BR"/>
        </w:rPr>
        <w:t>8</w:t>
      </w:r>
      <w:r>
        <w:rPr>
          <w:lang w:val="pt-BR"/>
        </w:rPr>
        <w:fldChar w:fldCharType="end"/>
      </w:r>
      <w:r>
        <w:rPr>
          <w:lang w:val="pt-BR"/>
        </w:rPr>
        <w:t>.</w:t>
      </w:r>
      <w:r>
        <w:rPr>
          <w:lang w:val="pt-BR"/>
        </w:rPr>
        <w:fldChar w:fldCharType="begin"/>
      </w:r>
      <w:r>
        <w:rPr>
          <w:lang w:val="pt-BR"/>
        </w:rPr>
        <w:instrText xml:space="preserve"> SEQ Lentelė \* ARABIC \s 1 </w:instrText>
      </w:r>
      <w:r>
        <w:rPr>
          <w:lang w:val="pt-BR"/>
        </w:rPr>
        <w:fldChar w:fldCharType="separate"/>
      </w:r>
      <w:r w:rsidR="00CD325D">
        <w:rPr>
          <w:noProof/>
          <w:lang w:val="pt-BR"/>
        </w:rPr>
        <w:t>1</w:t>
      </w:r>
      <w:r>
        <w:rPr>
          <w:lang w:val="pt-BR"/>
        </w:rPr>
        <w:fldChar w:fldCharType="end"/>
      </w:r>
      <w:r>
        <w:t xml:space="preserve"> Peržiūrų aprašymas</w:t>
      </w:r>
      <w:bookmarkEnd w:id="785"/>
    </w:p>
    <w:tbl>
      <w:tblPr>
        <w:tblStyle w:val="TableGrid"/>
        <w:tblW w:w="0" w:type="auto"/>
        <w:tblInd w:w="-5" w:type="dxa"/>
        <w:tblLook w:val="01E0" w:firstRow="1" w:lastRow="1" w:firstColumn="1" w:lastColumn="1" w:noHBand="0" w:noVBand="0"/>
      </w:tblPr>
      <w:tblGrid>
        <w:gridCol w:w="3922"/>
        <w:gridCol w:w="5433"/>
      </w:tblGrid>
      <w:tr w:rsidR="00945DDC" w:rsidRPr="00912C23" w14:paraId="4F8DD323" w14:textId="77777777" w:rsidTr="006828EE">
        <w:tc>
          <w:tcPr>
            <w:tcW w:w="3922" w:type="dxa"/>
            <w:shd w:val="clear" w:color="auto" w:fill="C0C0C0"/>
          </w:tcPr>
          <w:p w14:paraId="327B0602" w14:textId="77777777" w:rsidR="00945DDC" w:rsidRPr="00912C23" w:rsidRDefault="00945DDC" w:rsidP="00945DDC">
            <w:pPr>
              <w:rPr>
                <w:b/>
              </w:rPr>
            </w:pPr>
            <w:r w:rsidRPr="00912C23">
              <w:rPr>
                <w:b/>
              </w:rPr>
              <w:t>Peržiūra</w:t>
            </w:r>
          </w:p>
        </w:tc>
        <w:tc>
          <w:tcPr>
            <w:tcW w:w="5433" w:type="dxa"/>
            <w:shd w:val="clear" w:color="auto" w:fill="C0C0C0"/>
          </w:tcPr>
          <w:p w14:paraId="34A24069" w14:textId="77777777" w:rsidR="00945DDC" w:rsidRPr="00912C23" w:rsidRDefault="00945DDC" w:rsidP="00945DDC">
            <w:pPr>
              <w:rPr>
                <w:b/>
              </w:rPr>
            </w:pPr>
            <w:r w:rsidRPr="00912C23">
              <w:rPr>
                <w:b/>
              </w:rPr>
              <w:t>Aprašymas</w:t>
            </w:r>
          </w:p>
        </w:tc>
      </w:tr>
      <w:tr w:rsidR="00945DDC" w14:paraId="647F61D1" w14:textId="77777777" w:rsidTr="006828EE">
        <w:tc>
          <w:tcPr>
            <w:tcW w:w="3922" w:type="dxa"/>
          </w:tcPr>
          <w:p w14:paraId="0EE9BB23" w14:textId="77777777" w:rsidR="00945DDC" w:rsidRDefault="00945DDC" w:rsidP="00945DDC">
            <w:r>
              <w:t>Naudojamo proceso apibrėžimas</w:t>
            </w:r>
          </w:p>
        </w:tc>
        <w:tc>
          <w:tcPr>
            <w:tcW w:w="5433" w:type="dxa"/>
          </w:tcPr>
          <w:p w14:paraId="37BCE3E4" w14:textId="77777777" w:rsidR="00945DDC" w:rsidRDefault="00945DDC" w:rsidP="00945DDC">
            <w:r>
              <w:t>Išrinkti asmenis, kurie turėtų dalyvauti apžvalgoje</w:t>
            </w:r>
          </w:p>
        </w:tc>
      </w:tr>
      <w:tr w:rsidR="00945DDC" w14:paraId="656127FC" w14:textId="77777777" w:rsidTr="006828EE">
        <w:tc>
          <w:tcPr>
            <w:tcW w:w="3922" w:type="dxa"/>
          </w:tcPr>
          <w:p w14:paraId="05D86D6A" w14:textId="77777777" w:rsidR="00945DDC" w:rsidRDefault="00945DDC" w:rsidP="00945DDC">
            <w:r>
              <w:t>Sukurti duomenų surinkimo priemones</w:t>
            </w:r>
          </w:p>
        </w:tc>
        <w:tc>
          <w:tcPr>
            <w:tcW w:w="5433" w:type="dxa"/>
          </w:tcPr>
          <w:p w14:paraId="5AEA30DB" w14:textId="77777777" w:rsidR="00945DDC" w:rsidRDefault="00945DDC" w:rsidP="00945DDC">
            <w:r w:rsidRPr="00D0445B">
              <w:t>Identifikuoti renkamą informaciją ir nustatyti jos rinkimo įrankius.</w:t>
            </w:r>
          </w:p>
        </w:tc>
      </w:tr>
      <w:tr w:rsidR="00945DDC" w14:paraId="35A116A8" w14:textId="77777777" w:rsidTr="006828EE">
        <w:tc>
          <w:tcPr>
            <w:tcW w:w="3922" w:type="dxa"/>
          </w:tcPr>
          <w:p w14:paraId="5B47D400" w14:textId="77777777" w:rsidR="00945DDC" w:rsidRDefault="00945DDC" w:rsidP="00945DDC">
            <w:r>
              <w:t>Duomenų surinkimas</w:t>
            </w:r>
          </w:p>
        </w:tc>
        <w:tc>
          <w:tcPr>
            <w:tcW w:w="5433" w:type="dxa"/>
          </w:tcPr>
          <w:p w14:paraId="6D9CDB97" w14:textId="77777777" w:rsidR="00945DDC" w:rsidRDefault="00945DDC" w:rsidP="00945DDC">
            <w:r>
              <w:t>Surinkti duomenis apžvalgai</w:t>
            </w:r>
          </w:p>
        </w:tc>
      </w:tr>
      <w:tr w:rsidR="00945DDC" w14:paraId="422DAF4E" w14:textId="77777777" w:rsidTr="006828EE">
        <w:tc>
          <w:tcPr>
            <w:tcW w:w="3922" w:type="dxa"/>
          </w:tcPr>
          <w:p w14:paraId="7FEF0CF5" w14:textId="77777777" w:rsidR="00945DDC" w:rsidRDefault="00945DDC" w:rsidP="00945DDC">
            <w:r>
              <w:t>Peržiūros santraukos peržiūra</w:t>
            </w:r>
          </w:p>
        </w:tc>
        <w:tc>
          <w:tcPr>
            <w:tcW w:w="5433" w:type="dxa"/>
          </w:tcPr>
          <w:p w14:paraId="10D122B8" w14:textId="77777777" w:rsidR="00945DDC" w:rsidRDefault="00945DDC" w:rsidP="00945DDC">
            <w:r>
              <w:t>Peržvelgti peržiūros rezultatus su visais dalyviais ir pasiekti vieningų išvadų</w:t>
            </w:r>
          </w:p>
        </w:tc>
      </w:tr>
    </w:tbl>
    <w:p w14:paraId="6DAB2198" w14:textId="77777777" w:rsidR="00945DDC" w:rsidRDefault="00945DDC" w:rsidP="00945DDC">
      <w:r>
        <w:tab/>
        <w:t xml:space="preserve"> </w:t>
      </w:r>
    </w:p>
    <w:p w14:paraId="5934B163" w14:textId="682A8D73" w:rsidR="00945DDC" w:rsidRPr="00423B35" w:rsidRDefault="00945DDC" w:rsidP="00945DDC">
      <w:pPr>
        <w:pStyle w:val="Caption"/>
        <w:keepNext/>
        <w:ind w:firstLine="709"/>
        <w:rPr>
          <w:b/>
        </w:rPr>
      </w:pPr>
      <w:bookmarkStart w:id="786" w:name="_Toc29952890"/>
      <w:r>
        <w:t xml:space="preserve">Lentelė </w:t>
      </w:r>
      <w:r>
        <w:fldChar w:fldCharType="begin"/>
      </w:r>
      <w:r>
        <w:instrText xml:space="preserve"> STYLEREF 1 \s </w:instrText>
      </w:r>
      <w:r>
        <w:fldChar w:fldCharType="separate"/>
      </w:r>
      <w:r w:rsidR="00CD325D">
        <w:rPr>
          <w:noProof/>
        </w:rPr>
        <w:t>8</w:t>
      </w:r>
      <w:r>
        <w:fldChar w:fldCharType="end"/>
      </w:r>
      <w:r>
        <w:t>.</w:t>
      </w:r>
      <w:r>
        <w:fldChar w:fldCharType="begin"/>
      </w:r>
      <w:r>
        <w:instrText xml:space="preserve"> SEQ Lentelė \* ARABIC \s 1 </w:instrText>
      </w:r>
      <w:r>
        <w:fldChar w:fldCharType="separate"/>
      </w:r>
      <w:r w:rsidR="00CD325D">
        <w:rPr>
          <w:noProof/>
        </w:rPr>
        <w:t>2</w:t>
      </w:r>
      <w:r>
        <w:fldChar w:fldCharType="end"/>
      </w:r>
      <w:r>
        <w:t xml:space="preserve"> Rolės</w:t>
      </w:r>
      <w:bookmarkEnd w:id="786"/>
    </w:p>
    <w:tbl>
      <w:tblPr>
        <w:tblStyle w:val="TableGrid"/>
        <w:tblW w:w="0" w:type="auto"/>
        <w:tblInd w:w="-5" w:type="dxa"/>
        <w:tblLook w:val="01E0" w:firstRow="1" w:lastRow="1" w:firstColumn="1" w:lastColumn="1" w:noHBand="0" w:noVBand="0"/>
      </w:tblPr>
      <w:tblGrid>
        <w:gridCol w:w="3937"/>
        <w:gridCol w:w="5418"/>
      </w:tblGrid>
      <w:tr w:rsidR="00945DDC" w:rsidRPr="00912C23" w14:paraId="6B3C4818" w14:textId="77777777" w:rsidTr="006828EE">
        <w:tc>
          <w:tcPr>
            <w:tcW w:w="3937" w:type="dxa"/>
            <w:shd w:val="clear" w:color="auto" w:fill="C0C0C0"/>
          </w:tcPr>
          <w:p w14:paraId="558615D4" w14:textId="77777777" w:rsidR="00945DDC" w:rsidRPr="00912C23" w:rsidRDefault="00945DDC" w:rsidP="00945DDC">
            <w:pPr>
              <w:rPr>
                <w:b/>
              </w:rPr>
            </w:pPr>
            <w:r>
              <w:rPr>
                <w:b/>
              </w:rPr>
              <w:t>Rolė</w:t>
            </w:r>
          </w:p>
        </w:tc>
        <w:tc>
          <w:tcPr>
            <w:tcW w:w="5418" w:type="dxa"/>
            <w:shd w:val="clear" w:color="auto" w:fill="C0C0C0"/>
          </w:tcPr>
          <w:p w14:paraId="14005151" w14:textId="77777777" w:rsidR="00945DDC" w:rsidRPr="00912C23" w:rsidRDefault="00945DDC" w:rsidP="00945DDC">
            <w:pPr>
              <w:rPr>
                <w:b/>
              </w:rPr>
            </w:pPr>
            <w:r>
              <w:rPr>
                <w:b/>
              </w:rPr>
              <w:t>Asmuo</w:t>
            </w:r>
          </w:p>
        </w:tc>
      </w:tr>
      <w:tr w:rsidR="00945DDC" w14:paraId="07835237" w14:textId="77777777" w:rsidTr="006828EE">
        <w:tc>
          <w:tcPr>
            <w:tcW w:w="3937" w:type="dxa"/>
          </w:tcPr>
          <w:p w14:paraId="02A6BF5A" w14:textId="77777777" w:rsidR="00945DDC" w:rsidRDefault="00945DDC" w:rsidP="00945DDC">
            <w:r>
              <w:t>Moderatorius</w:t>
            </w:r>
          </w:p>
        </w:tc>
        <w:tc>
          <w:tcPr>
            <w:tcW w:w="5418" w:type="dxa"/>
          </w:tcPr>
          <w:p w14:paraId="52079245" w14:textId="7A33F7D5" w:rsidR="00945DDC" w:rsidRDefault="006828EE" w:rsidP="00945DDC">
            <w:r>
              <w:t>Marius Ambrazevičius</w:t>
            </w:r>
          </w:p>
        </w:tc>
      </w:tr>
      <w:tr w:rsidR="00945DDC" w14:paraId="2F210DA0" w14:textId="77777777" w:rsidTr="006828EE">
        <w:tc>
          <w:tcPr>
            <w:tcW w:w="3937" w:type="dxa"/>
          </w:tcPr>
          <w:p w14:paraId="53F5B6BC" w14:textId="77777777" w:rsidR="00945DDC" w:rsidRDefault="00945DDC" w:rsidP="00945DDC">
            <w:r>
              <w:t>Dalyviai</w:t>
            </w:r>
          </w:p>
        </w:tc>
        <w:tc>
          <w:tcPr>
            <w:tcW w:w="5418" w:type="dxa"/>
          </w:tcPr>
          <w:p w14:paraId="14703154" w14:textId="5C46CEA9" w:rsidR="00945DDC" w:rsidRDefault="006828EE" w:rsidP="00945DDC">
            <w:r>
              <w:t>Marius Ambrazevičius, Rytis Maskeliūnas</w:t>
            </w:r>
          </w:p>
        </w:tc>
      </w:tr>
      <w:tr w:rsidR="00945DDC" w14:paraId="5ADFF537" w14:textId="77777777" w:rsidTr="006828EE">
        <w:tc>
          <w:tcPr>
            <w:tcW w:w="3937" w:type="dxa"/>
          </w:tcPr>
          <w:p w14:paraId="2214901D" w14:textId="77777777" w:rsidR="00945DDC" w:rsidRDefault="00945DDC" w:rsidP="00945DDC">
            <w:r>
              <w:t>Raštininkas</w:t>
            </w:r>
          </w:p>
        </w:tc>
        <w:tc>
          <w:tcPr>
            <w:tcW w:w="5418" w:type="dxa"/>
          </w:tcPr>
          <w:p w14:paraId="09E96BF9" w14:textId="35DF3567" w:rsidR="00945DDC" w:rsidRDefault="006828EE" w:rsidP="00945DDC">
            <w:r>
              <w:t>Marius Ambrazevičius</w:t>
            </w:r>
          </w:p>
        </w:tc>
      </w:tr>
    </w:tbl>
    <w:p w14:paraId="5CCF1CF0" w14:textId="77777777" w:rsidR="00945DDC" w:rsidRPr="00127425" w:rsidRDefault="00945DDC" w:rsidP="00945DDC"/>
    <w:p w14:paraId="6990D3BE" w14:textId="77777777" w:rsidR="00945DDC" w:rsidRDefault="00945DDC" w:rsidP="006828EE">
      <w:pPr>
        <w:pStyle w:val="Heading4"/>
      </w:pPr>
      <w:r>
        <w:t>Naudojamo proceso apibrėžimas</w:t>
      </w:r>
    </w:p>
    <w:p w14:paraId="741802DA" w14:textId="77777777" w:rsidR="00945DDC" w:rsidRDefault="00945DDC" w:rsidP="00945DDC">
      <w:pPr>
        <w:ind w:firstLine="709"/>
      </w:pPr>
    </w:p>
    <w:p w14:paraId="58325570" w14:textId="77777777" w:rsidR="00945DDC" w:rsidRDefault="00945DDC" w:rsidP="00945DDC">
      <w:pPr>
        <w:ind w:firstLine="709"/>
      </w:pPr>
      <w:r w:rsidRPr="001F799B">
        <w:rPr>
          <w:b/>
        </w:rPr>
        <w:lastRenderedPageBreak/>
        <w:t>Tikslas:</w:t>
      </w:r>
      <w:r>
        <w:t xml:space="preserve">  Išrinkti asmenis, kurie turėtų dalyvauti apžvalgoje.</w:t>
      </w:r>
    </w:p>
    <w:p w14:paraId="1E04876D" w14:textId="77777777" w:rsidR="00945DDC" w:rsidRPr="001F799B" w:rsidRDefault="00945DDC" w:rsidP="00945DDC">
      <w:pPr>
        <w:rPr>
          <w:b/>
        </w:rPr>
      </w:pPr>
      <w:r w:rsidRPr="001F799B">
        <w:rPr>
          <w:b/>
        </w:rPr>
        <w:tab/>
        <w:t>Pradinis kriterijus:</w:t>
      </w:r>
    </w:p>
    <w:p w14:paraId="2ECC1CFE" w14:textId="77777777" w:rsidR="00945DDC" w:rsidRDefault="00945DDC" w:rsidP="005D3E5F">
      <w:pPr>
        <w:numPr>
          <w:ilvl w:val="0"/>
          <w:numId w:val="45"/>
        </w:numPr>
        <w:jc w:val="left"/>
      </w:pPr>
      <w:r>
        <w:t xml:space="preserve">Projektas atliktas </w:t>
      </w:r>
    </w:p>
    <w:p w14:paraId="6780FF2F" w14:textId="77777777" w:rsidR="00945DDC" w:rsidRDefault="00945DDC" w:rsidP="005D3E5F">
      <w:pPr>
        <w:numPr>
          <w:ilvl w:val="0"/>
          <w:numId w:val="45"/>
        </w:numPr>
        <w:jc w:val="left"/>
      </w:pPr>
      <w:r>
        <w:t>Pasirinktas moderatorius</w:t>
      </w:r>
    </w:p>
    <w:p w14:paraId="5ACA8FC8" w14:textId="77777777" w:rsidR="00945DDC" w:rsidRDefault="00945DDC" w:rsidP="005D3E5F">
      <w:pPr>
        <w:numPr>
          <w:ilvl w:val="0"/>
          <w:numId w:val="45"/>
        </w:numPr>
        <w:jc w:val="left"/>
      </w:pPr>
      <w:r>
        <w:t>Peržiūros tvarkaraštis sudarytas</w:t>
      </w:r>
    </w:p>
    <w:p w14:paraId="27FAC01A" w14:textId="77777777" w:rsidR="00945DDC" w:rsidRDefault="00945DDC" w:rsidP="00945DDC">
      <w:pPr>
        <w:ind w:left="1069"/>
      </w:pPr>
    </w:p>
    <w:p w14:paraId="59A8741E" w14:textId="354BE452" w:rsidR="00945DDC" w:rsidRPr="001F799B" w:rsidRDefault="00945DDC" w:rsidP="00945DDC">
      <w:pPr>
        <w:pStyle w:val="Caption"/>
        <w:keepNext/>
        <w:ind w:firstLine="709"/>
        <w:rPr>
          <w:b/>
        </w:rPr>
      </w:pPr>
      <w:bookmarkStart w:id="787" w:name="_Toc29952891"/>
      <w:r>
        <w:t xml:space="preserve">Lentelė </w:t>
      </w:r>
      <w:r>
        <w:fldChar w:fldCharType="begin"/>
      </w:r>
      <w:r>
        <w:instrText xml:space="preserve"> STYLEREF 1 \s </w:instrText>
      </w:r>
      <w:r>
        <w:fldChar w:fldCharType="separate"/>
      </w:r>
      <w:r w:rsidR="00CD325D">
        <w:rPr>
          <w:noProof/>
        </w:rPr>
        <w:t>8</w:t>
      </w:r>
      <w:r>
        <w:fldChar w:fldCharType="end"/>
      </w:r>
      <w:r>
        <w:t>.</w:t>
      </w:r>
      <w:r>
        <w:fldChar w:fldCharType="begin"/>
      </w:r>
      <w:r>
        <w:instrText xml:space="preserve"> SEQ Lentelė \* ARABIC \s 1 </w:instrText>
      </w:r>
      <w:r>
        <w:fldChar w:fldCharType="separate"/>
      </w:r>
      <w:r w:rsidR="00CD325D">
        <w:rPr>
          <w:noProof/>
        </w:rPr>
        <w:t>3</w:t>
      </w:r>
      <w:r>
        <w:fldChar w:fldCharType="end"/>
      </w:r>
      <w:r>
        <w:t xml:space="preserve"> Naudojamo proceso apibrėžimas</w:t>
      </w:r>
      <w:bookmarkEnd w:id="787"/>
    </w:p>
    <w:tbl>
      <w:tblPr>
        <w:tblStyle w:val="TableGrid"/>
        <w:tblW w:w="0" w:type="auto"/>
        <w:tblInd w:w="-5" w:type="dxa"/>
        <w:tblLook w:val="01E0" w:firstRow="1" w:lastRow="1" w:firstColumn="1" w:lastColumn="1" w:noHBand="0" w:noVBand="0"/>
      </w:tblPr>
      <w:tblGrid>
        <w:gridCol w:w="2343"/>
        <w:gridCol w:w="7012"/>
      </w:tblGrid>
      <w:tr w:rsidR="00945DDC" w14:paraId="23A911D1" w14:textId="77777777" w:rsidTr="006828EE">
        <w:tc>
          <w:tcPr>
            <w:tcW w:w="2343" w:type="dxa"/>
            <w:shd w:val="clear" w:color="auto" w:fill="C0C0C0"/>
          </w:tcPr>
          <w:p w14:paraId="2E7B9876" w14:textId="77777777" w:rsidR="00945DDC" w:rsidRPr="001F799B" w:rsidRDefault="00945DDC" w:rsidP="00945DDC">
            <w:pPr>
              <w:rPr>
                <w:b/>
              </w:rPr>
            </w:pPr>
            <w:r w:rsidRPr="001F799B">
              <w:rPr>
                <w:b/>
              </w:rPr>
              <w:t>Rolės</w:t>
            </w:r>
          </w:p>
        </w:tc>
        <w:tc>
          <w:tcPr>
            <w:tcW w:w="7012" w:type="dxa"/>
            <w:shd w:val="clear" w:color="auto" w:fill="C0C0C0"/>
          </w:tcPr>
          <w:p w14:paraId="5694C07B" w14:textId="77777777" w:rsidR="00945DDC" w:rsidRPr="001F799B" w:rsidRDefault="00945DDC" w:rsidP="00945DDC">
            <w:pPr>
              <w:rPr>
                <w:b/>
              </w:rPr>
            </w:pPr>
            <w:r w:rsidRPr="001F799B">
              <w:rPr>
                <w:b/>
              </w:rPr>
              <w:t>Darbai</w:t>
            </w:r>
          </w:p>
        </w:tc>
      </w:tr>
      <w:tr w:rsidR="00945DDC" w14:paraId="7210F06C" w14:textId="77777777" w:rsidTr="006828EE">
        <w:tc>
          <w:tcPr>
            <w:tcW w:w="2343" w:type="dxa"/>
          </w:tcPr>
          <w:p w14:paraId="281D3E51" w14:textId="77777777" w:rsidR="00945DDC" w:rsidRDefault="00945DDC" w:rsidP="00945DDC">
            <w:r>
              <w:t>Moderatorius ir projekto vadovas</w:t>
            </w:r>
          </w:p>
        </w:tc>
        <w:tc>
          <w:tcPr>
            <w:tcW w:w="7012" w:type="dxa"/>
          </w:tcPr>
          <w:p w14:paraId="04EC7688" w14:textId="77777777" w:rsidR="00945DDC" w:rsidRDefault="00945DDC" w:rsidP="00945DDC">
            <w:r>
              <w:t>Aptarti alternatyvas apžvalgos vykdymui. Išrinkti tinkamą variantą. Galimi apžvalgos vykdymo žingsniai gali būti tokie:</w:t>
            </w:r>
          </w:p>
          <w:p w14:paraId="7E8BEF5B" w14:textId="77777777" w:rsidR="00945DDC" w:rsidRDefault="00945DDC" w:rsidP="005D3E5F">
            <w:pPr>
              <w:numPr>
                <w:ilvl w:val="0"/>
                <w:numId w:val="44"/>
              </w:numPr>
              <w:jc w:val="left"/>
            </w:pPr>
            <w:r>
              <w:t>Pradinis susitikimas išsiaiškinti vykdymo tvarką.</w:t>
            </w:r>
          </w:p>
          <w:p w14:paraId="596A7FDA" w14:textId="77777777" w:rsidR="00945DDC" w:rsidRDefault="00945DDC" w:rsidP="005D3E5F">
            <w:pPr>
              <w:numPr>
                <w:ilvl w:val="0"/>
                <w:numId w:val="44"/>
              </w:numPr>
              <w:jc w:val="left"/>
            </w:pPr>
            <w:r>
              <w:t>Anketų užpildymas.</w:t>
            </w:r>
          </w:p>
          <w:p w14:paraId="65B7A988" w14:textId="77777777" w:rsidR="00945DDC" w:rsidRDefault="00945DDC" w:rsidP="005D3E5F">
            <w:pPr>
              <w:numPr>
                <w:ilvl w:val="0"/>
                <w:numId w:val="44"/>
              </w:numPr>
              <w:jc w:val="left"/>
            </w:pPr>
            <w:r>
              <w:t>Rezultatų aptarimas.</w:t>
            </w:r>
          </w:p>
          <w:p w14:paraId="51EFB05B" w14:textId="77777777" w:rsidR="00945DDC" w:rsidRDefault="00945DDC" w:rsidP="005D3E5F">
            <w:pPr>
              <w:numPr>
                <w:ilvl w:val="0"/>
                <w:numId w:val="44"/>
              </w:numPr>
              <w:jc w:val="left"/>
            </w:pPr>
            <w:r>
              <w:t>Atskaitos koregavimas, komentavimas.</w:t>
            </w:r>
          </w:p>
          <w:p w14:paraId="734D66C0" w14:textId="77777777" w:rsidR="00945DDC" w:rsidRDefault="00945DDC" w:rsidP="005D3E5F">
            <w:pPr>
              <w:numPr>
                <w:ilvl w:val="0"/>
                <w:numId w:val="44"/>
              </w:numPr>
              <w:jc w:val="left"/>
            </w:pPr>
            <w:r>
              <w:t xml:space="preserve">Ataskaitos </w:t>
            </w:r>
            <w:proofErr w:type="spellStart"/>
            <w:r>
              <w:t>archivavimas</w:t>
            </w:r>
            <w:proofErr w:type="spellEnd"/>
            <w:r>
              <w:t xml:space="preserve"> bibliotekoje. </w:t>
            </w:r>
          </w:p>
          <w:p w14:paraId="7B6BCFD4" w14:textId="77777777" w:rsidR="00945DDC" w:rsidRDefault="00945DDC" w:rsidP="00945DDC">
            <w:r>
              <w:t>Susijusių asmenų informavimas apie apžvalgos vykdymo eigą.</w:t>
            </w:r>
          </w:p>
        </w:tc>
      </w:tr>
    </w:tbl>
    <w:p w14:paraId="0EE45B8B" w14:textId="77777777" w:rsidR="00945DDC" w:rsidRDefault="00945DDC" w:rsidP="00945DDC"/>
    <w:p w14:paraId="6998A428" w14:textId="77777777" w:rsidR="00945DDC" w:rsidRPr="001F799B" w:rsidRDefault="00945DDC" w:rsidP="00945DDC">
      <w:pPr>
        <w:ind w:firstLine="709"/>
        <w:rPr>
          <w:b/>
        </w:rPr>
      </w:pPr>
      <w:r w:rsidRPr="001F799B">
        <w:rPr>
          <w:b/>
        </w:rPr>
        <w:t>Pabaigos kriterijus:</w:t>
      </w:r>
    </w:p>
    <w:p w14:paraId="1FDE895F" w14:textId="77777777" w:rsidR="00945DDC" w:rsidRDefault="00945DDC" w:rsidP="005D3E5F">
      <w:pPr>
        <w:numPr>
          <w:ilvl w:val="0"/>
          <w:numId w:val="46"/>
        </w:numPr>
        <w:jc w:val="left"/>
      </w:pPr>
      <w:r>
        <w:t xml:space="preserve">Nutartas apžvalgys vykdymo būdas.  </w:t>
      </w:r>
    </w:p>
    <w:p w14:paraId="3748B823" w14:textId="77777777" w:rsidR="00945DDC" w:rsidRDefault="00945DDC" w:rsidP="005D3E5F">
      <w:pPr>
        <w:numPr>
          <w:ilvl w:val="0"/>
          <w:numId w:val="46"/>
        </w:numPr>
        <w:jc w:val="left"/>
      </w:pPr>
      <w:r>
        <w:t>Susiję asmenys žino apie sekančius žingsnius.</w:t>
      </w:r>
    </w:p>
    <w:p w14:paraId="7BCCDA26" w14:textId="77777777" w:rsidR="00945DDC" w:rsidRDefault="00945DDC" w:rsidP="00945DDC"/>
    <w:p w14:paraId="7CD9CFEC" w14:textId="77777777" w:rsidR="00945DDC" w:rsidRDefault="00945DDC" w:rsidP="006828EE">
      <w:pPr>
        <w:pStyle w:val="Heading4"/>
      </w:pPr>
      <w:r w:rsidRPr="00D0445B">
        <w:t>Sukurti duomenų surinkimo priemones</w:t>
      </w:r>
    </w:p>
    <w:p w14:paraId="4B0A9522" w14:textId="77777777" w:rsidR="00945DDC" w:rsidRDefault="00945DDC" w:rsidP="00945DDC">
      <w:pPr>
        <w:ind w:firstLine="709"/>
      </w:pPr>
    </w:p>
    <w:p w14:paraId="700811B0" w14:textId="77777777" w:rsidR="00945DDC" w:rsidRDefault="00945DDC" w:rsidP="00945DDC">
      <w:pPr>
        <w:ind w:firstLine="709"/>
      </w:pPr>
      <w:r w:rsidRPr="001F799B">
        <w:rPr>
          <w:b/>
        </w:rPr>
        <w:t>Tikslas:</w:t>
      </w:r>
      <w:r>
        <w:t xml:space="preserve">  </w:t>
      </w:r>
      <w:r w:rsidRPr="00D0445B">
        <w:t>Identifikuoti renkamą informaciją ir nustatyti jos rinkimo įrankius.</w:t>
      </w:r>
    </w:p>
    <w:p w14:paraId="009B9310" w14:textId="77777777" w:rsidR="00945DDC" w:rsidRPr="001F799B" w:rsidRDefault="00945DDC" w:rsidP="00945DDC">
      <w:pPr>
        <w:rPr>
          <w:b/>
        </w:rPr>
      </w:pPr>
      <w:r w:rsidRPr="001F799B">
        <w:rPr>
          <w:b/>
        </w:rPr>
        <w:tab/>
        <w:t>Pradinis kriterijus:</w:t>
      </w:r>
    </w:p>
    <w:p w14:paraId="6B6585AE" w14:textId="77777777" w:rsidR="00945DDC" w:rsidRDefault="00945DDC" w:rsidP="005D3E5F">
      <w:pPr>
        <w:numPr>
          <w:ilvl w:val="0"/>
          <w:numId w:val="45"/>
        </w:numPr>
        <w:jc w:val="left"/>
      </w:pPr>
      <w:r w:rsidRPr="00D0445B">
        <w:t>Projekto dokumentai yra baigti ir pasiekiami.</w:t>
      </w:r>
    </w:p>
    <w:p w14:paraId="30C65F3F" w14:textId="77777777" w:rsidR="00945DDC" w:rsidRDefault="00945DDC" w:rsidP="005D3E5F">
      <w:pPr>
        <w:numPr>
          <w:ilvl w:val="0"/>
          <w:numId w:val="45"/>
        </w:numPr>
        <w:jc w:val="left"/>
      </w:pPr>
      <w:r>
        <w:t>Galima pasiekti dalyvius</w:t>
      </w:r>
    </w:p>
    <w:p w14:paraId="4540BCA4" w14:textId="77777777" w:rsidR="00945DDC" w:rsidRDefault="00945DDC" w:rsidP="005D3E5F">
      <w:pPr>
        <w:numPr>
          <w:ilvl w:val="0"/>
          <w:numId w:val="45"/>
        </w:numPr>
        <w:jc w:val="left"/>
      </w:pPr>
      <w:r>
        <w:t>Išrinkti asmenis, kurie turėtų dalyvauti apžvalgoje.</w:t>
      </w:r>
    </w:p>
    <w:p w14:paraId="5F91C7BA" w14:textId="77777777" w:rsidR="00945DDC" w:rsidRPr="00912C23" w:rsidRDefault="00945DDC" w:rsidP="00945DDC">
      <w:pPr>
        <w:pStyle w:val="Caption"/>
        <w:keepNext/>
        <w:ind w:firstLine="709"/>
      </w:pPr>
    </w:p>
    <w:p w14:paraId="76A816D7" w14:textId="05E1A789" w:rsidR="00945DDC" w:rsidRPr="00D0445B" w:rsidRDefault="00945DDC" w:rsidP="00945DDC">
      <w:pPr>
        <w:pStyle w:val="Caption"/>
        <w:keepNext/>
        <w:ind w:firstLine="709"/>
        <w:rPr>
          <w:b/>
          <w:lang w:val="pt-BR"/>
        </w:rPr>
      </w:pPr>
      <w:bookmarkStart w:id="788" w:name="_Toc29952892"/>
      <w:r w:rsidRPr="00D0445B">
        <w:rPr>
          <w:lang w:val="pt-BR"/>
        </w:rPr>
        <w:t xml:space="preserve">Lentelė </w:t>
      </w:r>
      <w:r>
        <w:rPr>
          <w:lang w:val="pt-BR"/>
        </w:rPr>
        <w:fldChar w:fldCharType="begin"/>
      </w:r>
      <w:r>
        <w:rPr>
          <w:lang w:val="pt-BR"/>
        </w:rPr>
        <w:instrText xml:space="preserve"> STYLEREF 1 \s </w:instrText>
      </w:r>
      <w:r>
        <w:rPr>
          <w:lang w:val="pt-BR"/>
        </w:rPr>
        <w:fldChar w:fldCharType="separate"/>
      </w:r>
      <w:r w:rsidR="00CD325D">
        <w:rPr>
          <w:noProof/>
          <w:lang w:val="pt-BR"/>
        </w:rPr>
        <w:t>8</w:t>
      </w:r>
      <w:r>
        <w:rPr>
          <w:lang w:val="pt-BR"/>
        </w:rPr>
        <w:fldChar w:fldCharType="end"/>
      </w:r>
      <w:r>
        <w:rPr>
          <w:lang w:val="pt-BR"/>
        </w:rPr>
        <w:t>.</w:t>
      </w:r>
      <w:r>
        <w:rPr>
          <w:lang w:val="pt-BR"/>
        </w:rPr>
        <w:fldChar w:fldCharType="begin"/>
      </w:r>
      <w:r>
        <w:rPr>
          <w:lang w:val="pt-BR"/>
        </w:rPr>
        <w:instrText xml:space="preserve"> SEQ Lentelė \* ARABIC \s 1 </w:instrText>
      </w:r>
      <w:r>
        <w:rPr>
          <w:lang w:val="pt-BR"/>
        </w:rPr>
        <w:fldChar w:fldCharType="separate"/>
      </w:r>
      <w:r w:rsidR="00CD325D">
        <w:rPr>
          <w:noProof/>
          <w:lang w:val="pt-BR"/>
        </w:rPr>
        <w:t>4</w:t>
      </w:r>
      <w:r>
        <w:rPr>
          <w:lang w:val="pt-BR"/>
        </w:rPr>
        <w:fldChar w:fldCharType="end"/>
      </w:r>
      <w:r w:rsidRPr="00D0445B">
        <w:rPr>
          <w:lang w:val="pt-BR"/>
        </w:rPr>
        <w:t xml:space="preserve"> Sukurti </w:t>
      </w:r>
      <w:r>
        <w:rPr>
          <w:lang w:val="pt-BR"/>
        </w:rPr>
        <w:t>duomenų surinkimo priemones</w:t>
      </w:r>
      <w:bookmarkEnd w:id="788"/>
    </w:p>
    <w:tbl>
      <w:tblPr>
        <w:tblStyle w:val="TableGrid"/>
        <w:tblW w:w="0" w:type="auto"/>
        <w:tblInd w:w="-5" w:type="dxa"/>
        <w:tblLook w:val="01E0" w:firstRow="1" w:lastRow="1" w:firstColumn="1" w:lastColumn="1" w:noHBand="0" w:noVBand="0"/>
      </w:tblPr>
      <w:tblGrid>
        <w:gridCol w:w="2343"/>
        <w:gridCol w:w="7012"/>
      </w:tblGrid>
      <w:tr w:rsidR="00945DDC" w14:paraId="24C76B89" w14:textId="77777777" w:rsidTr="006828EE">
        <w:tc>
          <w:tcPr>
            <w:tcW w:w="2343" w:type="dxa"/>
            <w:shd w:val="clear" w:color="auto" w:fill="C0C0C0"/>
          </w:tcPr>
          <w:p w14:paraId="29812201" w14:textId="77777777" w:rsidR="00945DDC" w:rsidRPr="001F799B" w:rsidRDefault="00945DDC" w:rsidP="00945DDC">
            <w:pPr>
              <w:rPr>
                <w:b/>
              </w:rPr>
            </w:pPr>
            <w:r w:rsidRPr="001F799B">
              <w:rPr>
                <w:b/>
              </w:rPr>
              <w:t>Rolės</w:t>
            </w:r>
          </w:p>
        </w:tc>
        <w:tc>
          <w:tcPr>
            <w:tcW w:w="7012" w:type="dxa"/>
            <w:shd w:val="clear" w:color="auto" w:fill="C0C0C0"/>
          </w:tcPr>
          <w:p w14:paraId="5A02496B" w14:textId="77777777" w:rsidR="00945DDC" w:rsidRPr="001F799B" w:rsidRDefault="00945DDC" w:rsidP="00945DDC">
            <w:pPr>
              <w:rPr>
                <w:b/>
              </w:rPr>
            </w:pPr>
            <w:r w:rsidRPr="001F799B">
              <w:rPr>
                <w:b/>
              </w:rPr>
              <w:t>Darbai</w:t>
            </w:r>
          </w:p>
        </w:tc>
      </w:tr>
      <w:tr w:rsidR="00945DDC" w14:paraId="53F9AAEF" w14:textId="77777777" w:rsidTr="006828EE">
        <w:tc>
          <w:tcPr>
            <w:tcW w:w="2343" w:type="dxa"/>
          </w:tcPr>
          <w:p w14:paraId="11751C32" w14:textId="77777777" w:rsidR="00945DDC" w:rsidRDefault="00945DDC" w:rsidP="00945DDC">
            <w:r>
              <w:t>Moderatorius ir projekto vadovas</w:t>
            </w:r>
          </w:p>
        </w:tc>
        <w:tc>
          <w:tcPr>
            <w:tcW w:w="7012" w:type="dxa"/>
          </w:tcPr>
          <w:p w14:paraId="54C77132" w14:textId="77777777" w:rsidR="00945DDC" w:rsidRDefault="00945DDC" w:rsidP="00945DDC">
            <w:r>
              <w:t xml:space="preserve">Peržiūrėti informacijos tipus dažniausiai renkamus organizacijose </w:t>
            </w:r>
          </w:p>
          <w:p w14:paraId="024E6C80" w14:textId="77777777" w:rsidR="00945DDC" w:rsidRDefault="00945DDC" w:rsidP="00945DDC">
            <w:r>
              <w:t xml:space="preserve">numatytam projekto tipui.  </w:t>
            </w:r>
          </w:p>
          <w:p w14:paraId="15A51C1B" w14:textId="77777777" w:rsidR="00945DDC" w:rsidRDefault="00945DDC" w:rsidP="00945DDC">
            <w:r>
              <w:t>Identifikuoti egzistuojančius duomenų šaltinius ir duomenis.</w:t>
            </w:r>
          </w:p>
          <w:p w14:paraId="7A33F4B9" w14:textId="77777777" w:rsidR="00945DDC" w:rsidRDefault="00945DDC" w:rsidP="00945DDC">
            <w:r>
              <w:t>Galimi šaltinai:</w:t>
            </w:r>
          </w:p>
          <w:p w14:paraId="364067E6" w14:textId="77777777" w:rsidR="00945DDC" w:rsidRDefault="00945DDC" w:rsidP="005D3E5F">
            <w:pPr>
              <w:numPr>
                <w:ilvl w:val="0"/>
                <w:numId w:val="48"/>
              </w:numPr>
              <w:jc w:val="left"/>
            </w:pPr>
            <w:r>
              <w:t>Pradinis biudžetas, galinės sąnaudos.</w:t>
            </w:r>
          </w:p>
          <w:p w14:paraId="5FDEC4C9" w14:textId="77777777" w:rsidR="00945DDC" w:rsidRDefault="00945DDC" w:rsidP="005D3E5F">
            <w:pPr>
              <w:numPr>
                <w:ilvl w:val="0"/>
                <w:numId w:val="48"/>
              </w:numPr>
              <w:jc w:val="left"/>
            </w:pPr>
            <w:r>
              <w:t>Pradinis personalas, tikras personalas.</w:t>
            </w:r>
          </w:p>
          <w:p w14:paraId="003031E2" w14:textId="77777777" w:rsidR="00945DDC" w:rsidRDefault="00945DDC" w:rsidP="005D3E5F">
            <w:pPr>
              <w:numPr>
                <w:ilvl w:val="0"/>
                <w:numId w:val="48"/>
              </w:numPr>
              <w:jc w:val="left"/>
            </w:pPr>
            <w:r>
              <w:t>Pradinės sąnaudų numatymai, tikrosios sąnaudos.</w:t>
            </w:r>
          </w:p>
          <w:p w14:paraId="53F65CEE" w14:textId="77777777" w:rsidR="00945DDC" w:rsidRDefault="00945DDC" w:rsidP="005D3E5F">
            <w:pPr>
              <w:numPr>
                <w:ilvl w:val="0"/>
                <w:numId w:val="48"/>
              </w:numPr>
              <w:jc w:val="left"/>
            </w:pPr>
            <w:r>
              <w:t>Pradinis numatytas produkto dydis, gautas produkto dydis.</w:t>
            </w:r>
          </w:p>
          <w:p w14:paraId="2D57E849" w14:textId="77777777" w:rsidR="00945DDC" w:rsidRDefault="00945DDC" w:rsidP="005D3E5F">
            <w:pPr>
              <w:numPr>
                <w:ilvl w:val="0"/>
                <w:numId w:val="48"/>
              </w:numPr>
              <w:jc w:val="left"/>
            </w:pPr>
            <w:r>
              <w:t>Pradinis tvarkaraštis, gairės, tikrosios reikšmės.</w:t>
            </w:r>
          </w:p>
          <w:p w14:paraId="207707DF" w14:textId="77777777" w:rsidR="00945DDC" w:rsidRDefault="00945DDC" w:rsidP="005D3E5F">
            <w:pPr>
              <w:numPr>
                <w:ilvl w:val="0"/>
                <w:numId w:val="48"/>
              </w:numPr>
              <w:jc w:val="left"/>
            </w:pPr>
            <w:r>
              <w:t>Reikalavimų pasikeitimų kiekis.</w:t>
            </w:r>
          </w:p>
          <w:p w14:paraId="1175B734" w14:textId="77777777" w:rsidR="00945DDC" w:rsidRDefault="00945DDC" w:rsidP="005D3E5F">
            <w:pPr>
              <w:numPr>
                <w:ilvl w:val="0"/>
                <w:numId w:val="48"/>
              </w:numPr>
              <w:jc w:val="left"/>
            </w:pPr>
            <w:r>
              <w:t>Perdirbimų statistika.</w:t>
            </w:r>
          </w:p>
          <w:p w14:paraId="6C01FA6A" w14:textId="77777777" w:rsidR="00945DDC" w:rsidRDefault="00945DDC" w:rsidP="005D3E5F">
            <w:pPr>
              <w:numPr>
                <w:ilvl w:val="0"/>
                <w:numId w:val="48"/>
              </w:numPr>
              <w:jc w:val="left"/>
            </w:pPr>
            <w:r>
              <w:t>Produkto kokybės planai, tikrosios reikšmės.</w:t>
            </w:r>
          </w:p>
          <w:p w14:paraId="22F09B03" w14:textId="77777777" w:rsidR="00945DDC" w:rsidRDefault="00945DDC" w:rsidP="005D3E5F">
            <w:pPr>
              <w:numPr>
                <w:ilvl w:val="0"/>
                <w:numId w:val="48"/>
              </w:numPr>
              <w:jc w:val="left"/>
            </w:pPr>
            <w:r>
              <w:lastRenderedPageBreak/>
              <w:t>Pradinis rizikų sąrašas, tikrasis rizikų sąrašas.</w:t>
            </w:r>
          </w:p>
          <w:p w14:paraId="03778827" w14:textId="77777777" w:rsidR="00945DDC" w:rsidRDefault="00945DDC" w:rsidP="005D3E5F">
            <w:pPr>
              <w:numPr>
                <w:ilvl w:val="0"/>
                <w:numId w:val="48"/>
              </w:numPr>
              <w:jc w:val="left"/>
            </w:pPr>
            <w:r>
              <w:t xml:space="preserve">Bet koks kitas svarbus projekto matavimas. </w:t>
            </w:r>
          </w:p>
          <w:p w14:paraId="1BAEED47" w14:textId="77777777" w:rsidR="00945DDC" w:rsidRDefault="00945DDC" w:rsidP="00945DDC"/>
          <w:p w14:paraId="20D17D9C" w14:textId="77777777" w:rsidR="00945DDC" w:rsidRDefault="00945DDC" w:rsidP="00945DDC">
            <w:r>
              <w:t xml:space="preserve">Peržiūrėti informacijos rinkimo šablonus. </w:t>
            </w:r>
          </w:p>
          <w:p w14:paraId="1FCC81B8" w14:textId="77777777" w:rsidR="00945DDC" w:rsidRDefault="00945DDC" w:rsidP="00945DDC">
            <w:r>
              <w:t xml:space="preserve">Identifikuoti surenkamą informaciją iš projekto dalyvių. Renkama </w:t>
            </w:r>
          </w:p>
          <w:p w14:paraId="03994497" w14:textId="77777777" w:rsidR="00945DDC" w:rsidRDefault="00945DDC" w:rsidP="00945DDC">
            <w:r>
              <w:t>informaciją galėtų susidėti iš:</w:t>
            </w:r>
          </w:p>
          <w:p w14:paraId="29E9190B" w14:textId="77777777" w:rsidR="00945DDC" w:rsidRDefault="00945DDC" w:rsidP="005D3E5F">
            <w:pPr>
              <w:numPr>
                <w:ilvl w:val="0"/>
                <w:numId w:val="47"/>
              </w:numPr>
              <w:jc w:val="left"/>
            </w:pPr>
            <w:r>
              <w:t>Sėkmes reitingas pagal komanda, vadovybę, klientą.</w:t>
            </w:r>
          </w:p>
          <w:p w14:paraId="6E7279B5" w14:textId="77777777" w:rsidR="00945DDC" w:rsidRDefault="00945DDC" w:rsidP="005D3E5F">
            <w:pPr>
              <w:numPr>
                <w:ilvl w:val="0"/>
                <w:numId w:val="47"/>
              </w:numPr>
              <w:jc w:val="left"/>
            </w:pPr>
            <w:proofErr w:type="spellStart"/>
            <w:r>
              <w:t>Pagrindinai</w:t>
            </w:r>
            <w:proofErr w:type="spellEnd"/>
            <w:r>
              <w:t xml:space="preserve"> dalykai, kurie buvo apdaryti teisingai projekte.</w:t>
            </w:r>
          </w:p>
          <w:p w14:paraId="38B4163B" w14:textId="77777777" w:rsidR="00945DDC" w:rsidRDefault="00945DDC" w:rsidP="005D3E5F">
            <w:pPr>
              <w:numPr>
                <w:ilvl w:val="0"/>
                <w:numId w:val="47"/>
              </w:numPr>
              <w:jc w:val="left"/>
            </w:pPr>
            <w:proofErr w:type="spellStart"/>
            <w:r>
              <w:t>Pagrindinai</w:t>
            </w:r>
            <w:proofErr w:type="spellEnd"/>
            <w:r>
              <w:t xml:space="preserve"> dalykai, kurie buvo padaryti neteisingai ir turėtų būti pakeisti.</w:t>
            </w:r>
          </w:p>
          <w:p w14:paraId="6FC5AA7A" w14:textId="77777777" w:rsidR="00945DDC" w:rsidRDefault="00945DDC" w:rsidP="005D3E5F">
            <w:pPr>
              <w:numPr>
                <w:ilvl w:val="0"/>
                <w:numId w:val="47"/>
              </w:numPr>
              <w:jc w:val="left"/>
            </w:pPr>
            <w:r>
              <w:t>Neidentifikuotos rizikos, kurios tapo problemomis.</w:t>
            </w:r>
          </w:p>
          <w:p w14:paraId="0D29EA62" w14:textId="77777777" w:rsidR="00945DDC" w:rsidRDefault="00945DDC" w:rsidP="005D3E5F">
            <w:pPr>
              <w:numPr>
                <w:ilvl w:val="0"/>
                <w:numId w:val="47"/>
              </w:numPr>
              <w:jc w:val="left"/>
            </w:pPr>
            <w:r>
              <w:t xml:space="preserve">Rizikos, kurioms mažinimo priemonės nebuvo efektyvios. </w:t>
            </w:r>
          </w:p>
          <w:p w14:paraId="1C115FFC" w14:textId="77777777" w:rsidR="00945DDC" w:rsidRDefault="00945DDC" w:rsidP="00945DDC"/>
          <w:p w14:paraId="619C0ABB" w14:textId="77777777" w:rsidR="00945DDC" w:rsidRDefault="00945DDC" w:rsidP="00945DDC">
            <w:r>
              <w:t xml:space="preserve">Sukurti anketas ir išdalinti jas projekto dalyviams. </w:t>
            </w:r>
          </w:p>
          <w:p w14:paraId="3A548D03" w14:textId="77777777" w:rsidR="00945DDC" w:rsidRDefault="00945DDC" w:rsidP="00945DDC"/>
          <w:p w14:paraId="58B28734" w14:textId="77777777" w:rsidR="00945DDC" w:rsidRDefault="00945DDC" w:rsidP="00945DDC">
            <w:r>
              <w:t>Sukurti formą skirtą surinkti informacijai iš anketų.</w:t>
            </w:r>
          </w:p>
        </w:tc>
      </w:tr>
    </w:tbl>
    <w:p w14:paraId="2C1F72E2" w14:textId="77777777" w:rsidR="00945DDC" w:rsidRDefault="00945DDC" w:rsidP="00945DDC"/>
    <w:p w14:paraId="4D871CB2" w14:textId="77777777" w:rsidR="00945DDC" w:rsidRDefault="00945DDC" w:rsidP="00945DDC">
      <w:pPr>
        <w:ind w:firstLine="709"/>
        <w:rPr>
          <w:b/>
        </w:rPr>
      </w:pPr>
      <w:r w:rsidRPr="001F799B">
        <w:rPr>
          <w:b/>
        </w:rPr>
        <w:t>Pabaigos kriterijus:</w:t>
      </w:r>
    </w:p>
    <w:p w14:paraId="5364B546" w14:textId="77777777" w:rsidR="00945DDC" w:rsidRDefault="00945DDC" w:rsidP="005D3E5F">
      <w:pPr>
        <w:numPr>
          <w:ilvl w:val="0"/>
          <w:numId w:val="46"/>
        </w:numPr>
        <w:jc w:val="left"/>
      </w:pPr>
      <w:r>
        <w:t xml:space="preserve">Projekto dokumentų šaltiniai identifikuoti. </w:t>
      </w:r>
    </w:p>
    <w:p w14:paraId="598B2BC0" w14:textId="77777777" w:rsidR="00945DDC" w:rsidRDefault="00945DDC" w:rsidP="005D3E5F">
      <w:pPr>
        <w:numPr>
          <w:ilvl w:val="0"/>
          <w:numId w:val="46"/>
        </w:numPr>
        <w:jc w:val="left"/>
      </w:pPr>
      <w:r>
        <w:t>Anketos išdalintos dalyviams.</w:t>
      </w:r>
    </w:p>
    <w:p w14:paraId="4B1A3F1D" w14:textId="77777777" w:rsidR="00945DDC" w:rsidRDefault="00945DDC" w:rsidP="00945DDC"/>
    <w:p w14:paraId="48F4179F" w14:textId="77777777" w:rsidR="00945DDC" w:rsidRDefault="00945DDC" w:rsidP="006828EE">
      <w:pPr>
        <w:pStyle w:val="Heading4"/>
      </w:pPr>
      <w:r>
        <w:t>Duomenų surinkimas</w:t>
      </w:r>
    </w:p>
    <w:p w14:paraId="573B11AA" w14:textId="77777777" w:rsidR="00945DDC" w:rsidRDefault="00945DDC" w:rsidP="00945DDC">
      <w:pPr>
        <w:ind w:firstLine="709"/>
      </w:pPr>
    </w:p>
    <w:p w14:paraId="10219DF9" w14:textId="77777777" w:rsidR="00945DDC" w:rsidRDefault="00945DDC" w:rsidP="00945DDC">
      <w:pPr>
        <w:ind w:firstLine="709"/>
      </w:pPr>
      <w:r w:rsidRPr="001F799B">
        <w:rPr>
          <w:b/>
        </w:rPr>
        <w:t>Tikslas:</w:t>
      </w:r>
      <w:r>
        <w:t xml:space="preserve">  Surinkti duomenis apžvalgai</w:t>
      </w:r>
    </w:p>
    <w:p w14:paraId="74B60C8E" w14:textId="77777777" w:rsidR="00945DDC" w:rsidRPr="001F799B" w:rsidRDefault="00945DDC" w:rsidP="00945DDC">
      <w:pPr>
        <w:rPr>
          <w:b/>
        </w:rPr>
      </w:pPr>
      <w:r w:rsidRPr="001F799B">
        <w:rPr>
          <w:b/>
        </w:rPr>
        <w:tab/>
        <w:t>Pradinis kriterijus:</w:t>
      </w:r>
    </w:p>
    <w:p w14:paraId="070C9F26" w14:textId="77777777" w:rsidR="00945DDC" w:rsidRDefault="00945DDC" w:rsidP="005D3E5F">
      <w:pPr>
        <w:numPr>
          <w:ilvl w:val="0"/>
          <w:numId w:val="45"/>
        </w:numPr>
        <w:jc w:val="left"/>
      </w:pPr>
      <w:r>
        <w:t>Anketos yra užpildytos ir yra paruošta apžvalgos vykdymo darbotvarkė</w:t>
      </w:r>
    </w:p>
    <w:p w14:paraId="0A421627" w14:textId="77777777" w:rsidR="00945DDC" w:rsidRPr="00433218" w:rsidRDefault="00945DDC" w:rsidP="00945DDC">
      <w:pPr>
        <w:pStyle w:val="Caption"/>
        <w:keepNext/>
        <w:ind w:firstLine="709"/>
      </w:pPr>
    </w:p>
    <w:p w14:paraId="24588321" w14:textId="1653EC37" w:rsidR="00945DDC" w:rsidRPr="00BF604E" w:rsidRDefault="00945DDC" w:rsidP="00945DDC">
      <w:pPr>
        <w:pStyle w:val="Caption"/>
        <w:keepNext/>
        <w:ind w:firstLine="709"/>
        <w:rPr>
          <w:b/>
        </w:rPr>
      </w:pPr>
      <w:bookmarkStart w:id="789" w:name="_Toc29952893"/>
      <w:r w:rsidRPr="00BF604E">
        <w:t xml:space="preserve">Lentelė </w:t>
      </w:r>
      <w:r>
        <w:fldChar w:fldCharType="begin"/>
      </w:r>
      <w:r>
        <w:instrText xml:space="preserve"> STYLEREF 1 \s </w:instrText>
      </w:r>
      <w:r>
        <w:fldChar w:fldCharType="separate"/>
      </w:r>
      <w:r w:rsidR="00CD325D">
        <w:rPr>
          <w:noProof/>
        </w:rPr>
        <w:t>8</w:t>
      </w:r>
      <w:r>
        <w:fldChar w:fldCharType="end"/>
      </w:r>
      <w:r>
        <w:t>.</w:t>
      </w:r>
      <w:r>
        <w:fldChar w:fldCharType="begin"/>
      </w:r>
      <w:r>
        <w:instrText xml:space="preserve"> SEQ Lentelė \* ARABIC \s 1 </w:instrText>
      </w:r>
      <w:r>
        <w:fldChar w:fldCharType="separate"/>
      </w:r>
      <w:r w:rsidR="00CD325D">
        <w:rPr>
          <w:noProof/>
        </w:rPr>
        <w:t>5</w:t>
      </w:r>
      <w:r>
        <w:fldChar w:fldCharType="end"/>
      </w:r>
      <w:r w:rsidRPr="00BF604E">
        <w:t xml:space="preserve"> Duomenų surinkimas</w:t>
      </w:r>
      <w:bookmarkEnd w:id="789"/>
    </w:p>
    <w:tbl>
      <w:tblPr>
        <w:tblStyle w:val="TableGrid"/>
        <w:tblW w:w="0" w:type="auto"/>
        <w:tblInd w:w="-5" w:type="dxa"/>
        <w:tblLook w:val="01E0" w:firstRow="1" w:lastRow="1" w:firstColumn="1" w:lastColumn="1" w:noHBand="0" w:noVBand="0"/>
      </w:tblPr>
      <w:tblGrid>
        <w:gridCol w:w="2343"/>
        <w:gridCol w:w="7012"/>
      </w:tblGrid>
      <w:tr w:rsidR="00945DDC" w14:paraId="47809255" w14:textId="77777777" w:rsidTr="006828EE">
        <w:tc>
          <w:tcPr>
            <w:tcW w:w="2343" w:type="dxa"/>
            <w:shd w:val="clear" w:color="auto" w:fill="C0C0C0"/>
          </w:tcPr>
          <w:p w14:paraId="72AB3BDD" w14:textId="77777777" w:rsidR="00945DDC" w:rsidRPr="001F799B" w:rsidRDefault="00945DDC" w:rsidP="00945DDC">
            <w:pPr>
              <w:rPr>
                <w:b/>
              </w:rPr>
            </w:pPr>
            <w:r w:rsidRPr="001F799B">
              <w:rPr>
                <w:b/>
              </w:rPr>
              <w:t>Rolės</w:t>
            </w:r>
          </w:p>
        </w:tc>
        <w:tc>
          <w:tcPr>
            <w:tcW w:w="7012" w:type="dxa"/>
            <w:shd w:val="clear" w:color="auto" w:fill="C0C0C0"/>
          </w:tcPr>
          <w:p w14:paraId="2E2473F0" w14:textId="77777777" w:rsidR="00945DDC" w:rsidRPr="001F799B" w:rsidRDefault="00945DDC" w:rsidP="00945DDC">
            <w:pPr>
              <w:rPr>
                <w:b/>
              </w:rPr>
            </w:pPr>
            <w:r w:rsidRPr="001F799B">
              <w:rPr>
                <w:b/>
              </w:rPr>
              <w:t>Darbai</w:t>
            </w:r>
          </w:p>
        </w:tc>
      </w:tr>
      <w:tr w:rsidR="00945DDC" w14:paraId="5992DC53" w14:textId="77777777" w:rsidTr="006828EE">
        <w:tc>
          <w:tcPr>
            <w:tcW w:w="2343" w:type="dxa"/>
          </w:tcPr>
          <w:p w14:paraId="2A7AA00C" w14:textId="77777777" w:rsidR="00945DDC" w:rsidRDefault="00945DDC" w:rsidP="00945DDC">
            <w:r>
              <w:t>Dalyviai</w:t>
            </w:r>
          </w:p>
        </w:tc>
        <w:tc>
          <w:tcPr>
            <w:tcW w:w="7012" w:type="dxa"/>
          </w:tcPr>
          <w:p w14:paraId="3D5AA5AE" w14:textId="77777777" w:rsidR="00945DDC" w:rsidRDefault="00945DDC" w:rsidP="00945DDC">
            <w:r>
              <w:t>Užpildyti anketas</w:t>
            </w:r>
          </w:p>
        </w:tc>
      </w:tr>
      <w:tr w:rsidR="00945DDC" w14:paraId="53BF6AFB" w14:textId="77777777" w:rsidTr="006828EE">
        <w:tc>
          <w:tcPr>
            <w:tcW w:w="2343" w:type="dxa"/>
          </w:tcPr>
          <w:p w14:paraId="721B4D5E" w14:textId="77777777" w:rsidR="00945DDC" w:rsidRDefault="00945DDC" w:rsidP="00945DDC">
            <w:r>
              <w:t xml:space="preserve">Moderatorius </w:t>
            </w:r>
          </w:p>
        </w:tc>
        <w:tc>
          <w:tcPr>
            <w:tcW w:w="7012" w:type="dxa"/>
          </w:tcPr>
          <w:p w14:paraId="1C73FA99" w14:textId="77777777" w:rsidR="00945DDC" w:rsidRDefault="00945DDC" w:rsidP="00945DDC">
            <w:r>
              <w:t xml:space="preserve">Peržiūrėti anketų atsakymus. </w:t>
            </w:r>
          </w:p>
          <w:p w14:paraId="28618558" w14:textId="77777777" w:rsidR="00945DDC" w:rsidRDefault="00945DDC" w:rsidP="00945DDC">
            <w:r>
              <w:t xml:space="preserve">Sukurti ataskaitos santrauką. Sukurti sąrašą temų, kuriomis reikia </w:t>
            </w:r>
          </w:p>
          <w:p w14:paraId="40453891" w14:textId="77777777" w:rsidR="00945DDC" w:rsidRDefault="00945DDC" w:rsidP="00945DDC">
            <w:r>
              <w:t xml:space="preserve">pasiekti sutarimą (gerai daryti dalykai, blogai apdaryti dalykai, praleistos </w:t>
            </w:r>
          </w:p>
          <w:p w14:paraId="3A97E3F9" w14:textId="77777777" w:rsidR="00945DDC" w:rsidRDefault="00945DDC" w:rsidP="00945DDC">
            <w:r>
              <w:t xml:space="preserve">rizikos ir k.t.). </w:t>
            </w:r>
          </w:p>
          <w:p w14:paraId="7011A45E" w14:textId="77777777" w:rsidR="00945DDC" w:rsidRDefault="00945DDC" w:rsidP="00945DDC">
            <w:r>
              <w:t xml:space="preserve">Sudaryti darbotvarkę. Pateikti ją dalyviams. Darbotvarkė gali susidaryti </w:t>
            </w:r>
          </w:p>
          <w:p w14:paraId="6FDB8CFA" w14:textId="77777777" w:rsidR="00945DDC" w:rsidRDefault="00945DDC" w:rsidP="00945DDC">
            <w:r>
              <w:t>iš:</w:t>
            </w:r>
          </w:p>
          <w:p w14:paraId="54BC4323" w14:textId="77777777" w:rsidR="00945DDC" w:rsidRDefault="00945DDC" w:rsidP="005D3E5F">
            <w:pPr>
              <w:numPr>
                <w:ilvl w:val="0"/>
                <w:numId w:val="45"/>
              </w:numPr>
              <w:tabs>
                <w:tab w:val="clear" w:pos="1429"/>
                <w:tab w:val="num" w:pos="650"/>
              </w:tabs>
              <w:ind w:left="650"/>
              <w:jc w:val="left"/>
            </w:pPr>
            <w:r>
              <w:t>Iki dabar surinktos informacijos apžvalga.</w:t>
            </w:r>
          </w:p>
          <w:p w14:paraId="55687A58" w14:textId="77777777" w:rsidR="00945DDC" w:rsidRDefault="00945DDC" w:rsidP="005D3E5F">
            <w:pPr>
              <w:numPr>
                <w:ilvl w:val="0"/>
                <w:numId w:val="45"/>
              </w:numPr>
              <w:tabs>
                <w:tab w:val="clear" w:pos="1429"/>
                <w:tab w:val="num" w:pos="650"/>
              </w:tabs>
              <w:ind w:left="650"/>
              <w:jc w:val="left"/>
            </w:pPr>
            <w:r>
              <w:t xml:space="preserve">Remiantis anketų apžvalga, vedama diskusija apie tai kas vyko gerai, sugrupuoti patarimus  kaip tai pakartoti sekančiuose projektuose. </w:t>
            </w:r>
          </w:p>
          <w:p w14:paraId="242A59A3" w14:textId="77777777" w:rsidR="00945DDC" w:rsidRDefault="00945DDC" w:rsidP="005D3E5F">
            <w:pPr>
              <w:numPr>
                <w:ilvl w:val="0"/>
                <w:numId w:val="45"/>
              </w:numPr>
              <w:tabs>
                <w:tab w:val="clear" w:pos="1429"/>
                <w:tab w:val="num" w:pos="650"/>
              </w:tabs>
              <w:ind w:left="650"/>
              <w:jc w:val="left"/>
            </w:pPr>
            <w:r>
              <w:t>Remiantis anketų apžvalga, vedama diskusija apie tai kas vyko blogai, sugrupuoti patarimus kaip to išvengti sekančiuose projektuose.</w:t>
            </w:r>
          </w:p>
          <w:p w14:paraId="07BD89A0" w14:textId="77777777" w:rsidR="00945DDC" w:rsidRDefault="00945DDC" w:rsidP="005D3E5F">
            <w:pPr>
              <w:numPr>
                <w:ilvl w:val="0"/>
                <w:numId w:val="45"/>
              </w:numPr>
              <w:tabs>
                <w:tab w:val="clear" w:pos="1429"/>
                <w:tab w:val="num" w:pos="650"/>
              </w:tabs>
              <w:ind w:left="650"/>
              <w:jc w:val="left"/>
            </w:pPr>
            <w:r>
              <w:lastRenderedPageBreak/>
              <w:t>Nustatyti to kas vyko blogai priežastis.</w:t>
            </w:r>
          </w:p>
          <w:p w14:paraId="0D557693" w14:textId="77777777" w:rsidR="00945DDC" w:rsidRDefault="00945DDC" w:rsidP="005D3E5F">
            <w:pPr>
              <w:numPr>
                <w:ilvl w:val="0"/>
                <w:numId w:val="45"/>
              </w:numPr>
              <w:tabs>
                <w:tab w:val="clear" w:pos="1429"/>
                <w:tab w:val="num" w:pos="650"/>
              </w:tabs>
              <w:ind w:left="650"/>
              <w:jc w:val="left"/>
            </w:pPr>
            <w:r>
              <w:t>Peržvelgti rizikos valdymo efektyvumą, kas buvo praleista, kaip to išvengti ateityje.</w:t>
            </w:r>
          </w:p>
          <w:p w14:paraId="22B2A8C4" w14:textId="77777777" w:rsidR="00945DDC" w:rsidRDefault="00945DDC" w:rsidP="005D3E5F">
            <w:pPr>
              <w:numPr>
                <w:ilvl w:val="0"/>
                <w:numId w:val="45"/>
              </w:numPr>
              <w:tabs>
                <w:tab w:val="clear" w:pos="1429"/>
                <w:tab w:val="num" w:pos="650"/>
              </w:tabs>
              <w:ind w:left="650"/>
              <w:jc w:val="left"/>
            </w:pPr>
            <w:r>
              <w:t>Struktūrizuota diskusija apie „Išmoktas pamokas“.</w:t>
            </w:r>
          </w:p>
          <w:p w14:paraId="3B0125FE" w14:textId="77777777" w:rsidR="00945DDC" w:rsidRDefault="00945DDC" w:rsidP="00945DDC"/>
          <w:p w14:paraId="361B635B" w14:textId="77777777" w:rsidR="00945DDC" w:rsidRDefault="00945DDC" w:rsidP="00945DDC">
            <w:r>
              <w:t>Surinkti visus dalyvių komentarus.</w:t>
            </w:r>
          </w:p>
        </w:tc>
      </w:tr>
    </w:tbl>
    <w:p w14:paraId="7177FF9D" w14:textId="77777777" w:rsidR="00945DDC" w:rsidRDefault="00945DDC" w:rsidP="00945DDC"/>
    <w:p w14:paraId="23962179" w14:textId="77777777" w:rsidR="00945DDC" w:rsidRDefault="00945DDC" w:rsidP="00945DDC">
      <w:pPr>
        <w:ind w:firstLine="709"/>
        <w:rPr>
          <w:b/>
        </w:rPr>
      </w:pPr>
      <w:r w:rsidRPr="001F799B">
        <w:rPr>
          <w:b/>
        </w:rPr>
        <w:t>Pabaigos kriterijus:</w:t>
      </w:r>
    </w:p>
    <w:p w14:paraId="518EE71D" w14:textId="77777777" w:rsidR="00945DDC" w:rsidRDefault="00945DDC" w:rsidP="005D3E5F">
      <w:pPr>
        <w:numPr>
          <w:ilvl w:val="0"/>
          <w:numId w:val="46"/>
        </w:numPr>
        <w:jc w:val="left"/>
      </w:pPr>
      <w:r>
        <w:t xml:space="preserve">Visi dalyviai pateikė savo atsiliepimus </w:t>
      </w:r>
    </w:p>
    <w:p w14:paraId="72451A4D" w14:textId="77777777" w:rsidR="00945DDC" w:rsidRDefault="00945DDC" w:rsidP="005D3E5F">
      <w:pPr>
        <w:numPr>
          <w:ilvl w:val="0"/>
          <w:numId w:val="46"/>
        </w:numPr>
        <w:jc w:val="left"/>
      </w:pPr>
      <w:r>
        <w:t>Peržiūros santraukos peržiūros darbotvarkė paruošta</w:t>
      </w:r>
    </w:p>
    <w:p w14:paraId="600EE2D9" w14:textId="77777777" w:rsidR="00945DDC" w:rsidRDefault="00945DDC" w:rsidP="00945DDC"/>
    <w:p w14:paraId="362187CF" w14:textId="77777777" w:rsidR="00945DDC" w:rsidRDefault="00945DDC" w:rsidP="006828EE">
      <w:pPr>
        <w:pStyle w:val="Heading4"/>
      </w:pPr>
      <w:r w:rsidRPr="00CB6654">
        <w:t>Perž</w:t>
      </w:r>
      <w:r>
        <w:t>iūros santraukos peržiūra</w:t>
      </w:r>
    </w:p>
    <w:p w14:paraId="3F63D608" w14:textId="77777777" w:rsidR="00945DDC" w:rsidRDefault="00945DDC" w:rsidP="00945DDC">
      <w:pPr>
        <w:ind w:firstLine="709"/>
      </w:pPr>
    </w:p>
    <w:p w14:paraId="7416D5D5" w14:textId="77777777" w:rsidR="00945DDC" w:rsidRDefault="00945DDC" w:rsidP="00945DDC">
      <w:pPr>
        <w:ind w:firstLine="709"/>
      </w:pPr>
      <w:r w:rsidRPr="001F799B">
        <w:rPr>
          <w:b/>
        </w:rPr>
        <w:t>Tikslas:</w:t>
      </w:r>
      <w:r>
        <w:t xml:space="preserve">  Peržvelgti peržiūros rezultatus su visais dalyviais ir pasiekti vieningų išvadų</w:t>
      </w:r>
    </w:p>
    <w:p w14:paraId="2B163FEC" w14:textId="77777777" w:rsidR="00945DDC" w:rsidRPr="001F799B" w:rsidRDefault="00945DDC" w:rsidP="00945DDC">
      <w:pPr>
        <w:rPr>
          <w:b/>
        </w:rPr>
      </w:pPr>
      <w:r w:rsidRPr="001F799B">
        <w:rPr>
          <w:b/>
        </w:rPr>
        <w:tab/>
        <w:t>Pradinis kriterijus:</w:t>
      </w:r>
    </w:p>
    <w:p w14:paraId="0F9EF7CF" w14:textId="77777777" w:rsidR="00945DDC" w:rsidRDefault="00945DDC" w:rsidP="005D3E5F">
      <w:pPr>
        <w:numPr>
          <w:ilvl w:val="0"/>
          <w:numId w:val="45"/>
        </w:numPr>
        <w:jc w:val="left"/>
      </w:pPr>
      <w:r>
        <w:t xml:space="preserve">Daugelis dalyvių gali dalyvauti sesijoje. </w:t>
      </w:r>
    </w:p>
    <w:p w14:paraId="60958714" w14:textId="77777777" w:rsidR="00945DDC" w:rsidRDefault="00945DDC" w:rsidP="005D3E5F">
      <w:pPr>
        <w:numPr>
          <w:ilvl w:val="0"/>
          <w:numId w:val="45"/>
        </w:numPr>
        <w:jc w:val="left"/>
      </w:pPr>
      <w:r>
        <w:t xml:space="preserve">Anketų apžvalgos yra paruoštos. </w:t>
      </w:r>
    </w:p>
    <w:p w14:paraId="636C0406" w14:textId="77777777" w:rsidR="00945DDC" w:rsidRPr="00433218" w:rsidRDefault="00945DDC" w:rsidP="00945DDC">
      <w:pPr>
        <w:ind w:left="1069"/>
      </w:pPr>
    </w:p>
    <w:p w14:paraId="41E33A63" w14:textId="00D0F8C7" w:rsidR="00945DDC" w:rsidRPr="00BF604E" w:rsidRDefault="00945DDC" w:rsidP="00945DDC">
      <w:pPr>
        <w:pStyle w:val="Caption"/>
        <w:keepNext/>
        <w:ind w:firstLine="709"/>
        <w:rPr>
          <w:b/>
        </w:rPr>
      </w:pPr>
      <w:bookmarkStart w:id="790" w:name="_Toc29952894"/>
      <w:r w:rsidRPr="00BF604E">
        <w:t xml:space="preserve">Lentelė </w:t>
      </w:r>
      <w:r>
        <w:fldChar w:fldCharType="begin"/>
      </w:r>
      <w:r>
        <w:instrText xml:space="preserve"> STYLEREF 1 \s </w:instrText>
      </w:r>
      <w:r>
        <w:fldChar w:fldCharType="separate"/>
      </w:r>
      <w:r w:rsidR="00CD325D">
        <w:rPr>
          <w:noProof/>
        </w:rPr>
        <w:t>8</w:t>
      </w:r>
      <w:r>
        <w:fldChar w:fldCharType="end"/>
      </w:r>
      <w:r>
        <w:t>.</w:t>
      </w:r>
      <w:r>
        <w:fldChar w:fldCharType="begin"/>
      </w:r>
      <w:r>
        <w:instrText xml:space="preserve"> SEQ Lentelė \* ARABIC \s 1 </w:instrText>
      </w:r>
      <w:r>
        <w:fldChar w:fldCharType="separate"/>
      </w:r>
      <w:r w:rsidR="00CD325D">
        <w:rPr>
          <w:noProof/>
        </w:rPr>
        <w:t>6</w:t>
      </w:r>
      <w:r>
        <w:fldChar w:fldCharType="end"/>
      </w:r>
      <w:r w:rsidRPr="00BF604E">
        <w:t xml:space="preserve"> </w:t>
      </w:r>
      <w:r>
        <w:t>Peržiūros santraukos peržiūra</w:t>
      </w:r>
      <w:bookmarkEnd w:id="790"/>
    </w:p>
    <w:tbl>
      <w:tblPr>
        <w:tblStyle w:val="TableGrid"/>
        <w:tblW w:w="0" w:type="auto"/>
        <w:tblInd w:w="-5" w:type="dxa"/>
        <w:tblLook w:val="01E0" w:firstRow="1" w:lastRow="1" w:firstColumn="1" w:lastColumn="1" w:noHBand="0" w:noVBand="0"/>
      </w:tblPr>
      <w:tblGrid>
        <w:gridCol w:w="2343"/>
        <w:gridCol w:w="7012"/>
      </w:tblGrid>
      <w:tr w:rsidR="00945DDC" w14:paraId="54B6C8EF" w14:textId="77777777" w:rsidTr="006828EE">
        <w:tc>
          <w:tcPr>
            <w:tcW w:w="2343" w:type="dxa"/>
            <w:shd w:val="clear" w:color="auto" w:fill="C0C0C0"/>
          </w:tcPr>
          <w:p w14:paraId="4543CA7F" w14:textId="77777777" w:rsidR="00945DDC" w:rsidRPr="001F799B" w:rsidRDefault="00945DDC" w:rsidP="00945DDC">
            <w:pPr>
              <w:rPr>
                <w:b/>
              </w:rPr>
            </w:pPr>
            <w:r w:rsidRPr="001F799B">
              <w:rPr>
                <w:b/>
              </w:rPr>
              <w:t>Rolės</w:t>
            </w:r>
          </w:p>
        </w:tc>
        <w:tc>
          <w:tcPr>
            <w:tcW w:w="7012" w:type="dxa"/>
            <w:shd w:val="clear" w:color="auto" w:fill="C0C0C0"/>
          </w:tcPr>
          <w:p w14:paraId="54BC3E81" w14:textId="77777777" w:rsidR="00945DDC" w:rsidRPr="001F799B" w:rsidRDefault="00945DDC" w:rsidP="00945DDC">
            <w:pPr>
              <w:rPr>
                <w:b/>
              </w:rPr>
            </w:pPr>
            <w:r w:rsidRPr="001F799B">
              <w:rPr>
                <w:b/>
              </w:rPr>
              <w:t>Darbai</w:t>
            </w:r>
          </w:p>
        </w:tc>
      </w:tr>
      <w:tr w:rsidR="00945DDC" w14:paraId="34A4B06C" w14:textId="77777777" w:rsidTr="006828EE">
        <w:tc>
          <w:tcPr>
            <w:tcW w:w="2343" w:type="dxa"/>
          </w:tcPr>
          <w:p w14:paraId="03474C26" w14:textId="77777777" w:rsidR="00945DDC" w:rsidRDefault="00945DDC" w:rsidP="00945DDC">
            <w:r>
              <w:t xml:space="preserve">Moderatorius </w:t>
            </w:r>
          </w:p>
        </w:tc>
        <w:tc>
          <w:tcPr>
            <w:tcW w:w="7012" w:type="dxa"/>
          </w:tcPr>
          <w:p w14:paraId="614100AE" w14:textId="77777777" w:rsidR="00945DDC" w:rsidRDefault="00945DDC" w:rsidP="00945DDC">
            <w:r>
              <w:t xml:space="preserve">Vykdyti sesija remiantis darbotvarke. Galimi metodai pasiekti sutarimo </w:t>
            </w:r>
          </w:p>
          <w:p w14:paraId="15C3F9DE" w14:textId="77777777" w:rsidR="00945DDC" w:rsidRDefault="00945DDC" w:rsidP="00945DDC">
            <w:r>
              <w:t>diskusijoje sesijos metu:</w:t>
            </w:r>
          </w:p>
          <w:p w14:paraId="1A557E49" w14:textId="77777777" w:rsidR="00945DDC" w:rsidRDefault="00945DDC" w:rsidP="005D3E5F">
            <w:pPr>
              <w:numPr>
                <w:ilvl w:val="0"/>
                <w:numId w:val="49"/>
              </w:numPr>
              <w:jc w:val="left"/>
            </w:pPr>
            <w:r>
              <w:t xml:space="preserve">Klausti komandos kas buvo gerai,  kaip tai apkartoti kituose </w:t>
            </w:r>
          </w:p>
          <w:p w14:paraId="5CDA78AE" w14:textId="77777777" w:rsidR="00945DDC" w:rsidRDefault="00945DDC" w:rsidP="005D3E5F">
            <w:pPr>
              <w:numPr>
                <w:ilvl w:val="0"/>
                <w:numId w:val="49"/>
              </w:numPr>
              <w:jc w:val="left"/>
            </w:pPr>
            <w:r>
              <w:t>projektuose.</w:t>
            </w:r>
          </w:p>
          <w:p w14:paraId="445493F6" w14:textId="77777777" w:rsidR="00945DDC" w:rsidRDefault="00945DDC" w:rsidP="005D3E5F">
            <w:pPr>
              <w:numPr>
                <w:ilvl w:val="0"/>
                <w:numId w:val="49"/>
              </w:numPr>
              <w:jc w:val="left"/>
            </w:pPr>
            <w:r>
              <w:t>Klausti komandos kas buvo blogai.</w:t>
            </w:r>
          </w:p>
          <w:p w14:paraId="7BBD1BA8" w14:textId="77777777" w:rsidR="00945DDC" w:rsidRDefault="00945DDC" w:rsidP="005D3E5F">
            <w:pPr>
              <w:numPr>
                <w:ilvl w:val="0"/>
                <w:numId w:val="49"/>
              </w:numPr>
              <w:jc w:val="left"/>
            </w:pPr>
            <w:r>
              <w:t>Naudoti balsavimą išrinkti N idėjų vertų pagerinimo.</w:t>
            </w:r>
          </w:p>
          <w:p w14:paraId="20DAED53" w14:textId="77777777" w:rsidR="00945DDC" w:rsidRDefault="00945DDC" w:rsidP="005D3E5F">
            <w:pPr>
              <w:numPr>
                <w:ilvl w:val="0"/>
                <w:numId w:val="49"/>
              </w:numPr>
              <w:jc w:val="left"/>
            </w:pPr>
            <w:r>
              <w:t>Klausti kaip išvengti problemų ateityje.</w:t>
            </w:r>
          </w:p>
          <w:p w14:paraId="09CF5535" w14:textId="77777777" w:rsidR="00945DDC" w:rsidRDefault="00945DDC" w:rsidP="005D3E5F">
            <w:pPr>
              <w:numPr>
                <w:ilvl w:val="0"/>
                <w:numId w:val="49"/>
              </w:numPr>
              <w:jc w:val="left"/>
            </w:pPr>
            <w:r>
              <w:t>Peržiūrėti galutines projekto rizikas.</w:t>
            </w:r>
          </w:p>
          <w:p w14:paraId="720493BD" w14:textId="77777777" w:rsidR="00945DDC" w:rsidRDefault="00945DDC" w:rsidP="005D3E5F">
            <w:pPr>
              <w:numPr>
                <w:ilvl w:val="0"/>
                <w:numId w:val="49"/>
              </w:numPr>
              <w:jc w:val="left"/>
            </w:pPr>
            <w:r>
              <w:t>Išrinkti pagrindines projekto problemas, nustatyti kaip jas butų buvę galima identifikuoti ir išspręsti.</w:t>
            </w:r>
          </w:p>
        </w:tc>
      </w:tr>
      <w:tr w:rsidR="00945DDC" w14:paraId="6A777542" w14:textId="77777777" w:rsidTr="006828EE">
        <w:tc>
          <w:tcPr>
            <w:tcW w:w="2343" w:type="dxa"/>
          </w:tcPr>
          <w:p w14:paraId="2D10F554" w14:textId="77777777" w:rsidR="00945DDC" w:rsidRDefault="00945DDC" w:rsidP="00945DDC">
            <w:r>
              <w:t>Dalyviai</w:t>
            </w:r>
          </w:p>
        </w:tc>
        <w:tc>
          <w:tcPr>
            <w:tcW w:w="7012" w:type="dxa"/>
          </w:tcPr>
          <w:p w14:paraId="7EA06609" w14:textId="77777777" w:rsidR="00945DDC" w:rsidRDefault="00945DDC" w:rsidP="00945DDC">
            <w:r>
              <w:t>Apibūdinti patirti ir pateikti rekomendacijas, kaip pagerinti projekto darbą.</w:t>
            </w:r>
          </w:p>
        </w:tc>
      </w:tr>
      <w:tr w:rsidR="00945DDC" w14:paraId="7533D829" w14:textId="77777777" w:rsidTr="006828EE">
        <w:tc>
          <w:tcPr>
            <w:tcW w:w="2343" w:type="dxa"/>
          </w:tcPr>
          <w:p w14:paraId="03DA46E9" w14:textId="77777777" w:rsidR="00945DDC" w:rsidRDefault="00945DDC" w:rsidP="00945DDC">
            <w:r>
              <w:t>Raštininkas</w:t>
            </w:r>
          </w:p>
        </w:tc>
        <w:tc>
          <w:tcPr>
            <w:tcW w:w="7012" w:type="dxa"/>
          </w:tcPr>
          <w:p w14:paraId="67DF1BA1" w14:textId="77777777" w:rsidR="00945DDC" w:rsidRDefault="00945DDC" w:rsidP="00945DDC">
            <w:r>
              <w:t>Užfiksuoti susitikimo eigą, surinkti sprendimus išplaukusius iš diskusijos.</w:t>
            </w:r>
          </w:p>
        </w:tc>
      </w:tr>
    </w:tbl>
    <w:p w14:paraId="60F89394" w14:textId="77777777" w:rsidR="00945DDC" w:rsidRDefault="00945DDC" w:rsidP="00945DDC"/>
    <w:p w14:paraId="3B428A2E" w14:textId="77777777" w:rsidR="00945DDC" w:rsidRDefault="00945DDC" w:rsidP="00945DDC">
      <w:pPr>
        <w:ind w:firstLine="709"/>
        <w:rPr>
          <w:b/>
        </w:rPr>
      </w:pPr>
      <w:r w:rsidRPr="001F799B">
        <w:rPr>
          <w:b/>
        </w:rPr>
        <w:t>Pabaigos kriterijus:</w:t>
      </w:r>
    </w:p>
    <w:p w14:paraId="02BBD265" w14:textId="77777777" w:rsidR="00945DDC" w:rsidRDefault="00945DDC" w:rsidP="005D3E5F">
      <w:pPr>
        <w:numPr>
          <w:ilvl w:val="0"/>
          <w:numId w:val="46"/>
        </w:numPr>
        <w:jc w:val="left"/>
      </w:pPr>
      <w:r w:rsidRPr="00C571C6">
        <w:t>Dalyviai sutaria, kad pagrindinė informacija buvo pateiktą.</w:t>
      </w:r>
      <w:r>
        <w:t xml:space="preserve"> </w:t>
      </w:r>
    </w:p>
    <w:p w14:paraId="7A830B55" w14:textId="77777777" w:rsidR="00945DDC" w:rsidRPr="00F26B59" w:rsidRDefault="00945DDC" w:rsidP="006828EE">
      <w:pPr>
        <w:pStyle w:val="Heading3"/>
      </w:pPr>
      <w:bookmarkStart w:id="791" w:name="_Toc29952718"/>
      <w:r w:rsidRPr="00F26B59">
        <w:t>Apklausų anketos</w:t>
      </w:r>
      <w:bookmarkEnd w:id="791"/>
    </w:p>
    <w:p w14:paraId="1056C740" w14:textId="77777777" w:rsidR="00945DDC" w:rsidRPr="00F26B59" w:rsidRDefault="00945DDC" w:rsidP="00945DDC"/>
    <w:p w14:paraId="6C26A71B" w14:textId="77777777" w:rsidR="00945DDC" w:rsidRPr="00374B97" w:rsidRDefault="00945DDC" w:rsidP="00945DDC">
      <w:pPr>
        <w:spacing w:line="360" w:lineRule="auto"/>
        <w:rPr>
          <w:lang w:val="pt-BR"/>
        </w:rPr>
      </w:pPr>
      <w:r w:rsidRPr="00374B97">
        <w:rPr>
          <w:lang w:val="pt-BR"/>
        </w:rPr>
        <w:t xml:space="preserve">Projekto informacija </w:t>
      </w:r>
    </w:p>
    <w:p w14:paraId="21E5B43E" w14:textId="0999EAC0" w:rsidR="00945DDC" w:rsidRPr="00374B97" w:rsidRDefault="00945DDC" w:rsidP="00945DDC">
      <w:pPr>
        <w:spacing w:line="360" w:lineRule="auto"/>
        <w:ind w:left="709"/>
        <w:rPr>
          <w:lang w:val="pt-BR"/>
        </w:rPr>
      </w:pPr>
      <w:r w:rsidRPr="00374B97">
        <w:rPr>
          <w:lang w:val="pt-BR"/>
        </w:rPr>
        <w:t xml:space="preserve">Projekto Pavadinimas: </w:t>
      </w:r>
      <w:r w:rsidR="006828EE">
        <w:rPr>
          <w:lang w:val="pt-BR"/>
        </w:rPr>
        <w:t>“Vartotojo Patirties ir Grafinės Sąsajos Analizės sistema”</w:t>
      </w:r>
    </w:p>
    <w:p w14:paraId="044064B3" w14:textId="1AD6E54D" w:rsidR="00945DDC" w:rsidRPr="00374B97" w:rsidRDefault="00945DDC" w:rsidP="00945DDC">
      <w:pPr>
        <w:spacing w:line="360" w:lineRule="auto"/>
        <w:ind w:left="709"/>
        <w:rPr>
          <w:lang w:val="pt-BR"/>
        </w:rPr>
      </w:pPr>
      <w:r w:rsidRPr="00374B97">
        <w:rPr>
          <w:lang w:val="pt-BR"/>
        </w:rPr>
        <w:t xml:space="preserve">Klientas: </w:t>
      </w:r>
      <w:r w:rsidR="006828EE">
        <w:rPr>
          <w:lang w:val="pt-BR"/>
        </w:rPr>
        <w:t>Rytis Maskeliūnas</w:t>
      </w:r>
    </w:p>
    <w:p w14:paraId="3563E704" w14:textId="666A9BBD" w:rsidR="00945DDC" w:rsidRPr="00374B97" w:rsidRDefault="00945DDC" w:rsidP="00945DDC">
      <w:pPr>
        <w:spacing w:line="360" w:lineRule="auto"/>
        <w:ind w:left="709"/>
        <w:rPr>
          <w:lang w:val="pt-BR"/>
        </w:rPr>
      </w:pPr>
      <w:r w:rsidRPr="00374B97">
        <w:rPr>
          <w:lang w:val="pt-BR"/>
        </w:rPr>
        <w:lastRenderedPageBreak/>
        <w:t xml:space="preserve">Pradžios data: </w:t>
      </w:r>
      <w:r w:rsidR="006828EE">
        <w:rPr>
          <w:lang w:val="pt-BR"/>
        </w:rPr>
        <w:t>2018 rugsėjis</w:t>
      </w:r>
    </w:p>
    <w:p w14:paraId="54A262F0" w14:textId="75BE8948" w:rsidR="00945DDC" w:rsidRPr="00374B97" w:rsidRDefault="00945DDC" w:rsidP="00945DDC">
      <w:pPr>
        <w:spacing w:line="360" w:lineRule="auto"/>
        <w:ind w:left="709"/>
        <w:rPr>
          <w:lang w:val="pt-BR"/>
        </w:rPr>
      </w:pPr>
      <w:r w:rsidRPr="00374B97">
        <w:rPr>
          <w:lang w:val="pt-BR"/>
        </w:rPr>
        <w:t xml:space="preserve">Pabaigos data: </w:t>
      </w:r>
      <w:r w:rsidR="006828EE">
        <w:rPr>
          <w:lang w:val="pt-BR"/>
        </w:rPr>
        <w:t>2020 sausis</w:t>
      </w:r>
    </w:p>
    <w:p w14:paraId="2EF099FC" w14:textId="18BE17EE" w:rsidR="00945DDC" w:rsidRPr="00374B97" w:rsidRDefault="00945DDC" w:rsidP="006828EE">
      <w:pPr>
        <w:spacing w:line="360" w:lineRule="auto"/>
        <w:ind w:left="709"/>
        <w:rPr>
          <w:lang w:val="pt-BR"/>
        </w:rPr>
      </w:pPr>
      <w:r w:rsidRPr="00374B97">
        <w:rPr>
          <w:lang w:val="pt-BR"/>
        </w:rPr>
        <w:t xml:space="preserve">Projekto tipas: </w:t>
      </w:r>
      <w:r w:rsidR="006828EE">
        <w:rPr>
          <w:lang w:val="pt-BR"/>
        </w:rPr>
        <w:t>Programinė sistema</w:t>
      </w:r>
    </w:p>
    <w:p w14:paraId="5F5017B6" w14:textId="77777777" w:rsidR="00945DDC" w:rsidRDefault="00945DDC" w:rsidP="00945DDC">
      <w:pPr>
        <w:spacing w:line="360" w:lineRule="auto"/>
        <w:rPr>
          <w:lang w:val="pt-BR"/>
        </w:rPr>
      </w:pPr>
    </w:p>
    <w:p w14:paraId="1EAA7FAE" w14:textId="77777777" w:rsidR="00945DDC" w:rsidRPr="00374B97" w:rsidRDefault="00945DDC" w:rsidP="00945DDC">
      <w:pPr>
        <w:spacing w:line="360" w:lineRule="auto"/>
        <w:rPr>
          <w:lang w:val="pt-BR"/>
        </w:rPr>
      </w:pPr>
      <w:r>
        <w:rPr>
          <w:lang w:val="pt-BR"/>
        </w:rPr>
        <w:t>Įver</w:t>
      </w:r>
      <w:r w:rsidRPr="00374B97">
        <w:rPr>
          <w:lang w:val="pt-BR"/>
        </w:rPr>
        <w:t xml:space="preserve">tinkite žemiau pateiktas projekto charakteristikas skalėje nuo 1 </w:t>
      </w:r>
      <w:r>
        <w:rPr>
          <w:lang w:val="pt-BR"/>
        </w:rPr>
        <w:t>iki</w:t>
      </w:r>
      <w:r w:rsidRPr="00374B97">
        <w:rPr>
          <w:lang w:val="pt-BR"/>
        </w:rPr>
        <w:t xml:space="preserve"> 5. 1 yra žemiausias</w:t>
      </w:r>
      <w:r>
        <w:rPr>
          <w:lang w:val="pt-BR"/>
        </w:rPr>
        <w:t xml:space="preserve"> įver</w:t>
      </w:r>
      <w:r w:rsidRPr="00374B97">
        <w:rPr>
          <w:lang w:val="pt-BR"/>
        </w:rPr>
        <w:t>tinimas, o 5 aukš</w:t>
      </w:r>
      <w:r>
        <w:rPr>
          <w:lang w:val="pt-BR"/>
        </w:rPr>
        <w:t>č</w:t>
      </w:r>
      <w:r w:rsidRPr="00374B97">
        <w:rPr>
          <w:lang w:val="pt-BR"/>
        </w:rPr>
        <w:t xml:space="preserve">iausias. Jei charakteristikas jums netinka pažymėkite „X“. </w:t>
      </w:r>
    </w:p>
    <w:p w14:paraId="0DF0F288" w14:textId="324F3271" w:rsidR="00945DDC" w:rsidRPr="00374B97" w:rsidRDefault="00945DDC" w:rsidP="00945DDC">
      <w:pPr>
        <w:spacing w:line="360" w:lineRule="auto"/>
        <w:ind w:left="709"/>
        <w:rPr>
          <w:lang w:val="pt-BR"/>
        </w:rPr>
      </w:pPr>
      <w:r w:rsidRPr="00374B97">
        <w:rPr>
          <w:lang w:val="pt-BR"/>
        </w:rPr>
        <w:t>_</w:t>
      </w:r>
      <w:r w:rsidR="006828EE">
        <w:rPr>
          <w:lang w:val="pt-BR"/>
        </w:rPr>
        <w:t>3</w:t>
      </w:r>
      <w:r w:rsidRPr="00374B97">
        <w:rPr>
          <w:lang w:val="pt-BR"/>
        </w:rPr>
        <w:t xml:space="preserve">_ programinės įrangos palaikymo adekvatumas. </w:t>
      </w:r>
    </w:p>
    <w:p w14:paraId="6F950759" w14:textId="234EF3DE" w:rsidR="00945DDC" w:rsidRPr="00374B97" w:rsidRDefault="00945DDC" w:rsidP="00945DDC">
      <w:pPr>
        <w:spacing w:line="360" w:lineRule="auto"/>
        <w:ind w:left="709"/>
        <w:rPr>
          <w:lang w:val="pt-BR"/>
        </w:rPr>
      </w:pPr>
      <w:r w:rsidRPr="00374B97">
        <w:rPr>
          <w:lang w:val="pt-BR"/>
        </w:rPr>
        <w:t>_</w:t>
      </w:r>
      <w:r w:rsidR="006828EE">
        <w:rPr>
          <w:lang w:val="pt-BR"/>
        </w:rPr>
        <w:t>X</w:t>
      </w:r>
      <w:r w:rsidRPr="00374B97">
        <w:rPr>
          <w:lang w:val="pt-BR"/>
        </w:rPr>
        <w:t xml:space="preserve">_ techninės įrangos palaikymo adekvatumas. </w:t>
      </w:r>
    </w:p>
    <w:p w14:paraId="4347C729" w14:textId="26EE44D2" w:rsidR="00945DDC" w:rsidRPr="00374B97" w:rsidRDefault="00945DDC" w:rsidP="00945DDC">
      <w:pPr>
        <w:spacing w:line="360" w:lineRule="auto"/>
        <w:ind w:left="709"/>
        <w:rPr>
          <w:lang w:val="pt-BR"/>
        </w:rPr>
      </w:pPr>
      <w:r w:rsidRPr="00374B97">
        <w:rPr>
          <w:lang w:val="pt-BR"/>
        </w:rPr>
        <w:t>_</w:t>
      </w:r>
      <w:r w:rsidR="006828EE">
        <w:rPr>
          <w:lang w:val="pt-BR"/>
        </w:rPr>
        <w:t>2</w:t>
      </w:r>
      <w:r w:rsidRPr="00374B97">
        <w:rPr>
          <w:lang w:val="pt-BR"/>
        </w:rPr>
        <w:t xml:space="preserve">_ komandos patirtis su naudojama technologija. </w:t>
      </w:r>
    </w:p>
    <w:p w14:paraId="33B0440A" w14:textId="1DD2F678" w:rsidR="00945DDC" w:rsidRDefault="00945DDC" w:rsidP="00945DDC">
      <w:pPr>
        <w:spacing w:line="360" w:lineRule="auto"/>
        <w:ind w:left="709"/>
        <w:rPr>
          <w:lang w:val="pt-BR"/>
        </w:rPr>
      </w:pPr>
      <w:r w:rsidRPr="00374B97">
        <w:rPr>
          <w:lang w:val="pt-BR"/>
        </w:rPr>
        <w:t>_</w:t>
      </w:r>
      <w:r w:rsidR="006828EE">
        <w:rPr>
          <w:lang w:val="pt-BR"/>
        </w:rPr>
        <w:t>2</w:t>
      </w:r>
      <w:r w:rsidRPr="00374B97">
        <w:rPr>
          <w:lang w:val="pt-BR"/>
        </w:rPr>
        <w:t>_ komandos patirtis dalykinėje srityje.</w:t>
      </w:r>
    </w:p>
    <w:p w14:paraId="0C2F0CCD" w14:textId="41462CB1" w:rsidR="00945DDC" w:rsidRPr="00374B97" w:rsidRDefault="00945DDC" w:rsidP="00945DDC">
      <w:pPr>
        <w:spacing w:line="360" w:lineRule="auto"/>
        <w:ind w:left="709"/>
        <w:rPr>
          <w:lang w:val="pt-BR"/>
        </w:rPr>
      </w:pPr>
      <w:r w:rsidRPr="00374B97">
        <w:rPr>
          <w:lang w:val="pt-BR"/>
        </w:rPr>
        <w:t>_</w:t>
      </w:r>
      <w:r w:rsidR="006828EE">
        <w:rPr>
          <w:lang w:val="pt-BR"/>
        </w:rPr>
        <w:t>5</w:t>
      </w:r>
      <w:r w:rsidRPr="00374B97">
        <w:rPr>
          <w:lang w:val="pt-BR"/>
        </w:rPr>
        <w:t xml:space="preserve">_ komandos patirtis su projekto procesu ir metodais. </w:t>
      </w:r>
    </w:p>
    <w:p w14:paraId="040ACDCC" w14:textId="3C2D46A3" w:rsidR="00945DDC" w:rsidRPr="00374B97" w:rsidRDefault="00945DDC" w:rsidP="00945DDC">
      <w:pPr>
        <w:spacing w:line="360" w:lineRule="auto"/>
        <w:ind w:left="709"/>
        <w:rPr>
          <w:lang w:val="pt-BR"/>
        </w:rPr>
      </w:pPr>
      <w:r w:rsidRPr="00374B97">
        <w:rPr>
          <w:lang w:val="pt-BR"/>
        </w:rPr>
        <w:t>_</w:t>
      </w:r>
      <w:r w:rsidR="006828EE">
        <w:rPr>
          <w:lang w:val="pt-BR"/>
        </w:rPr>
        <w:t>5</w:t>
      </w:r>
      <w:r w:rsidRPr="00374B97">
        <w:rPr>
          <w:lang w:val="pt-BR"/>
        </w:rPr>
        <w:t xml:space="preserve">_ technologijos tinkamumas projektui. </w:t>
      </w:r>
    </w:p>
    <w:p w14:paraId="2D85BCDD" w14:textId="2FFBA7DE" w:rsidR="00945DDC" w:rsidRPr="00374B97" w:rsidRDefault="00945DDC" w:rsidP="00945DDC">
      <w:pPr>
        <w:spacing w:line="360" w:lineRule="auto"/>
        <w:ind w:left="709"/>
        <w:rPr>
          <w:lang w:val="pt-BR"/>
        </w:rPr>
      </w:pPr>
      <w:r w:rsidRPr="00374B97">
        <w:rPr>
          <w:lang w:val="pt-BR"/>
        </w:rPr>
        <w:t>_</w:t>
      </w:r>
      <w:r w:rsidR="006828EE">
        <w:rPr>
          <w:lang w:val="pt-BR"/>
        </w:rPr>
        <w:t>5</w:t>
      </w:r>
      <w:r w:rsidRPr="00374B97">
        <w:rPr>
          <w:lang w:val="pt-BR"/>
        </w:rPr>
        <w:t xml:space="preserve">_ konfigūracijų valdymo efektyvumas. </w:t>
      </w:r>
    </w:p>
    <w:p w14:paraId="7EAB3523" w14:textId="6463C284" w:rsidR="00945DDC" w:rsidRPr="00374B97" w:rsidRDefault="00945DDC" w:rsidP="00945DDC">
      <w:pPr>
        <w:spacing w:line="360" w:lineRule="auto"/>
        <w:ind w:left="709"/>
        <w:rPr>
          <w:lang w:val="pt-BR"/>
        </w:rPr>
      </w:pPr>
      <w:r w:rsidRPr="00374B97">
        <w:rPr>
          <w:lang w:val="pt-BR"/>
        </w:rPr>
        <w:t>_</w:t>
      </w:r>
      <w:r w:rsidR="006828EE">
        <w:rPr>
          <w:lang w:val="pt-BR"/>
        </w:rPr>
        <w:t>3</w:t>
      </w:r>
      <w:r w:rsidRPr="00374B97">
        <w:rPr>
          <w:lang w:val="pt-BR"/>
        </w:rPr>
        <w:t xml:space="preserve">_ kokybės užtikrinimo efektyvumas. </w:t>
      </w:r>
    </w:p>
    <w:p w14:paraId="09226B2A" w14:textId="622A3E1C" w:rsidR="00945DDC" w:rsidRPr="00374B97" w:rsidRDefault="00945DDC" w:rsidP="00945DDC">
      <w:pPr>
        <w:spacing w:line="360" w:lineRule="auto"/>
        <w:ind w:left="709"/>
        <w:rPr>
          <w:lang w:val="pt-BR"/>
        </w:rPr>
      </w:pPr>
      <w:r w:rsidRPr="00374B97">
        <w:rPr>
          <w:lang w:val="pt-BR"/>
        </w:rPr>
        <w:t>_</w:t>
      </w:r>
      <w:r w:rsidR="006828EE">
        <w:rPr>
          <w:lang w:val="pt-BR"/>
        </w:rPr>
        <w:t>3</w:t>
      </w:r>
      <w:r w:rsidRPr="00374B97">
        <w:rPr>
          <w:lang w:val="pt-BR"/>
        </w:rPr>
        <w:t xml:space="preserve">_ vartotojo reikalavimų aiškumas. </w:t>
      </w:r>
    </w:p>
    <w:p w14:paraId="0875F005" w14:textId="099D9131" w:rsidR="00945DDC" w:rsidRPr="00374B97" w:rsidRDefault="00945DDC" w:rsidP="00945DDC">
      <w:pPr>
        <w:spacing w:line="360" w:lineRule="auto"/>
        <w:ind w:left="709"/>
        <w:rPr>
          <w:lang w:val="pt-BR"/>
        </w:rPr>
      </w:pPr>
      <w:r w:rsidRPr="00374B97">
        <w:rPr>
          <w:lang w:val="pt-BR"/>
        </w:rPr>
        <w:t>_</w:t>
      </w:r>
      <w:r w:rsidR="006828EE">
        <w:rPr>
          <w:lang w:val="pt-BR"/>
        </w:rPr>
        <w:t>3</w:t>
      </w:r>
      <w:r w:rsidRPr="00374B97">
        <w:rPr>
          <w:lang w:val="pt-BR"/>
        </w:rPr>
        <w:t xml:space="preserve">_ reikalavimų pasikeitimų kiekis. </w:t>
      </w:r>
    </w:p>
    <w:p w14:paraId="2F85A76A" w14:textId="77777777" w:rsidR="00945DDC" w:rsidRDefault="00945DDC" w:rsidP="00945DDC">
      <w:pPr>
        <w:spacing w:line="360" w:lineRule="auto"/>
        <w:rPr>
          <w:lang w:val="pt-BR"/>
        </w:rPr>
      </w:pPr>
    </w:p>
    <w:p w14:paraId="35745ECE" w14:textId="77777777" w:rsidR="00945DDC" w:rsidRPr="00374B97" w:rsidRDefault="00945DDC" w:rsidP="00945DDC">
      <w:pPr>
        <w:spacing w:line="360" w:lineRule="auto"/>
        <w:rPr>
          <w:lang w:val="pt-BR"/>
        </w:rPr>
      </w:pPr>
      <w:r w:rsidRPr="00374B97">
        <w:rPr>
          <w:lang w:val="pt-BR"/>
        </w:rPr>
        <w:t>Įvertinkite projekto sė</w:t>
      </w:r>
      <w:r>
        <w:rPr>
          <w:lang w:val="pt-BR"/>
        </w:rPr>
        <w:t>k</w:t>
      </w:r>
      <w:r w:rsidRPr="00374B97">
        <w:rPr>
          <w:lang w:val="pt-BR"/>
        </w:rPr>
        <w:t>m</w:t>
      </w:r>
      <w:r>
        <w:rPr>
          <w:lang w:val="pt-BR"/>
        </w:rPr>
        <w:t>ę</w:t>
      </w:r>
      <w:r w:rsidRPr="00374B97">
        <w:rPr>
          <w:lang w:val="pt-BR"/>
        </w:rPr>
        <w:t xml:space="preserve"> skalėje. 5 </w:t>
      </w:r>
      <w:r>
        <w:rPr>
          <w:lang w:val="pt-BR"/>
        </w:rPr>
        <w:t xml:space="preserve">- </w:t>
      </w:r>
      <w:r w:rsidRPr="00374B97">
        <w:rPr>
          <w:lang w:val="pt-BR"/>
        </w:rPr>
        <w:t xml:space="preserve">labai patenkintas, 4 - patenkintas 3  - neutralus, 2 </w:t>
      </w:r>
    </w:p>
    <w:p w14:paraId="4C65E1BF" w14:textId="77777777" w:rsidR="00945DDC" w:rsidRPr="00374B97" w:rsidRDefault="00945DDC" w:rsidP="00945DDC">
      <w:pPr>
        <w:spacing w:line="360" w:lineRule="auto"/>
        <w:rPr>
          <w:lang w:val="pt-BR"/>
        </w:rPr>
      </w:pPr>
      <w:r>
        <w:rPr>
          <w:lang w:val="pt-BR"/>
        </w:rPr>
        <w:t>nepatenkintas, 1-l</w:t>
      </w:r>
      <w:r w:rsidRPr="00374B97">
        <w:rPr>
          <w:lang w:val="pt-BR"/>
        </w:rPr>
        <w:t xml:space="preserve">abai nepatenkintas </w:t>
      </w:r>
    </w:p>
    <w:p w14:paraId="7B923F37" w14:textId="7CD7B02E" w:rsidR="00945DDC" w:rsidRPr="006205CD" w:rsidRDefault="00945DDC" w:rsidP="00945DDC">
      <w:pPr>
        <w:spacing w:line="360" w:lineRule="auto"/>
        <w:ind w:left="709"/>
        <w:rPr>
          <w:lang w:val="pt-BR"/>
        </w:rPr>
      </w:pPr>
      <w:r w:rsidRPr="006205CD">
        <w:rPr>
          <w:lang w:val="pt-BR"/>
        </w:rPr>
        <w:t>_</w:t>
      </w:r>
      <w:r w:rsidR="006828EE">
        <w:rPr>
          <w:lang w:val="pt-BR"/>
        </w:rPr>
        <w:t>3</w:t>
      </w:r>
      <w:r w:rsidRPr="006205CD">
        <w:rPr>
          <w:lang w:val="pt-BR"/>
        </w:rPr>
        <w:t xml:space="preserve">_ komandos pasitenkinimas projekto rezultatu. </w:t>
      </w:r>
    </w:p>
    <w:p w14:paraId="34901139" w14:textId="798EDB6E" w:rsidR="00945DDC" w:rsidRPr="006205CD" w:rsidRDefault="00945DDC" w:rsidP="00945DDC">
      <w:pPr>
        <w:spacing w:line="360" w:lineRule="auto"/>
        <w:ind w:left="709"/>
        <w:rPr>
          <w:lang w:val="pt-BR"/>
        </w:rPr>
      </w:pPr>
      <w:r w:rsidRPr="006205CD">
        <w:rPr>
          <w:lang w:val="pt-BR"/>
        </w:rPr>
        <w:t>_</w:t>
      </w:r>
      <w:r w:rsidR="006828EE">
        <w:rPr>
          <w:lang w:val="pt-BR"/>
        </w:rPr>
        <w:t>3</w:t>
      </w:r>
      <w:r w:rsidRPr="006205CD">
        <w:rPr>
          <w:lang w:val="pt-BR"/>
        </w:rPr>
        <w:t>_ komandos pasitenkinimas projekt</w:t>
      </w:r>
      <w:r>
        <w:rPr>
          <w:lang w:val="pt-BR"/>
        </w:rPr>
        <w:t>o</w:t>
      </w:r>
      <w:r w:rsidRPr="006205CD">
        <w:rPr>
          <w:lang w:val="pt-BR"/>
        </w:rPr>
        <w:t xml:space="preserve"> </w:t>
      </w:r>
      <w:r>
        <w:rPr>
          <w:lang w:val="pt-BR"/>
        </w:rPr>
        <w:t>v</w:t>
      </w:r>
      <w:r w:rsidRPr="006205CD">
        <w:rPr>
          <w:lang w:val="pt-BR"/>
        </w:rPr>
        <w:t>ykd</w:t>
      </w:r>
      <w:r>
        <w:rPr>
          <w:lang w:val="pt-BR"/>
        </w:rPr>
        <w:t>ymu</w:t>
      </w:r>
      <w:r w:rsidRPr="006205CD">
        <w:rPr>
          <w:lang w:val="pt-BR"/>
        </w:rPr>
        <w:t xml:space="preserve">. </w:t>
      </w:r>
    </w:p>
    <w:p w14:paraId="15F19572" w14:textId="7884FB93" w:rsidR="00945DDC" w:rsidRDefault="00945DDC" w:rsidP="00945DDC">
      <w:pPr>
        <w:spacing w:line="360" w:lineRule="auto"/>
        <w:ind w:left="709"/>
        <w:rPr>
          <w:lang w:val="pt-BR"/>
        </w:rPr>
      </w:pPr>
      <w:r w:rsidRPr="006205CD">
        <w:rPr>
          <w:lang w:val="pt-BR"/>
        </w:rPr>
        <w:t>_</w:t>
      </w:r>
      <w:r w:rsidR="006828EE">
        <w:rPr>
          <w:lang w:val="pt-BR"/>
        </w:rPr>
        <w:t>3</w:t>
      </w:r>
      <w:r w:rsidRPr="006205CD">
        <w:rPr>
          <w:lang w:val="pt-BR"/>
        </w:rPr>
        <w:t>_ vadovybės pasitenkinimas projekto rezultatu.</w:t>
      </w:r>
    </w:p>
    <w:p w14:paraId="6FFEF2CE" w14:textId="20B436E8" w:rsidR="00945DDC" w:rsidRPr="006205CD" w:rsidRDefault="00945DDC" w:rsidP="00945DDC">
      <w:pPr>
        <w:spacing w:line="360" w:lineRule="auto"/>
        <w:ind w:left="709"/>
        <w:rPr>
          <w:lang w:val="pt-BR"/>
        </w:rPr>
      </w:pPr>
      <w:r w:rsidRPr="006205CD">
        <w:rPr>
          <w:lang w:val="pt-BR"/>
        </w:rPr>
        <w:t>_</w:t>
      </w:r>
      <w:r w:rsidR="006828EE">
        <w:rPr>
          <w:lang w:val="pt-BR"/>
        </w:rPr>
        <w:t>3</w:t>
      </w:r>
      <w:r w:rsidRPr="006205CD">
        <w:rPr>
          <w:lang w:val="pt-BR"/>
        </w:rPr>
        <w:t>_ vado</w:t>
      </w:r>
      <w:r>
        <w:rPr>
          <w:lang w:val="pt-BR"/>
        </w:rPr>
        <w:t>vybės pasitenkinimas projekto</w:t>
      </w:r>
      <w:r w:rsidRPr="006205CD">
        <w:rPr>
          <w:lang w:val="pt-BR"/>
        </w:rPr>
        <w:t xml:space="preserve"> vykd</w:t>
      </w:r>
      <w:r>
        <w:rPr>
          <w:lang w:val="pt-BR"/>
        </w:rPr>
        <w:t>ymu</w:t>
      </w:r>
      <w:r w:rsidRPr="006205CD">
        <w:rPr>
          <w:lang w:val="pt-BR"/>
        </w:rPr>
        <w:t xml:space="preserve">. </w:t>
      </w:r>
    </w:p>
    <w:p w14:paraId="22B5B21D" w14:textId="3CAB298A" w:rsidR="00945DDC" w:rsidRPr="006205CD" w:rsidRDefault="00945DDC" w:rsidP="00945DDC">
      <w:pPr>
        <w:spacing w:line="360" w:lineRule="auto"/>
        <w:ind w:left="709"/>
        <w:rPr>
          <w:lang w:val="pt-BR"/>
        </w:rPr>
      </w:pPr>
      <w:r w:rsidRPr="006205CD">
        <w:rPr>
          <w:lang w:val="pt-BR"/>
        </w:rPr>
        <w:t>_</w:t>
      </w:r>
      <w:r w:rsidR="006828EE">
        <w:rPr>
          <w:lang w:val="pt-BR"/>
        </w:rPr>
        <w:t>4</w:t>
      </w:r>
      <w:r w:rsidRPr="006205CD">
        <w:rPr>
          <w:lang w:val="pt-BR"/>
        </w:rPr>
        <w:t>_ kliento pasitenkinimas projekto rezultatu</w:t>
      </w:r>
      <w:r>
        <w:rPr>
          <w:lang w:val="pt-BR"/>
        </w:rPr>
        <w:t>.</w:t>
      </w:r>
      <w:r w:rsidRPr="006205CD">
        <w:rPr>
          <w:lang w:val="pt-BR"/>
        </w:rPr>
        <w:t xml:space="preserve">  </w:t>
      </w:r>
    </w:p>
    <w:p w14:paraId="2F7EBDF4" w14:textId="0D656303" w:rsidR="00945DDC" w:rsidRPr="006205CD" w:rsidRDefault="00945DDC" w:rsidP="00945DDC">
      <w:pPr>
        <w:spacing w:line="360" w:lineRule="auto"/>
        <w:ind w:left="709"/>
        <w:rPr>
          <w:lang w:val="pt-BR"/>
        </w:rPr>
      </w:pPr>
      <w:r w:rsidRPr="006205CD">
        <w:rPr>
          <w:lang w:val="pt-BR"/>
        </w:rPr>
        <w:t>_</w:t>
      </w:r>
      <w:r w:rsidR="006828EE">
        <w:rPr>
          <w:lang w:val="pt-BR"/>
        </w:rPr>
        <w:t>4</w:t>
      </w:r>
      <w:r w:rsidRPr="006205CD">
        <w:rPr>
          <w:lang w:val="pt-BR"/>
        </w:rPr>
        <w:t>_ k</w:t>
      </w:r>
      <w:r>
        <w:rPr>
          <w:lang w:val="pt-BR"/>
        </w:rPr>
        <w:t>liento pasitenkinimas</w:t>
      </w:r>
      <w:r w:rsidRPr="006205CD">
        <w:rPr>
          <w:lang w:val="pt-BR"/>
        </w:rPr>
        <w:t xml:space="preserve"> projekt</w:t>
      </w:r>
      <w:r>
        <w:rPr>
          <w:lang w:val="pt-BR"/>
        </w:rPr>
        <w:t>o</w:t>
      </w:r>
      <w:r w:rsidRPr="006205CD">
        <w:rPr>
          <w:lang w:val="pt-BR"/>
        </w:rPr>
        <w:t xml:space="preserve"> vykd</w:t>
      </w:r>
      <w:r>
        <w:rPr>
          <w:lang w:val="pt-BR"/>
        </w:rPr>
        <w:t>ymu</w:t>
      </w:r>
      <w:r w:rsidRPr="006205CD">
        <w:rPr>
          <w:lang w:val="pt-BR"/>
        </w:rPr>
        <w:t xml:space="preserve">. </w:t>
      </w:r>
    </w:p>
    <w:p w14:paraId="2C4A150E" w14:textId="05940F55" w:rsidR="00945DDC" w:rsidRPr="006205CD" w:rsidRDefault="00945DDC" w:rsidP="00945DDC">
      <w:pPr>
        <w:spacing w:line="360" w:lineRule="auto"/>
        <w:ind w:left="709"/>
        <w:rPr>
          <w:lang w:val="pt-BR"/>
        </w:rPr>
      </w:pPr>
      <w:r w:rsidRPr="006205CD">
        <w:rPr>
          <w:lang w:val="pt-BR"/>
        </w:rPr>
        <w:t>_</w:t>
      </w:r>
      <w:r w:rsidR="006828EE">
        <w:rPr>
          <w:lang w:val="pt-BR"/>
        </w:rPr>
        <w:t>4</w:t>
      </w:r>
      <w:r w:rsidRPr="006205CD">
        <w:rPr>
          <w:lang w:val="pt-BR"/>
        </w:rPr>
        <w:t xml:space="preserve">_ projekto pasiekimas planuoti tikslų. </w:t>
      </w:r>
    </w:p>
    <w:p w14:paraId="311684A4" w14:textId="1C1CEDEC" w:rsidR="00945DDC" w:rsidRPr="006205CD" w:rsidRDefault="00945DDC" w:rsidP="00945DDC">
      <w:pPr>
        <w:spacing w:line="360" w:lineRule="auto"/>
        <w:ind w:left="709"/>
        <w:rPr>
          <w:lang w:val="pt-BR"/>
        </w:rPr>
      </w:pPr>
      <w:r w:rsidRPr="006205CD">
        <w:rPr>
          <w:lang w:val="pt-BR"/>
        </w:rPr>
        <w:t>_</w:t>
      </w:r>
      <w:r w:rsidR="006828EE">
        <w:rPr>
          <w:lang w:val="pt-BR"/>
        </w:rPr>
        <w:t>2</w:t>
      </w:r>
      <w:r w:rsidRPr="006205CD">
        <w:rPr>
          <w:lang w:val="pt-BR"/>
        </w:rPr>
        <w:t>_ projekto pasiekimas planuotų tvarkraš</w:t>
      </w:r>
      <w:r>
        <w:rPr>
          <w:lang w:val="pt-BR"/>
        </w:rPr>
        <w:t>č</w:t>
      </w:r>
      <w:r w:rsidRPr="006205CD">
        <w:rPr>
          <w:lang w:val="pt-BR"/>
        </w:rPr>
        <w:t xml:space="preserve">ių. </w:t>
      </w:r>
    </w:p>
    <w:p w14:paraId="47EB5727" w14:textId="1CE0397F" w:rsidR="00945DDC" w:rsidRPr="006205CD" w:rsidRDefault="00945DDC" w:rsidP="00945DDC">
      <w:pPr>
        <w:spacing w:line="360" w:lineRule="auto"/>
        <w:ind w:left="709"/>
        <w:rPr>
          <w:lang w:val="pt-BR"/>
        </w:rPr>
      </w:pPr>
      <w:r w:rsidRPr="006205CD">
        <w:rPr>
          <w:lang w:val="pt-BR"/>
        </w:rPr>
        <w:t>_</w:t>
      </w:r>
      <w:r w:rsidR="006828EE">
        <w:rPr>
          <w:lang w:val="pt-BR"/>
        </w:rPr>
        <w:t>3</w:t>
      </w:r>
      <w:r w:rsidRPr="006205CD">
        <w:rPr>
          <w:lang w:val="pt-BR"/>
        </w:rPr>
        <w:t xml:space="preserve">_ projekto pasiekimas planuotų funkcionalumo tikslų. </w:t>
      </w:r>
    </w:p>
    <w:p w14:paraId="2A7B4943" w14:textId="77777777" w:rsidR="00945DDC" w:rsidRDefault="00945DDC" w:rsidP="00945DDC">
      <w:pPr>
        <w:spacing w:line="360" w:lineRule="auto"/>
        <w:rPr>
          <w:lang w:val="pt-BR"/>
        </w:rPr>
      </w:pPr>
    </w:p>
    <w:p w14:paraId="56B65DDD" w14:textId="77777777" w:rsidR="00945DDC" w:rsidRPr="006205CD" w:rsidRDefault="00945DDC" w:rsidP="00945DDC">
      <w:pPr>
        <w:spacing w:line="360" w:lineRule="auto"/>
        <w:rPr>
          <w:lang w:val="pt-BR"/>
        </w:rPr>
      </w:pPr>
      <w:r>
        <w:rPr>
          <w:lang w:val="pt-BR"/>
        </w:rPr>
        <w:t>Pažymėkite</w:t>
      </w:r>
      <w:r w:rsidRPr="006205CD">
        <w:rPr>
          <w:lang w:val="pt-BR"/>
        </w:rPr>
        <w:t xml:space="preserve"> projekto apžvalgų </w:t>
      </w:r>
      <w:r>
        <w:rPr>
          <w:lang w:val="pt-BR"/>
        </w:rPr>
        <w:t xml:space="preserve">tipus </w:t>
      </w:r>
      <w:r w:rsidRPr="006205CD">
        <w:rPr>
          <w:lang w:val="pt-BR"/>
        </w:rPr>
        <w:t>kuri</w:t>
      </w:r>
      <w:r>
        <w:rPr>
          <w:lang w:val="pt-BR"/>
        </w:rPr>
        <w:t>e vyko:</w:t>
      </w:r>
    </w:p>
    <w:p w14:paraId="2D3BCEEA" w14:textId="6BB21FFE"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reguliarūs projekto apžvalgos (kaip dažnai: </w:t>
      </w:r>
      <w:r w:rsidR="006828EE">
        <w:rPr>
          <w:lang w:val="pt-BR"/>
        </w:rPr>
        <w:t>labai retai (kas kelis mėnesius))</w:t>
      </w:r>
      <w:r w:rsidRPr="006205CD">
        <w:rPr>
          <w:lang w:val="pt-BR"/>
        </w:rPr>
        <w:t xml:space="preserve"> </w:t>
      </w:r>
    </w:p>
    <w:p w14:paraId="6A7DA280" w14:textId="77777777" w:rsidR="00945DDC" w:rsidRPr="006205CD" w:rsidRDefault="00945DDC" w:rsidP="00945DDC">
      <w:pPr>
        <w:spacing w:line="360" w:lineRule="auto"/>
        <w:ind w:left="709"/>
        <w:rPr>
          <w:lang w:val="pt-BR"/>
        </w:rPr>
      </w:pPr>
      <w:r w:rsidRPr="006205CD">
        <w:rPr>
          <w:lang w:val="pt-BR"/>
        </w:rPr>
        <w:lastRenderedPageBreak/>
        <w:t xml:space="preserve">__ reguliarūs komandos progreso susitikimai (kaip dažnai: _____________) </w:t>
      </w:r>
    </w:p>
    <w:p w14:paraId="70CFEAE1" w14:textId="77777777" w:rsidR="00945DDC" w:rsidRDefault="00945DDC" w:rsidP="00945DDC">
      <w:pPr>
        <w:spacing w:line="360" w:lineRule="auto"/>
        <w:ind w:left="709"/>
        <w:rPr>
          <w:lang w:val="pt-BR"/>
        </w:rPr>
      </w:pPr>
      <w:r w:rsidRPr="006205CD">
        <w:rPr>
          <w:lang w:val="pt-BR"/>
        </w:rPr>
        <w:t>__ gairių peržiūros, gairės: __________________________________</w:t>
      </w:r>
    </w:p>
    <w:p w14:paraId="7372A688" w14:textId="77777777" w:rsidR="00945DDC" w:rsidRDefault="00945DDC" w:rsidP="00945DDC">
      <w:pPr>
        <w:spacing w:line="360" w:lineRule="auto"/>
        <w:ind w:left="709"/>
        <w:rPr>
          <w:lang w:val="pt-BR"/>
        </w:rPr>
      </w:pPr>
    </w:p>
    <w:p w14:paraId="106BA5B9" w14:textId="77777777" w:rsidR="00945DDC" w:rsidRPr="006205CD" w:rsidRDefault="00945DDC" w:rsidP="00945DDC">
      <w:pPr>
        <w:spacing w:line="360" w:lineRule="auto"/>
        <w:rPr>
          <w:lang w:val="pt-BR"/>
        </w:rPr>
      </w:pPr>
      <w:r>
        <w:rPr>
          <w:lang w:val="pt-BR"/>
        </w:rPr>
        <w:t>Pažymėkite sukurtus produktus:</w:t>
      </w:r>
    </w:p>
    <w:p w14:paraId="0CC1567E" w14:textId="7ADEFEAA"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Projekto paraiška. </w:t>
      </w:r>
    </w:p>
    <w:p w14:paraId="701FE0A9" w14:textId="57DCCAE6"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Reikalavimai arba funkcinė specifikacija. </w:t>
      </w:r>
    </w:p>
    <w:p w14:paraId="11FA98C7" w14:textId="267DBA1A"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Architektūros aprašymas (tipas: </w:t>
      </w:r>
      <w:r w:rsidR="006828EE">
        <w:rPr>
          <w:lang w:val="pt-BR"/>
        </w:rPr>
        <w:t>Specifikacija)</w:t>
      </w:r>
    </w:p>
    <w:p w14:paraId="55C3B4A0" w14:textId="77777777" w:rsidR="00945DDC" w:rsidRPr="006205CD" w:rsidRDefault="00945DDC" w:rsidP="00945DDC">
      <w:pPr>
        <w:spacing w:line="360" w:lineRule="auto"/>
        <w:ind w:left="709"/>
        <w:rPr>
          <w:lang w:val="pt-BR"/>
        </w:rPr>
      </w:pPr>
      <w:r w:rsidRPr="006205CD">
        <w:rPr>
          <w:lang w:val="pt-BR"/>
        </w:rPr>
        <w:t xml:space="preserve">__ Infrastruktūros projektas </w:t>
      </w:r>
      <w:r>
        <w:rPr>
          <w:lang w:val="pt-BR"/>
        </w:rPr>
        <w:t>(</w:t>
      </w:r>
      <w:r w:rsidRPr="006205CD">
        <w:rPr>
          <w:lang w:val="pt-BR"/>
        </w:rPr>
        <w:t xml:space="preserve">tipas: _______________________) </w:t>
      </w:r>
    </w:p>
    <w:p w14:paraId="4FF55004" w14:textId="40593244"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Produkto projektas </w:t>
      </w:r>
    </w:p>
    <w:p w14:paraId="110B86E4" w14:textId="38EA24BC"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Kodas </w:t>
      </w:r>
    </w:p>
    <w:p w14:paraId="02429FB7" w14:textId="09900576"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Testiniai atvejai </w:t>
      </w:r>
    </w:p>
    <w:p w14:paraId="50F5DC83" w14:textId="34ECF535" w:rsidR="00945DDC" w:rsidRPr="00DD3F8A" w:rsidRDefault="00945DDC" w:rsidP="00945DDC">
      <w:pPr>
        <w:spacing w:line="360" w:lineRule="auto"/>
        <w:ind w:left="709"/>
        <w:rPr>
          <w:lang w:val="en-GB"/>
        </w:rPr>
      </w:pPr>
      <w:r w:rsidRPr="006205CD">
        <w:rPr>
          <w:lang w:val="pt-BR"/>
        </w:rPr>
        <w:t>_</w:t>
      </w:r>
      <w:r w:rsidR="006828EE">
        <w:rPr>
          <w:lang w:val="pt-BR"/>
        </w:rPr>
        <w:t>X</w:t>
      </w:r>
      <w:r w:rsidRPr="006205CD">
        <w:rPr>
          <w:lang w:val="pt-BR"/>
        </w:rPr>
        <w:t xml:space="preserve">_ Kita. </w:t>
      </w:r>
      <w:r w:rsidRPr="00DD3F8A">
        <w:rPr>
          <w:lang w:val="en-GB"/>
        </w:rPr>
        <w:t>(</w:t>
      </w:r>
      <w:proofErr w:type="spellStart"/>
      <w:r w:rsidRPr="00DD3F8A">
        <w:rPr>
          <w:lang w:val="en-GB"/>
        </w:rPr>
        <w:t>Identifikuokite</w:t>
      </w:r>
      <w:proofErr w:type="spellEnd"/>
      <w:r w:rsidRPr="00DD3F8A">
        <w:rPr>
          <w:lang w:val="en-GB"/>
        </w:rPr>
        <w:t xml:space="preserve">: </w:t>
      </w:r>
      <w:proofErr w:type="spellStart"/>
      <w:r w:rsidR="006828EE">
        <w:rPr>
          <w:lang w:val="en-GB"/>
        </w:rPr>
        <w:t>Vartotojo</w:t>
      </w:r>
      <w:proofErr w:type="spellEnd"/>
      <w:r w:rsidR="006828EE">
        <w:rPr>
          <w:lang w:val="en-GB"/>
        </w:rPr>
        <w:t xml:space="preserve"> </w:t>
      </w:r>
      <w:proofErr w:type="spellStart"/>
      <w:r w:rsidR="006828EE">
        <w:rPr>
          <w:lang w:val="en-GB"/>
        </w:rPr>
        <w:t>vadovas</w:t>
      </w:r>
      <w:proofErr w:type="spellEnd"/>
      <w:r w:rsidR="006828EE">
        <w:rPr>
          <w:lang w:val="en-GB"/>
        </w:rPr>
        <w:t>)</w:t>
      </w:r>
    </w:p>
    <w:p w14:paraId="03196DCE" w14:textId="77777777" w:rsidR="00945DDC" w:rsidRPr="00DD3F8A" w:rsidRDefault="00945DDC" w:rsidP="00945DDC">
      <w:pPr>
        <w:spacing w:line="360" w:lineRule="auto"/>
        <w:rPr>
          <w:lang w:val="en-GB"/>
        </w:rPr>
      </w:pPr>
    </w:p>
    <w:p w14:paraId="019624A6" w14:textId="77777777" w:rsidR="00945DDC" w:rsidRPr="00DD3F8A" w:rsidRDefault="00945DDC" w:rsidP="00945DDC">
      <w:pPr>
        <w:spacing w:line="360" w:lineRule="auto"/>
        <w:rPr>
          <w:lang w:val="en-GB"/>
        </w:rPr>
      </w:pPr>
      <w:proofErr w:type="spellStart"/>
      <w:r w:rsidRPr="00DD3F8A">
        <w:rPr>
          <w:lang w:val="en-GB"/>
        </w:rPr>
        <w:t>Pažymėkite</w:t>
      </w:r>
      <w:proofErr w:type="spellEnd"/>
      <w:r w:rsidRPr="00DD3F8A">
        <w:rPr>
          <w:lang w:val="en-GB"/>
        </w:rPr>
        <w:t xml:space="preserve"> </w:t>
      </w:r>
      <w:proofErr w:type="spellStart"/>
      <w:r w:rsidRPr="00DD3F8A">
        <w:rPr>
          <w:lang w:val="en-GB"/>
        </w:rPr>
        <w:t>vykusias</w:t>
      </w:r>
      <w:proofErr w:type="spellEnd"/>
      <w:r w:rsidRPr="00DD3F8A">
        <w:rPr>
          <w:lang w:val="en-GB"/>
        </w:rPr>
        <w:t xml:space="preserve"> </w:t>
      </w:r>
      <w:proofErr w:type="spellStart"/>
      <w:r w:rsidRPr="00DD3F8A">
        <w:rPr>
          <w:lang w:val="en-GB"/>
        </w:rPr>
        <w:t>technines</w:t>
      </w:r>
      <w:proofErr w:type="spellEnd"/>
      <w:r w:rsidRPr="00DD3F8A">
        <w:rPr>
          <w:lang w:val="en-GB"/>
        </w:rPr>
        <w:t xml:space="preserve"> </w:t>
      </w:r>
      <w:proofErr w:type="spellStart"/>
      <w:r w:rsidRPr="00DD3F8A">
        <w:rPr>
          <w:lang w:val="en-GB"/>
        </w:rPr>
        <w:t>peržiūras</w:t>
      </w:r>
      <w:proofErr w:type="spellEnd"/>
      <w:r w:rsidRPr="00DD3F8A">
        <w:rPr>
          <w:lang w:val="en-GB"/>
        </w:rPr>
        <w:t>.</w:t>
      </w:r>
    </w:p>
    <w:p w14:paraId="7808993E" w14:textId="77777777" w:rsidR="00945DDC" w:rsidRPr="006205CD" w:rsidRDefault="00945DDC" w:rsidP="00945DDC">
      <w:pPr>
        <w:spacing w:line="360" w:lineRule="auto"/>
        <w:ind w:left="709"/>
        <w:rPr>
          <w:lang w:val="pt-BR"/>
        </w:rPr>
      </w:pPr>
      <w:r w:rsidRPr="006205CD">
        <w:rPr>
          <w:lang w:val="pt-BR"/>
        </w:rPr>
        <w:t xml:space="preserve">__ Paraiškos arba darbo apimties peržiūra. </w:t>
      </w:r>
    </w:p>
    <w:p w14:paraId="7CEBE569" w14:textId="0187CA00"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Reikalavimų ar funkcinės specifikacijos peržiūra. </w:t>
      </w:r>
    </w:p>
    <w:p w14:paraId="00CCF0F3" w14:textId="70B63DDA"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Architektūros peržiūra </w:t>
      </w:r>
    </w:p>
    <w:p w14:paraId="51443ADF" w14:textId="1A6FD440" w:rsidR="00945DDC" w:rsidRPr="006205CD" w:rsidRDefault="00945DDC" w:rsidP="00945DDC">
      <w:pPr>
        <w:spacing w:line="360" w:lineRule="auto"/>
        <w:ind w:left="709"/>
        <w:rPr>
          <w:lang w:val="pt-BR"/>
        </w:rPr>
      </w:pPr>
      <w:r w:rsidRPr="006205CD">
        <w:rPr>
          <w:lang w:val="pt-BR"/>
        </w:rPr>
        <w:t>_</w:t>
      </w:r>
      <w:r w:rsidR="006828EE">
        <w:rPr>
          <w:lang w:val="pt-BR"/>
        </w:rPr>
        <w:t>X</w:t>
      </w:r>
      <w:r w:rsidRPr="006205CD">
        <w:rPr>
          <w:lang w:val="pt-BR"/>
        </w:rPr>
        <w:t xml:space="preserve">_ Projekto peržiūra </w:t>
      </w:r>
    </w:p>
    <w:p w14:paraId="41935760" w14:textId="77777777" w:rsidR="00945DDC" w:rsidRPr="006205CD" w:rsidRDefault="00945DDC" w:rsidP="00945DDC">
      <w:pPr>
        <w:spacing w:line="360" w:lineRule="auto"/>
        <w:ind w:left="709"/>
        <w:rPr>
          <w:lang w:val="pt-BR"/>
        </w:rPr>
      </w:pPr>
      <w:r w:rsidRPr="006205CD">
        <w:rPr>
          <w:lang w:val="pt-BR"/>
        </w:rPr>
        <w:t xml:space="preserve">__ Kodo peržiūra. </w:t>
      </w:r>
    </w:p>
    <w:p w14:paraId="4C8BE56D" w14:textId="77777777" w:rsidR="00945DDC" w:rsidRPr="006205CD" w:rsidRDefault="00945DDC" w:rsidP="00945DDC">
      <w:pPr>
        <w:spacing w:line="360" w:lineRule="auto"/>
        <w:ind w:left="709"/>
        <w:rPr>
          <w:lang w:val="pt-BR"/>
        </w:rPr>
      </w:pPr>
      <w:r w:rsidRPr="006205CD">
        <w:rPr>
          <w:lang w:val="pt-BR"/>
        </w:rPr>
        <w:t xml:space="preserve">__ Testavimo atvejų peržiūra. </w:t>
      </w:r>
    </w:p>
    <w:p w14:paraId="2DED617D" w14:textId="77777777" w:rsidR="00945DDC" w:rsidRPr="006205CD" w:rsidRDefault="00945DDC" w:rsidP="00945DDC">
      <w:pPr>
        <w:spacing w:line="360" w:lineRule="auto"/>
        <w:ind w:left="709"/>
        <w:rPr>
          <w:lang w:val="pt-BR"/>
        </w:rPr>
      </w:pPr>
      <w:r w:rsidRPr="006205CD">
        <w:rPr>
          <w:lang w:val="pt-BR"/>
        </w:rPr>
        <w:t xml:space="preserve">__ Kita. (Identifikuokite: _______________________) </w:t>
      </w:r>
    </w:p>
    <w:p w14:paraId="06C1B88D" w14:textId="77777777" w:rsidR="00945DDC" w:rsidRDefault="00945DDC" w:rsidP="00945DDC">
      <w:pPr>
        <w:spacing w:line="360" w:lineRule="auto"/>
        <w:rPr>
          <w:lang w:val="pt-BR"/>
        </w:rPr>
      </w:pPr>
    </w:p>
    <w:p w14:paraId="50D1BF48" w14:textId="77777777" w:rsidR="00945DDC" w:rsidRDefault="00945DDC" w:rsidP="00945DDC">
      <w:pPr>
        <w:spacing w:line="360" w:lineRule="auto"/>
        <w:rPr>
          <w:lang w:val="pt-BR"/>
        </w:rPr>
      </w:pPr>
      <w:r w:rsidRPr="006205CD">
        <w:rPr>
          <w:lang w:val="pt-BR"/>
        </w:rPr>
        <w:t>Identifikuokite tris dalykus, kurie buvo atlikti teisingai</w:t>
      </w:r>
      <w:r>
        <w:rPr>
          <w:lang w:val="pt-BR"/>
        </w:rPr>
        <w:t xml:space="preserve"> ir turėtų būti tęsiami toliau:</w:t>
      </w:r>
    </w:p>
    <w:p w14:paraId="19A400A1" w14:textId="01AD805E" w:rsidR="00945DDC" w:rsidRDefault="00945DDC" w:rsidP="00945DDC">
      <w:pPr>
        <w:spacing w:line="360" w:lineRule="auto"/>
        <w:rPr>
          <w:lang w:val="pt-BR"/>
        </w:rPr>
      </w:pPr>
      <w:r>
        <w:rPr>
          <w:lang w:val="pt-BR"/>
        </w:rPr>
        <w:t xml:space="preserve">1. </w:t>
      </w:r>
      <w:r w:rsidR="006828EE">
        <w:rPr>
          <w:lang w:val="pt-BR"/>
        </w:rPr>
        <w:t>Pavyko teisingai įsisavinti naujas mašininio mokymosi technologijas</w:t>
      </w:r>
      <w:r w:rsidR="004365AB">
        <w:rPr>
          <w:lang w:val="pt-BR"/>
        </w:rPr>
        <w:t>.</w:t>
      </w:r>
    </w:p>
    <w:p w14:paraId="43B8E14D" w14:textId="78224BB8" w:rsidR="00945DDC" w:rsidRPr="006205CD" w:rsidRDefault="00945DDC" w:rsidP="00945DDC">
      <w:pPr>
        <w:spacing w:line="360" w:lineRule="auto"/>
        <w:rPr>
          <w:lang w:val="pt-BR"/>
        </w:rPr>
      </w:pPr>
      <w:r>
        <w:rPr>
          <w:lang w:val="pt-BR"/>
        </w:rPr>
        <w:t xml:space="preserve">2. </w:t>
      </w:r>
      <w:r w:rsidR="006828EE">
        <w:rPr>
          <w:lang w:val="pt-BR"/>
        </w:rPr>
        <w:t xml:space="preserve">Pavyko teisingai </w:t>
      </w:r>
      <w:r w:rsidR="004365AB">
        <w:rPr>
          <w:lang w:val="pt-BR"/>
        </w:rPr>
        <w:t>sujungti technologijas su saityno valdymo sąsajomis.</w:t>
      </w:r>
    </w:p>
    <w:p w14:paraId="26A82562" w14:textId="56BFCD2D" w:rsidR="00945DDC" w:rsidRPr="006205CD" w:rsidRDefault="00945DDC" w:rsidP="00945DDC">
      <w:pPr>
        <w:spacing w:line="360" w:lineRule="auto"/>
        <w:rPr>
          <w:lang w:val="pt-BR"/>
        </w:rPr>
      </w:pPr>
      <w:r>
        <w:rPr>
          <w:lang w:val="pt-BR"/>
        </w:rPr>
        <w:t xml:space="preserve">3. </w:t>
      </w:r>
      <w:r w:rsidR="004365AB">
        <w:rPr>
          <w:lang w:val="pt-BR"/>
        </w:rPr>
        <w:t>Pavyko teisingai sistemą paleisti konteinerių aplinkoje.</w:t>
      </w:r>
    </w:p>
    <w:p w14:paraId="1BAEF559" w14:textId="77777777" w:rsidR="00945DDC" w:rsidRDefault="00945DDC" w:rsidP="00945DDC">
      <w:pPr>
        <w:spacing w:line="360" w:lineRule="auto"/>
        <w:rPr>
          <w:lang w:val="pt-BR"/>
        </w:rPr>
      </w:pPr>
    </w:p>
    <w:p w14:paraId="22071B85" w14:textId="77777777" w:rsidR="00945DDC" w:rsidRDefault="00945DDC" w:rsidP="00945DDC">
      <w:pPr>
        <w:spacing w:line="360" w:lineRule="auto"/>
        <w:rPr>
          <w:lang w:val="pt-BR"/>
        </w:rPr>
      </w:pPr>
      <w:r w:rsidRPr="006205CD">
        <w:rPr>
          <w:lang w:val="pt-BR"/>
        </w:rPr>
        <w:t xml:space="preserve">Identifikuokite tris dalykus, kurie buvo atlikti blogai ir turėtu jų atlikimas būti pagerintas. </w:t>
      </w:r>
    </w:p>
    <w:p w14:paraId="05B77C09" w14:textId="55CC0E78" w:rsidR="00945DDC" w:rsidRDefault="00945DDC" w:rsidP="00945DDC">
      <w:pPr>
        <w:spacing w:line="360" w:lineRule="auto"/>
        <w:rPr>
          <w:lang w:val="pt-BR"/>
        </w:rPr>
      </w:pPr>
      <w:r>
        <w:rPr>
          <w:lang w:val="pt-BR"/>
        </w:rPr>
        <w:t xml:space="preserve">1. </w:t>
      </w:r>
      <w:r w:rsidR="004365AB">
        <w:rPr>
          <w:lang w:val="pt-BR"/>
        </w:rPr>
        <w:t>Grafikų laikymasis</w:t>
      </w:r>
    </w:p>
    <w:p w14:paraId="6B1E1A04" w14:textId="0AFA1D77" w:rsidR="00945DDC" w:rsidRPr="006205CD" w:rsidRDefault="00945DDC" w:rsidP="00945DDC">
      <w:pPr>
        <w:spacing w:line="360" w:lineRule="auto"/>
        <w:rPr>
          <w:lang w:val="pt-BR"/>
        </w:rPr>
      </w:pPr>
      <w:r>
        <w:rPr>
          <w:lang w:val="pt-BR"/>
        </w:rPr>
        <w:t xml:space="preserve">2. </w:t>
      </w:r>
      <w:r w:rsidR="004365AB">
        <w:rPr>
          <w:lang w:val="pt-BR"/>
        </w:rPr>
        <w:t>Atidumas detalėms</w:t>
      </w:r>
    </w:p>
    <w:p w14:paraId="7CD906DB" w14:textId="00EF5E60" w:rsidR="00945DDC" w:rsidRPr="004365AB" w:rsidRDefault="00945DDC" w:rsidP="00945DDC">
      <w:pPr>
        <w:spacing w:line="360" w:lineRule="auto"/>
      </w:pPr>
      <w:r>
        <w:rPr>
          <w:lang w:val="pt-BR"/>
        </w:rPr>
        <w:t xml:space="preserve">3. </w:t>
      </w:r>
      <w:r w:rsidR="004365AB">
        <w:t>Testavimas</w:t>
      </w:r>
    </w:p>
    <w:p w14:paraId="2CE9060E" w14:textId="77777777" w:rsidR="00945DDC" w:rsidRDefault="00945DDC" w:rsidP="00945DDC">
      <w:pPr>
        <w:spacing w:line="360" w:lineRule="auto"/>
        <w:rPr>
          <w:lang w:val="pt-BR"/>
        </w:rPr>
      </w:pPr>
    </w:p>
    <w:p w14:paraId="029A22BA" w14:textId="77777777" w:rsidR="00945DDC" w:rsidRDefault="00945DDC" w:rsidP="00945DDC">
      <w:pPr>
        <w:spacing w:line="360" w:lineRule="auto"/>
        <w:rPr>
          <w:lang w:val="pt-BR"/>
        </w:rPr>
      </w:pPr>
      <w:r w:rsidRPr="006205CD">
        <w:rPr>
          <w:lang w:val="pt-BR"/>
        </w:rPr>
        <w:t>Į kokias neįprastas aplinkos įtakas</w:t>
      </w:r>
      <w:r>
        <w:rPr>
          <w:lang w:val="pt-BR"/>
        </w:rPr>
        <w:t xml:space="preserve"> </w:t>
      </w:r>
      <w:r w:rsidRPr="006205CD">
        <w:rPr>
          <w:lang w:val="pt-BR"/>
        </w:rPr>
        <w:t>(kurios įtakojo ar galėjo įtakoti projektą) reiktų atsižvelgi</w:t>
      </w:r>
      <w:r>
        <w:rPr>
          <w:lang w:val="pt-BR"/>
        </w:rPr>
        <w:t xml:space="preserve"> </w:t>
      </w:r>
      <w:r w:rsidRPr="006205CD">
        <w:rPr>
          <w:lang w:val="pt-BR"/>
        </w:rPr>
        <w:t>analizuojant projekto eigą?</w:t>
      </w:r>
    </w:p>
    <w:p w14:paraId="5B67A419" w14:textId="2ED70C0C" w:rsidR="00945DDC" w:rsidRPr="006205CD" w:rsidRDefault="00945DDC" w:rsidP="00945DDC">
      <w:pPr>
        <w:spacing w:line="360" w:lineRule="auto"/>
        <w:rPr>
          <w:lang w:val="pt-BR"/>
        </w:rPr>
      </w:pPr>
      <w:r>
        <w:rPr>
          <w:lang w:val="pt-BR"/>
        </w:rPr>
        <w:t>______</w:t>
      </w:r>
      <w:r w:rsidR="004365AB">
        <w:rPr>
          <w:lang w:val="pt-BR"/>
        </w:rPr>
        <w:t xml:space="preserve"> Papildoma veikla projekto vykdymo eigoje</w:t>
      </w:r>
      <w:r>
        <w:rPr>
          <w:lang w:val="pt-BR"/>
        </w:rPr>
        <w:t>_________</w:t>
      </w:r>
    </w:p>
    <w:p w14:paraId="320F3457" w14:textId="77777777" w:rsidR="00945DDC" w:rsidRDefault="00945DDC" w:rsidP="00945DDC">
      <w:pPr>
        <w:spacing w:line="360" w:lineRule="auto"/>
        <w:rPr>
          <w:lang w:val="pt-BR"/>
        </w:rPr>
      </w:pPr>
    </w:p>
    <w:p w14:paraId="0C57BE9B" w14:textId="77777777" w:rsidR="00945DDC" w:rsidRDefault="00945DDC" w:rsidP="00945DDC">
      <w:pPr>
        <w:spacing w:line="360" w:lineRule="auto"/>
        <w:rPr>
          <w:lang w:val="pt-BR"/>
        </w:rPr>
      </w:pPr>
      <w:r w:rsidRPr="006205CD">
        <w:rPr>
          <w:lang w:val="pt-BR"/>
        </w:rPr>
        <w:t xml:space="preserve">Kaip vertinate projekto rizikos valdymą? </w:t>
      </w:r>
    </w:p>
    <w:p w14:paraId="4E59BB3A" w14:textId="666E9DAA" w:rsidR="00945DDC" w:rsidRDefault="00945DDC" w:rsidP="00945DDC">
      <w:pPr>
        <w:spacing w:line="360" w:lineRule="auto"/>
        <w:rPr>
          <w:lang w:val="pt-BR"/>
        </w:rPr>
      </w:pPr>
      <w:r>
        <w:rPr>
          <w:lang w:val="pt-BR"/>
        </w:rPr>
        <w:t>______</w:t>
      </w:r>
      <w:r w:rsidR="004365AB">
        <w:rPr>
          <w:lang w:val="pt-BR"/>
        </w:rPr>
        <w:t>Pagrindinės rizikos buvo suvaldytos</w:t>
      </w:r>
      <w:r>
        <w:rPr>
          <w:lang w:val="pt-BR"/>
        </w:rPr>
        <w:t>__________</w:t>
      </w:r>
    </w:p>
    <w:p w14:paraId="435C82DB" w14:textId="77777777" w:rsidR="004365AB" w:rsidRPr="006205CD" w:rsidRDefault="004365AB" w:rsidP="00945DDC">
      <w:pPr>
        <w:spacing w:line="360" w:lineRule="auto"/>
        <w:rPr>
          <w:lang w:val="pt-BR"/>
        </w:rPr>
      </w:pPr>
    </w:p>
    <w:p w14:paraId="63707A95" w14:textId="77777777" w:rsidR="00945DDC" w:rsidRDefault="00945DDC" w:rsidP="00945DDC">
      <w:pPr>
        <w:spacing w:line="360" w:lineRule="auto"/>
        <w:rPr>
          <w:lang w:val="pt-BR"/>
        </w:rPr>
      </w:pPr>
      <w:r w:rsidRPr="006205CD">
        <w:rPr>
          <w:lang w:val="pt-BR"/>
        </w:rPr>
        <w:t xml:space="preserve">Kurias pagrindines rizikas identifikuotas projekto pradžioje jums sekėsi sėkmingai valdyti? </w:t>
      </w:r>
    </w:p>
    <w:p w14:paraId="6D1B9026" w14:textId="14DA8575" w:rsidR="00945DDC" w:rsidRDefault="00945DDC" w:rsidP="00945DDC">
      <w:pPr>
        <w:spacing w:line="360" w:lineRule="auto"/>
        <w:rPr>
          <w:lang w:val="pt-BR"/>
        </w:rPr>
      </w:pPr>
      <w:r>
        <w:rPr>
          <w:lang w:val="pt-BR"/>
        </w:rPr>
        <w:t>______</w:t>
      </w:r>
      <w:r w:rsidR="004365AB">
        <w:rPr>
          <w:lang w:val="pt-BR"/>
        </w:rPr>
        <w:t>”Neteisingai atlikta reikalavimų specifikacija”</w:t>
      </w:r>
      <w:r>
        <w:rPr>
          <w:lang w:val="pt-BR"/>
        </w:rPr>
        <w:t>_________</w:t>
      </w:r>
    </w:p>
    <w:p w14:paraId="5581E6FB" w14:textId="77777777" w:rsidR="00945DDC" w:rsidRPr="006205CD" w:rsidRDefault="00945DDC" w:rsidP="00945DDC">
      <w:pPr>
        <w:spacing w:line="360" w:lineRule="auto"/>
        <w:rPr>
          <w:lang w:val="pt-BR"/>
        </w:rPr>
      </w:pPr>
    </w:p>
    <w:p w14:paraId="73871BA6" w14:textId="77777777" w:rsidR="00945DDC" w:rsidRPr="006205CD" w:rsidRDefault="00945DDC" w:rsidP="00945DDC">
      <w:pPr>
        <w:spacing w:line="360" w:lineRule="auto"/>
        <w:rPr>
          <w:lang w:val="pt-BR"/>
        </w:rPr>
      </w:pPr>
      <w:r w:rsidRPr="006205CD">
        <w:rPr>
          <w:lang w:val="pt-BR"/>
        </w:rPr>
        <w:t xml:space="preserve">Kurių rizikų jums nesisekė suvaldyti projekto metu, kodėl? </w:t>
      </w:r>
    </w:p>
    <w:p w14:paraId="213CA1CC" w14:textId="08F2EB69" w:rsidR="00945DDC" w:rsidRDefault="00945DDC" w:rsidP="00945DDC">
      <w:pPr>
        <w:spacing w:line="360" w:lineRule="auto"/>
        <w:rPr>
          <w:lang w:val="pt-BR"/>
        </w:rPr>
      </w:pPr>
      <w:r>
        <w:rPr>
          <w:lang w:val="pt-BR"/>
        </w:rPr>
        <w:t>______</w:t>
      </w:r>
      <w:r w:rsidR="004365AB">
        <w:rPr>
          <w:lang w:val="pt-BR"/>
        </w:rPr>
        <w:t>Visų susijusių su patikimumu ir kokybe – tai buvo įvertinta kaip mažo lygio rizika, tačiau technologijų problemos specifinės realizuojamam kontekstui (konteinerizacijos) šiek tiek kainavo papildomo laiko</w:t>
      </w:r>
      <w:r>
        <w:rPr>
          <w:lang w:val="pt-BR"/>
        </w:rPr>
        <w:t>_____</w:t>
      </w:r>
    </w:p>
    <w:p w14:paraId="4A12E408" w14:textId="77777777" w:rsidR="00945DDC" w:rsidRDefault="00945DDC" w:rsidP="00945DDC">
      <w:pPr>
        <w:spacing w:line="360" w:lineRule="auto"/>
        <w:rPr>
          <w:lang w:val="pt-BR"/>
        </w:rPr>
      </w:pPr>
    </w:p>
    <w:p w14:paraId="51C2F14E" w14:textId="77777777" w:rsidR="00945DDC" w:rsidRDefault="00945DDC" w:rsidP="00945DDC">
      <w:pPr>
        <w:spacing w:line="360" w:lineRule="auto"/>
        <w:rPr>
          <w:lang w:val="pt-BR"/>
        </w:rPr>
      </w:pPr>
      <w:r w:rsidRPr="006205CD">
        <w:rPr>
          <w:lang w:val="pt-BR"/>
        </w:rPr>
        <w:t xml:space="preserve">Kokios neidentifikuotos rizikos tapo problemomis? Kaip jų būtų buvę galima išvengti? </w:t>
      </w:r>
    </w:p>
    <w:p w14:paraId="3EB0147A" w14:textId="74E38CA4" w:rsidR="00945DDC" w:rsidRDefault="00945DDC" w:rsidP="00945DDC">
      <w:pPr>
        <w:spacing w:line="360" w:lineRule="auto"/>
        <w:rPr>
          <w:lang w:val="pt-BR"/>
        </w:rPr>
      </w:pPr>
      <w:r>
        <w:rPr>
          <w:lang w:val="pt-BR"/>
        </w:rPr>
        <w:t>______</w:t>
      </w:r>
      <w:r w:rsidR="009D6894">
        <w:rPr>
          <w:lang w:val="pt-BR"/>
        </w:rPr>
        <w:t>Išoriniai faktoriai ir laiko stoka. To būtų galima išvengti bandant grieščiau taikyti tvarkaraščius</w:t>
      </w:r>
      <w:r>
        <w:rPr>
          <w:lang w:val="pt-BR"/>
        </w:rPr>
        <w:t>______</w:t>
      </w:r>
    </w:p>
    <w:p w14:paraId="6114902E" w14:textId="77777777" w:rsidR="00945DDC" w:rsidRPr="006205CD" w:rsidRDefault="00945DDC" w:rsidP="00945DDC">
      <w:pPr>
        <w:rPr>
          <w:lang w:val="pt-BR"/>
        </w:rPr>
      </w:pPr>
    </w:p>
    <w:p w14:paraId="6CEC0C26" w14:textId="77777777" w:rsidR="00945DDC" w:rsidRDefault="00945DDC" w:rsidP="009D6894">
      <w:pPr>
        <w:pStyle w:val="Heading3"/>
        <w:rPr>
          <w:lang w:val="pt-BR"/>
        </w:rPr>
      </w:pPr>
      <w:bookmarkStart w:id="792" w:name="_Toc124148536"/>
      <w:bookmarkStart w:id="793" w:name="_Toc29952719"/>
      <w:r w:rsidRPr="00511884">
        <w:rPr>
          <w:lang w:val="pt-BR"/>
        </w:rPr>
        <w:t>Formalios  techninės peržiūros</w:t>
      </w:r>
      <w:bookmarkEnd w:id="792"/>
      <w:bookmarkEnd w:id="793"/>
    </w:p>
    <w:p w14:paraId="369B0D09" w14:textId="77777777" w:rsidR="00945DDC" w:rsidRDefault="00945DDC" w:rsidP="00945DDC">
      <w:pPr>
        <w:spacing w:line="360" w:lineRule="auto"/>
        <w:ind w:left="360" w:firstLine="349"/>
        <w:rPr>
          <w:lang w:val="pt-BR"/>
        </w:rPr>
      </w:pPr>
      <w:r w:rsidRPr="00DD3F8A">
        <w:rPr>
          <w:lang w:val="pt-BR"/>
        </w:rPr>
        <w:t>Kodo analizė atliekama naudojant automatizuotus įrankius</w:t>
      </w:r>
      <w:r>
        <w:rPr>
          <w:lang w:val="pt-BR"/>
        </w:rPr>
        <w:t xml:space="preserve"> (FxCop ir k.t.)</w:t>
      </w:r>
      <w:r w:rsidRPr="00DD3F8A">
        <w:rPr>
          <w:lang w:val="pt-BR"/>
        </w:rPr>
        <w:t>, kurie patikrina:</w:t>
      </w:r>
    </w:p>
    <w:p w14:paraId="754FD63A" w14:textId="77777777" w:rsidR="00945DDC" w:rsidRPr="00DD3F8A" w:rsidRDefault="00945DDC" w:rsidP="005D3E5F">
      <w:pPr>
        <w:numPr>
          <w:ilvl w:val="0"/>
          <w:numId w:val="43"/>
        </w:numPr>
        <w:spacing w:line="360" w:lineRule="auto"/>
        <w:jc w:val="left"/>
        <w:rPr>
          <w:lang w:val="pt-BR"/>
        </w:rPr>
      </w:pPr>
      <w:r w:rsidRPr="00DD3F8A">
        <w:rPr>
          <w:lang w:val="pt-BR"/>
        </w:rPr>
        <w:t xml:space="preserve">Projektavimas  </w:t>
      </w:r>
    </w:p>
    <w:p w14:paraId="12DA659C" w14:textId="77777777" w:rsidR="00945DDC" w:rsidRPr="00DD3F8A" w:rsidRDefault="00945DDC" w:rsidP="005D3E5F">
      <w:pPr>
        <w:numPr>
          <w:ilvl w:val="1"/>
          <w:numId w:val="43"/>
        </w:numPr>
        <w:spacing w:line="360" w:lineRule="auto"/>
        <w:jc w:val="left"/>
        <w:rPr>
          <w:lang w:val="pt-BR"/>
        </w:rPr>
      </w:pPr>
      <w:r w:rsidRPr="00DD3F8A">
        <w:rPr>
          <w:lang w:val="pt-BR"/>
        </w:rPr>
        <w:t xml:space="preserve">Ar nėra perdėto parametrų naudojimo generic tipuose. </w:t>
      </w:r>
    </w:p>
    <w:p w14:paraId="5F78D2EF" w14:textId="77777777" w:rsidR="00945DDC" w:rsidRPr="00DD3F8A" w:rsidRDefault="00945DDC" w:rsidP="005D3E5F">
      <w:pPr>
        <w:numPr>
          <w:ilvl w:val="1"/>
          <w:numId w:val="43"/>
        </w:numPr>
        <w:spacing w:line="360" w:lineRule="auto"/>
        <w:jc w:val="left"/>
        <w:rPr>
          <w:lang w:val="pt-BR"/>
        </w:rPr>
      </w:pPr>
      <w:r w:rsidRPr="00DD3F8A">
        <w:rPr>
          <w:lang w:val="pt-BR"/>
        </w:rPr>
        <w:t>Kolekcijos turėtu realizu</w:t>
      </w:r>
      <w:r>
        <w:rPr>
          <w:lang w:val="pt-BR"/>
        </w:rPr>
        <w:t>oti generic interfeisą.</w:t>
      </w:r>
      <w:r w:rsidRPr="00DD3F8A">
        <w:rPr>
          <w:lang w:val="pt-BR"/>
        </w:rPr>
        <w:t xml:space="preserve">  </w:t>
      </w:r>
    </w:p>
    <w:p w14:paraId="3940FCAE" w14:textId="77777777" w:rsidR="00945DDC" w:rsidRPr="00DD3F8A" w:rsidRDefault="00945DDC" w:rsidP="005D3E5F">
      <w:pPr>
        <w:numPr>
          <w:ilvl w:val="1"/>
          <w:numId w:val="43"/>
        </w:numPr>
        <w:spacing w:line="360" w:lineRule="auto"/>
        <w:jc w:val="left"/>
        <w:rPr>
          <w:lang w:val="pt-BR"/>
        </w:rPr>
      </w:pPr>
      <w:r w:rsidRPr="00DD3F8A">
        <w:rPr>
          <w:lang w:val="pt-BR"/>
        </w:rPr>
        <w:t xml:space="preserve">Ar nėra static kintamųjų generic tipuose.  </w:t>
      </w:r>
    </w:p>
    <w:p w14:paraId="0D2A8198" w14:textId="77777777" w:rsidR="00945DDC" w:rsidRDefault="00945DDC" w:rsidP="005D3E5F">
      <w:pPr>
        <w:numPr>
          <w:ilvl w:val="1"/>
          <w:numId w:val="43"/>
        </w:numPr>
        <w:spacing w:line="360" w:lineRule="auto"/>
        <w:jc w:val="left"/>
        <w:rPr>
          <w:lang w:val="pt-BR"/>
        </w:rPr>
      </w:pPr>
      <w:r w:rsidRPr="00DD3F8A">
        <w:rPr>
          <w:lang w:val="pt-BR"/>
        </w:rPr>
        <w:t>Ar nepateikiami sąsajoje generic sąrašai.</w:t>
      </w:r>
    </w:p>
    <w:p w14:paraId="32BA6AA7"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generic tipo generic tipo aprašyme (nesting).  </w:t>
      </w:r>
    </w:p>
    <w:p w14:paraId="349A589E" w14:textId="77777777" w:rsidR="00945DDC" w:rsidRPr="003A2FAF" w:rsidRDefault="00945DDC" w:rsidP="005D3E5F">
      <w:pPr>
        <w:numPr>
          <w:ilvl w:val="1"/>
          <w:numId w:val="43"/>
        </w:numPr>
        <w:spacing w:line="360" w:lineRule="auto"/>
        <w:jc w:val="left"/>
        <w:rPr>
          <w:lang w:val="pt-BR"/>
        </w:rPr>
      </w:pPr>
      <w:r w:rsidRPr="003A2FAF">
        <w:rPr>
          <w:lang w:val="pt-BR"/>
        </w:rPr>
        <w:t xml:space="preserve">Ar Enums turi nulinę reikšmę. </w:t>
      </w:r>
    </w:p>
    <w:p w14:paraId="204677F9" w14:textId="77777777" w:rsidR="00945DDC" w:rsidRPr="003A2FAF" w:rsidRDefault="00945DDC" w:rsidP="005D3E5F">
      <w:pPr>
        <w:numPr>
          <w:ilvl w:val="1"/>
          <w:numId w:val="43"/>
        </w:numPr>
        <w:spacing w:line="360" w:lineRule="auto"/>
        <w:jc w:val="left"/>
        <w:rPr>
          <w:lang w:val="pt-BR"/>
        </w:rPr>
      </w:pPr>
      <w:r w:rsidRPr="003A2FAF">
        <w:rPr>
          <w:lang w:val="pt-BR"/>
        </w:rPr>
        <w:t xml:space="preserve">Ar Generic metodai teikia tipo parametrą.  </w:t>
      </w:r>
    </w:p>
    <w:p w14:paraId="4A754560" w14:textId="77777777" w:rsidR="00945DDC" w:rsidRPr="003A2FAF" w:rsidRDefault="00945DDC" w:rsidP="005D3E5F">
      <w:pPr>
        <w:numPr>
          <w:ilvl w:val="1"/>
          <w:numId w:val="43"/>
        </w:numPr>
        <w:spacing w:line="360" w:lineRule="auto"/>
        <w:jc w:val="left"/>
        <w:rPr>
          <w:lang w:val="pt-BR"/>
        </w:rPr>
      </w:pPr>
      <w:r w:rsidRPr="003A2FAF">
        <w:rPr>
          <w:lang w:val="pt-BR"/>
        </w:rPr>
        <w:t xml:space="preserve">Ar klasės nepaveldi klasių, kurių negalima paveldėti.  </w:t>
      </w:r>
    </w:p>
    <w:p w14:paraId="0FF35D61" w14:textId="77777777" w:rsidR="00945DDC" w:rsidRPr="003A2FAF" w:rsidRDefault="00945DDC" w:rsidP="005D3E5F">
      <w:pPr>
        <w:numPr>
          <w:ilvl w:val="1"/>
          <w:numId w:val="43"/>
        </w:numPr>
        <w:spacing w:line="360" w:lineRule="auto"/>
        <w:jc w:val="left"/>
        <w:rPr>
          <w:lang w:val="pt-BR"/>
        </w:rPr>
      </w:pPr>
      <w:r w:rsidRPr="003A2FAF">
        <w:rPr>
          <w:lang w:val="pt-BR"/>
        </w:rPr>
        <w:lastRenderedPageBreak/>
        <w:t xml:space="preserve">Ar naudojamos generic įvykių handlers. </w:t>
      </w:r>
    </w:p>
    <w:p w14:paraId="0651FC21" w14:textId="77777777" w:rsidR="00945DDC" w:rsidRDefault="00945DDC" w:rsidP="005D3E5F">
      <w:pPr>
        <w:numPr>
          <w:ilvl w:val="1"/>
          <w:numId w:val="43"/>
        </w:numPr>
        <w:spacing w:line="360" w:lineRule="auto"/>
        <w:jc w:val="left"/>
        <w:rPr>
          <w:lang w:val="pt-BR"/>
        </w:rPr>
      </w:pPr>
      <w:r w:rsidRPr="003A2FAF">
        <w:rPr>
          <w:lang w:val="pt-BR"/>
        </w:rPr>
        <w:t>A</w:t>
      </w:r>
      <w:r>
        <w:rPr>
          <w:lang w:val="pt-BR"/>
        </w:rPr>
        <w:t>r</w:t>
      </w:r>
      <w:r w:rsidRPr="003A2FAF">
        <w:rPr>
          <w:lang w:val="pt-BR"/>
        </w:rPr>
        <w:t xml:space="preserve"> naudojami generic tipai kur galima.</w:t>
      </w:r>
    </w:p>
    <w:p w14:paraId="12421FB6" w14:textId="77777777" w:rsidR="00945DDC" w:rsidRPr="003A2FAF" w:rsidRDefault="00945DDC" w:rsidP="005D3E5F">
      <w:pPr>
        <w:numPr>
          <w:ilvl w:val="0"/>
          <w:numId w:val="43"/>
        </w:numPr>
        <w:spacing w:line="360" w:lineRule="auto"/>
        <w:jc w:val="left"/>
        <w:rPr>
          <w:lang w:val="pt-BR"/>
        </w:rPr>
      </w:pPr>
      <w:r w:rsidRPr="003A2FAF">
        <w:rPr>
          <w:lang w:val="pt-BR"/>
        </w:rPr>
        <w:t xml:space="preserve">Bendradarbiavimas </w:t>
      </w:r>
    </w:p>
    <w:p w14:paraId="0DC7328E" w14:textId="77777777" w:rsidR="00945DDC" w:rsidRPr="003A2FAF" w:rsidRDefault="00945DDC" w:rsidP="005D3E5F">
      <w:pPr>
        <w:numPr>
          <w:ilvl w:val="1"/>
          <w:numId w:val="43"/>
        </w:numPr>
        <w:spacing w:line="360" w:lineRule="auto"/>
        <w:jc w:val="left"/>
        <w:rPr>
          <w:lang w:val="pt-BR"/>
        </w:rPr>
      </w:pPr>
      <w:r>
        <w:rPr>
          <w:lang w:val="pt-BR"/>
        </w:rPr>
        <w:t>A</w:t>
      </w:r>
      <w:r w:rsidRPr="003A2FAF">
        <w:rPr>
          <w:lang w:val="pt-BR"/>
        </w:rPr>
        <w:t>r nėra Overl</w:t>
      </w:r>
      <w:r>
        <w:rPr>
          <w:lang w:val="pt-BR"/>
        </w:rPr>
        <w:t>oaded metodų COM komponentuose.</w:t>
      </w:r>
      <w:r w:rsidRPr="003A2FAF">
        <w:rPr>
          <w:lang w:val="pt-BR"/>
        </w:rPr>
        <w:t xml:space="preserve"> </w:t>
      </w:r>
    </w:p>
    <w:p w14:paraId="2DEB3639" w14:textId="77777777" w:rsidR="00945DDC" w:rsidRPr="00280D8C" w:rsidRDefault="00945DDC" w:rsidP="005D3E5F">
      <w:pPr>
        <w:numPr>
          <w:ilvl w:val="1"/>
          <w:numId w:val="43"/>
        </w:numPr>
        <w:spacing w:line="360" w:lineRule="auto"/>
        <w:jc w:val="left"/>
        <w:rPr>
          <w:lang w:val="en-GB"/>
        </w:rPr>
      </w:pPr>
      <w:proofErr w:type="spellStart"/>
      <w:r w:rsidRPr="00280D8C">
        <w:rPr>
          <w:lang w:val="en-GB"/>
        </w:rPr>
        <w:t>Ar</w:t>
      </w:r>
      <w:proofErr w:type="spellEnd"/>
      <w:r w:rsidRPr="00280D8C">
        <w:rPr>
          <w:lang w:val="en-GB"/>
        </w:rPr>
        <w:t xml:space="preserve"> </w:t>
      </w:r>
      <w:proofErr w:type="spellStart"/>
      <w:r w:rsidRPr="00280D8C">
        <w:rPr>
          <w:lang w:val="en-GB"/>
        </w:rPr>
        <w:t>yra</w:t>
      </w:r>
      <w:proofErr w:type="spellEnd"/>
      <w:r w:rsidRPr="00280D8C">
        <w:rPr>
          <w:lang w:val="en-GB"/>
        </w:rPr>
        <w:t xml:space="preserve"> </w:t>
      </w:r>
      <w:proofErr w:type="spellStart"/>
      <w:r w:rsidRPr="00280D8C">
        <w:rPr>
          <w:lang w:val="en-GB"/>
        </w:rPr>
        <w:t>GetLastError</w:t>
      </w:r>
      <w:proofErr w:type="spellEnd"/>
      <w:r w:rsidRPr="00280D8C">
        <w:rPr>
          <w:lang w:val="en-GB"/>
        </w:rPr>
        <w:t xml:space="preserve"> </w:t>
      </w:r>
      <w:proofErr w:type="spellStart"/>
      <w:r w:rsidRPr="00280D8C">
        <w:rPr>
          <w:lang w:val="en-GB"/>
        </w:rPr>
        <w:t>kreipinys</w:t>
      </w:r>
      <w:proofErr w:type="spellEnd"/>
      <w:r w:rsidRPr="00280D8C">
        <w:rPr>
          <w:lang w:val="en-GB"/>
        </w:rPr>
        <w:t xml:space="preserve"> </w:t>
      </w:r>
      <w:proofErr w:type="spellStart"/>
      <w:r w:rsidRPr="00280D8C">
        <w:rPr>
          <w:lang w:val="en-GB"/>
        </w:rPr>
        <w:t>iškart</w:t>
      </w:r>
      <w:proofErr w:type="spellEnd"/>
      <w:r w:rsidRPr="00280D8C">
        <w:rPr>
          <w:lang w:val="en-GB"/>
        </w:rPr>
        <w:t xml:space="preserve"> po </w:t>
      </w:r>
      <w:proofErr w:type="spellStart"/>
      <w:r w:rsidRPr="00280D8C">
        <w:rPr>
          <w:lang w:val="en-GB"/>
        </w:rPr>
        <w:t>PInvoke</w:t>
      </w:r>
      <w:proofErr w:type="spellEnd"/>
      <w:r w:rsidRPr="00280D8C">
        <w:rPr>
          <w:lang w:val="en-GB"/>
        </w:rPr>
        <w:t xml:space="preserve">  </w:t>
      </w:r>
    </w:p>
    <w:p w14:paraId="338BEADF" w14:textId="77777777" w:rsidR="00945DDC" w:rsidRPr="00280D8C" w:rsidRDefault="00945DDC" w:rsidP="005D3E5F">
      <w:pPr>
        <w:numPr>
          <w:ilvl w:val="1"/>
          <w:numId w:val="43"/>
        </w:numPr>
        <w:spacing w:line="360" w:lineRule="auto"/>
        <w:jc w:val="left"/>
        <w:rPr>
          <w:lang w:val="en-GB"/>
        </w:rPr>
      </w:pPr>
      <w:proofErr w:type="spellStart"/>
      <w:r w:rsidRPr="00280D8C">
        <w:rPr>
          <w:lang w:val="en-GB"/>
        </w:rPr>
        <w:t>Ar</w:t>
      </w:r>
      <w:proofErr w:type="spellEnd"/>
      <w:r w:rsidRPr="00280D8C">
        <w:rPr>
          <w:lang w:val="en-GB"/>
        </w:rPr>
        <w:t xml:space="preserve"> base </w:t>
      </w:r>
      <w:proofErr w:type="spellStart"/>
      <w:r w:rsidRPr="00280D8C">
        <w:rPr>
          <w:lang w:val="en-GB"/>
        </w:rPr>
        <w:t>klasės</w:t>
      </w:r>
      <w:proofErr w:type="spellEnd"/>
      <w:r w:rsidRPr="00280D8C">
        <w:rPr>
          <w:lang w:val="en-GB"/>
        </w:rPr>
        <w:t xml:space="preserve">, </w:t>
      </w:r>
      <w:proofErr w:type="spellStart"/>
      <w:r w:rsidRPr="00280D8C">
        <w:rPr>
          <w:lang w:val="en-GB"/>
        </w:rPr>
        <w:t>klasės</w:t>
      </w:r>
      <w:proofErr w:type="spellEnd"/>
      <w:r w:rsidRPr="00280D8C">
        <w:rPr>
          <w:lang w:val="en-GB"/>
        </w:rPr>
        <w:t xml:space="preserve"> </w:t>
      </w:r>
      <w:proofErr w:type="spellStart"/>
      <w:r w:rsidRPr="00280D8C">
        <w:rPr>
          <w:lang w:val="en-GB"/>
        </w:rPr>
        <w:t>deklaruotos</w:t>
      </w:r>
      <w:proofErr w:type="spellEnd"/>
      <w:r w:rsidRPr="00280D8C">
        <w:rPr>
          <w:lang w:val="en-GB"/>
        </w:rPr>
        <w:t xml:space="preserve"> </w:t>
      </w:r>
      <w:proofErr w:type="spellStart"/>
      <w:r w:rsidRPr="00280D8C">
        <w:rPr>
          <w:lang w:val="en-GB"/>
        </w:rPr>
        <w:t>su</w:t>
      </w:r>
      <w:proofErr w:type="spellEnd"/>
      <w:r w:rsidRPr="00280D8C">
        <w:rPr>
          <w:lang w:val="en-GB"/>
        </w:rPr>
        <w:t xml:space="preserve"> </w:t>
      </w:r>
      <w:proofErr w:type="spellStart"/>
      <w:r w:rsidRPr="00280D8C">
        <w:rPr>
          <w:lang w:val="en-GB"/>
        </w:rPr>
        <w:t>ComVisible</w:t>
      </w:r>
      <w:proofErr w:type="spellEnd"/>
      <w:r w:rsidRPr="00280D8C">
        <w:rPr>
          <w:lang w:val="en-GB"/>
        </w:rPr>
        <w:t xml:space="preserve"> </w:t>
      </w:r>
      <w:proofErr w:type="spellStart"/>
      <w:r w:rsidRPr="00280D8C">
        <w:rPr>
          <w:lang w:val="en-GB"/>
        </w:rPr>
        <w:t>yra</w:t>
      </w:r>
      <w:proofErr w:type="spellEnd"/>
      <w:r w:rsidRPr="00280D8C">
        <w:rPr>
          <w:lang w:val="en-GB"/>
        </w:rPr>
        <w:t xml:space="preserve"> </w:t>
      </w:r>
      <w:proofErr w:type="spellStart"/>
      <w:r w:rsidRPr="00280D8C">
        <w:rPr>
          <w:lang w:val="en-GB"/>
        </w:rPr>
        <w:t>taip</w:t>
      </w:r>
      <w:proofErr w:type="spellEnd"/>
      <w:r w:rsidRPr="00280D8C">
        <w:rPr>
          <w:lang w:val="en-GB"/>
        </w:rPr>
        <w:t xml:space="preserve"> pat </w:t>
      </w:r>
      <w:proofErr w:type="spellStart"/>
      <w:r w:rsidRPr="00280D8C">
        <w:rPr>
          <w:lang w:val="en-GB"/>
        </w:rPr>
        <w:t>su</w:t>
      </w:r>
      <w:proofErr w:type="spellEnd"/>
      <w:r w:rsidRPr="00280D8C">
        <w:rPr>
          <w:lang w:val="en-GB"/>
        </w:rPr>
        <w:t xml:space="preserve"> </w:t>
      </w:r>
      <w:proofErr w:type="spellStart"/>
      <w:r w:rsidRPr="00280D8C">
        <w:rPr>
          <w:lang w:val="en-GB"/>
        </w:rPr>
        <w:t>ComVisible</w:t>
      </w:r>
      <w:proofErr w:type="spellEnd"/>
      <w:r w:rsidRPr="00280D8C">
        <w:rPr>
          <w:lang w:val="en-GB"/>
        </w:rPr>
        <w:t xml:space="preserve">    </w:t>
      </w:r>
    </w:p>
    <w:p w14:paraId="19BE2F67" w14:textId="77777777" w:rsidR="00945DDC" w:rsidRPr="003A2FAF" w:rsidRDefault="00945DDC" w:rsidP="005D3E5F">
      <w:pPr>
        <w:numPr>
          <w:ilvl w:val="0"/>
          <w:numId w:val="43"/>
        </w:numPr>
        <w:spacing w:line="360" w:lineRule="auto"/>
        <w:jc w:val="left"/>
        <w:rPr>
          <w:lang w:val="pt-BR"/>
        </w:rPr>
      </w:pPr>
      <w:r w:rsidRPr="003A2FAF">
        <w:rPr>
          <w:lang w:val="pt-BR"/>
        </w:rPr>
        <w:t xml:space="preserve">Mobilumas </w:t>
      </w:r>
    </w:p>
    <w:p w14:paraId="302D3359" w14:textId="77777777" w:rsidR="00945DDC" w:rsidRDefault="00945DDC" w:rsidP="005D3E5F">
      <w:pPr>
        <w:numPr>
          <w:ilvl w:val="1"/>
          <w:numId w:val="43"/>
        </w:numPr>
        <w:spacing w:line="360" w:lineRule="auto"/>
        <w:jc w:val="left"/>
        <w:rPr>
          <w:lang w:val="pt-BR"/>
        </w:rPr>
      </w:pPr>
      <w:r w:rsidRPr="003A2FAF">
        <w:rPr>
          <w:lang w:val="pt-BR"/>
        </w:rPr>
        <w:t>Ar Idle procesas neturi prioriteto.</w:t>
      </w:r>
    </w:p>
    <w:p w14:paraId="5117A842" w14:textId="77777777" w:rsidR="00945DDC" w:rsidRDefault="00945DDC" w:rsidP="005D3E5F">
      <w:pPr>
        <w:numPr>
          <w:ilvl w:val="1"/>
          <w:numId w:val="43"/>
        </w:numPr>
        <w:spacing w:line="360" w:lineRule="auto"/>
        <w:jc w:val="left"/>
        <w:rPr>
          <w:lang w:val="pt-BR"/>
        </w:rPr>
      </w:pPr>
      <w:r w:rsidRPr="003A2FAF">
        <w:rPr>
          <w:lang w:val="pt-BR"/>
        </w:rPr>
        <w:t>Ar nenaudojamos funkcijos neleidžian</w:t>
      </w:r>
      <w:r>
        <w:rPr>
          <w:lang w:val="pt-BR"/>
        </w:rPr>
        <w:t>č</w:t>
      </w:r>
      <w:r w:rsidRPr="003A2FAF">
        <w:rPr>
          <w:lang w:val="pt-BR"/>
        </w:rPr>
        <w:t>ios pakeisti energijos suvartojimo rėžimą.</w:t>
      </w:r>
    </w:p>
    <w:p w14:paraId="139EDE65" w14:textId="77777777" w:rsidR="00945DDC" w:rsidRPr="003A2FAF" w:rsidRDefault="00945DDC" w:rsidP="005D3E5F">
      <w:pPr>
        <w:numPr>
          <w:ilvl w:val="0"/>
          <w:numId w:val="43"/>
        </w:numPr>
        <w:spacing w:line="360" w:lineRule="auto"/>
        <w:jc w:val="left"/>
        <w:rPr>
          <w:lang w:val="pt-BR"/>
        </w:rPr>
      </w:pPr>
      <w:r w:rsidRPr="003A2FAF">
        <w:rPr>
          <w:lang w:val="pt-BR"/>
        </w:rPr>
        <w:t xml:space="preserve">Vardai </w:t>
      </w:r>
    </w:p>
    <w:p w14:paraId="50C68A2E" w14:textId="77777777" w:rsidR="00945DDC" w:rsidRPr="003A2FAF" w:rsidRDefault="00945DDC" w:rsidP="005D3E5F">
      <w:pPr>
        <w:numPr>
          <w:ilvl w:val="1"/>
          <w:numId w:val="43"/>
        </w:numPr>
        <w:spacing w:line="360" w:lineRule="auto"/>
        <w:jc w:val="left"/>
        <w:rPr>
          <w:lang w:val="pt-BR"/>
        </w:rPr>
      </w:pPr>
      <w:r w:rsidRPr="003A2FAF">
        <w:rPr>
          <w:lang w:val="pt-BR"/>
        </w:rPr>
        <w:t xml:space="preserve">Ar sudurtiniai žodžiai teisingai užrašomi.  </w:t>
      </w:r>
    </w:p>
    <w:p w14:paraId="6BAFD71B"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enum </w:t>
      </w:r>
      <w:r>
        <w:rPr>
          <w:lang w:val="pt-BR"/>
        </w:rPr>
        <w:t>reikšmių pavadinimu ‘Reserved’</w:t>
      </w:r>
    </w:p>
    <w:p w14:paraId="53DC2330" w14:textId="77777777" w:rsidR="00945DDC" w:rsidRDefault="00945DDC" w:rsidP="005D3E5F">
      <w:pPr>
        <w:numPr>
          <w:ilvl w:val="1"/>
          <w:numId w:val="43"/>
        </w:numPr>
        <w:spacing w:line="360" w:lineRule="auto"/>
        <w:jc w:val="left"/>
        <w:rPr>
          <w:lang w:val="pt-BR"/>
        </w:rPr>
      </w:pPr>
      <w:r w:rsidRPr="003A2FAF">
        <w:rPr>
          <w:lang w:val="pt-BR"/>
        </w:rPr>
        <w:t>Ar teisingiau užrašyti resursų vardai.</w:t>
      </w:r>
    </w:p>
    <w:p w14:paraId="3F3ED65C" w14:textId="77777777" w:rsidR="00945DDC" w:rsidRPr="003A2FAF" w:rsidRDefault="00945DDC" w:rsidP="005D3E5F">
      <w:pPr>
        <w:numPr>
          <w:ilvl w:val="0"/>
          <w:numId w:val="43"/>
        </w:numPr>
        <w:spacing w:line="360" w:lineRule="auto"/>
        <w:jc w:val="left"/>
        <w:rPr>
          <w:lang w:val="pt-BR"/>
        </w:rPr>
      </w:pPr>
      <w:r w:rsidRPr="003A2FAF">
        <w:rPr>
          <w:lang w:val="pt-BR"/>
        </w:rPr>
        <w:t xml:space="preserve">Našumas </w:t>
      </w:r>
    </w:p>
    <w:p w14:paraId="68B24CCE" w14:textId="77777777" w:rsidR="00945DDC" w:rsidRPr="003A2FAF" w:rsidRDefault="00945DDC" w:rsidP="005D3E5F">
      <w:pPr>
        <w:numPr>
          <w:ilvl w:val="1"/>
          <w:numId w:val="43"/>
        </w:numPr>
        <w:spacing w:line="360" w:lineRule="auto"/>
        <w:jc w:val="left"/>
        <w:rPr>
          <w:lang w:val="pt-BR"/>
        </w:rPr>
      </w:pPr>
      <w:r>
        <w:rPr>
          <w:lang w:val="pt-BR"/>
        </w:rPr>
        <w:t>Ar nėra boxing operacijų.</w:t>
      </w:r>
    </w:p>
    <w:p w14:paraId="1B395C52"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brangių kreipinių į funkcijas, kur nereikia jų. </w:t>
      </w:r>
    </w:p>
    <w:p w14:paraId="02977555"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bereikalingų eilu ių sukūrimų.  </w:t>
      </w:r>
    </w:p>
    <w:p w14:paraId="077CF28F"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nenaudojamų parametrų funkcijose.  </w:t>
      </w:r>
    </w:p>
    <w:p w14:paraId="5F71FFA9"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nereikalingų casts.  </w:t>
      </w:r>
    </w:p>
    <w:p w14:paraId="3369F192"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ignoruojamų metodų gražinamų reikšmių.  </w:t>
      </w:r>
    </w:p>
    <w:p w14:paraId="026529E9"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bereikalingų initializacijų.  </w:t>
      </w:r>
    </w:p>
    <w:p w14:paraId="7E058823" w14:textId="77777777" w:rsidR="00945DDC" w:rsidRDefault="00945DDC" w:rsidP="005D3E5F">
      <w:pPr>
        <w:numPr>
          <w:ilvl w:val="1"/>
          <w:numId w:val="43"/>
        </w:numPr>
        <w:spacing w:line="360" w:lineRule="auto"/>
        <w:jc w:val="left"/>
        <w:rPr>
          <w:lang w:val="pt-BR"/>
        </w:rPr>
      </w:pPr>
      <w:r w:rsidRPr="003A2FAF">
        <w:rPr>
          <w:lang w:val="pt-BR"/>
        </w:rPr>
        <w:t xml:space="preserve">Ar nėra bereikalingų lokalių kintamųjų.  </w:t>
      </w:r>
    </w:p>
    <w:p w14:paraId="3544A546" w14:textId="77777777" w:rsidR="00945DDC" w:rsidRDefault="00945DDC" w:rsidP="005D3E5F">
      <w:pPr>
        <w:numPr>
          <w:ilvl w:val="1"/>
          <w:numId w:val="43"/>
        </w:numPr>
        <w:spacing w:line="360" w:lineRule="auto"/>
        <w:jc w:val="left"/>
        <w:rPr>
          <w:lang w:val="pt-BR"/>
        </w:rPr>
      </w:pPr>
      <w:r w:rsidRPr="003A2FAF">
        <w:rPr>
          <w:lang w:val="pt-BR"/>
        </w:rPr>
        <w:t>A</w:t>
      </w:r>
      <w:r>
        <w:rPr>
          <w:lang w:val="pt-BR"/>
        </w:rPr>
        <w:t>r</w:t>
      </w:r>
      <w:r w:rsidRPr="003A2FAF">
        <w:rPr>
          <w:lang w:val="pt-BR"/>
        </w:rPr>
        <w:t xml:space="preserve"> naudojami simboliniai vardai kur galima.</w:t>
      </w:r>
    </w:p>
    <w:p w14:paraId="258530E5" w14:textId="77777777" w:rsidR="00945DDC" w:rsidRPr="003A2FAF" w:rsidRDefault="00945DDC" w:rsidP="005D3E5F">
      <w:pPr>
        <w:numPr>
          <w:ilvl w:val="0"/>
          <w:numId w:val="43"/>
        </w:numPr>
        <w:spacing w:line="360" w:lineRule="auto"/>
        <w:jc w:val="left"/>
        <w:rPr>
          <w:lang w:val="pt-BR"/>
        </w:rPr>
      </w:pPr>
      <w:r w:rsidRPr="003A2FAF">
        <w:rPr>
          <w:lang w:val="pt-BR"/>
        </w:rPr>
        <w:t xml:space="preserve">Portatibilumas </w:t>
      </w:r>
    </w:p>
    <w:p w14:paraId="01B17918" w14:textId="77777777" w:rsidR="00945DDC" w:rsidRPr="003A2FAF" w:rsidRDefault="00945DDC" w:rsidP="005D3E5F">
      <w:pPr>
        <w:numPr>
          <w:ilvl w:val="1"/>
          <w:numId w:val="43"/>
        </w:numPr>
        <w:spacing w:line="360" w:lineRule="auto"/>
        <w:jc w:val="left"/>
        <w:rPr>
          <w:lang w:val="pt-BR"/>
        </w:rPr>
      </w:pPr>
      <w:r w:rsidRPr="003A2FAF">
        <w:rPr>
          <w:lang w:val="pt-BR"/>
        </w:rPr>
        <w:t xml:space="preserve">Ar nėra slankaus kablelio kintamųjų palyginimo (==).  </w:t>
      </w:r>
    </w:p>
    <w:p w14:paraId="107F2E2A" w14:textId="77777777" w:rsidR="00945DDC" w:rsidRDefault="00945DDC" w:rsidP="005D3E5F">
      <w:pPr>
        <w:numPr>
          <w:ilvl w:val="1"/>
          <w:numId w:val="43"/>
        </w:numPr>
        <w:spacing w:line="360" w:lineRule="auto"/>
        <w:jc w:val="left"/>
        <w:rPr>
          <w:lang w:val="pt-BR"/>
        </w:rPr>
      </w:pPr>
      <w:r w:rsidRPr="003A2FAF">
        <w:rPr>
          <w:lang w:val="pt-BR"/>
        </w:rPr>
        <w:t>Ar PInvoke funkcijos yra portatyvios.</w:t>
      </w:r>
    </w:p>
    <w:p w14:paraId="7A1ACDAF" w14:textId="77777777" w:rsidR="00945DDC" w:rsidRPr="003A2FAF" w:rsidRDefault="00945DDC" w:rsidP="005D3E5F">
      <w:pPr>
        <w:numPr>
          <w:ilvl w:val="0"/>
          <w:numId w:val="43"/>
        </w:numPr>
        <w:spacing w:line="360" w:lineRule="auto"/>
        <w:jc w:val="left"/>
        <w:rPr>
          <w:lang w:val="pt-BR"/>
        </w:rPr>
      </w:pPr>
      <w:r w:rsidRPr="003A2FAF">
        <w:rPr>
          <w:lang w:val="pt-BR"/>
        </w:rPr>
        <w:t xml:space="preserve">Saugumas </w:t>
      </w:r>
    </w:p>
    <w:p w14:paraId="7151ADE7" w14:textId="77777777" w:rsidR="00945DDC" w:rsidRPr="003A2FAF" w:rsidRDefault="00945DDC" w:rsidP="005D3E5F">
      <w:pPr>
        <w:numPr>
          <w:ilvl w:val="1"/>
          <w:numId w:val="43"/>
        </w:numPr>
        <w:spacing w:line="360" w:lineRule="auto"/>
        <w:jc w:val="left"/>
        <w:rPr>
          <w:lang w:val="pt-BR"/>
        </w:rPr>
      </w:pPr>
      <w:r w:rsidRPr="003A2FAF">
        <w:rPr>
          <w:lang w:val="pt-BR"/>
        </w:rPr>
        <w:t>Ar gau</w:t>
      </w:r>
      <w:r>
        <w:rPr>
          <w:lang w:val="pt-BR"/>
        </w:rPr>
        <w:t>domos non-CLSCompliant klaidos</w:t>
      </w:r>
      <w:r w:rsidRPr="003A2FAF">
        <w:rPr>
          <w:lang w:val="pt-BR"/>
        </w:rPr>
        <w:t xml:space="preserve">. </w:t>
      </w:r>
    </w:p>
    <w:p w14:paraId="65897685" w14:textId="77777777" w:rsidR="00945DDC" w:rsidRDefault="00945DDC" w:rsidP="005D3E5F">
      <w:pPr>
        <w:numPr>
          <w:ilvl w:val="1"/>
          <w:numId w:val="43"/>
        </w:numPr>
        <w:spacing w:line="360" w:lineRule="auto"/>
        <w:jc w:val="left"/>
        <w:rPr>
          <w:lang w:val="pt-BR"/>
        </w:rPr>
      </w:pPr>
      <w:r w:rsidRPr="003A2FAF">
        <w:rPr>
          <w:lang w:val="pt-BR"/>
        </w:rPr>
        <w:t>Ar SQL sakinai neturi saugumo problemų (SQL code injection)</w:t>
      </w:r>
    </w:p>
    <w:p w14:paraId="6594B30B" w14:textId="77777777" w:rsidR="00945DDC" w:rsidRPr="003A2FAF" w:rsidRDefault="00945DDC" w:rsidP="005D3E5F">
      <w:pPr>
        <w:numPr>
          <w:ilvl w:val="0"/>
          <w:numId w:val="43"/>
        </w:numPr>
        <w:spacing w:line="360" w:lineRule="auto"/>
        <w:jc w:val="left"/>
        <w:rPr>
          <w:lang w:val="pt-BR"/>
        </w:rPr>
      </w:pPr>
      <w:r w:rsidRPr="003A2FAF">
        <w:rPr>
          <w:lang w:val="pt-BR"/>
        </w:rPr>
        <w:lastRenderedPageBreak/>
        <w:t xml:space="preserve">Naudojamumas  </w:t>
      </w:r>
    </w:p>
    <w:p w14:paraId="14A587F6" w14:textId="77777777" w:rsidR="00945DDC" w:rsidRPr="003A2FAF" w:rsidRDefault="00945DDC" w:rsidP="005D3E5F">
      <w:pPr>
        <w:numPr>
          <w:ilvl w:val="1"/>
          <w:numId w:val="43"/>
        </w:numPr>
        <w:spacing w:line="360" w:lineRule="auto"/>
        <w:jc w:val="left"/>
        <w:rPr>
          <w:lang w:val="pt-BR"/>
        </w:rPr>
      </w:pPr>
      <w:r w:rsidRPr="003A2FAF">
        <w:rPr>
          <w:lang w:val="pt-BR"/>
        </w:rPr>
        <w:t>Ar kvie</w:t>
      </w:r>
      <w:r>
        <w:rPr>
          <w:lang w:val="pt-BR"/>
        </w:rPr>
        <w:t>č</w:t>
      </w:r>
      <w:r w:rsidRPr="003A2FAF">
        <w:rPr>
          <w:lang w:val="pt-BR"/>
        </w:rPr>
        <w:t>iami base klasės metodai klasėse realizuojan</w:t>
      </w:r>
      <w:r>
        <w:rPr>
          <w:lang w:val="pt-BR"/>
        </w:rPr>
        <w:t>č</w:t>
      </w:r>
      <w:r w:rsidRPr="003A2FAF">
        <w:rPr>
          <w:lang w:val="pt-BR"/>
        </w:rPr>
        <w:t>iose Iserializable</w:t>
      </w:r>
      <w:r>
        <w:rPr>
          <w:lang w:val="pt-BR"/>
        </w:rPr>
        <w:t xml:space="preserve"> interfeisą.</w:t>
      </w:r>
      <w:r w:rsidRPr="003A2FAF">
        <w:rPr>
          <w:lang w:val="pt-BR"/>
        </w:rPr>
        <w:t xml:space="preserve"> </w:t>
      </w:r>
    </w:p>
    <w:p w14:paraId="2D5DAF7A" w14:textId="77777777" w:rsidR="00945DDC" w:rsidRPr="003A2FAF" w:rsidRDefault="00945DDC" w:rsidP="005D3E5F">
      <w:pPr>
        <w:numPr>
          <w:ilvl w:val="1"/>
          <w:numId w:val="43"/>
        </w:numPr>
        <w:spacing w:line="360" w:lineRule="auto"/>
        <w:jc w:val="left"/>
        <w:rPr>
          <w:lang w:val="pt-BR"/>
        </w:rPr>
      </w:pPr>
      <w:r w:rsidRPr="003A2FAF">
        <w:rPr>
          <w:lang w:val="pt-BR"/>
        </w:rPr>
        <w:t>Ar nevykdomas Dispsoe kelis kartus tam pa</w:t>
      </w:r>
      <w:r>
        <w:rPr>
          <w:lang w:val="pt-BR"/>
        </w:rPr>
        <w:t>č</w:t>
      </w:r>
      <w:r w:rsidRPr="003A2FAF">
        <w:rPr>
          <w:lang w:val="pt-BR"/>
        </w:rPr>
        <w:t xml:space="preserve">iam objektui.  </w:t>
      </w:r>
    </w:p>
    <w:p w14:paraId="7E219D41" w14:textId="77777777" w:rsidR="00945DDC" w:rsidRPr="003A2FAF" w:rsidRDefault="00945DDC" w:rsidP="005D3E5F">
      <w:pPr>
        <w:numPr>
          <w:ilvl w:val="1"/>
          <w:numId w:val="43"/>
        </w:numPr>
        <w:spacing w:line="360" w:lineRule="auto"/>
        <w:jc w:val="left"/>
        <w:rPr>
          <w:lang w:val="pt-BR"/>
        </w:rPr>
      </w:pPr>
      <w:r w:rsidRPr="003A2FAF">
        <w:rPr>
          <w:lang w:val="pt-BR"/>
        </w:rPr>
        <w:t xml:space="preserve">Ar nemetami rezervuoti exceptions. </w:t>
      </w:r>
    </w:p>
    <w:p w14:paraId="6A9AC0D2" w14:textId="77777777" w:rsidR="00945DDC" w:rsidRPr="003A2FAF" w:rsidRDefault="00945DDC" w:rsidP="005D3E5F">
      <w:pPr>
        <w:numPr>
          <w:ilvl w:val="1"/>
          <w:numId w:val="43"/>
        </w:numPr>
        <w:spacing w:line="360" w:lineRule="auto"/>
        <w:jc w:val="left"/>
        <w:rPr>
          <w:lang w:val="pt-BR"/>
        </w:rPr>
      </w:pPr>
      <w:r w:rsidRPr="003A2FAF">
        <w:rPr>
          <w:lang w:val="pt-BR"/>
        </w:rPr>
        <w:t>Ar teisingai re</w:t>
      </w:r>
      <w:r>
        <w:rPr>
          <w:lang w:val="pt-BR"/>
        </w:rPr>
        <w:t>alizuota ISerializable interfeisas</w:t>
      </w:r>
      <w:r w:rsidRPr="003A2FAF">
        <w:rPr>
          <w:lang w:val="pt-BR"/>
        </w:rPr>
        <w:t xml:space="preserve">. </w:t>
      </w:r>
    </w:p>
    <w:p w14:paraId="4DE41C05" w14:textId="77777777" w:rsidR="00945DDC" w:rsidRPr="003A2FAF" w:rsidRDefault="00945DDC" w:rsidP="005D3E5F">
      <w:pPr>
        <w:numPr>
          <w:ilvl w:val="1"/>
          <w:numId w:val="43"/>
        </w:numPr>
        <w:spacing w:line="360" w:lineRule="auto"/>
        <w:jc w:val="left"/>
        <w:rPr>
          <w:lang w:val="pt-BR"/>
        </w:rPr>
      </w:pPr>
      <w:r w:rsidRPr="003A2FAF">
        <w:rPr>
          <w:lang w:val="pt-BR"/>
        </w:rPr>
        <w:t xml:space="preserve">Ar teisingai realizuoti serializacijos metodai  </w:t>
      </w:r>
    </w:p>
    <w:p w14:paraId="4313BC97" w14:textId="77777777" w:rsidR="00945DDC" w:rsidRPr="003A2FAF" w:rsidRDefault="00945DDC" w:rsidP="005D3E5F">
      <w:pPr>
        <w:numPr>
          <w:ilvl w:val="1"/>
          <w:numId w:val="43"/>
        </w:numPr>
        <w:spacing w:line="360" w:lineRule="auto"/>
        <w:jc w:val="left"/>
        <w:rPr>
          <w:lang w:val="pt-BR"/>
        </w:rPr>
      </w:pPr>
      <w:r w:rsidRPr="003A2FAF">
        <w:rPr>
          <w:lang w:val="pt-BR"/>
        </w:rPr>
        <w:t xml:space="preserve">Ar pažymėti visi neserializuojami laukai. </w:t>
      </w:r>
    </w:p>
    <w:p w14:paraId="6736BF59" w14:textId="77777777" w:rsidR="00945DDC" w:rsidRPr="003A2FAF" w:rsidRDefault="00945DDC" w:rsidP="005D3E5F">
      <w:pPr>
        <w:numPr>
          <w:ilvl w:val="1"/>
          <w:numId w:val="43"/>
        </w:numPr>
        <w:spacing w:line="360" w:lineRule="auto"/>
        <w:jc w:val="left"/>
        <w:rPr>
          <w:lang w:val="pt-BR"/>
        </w:rPr>
      </w:pPr>
      <w:r w:rsidRPr="003A2FAF">
        <w:rPr>
          <w:lang w:val="pt-BR"/>
        </w:rPr>
        <w:t xml:space="preserve">Ar pateikti deserializacijos metodai papildomiems laukams.  </w:t>
      </w:r>
    </w:p>
    <w:p w14:paraId="3A57B903" w14:textId="77777777" w:rsidR="00945DDC" w:rsidRPr="003A2FAF" w:rsidRDefault="00945DDC" w:rsidP="005D3E5F">
      <w:pPr>
        <w:numPr>
          <w:ilvl w:val="1"/>
          <w:numId w:val="43"/>
        </w:numPr>
        <w:spacing w:line="360" w:lineRule="auto"/>
        <w:jc w:val="left"/>
        <w:rPr>
          <w:lang w:val="en-GB"/>
        </w:rPr>
      </w:pPr>
      <w:proofErr w:type="spellStart"/>
      <w:r w:rsidRPr="003A2FAF">
        <w:rPr>
          <w:lang w:val="en-GB"/>
        </w:rPr>
        <w:t>Ar</w:t>
      </w:r>
      <w:proofErr w:type="spellEnd"/>
      <w:r w:rsidRPr="003A2FAF">
        <w:rPr>
          <w:lang w:val="en-GB"/>
        </w:rPr>
        <w:t xml:space="preserve"> </w:t>
      </w:r>
      <w:proofErr w:type="spellStart"/>
      <w:r w:rsidRPr="003A2FAF">
        <w:rPr>
          <w:lang w:val="en-GB"/>
        </w:rPr>
        <w:t>naudojamas</w:t>
      </w:r>
      <w:proofErr w:type="spellEnd"/>
      <w:r w:rsidRPr="003A2FAF">
        <w:rPr>
          <w:lang w:val="en-GB"/>
        </w:rPr>
        <w:t xml:space="preserve"> exception rethrowing, </w:t>
      </w:r>
      <w:proofErr w:type="spellStart"/>
      <w:r w:rsidRPr="003A2FAF">
        <w:rPr>
          <w:lang w:val="en-GB"/>
        </w:rPr>
        <w:t>norint</w:t>
      </w:r>
      <w:proofErr w:type="spellEnd"/>
      <w:r w:rsidRPr="003A2FAF">
        <w:rPr>
          <w:lang w:val="en-GB"/>
        </w:rPr>
        <w:t xml:space="preserve"> </w:t>
      </w:r>
      <w:proofErr w:type="spellStart"/>
      <w:r w:rsidRPr="003A2FAF">
        <w:rPr>
          <w:lang w:val="en-GB"/>
        </w:rPr>
        <w:t>išsaugoti</w:t>
      </w:r>
      <w:proofErr w:type="spellEnd"/>
      <w:r w:rsidRPr="003A2FAF">
        <w:rPr>
          <w:lang w:val="en-GB"/>
        </w:rPr>
        <w:t xml:space="preserve"> stack trace </w:t>
      </w:r>
      <w:proofErr w:type="spellStart"/>
      <w:r w:rsidRPr="003A2FAF">
        <w:rPr>
          <w:lang w:val="en-GB"/>
        </w:rPr>
        <w:t>detales</w:t>
      </w:r>
      <w:proofErr w:type="spellEnd"/>
      <w:r w:rsidRPr="003A2FAF">
        <w:rPr>
          <w:lang w:val="en-GB"/>
        </w:rPr>
        <w:t xml:space="preserve">.  </w:t>
      </w:r>
    </w:p>
    <w:p w14:paraId="52616F59" w14:textId="77777777" w:rsidR="00945DDC" w:rsidRPr="003A2FAF" w:rsidRDefault="00945DDC" w:rsidP="005D3E5F">
      <w:pPr>
        <w:numPr>
          <w:ilvl w:val="1"/>
          <w:numId w:val="43"/>
        </w:numPr>
        <w:spacing w:line="360" w:lineRule="auto"/>
        <w:jc w:val="left"/>
        <w:rPr>
          <w:lang w:val="pt-BR"/>
        </w:rPr>
      </w:pPr>
      <w:r w:rsidRPr="003A2FAF">
        <w:rPr>
          <w:lang w:val="pt-BR"/>
        </w:rPr>
        <w:t xml:space="preserve">Ar teisingai naudojamos boolean tipo kintamųjų priskyrimo išraiškos.  </w:t>
      </w:r>
    </w:p>
    <w:p w14:paraId="7EF97934" w14:textId="77777777" w:rsidR="00945DDC" w:rsidRDefault="00945DDC" w:rsidP="009D6894">
      <w:pPr>
        <w:pStyle w:val="Heading2"/>
      </w:pPr>
      <w:bookmarkStart w:id="794" w:name="_Toc124148537"/>
      <w:bookmarkStart w:id="795" w:name="_Toc29952720"/>
      <w:r w:rsidRPr="009D6894">
        <w:t>Vertinimo</w:t>
      </w:r>
      <w:r>
        <w:t xml:space="preserve"> rezultatai</w:t>
      </w:r>
      <w:bookmarkEnd w:id="794"/>
      <w:bookmarkEnd w:id="795"/>
    </w:p>
    <w:p w14:paraId="43ABB1DB" w14:textId="79CF5EED" w:rsidR="00945DDC" w:rsidRPr="002547E7" w:rsidRDefault="00945DDC" w:rsidP="009D6894">
      <w:pPr>
        <w:spacing w:line="360" w:lineRule="auto"/>
      </w:pPr>
      <w:r>
        <w:t>Programinės įrangos</w:t>
      </w:r>
      <w:r w:rsidRPr="002547E7">
        <w:t xml:space="preserve"> kokybės vertinim</w:t>
      </w:r>
      <w:r>
        <w:t>o kriterijai</w:t>
      </w:r>
      <w:r w:rsidRPr="002547E7">
        <w:t xml:space="preserve"> išskiriam</w:t>
      </w:r>
      <w:r>
        <w:t>i</w:t>
      </w:r>
      <w:r w:rsidRPr="002547E7">
        <w:t xml:space="preserve"> į dvi atskiras grupes: </w:t>
      </w:r>
      <w:proofErr w:type="spellStart"/>
      <w:r w:rsidR="009D6894">
        <w:t>saityno</w:t>
      </w:r>
      <w:proofErr w:type="spellEnd"/>
      <w:r w:rsidR="009D6894">
        <w:t xml:space="preserve"> sistemos ir neuroninių tinklų sistemos</w:t>
      </w:r>
      <w:r w:rsidRPr="002547E7">
        <w:t xml:space="preserve">. </w:t>
      </w:r>
    </w:p>
    <w:p w14:paraId="2CD3030A" w14:textId="7D7F42E9" w:rsidR="00945DDC" w:rsidRPr="002547E7" w:rsidRDefault="009D6894" w:rsidP="009D6894">
      <w:pPr>
        <w:spacing w:line="360" w:lineRule="auto"/>
      </w:pPr>
      <w:proofErr w:type="spellStart"/>
      <w:r>
        <w:t>Saityno</w:t>
      </w:r>
      <w:proofErr w:type="spellEnd"/>
      <w:r w:rsidR="00945DDC">
        <w:t xml:space="preserve"> </w:t>
      </w:r>
      <w:r>
        <w:t xml:space="preserve">sistemos įvertinimas buvo atliekamas pagal kriterijus pateiktus nurodytus žemiau pateiktoje lentelėje </w:t>
      </w:r>
      <w:r w:rsidR="00945DDC">
        <w:t>(</w:t>
      </w:r>
      <w:r w:rsidR="00945DDC">
        <w:fldChar w:fldCharType="begin"/>
      </w:r>
      <w:r w:rsidR="00945DDC">
        <w:instrText xml:space="preserve"> REF _Ref124075954 \h </w:instrText>
      </w:r>
      <w:r w:rsidR="00945DDC">
        <w:fldChar w:fldCharType="separate"/>
      </w:r>
      <w:r w:rsidR="00CD325D" w:rsidRPr="008059CD">
        <w:rPr>
          <w:lang w:val="pt-BR"/>
        </w:rPr>
        <w:t xml:space="preserve">Lentelė </w:t>
      </w:r>
      <w:r w:rsidR="00CD325D">
        <w:rPr>
          <w:noProof/>
          <w:lang w:val="pt-BR"/>
        </w:rPr>
        <w:t>8</w:t>
      </w:r>
      <w:r w:rsidR="00CD325D">
        <w:rPr>
          <w:lang w:val="pt-BR"/>
        </w:rPr>
        <w:t>.</w:t>
      </w:r>
      <w:r w:rsidR="00CD325D">
        <w:rPr>
          <w:noProof/>
          <w:lang w:val="pt-BR"/>
        </w:rPr>
        <w:t>7</w:t>
      </w:r>
      <w:r w:rsidR="00945DDC">
        <w:fldChar w:fldCharType="end"/>
      </w:r>
      <w:r w:rsidR="00945DDC" w:rsidRPr="002547E7">
        <w:t>)</w:t>
      </w:r>
      <w:r w:rsidR="00945DDC">
        <w:t>.</w:t>
      </w:r>
    </w:p>
    <w:p w14:paraId="3628605D" w14:textId="2B1B9E01" w:rsidR="00945DDC" w:rsidRPr="008059CD" w:rsidRDefault="00945DDC" w:rsidP="00945DDC">
      <w:pPr>
        <w:pStyle w:val="Caption"/>
        <w:keepNext/>
        <w:ind w:firstLine="709"/>
        <w:rPr>
          <w:b/>
          <w:lang w:val="pt-BR"/>
        </w:rPr>
      </w:pPr>
      <w:bookmarkStart w:id="796" w:name="_Ref124075954"/>
      <w:bookmarkStart w:id="797" w:name="_Ref124075939"/>
      <w:bookmarkStart w:id="798" w:name="_Toc29952895"/>
      <w:r w:rsidRPr="008059CD">
        <w:rPr>
          <w:lang w:val="pt-BR"/>
        </w:rPr>
        <w:t xml:space="preserve">Lentelė </w:t>
      </w:r>
      <w:r>
        <w:rPr>
          <w:lang w:val="pt-BR"/>
        </w:rPr>
        <w:fldChar w:fldCharType="begin"/>
      </w:r>
      <w:r>
        <w:rPr>
          <w:lang w:val="pt-BR"/>
        </w:rPr>
        <w:instrText xml:space="preserve"> STYLEREF 1 \s </w:instrText>
      </w:r>
      <w:r>
        <w:rPr>
          <w:lang w:val="pt-BR"/>
        </w:rPr>
        <w:fldChar w:fldCharType="separate"/>
      </w:r>
      <w:r w:rsidR="00CD325D">
        <w:rPr>
          <w:noProof/>
          <w:lang w:val="pt-BR"/>
        </w:rPr>
        <w:t>8</w:t>
      </w:r>
      <w:r>
        <w:rPr>
          <w:lang w:val="pt-BR"/>
        </w:rPr>
        <w:fldChar w:fldCharType="end"/>
      </w:r>
      <w:r>
        <w:rPr>
          <w:lang w:val="pt-BR"/>
        </w:rPr>
        <w:t>.</w:t>
      </w:r>
      <w:r>
        <w:rPr>
          <w:lang w:val="pt-BR"/>
        </w:rPr>
        <w:fldChar w:fldCharType="begin"/>
      </w:r>
      <w:r>
        <w:rPr>
          <w:lang w:val="pt-BR"/>
        </w:rPr>
        <w:instrText xml:space="preserve"> SEQ Lentelė \* ARABIC \s 1 </w:instrText>
      </w:r>
      <w:r>
        <w:rPr>
          <w:lang w:val="pt-BR"/>
        </w:rPr>
        <w:fldChar w:fldCharType="separate"/>
      </w:r>
      <w:r w:rsidR="00CD325D">
        <w:rPr>
          <w:noProof/>
          <w:lang w:val="pt-BR"/>
        </w:rPr>
        <w:t>7</w:t>
      </w:r>
      <w:r>
        <w:rPr>
          <w:lang w:val="pt-BR"/>
        </w:rPr>
        <w:fldChar w:fldCharType="end"/>
      </w:r>
      <w:bookmarkEnd w:id="796"/>
      <w:r w:rsidRPr="008059CD">
        <w:rPr>
          <w:lang w:val="pt-BR"/>
        </w:rPr>
        <w:t xml:space="preserve"> Apskaitos sistemų vertinimo kriterijai</w:t>
      </w:r>
      <w:bookmarkEnd w:id="797"/>
      <w:bookmarkEnd w:id="798"/>
    </w:p>
    <w:tbl>
      <w:tblPr>
        <w:tblStyle w:val="TableGrid"/>
        <w:tblW w:w="0" w:type="auto"/>
        <w:tblInd w:w="-5" w:type="dxa"/>
        <w:tblLook w:val="01E0" w:firstRow="1" w:lastRow="1" w:firstColumn="1" w:lastColumn="1" w:noHBand="0" w:noVBand="0"/>
      </w:tblPr>
      <w:tblGrid>
        <w:gridCol w:w="556"/>
        <w:gridCol w:w="1910"/>
        <w:gridCol w:w="4043"/>
        <w:gridCol w:w="2846"/>
      </w:tblGrid>
      <w:tr w:rsidR="00701ADC" w:rsidRPr="000101DE" w14:paraId="10C0C025" w14:textId="231DC990" w:rsidTr="00701ADC">
        <w:tc>
          <w:tcPr>
            <w:tcW w:w="556" w:type="dxa"/>
            <w:shd w:val="clear" w:color="auto" w:fill="CCCCCC"/>
          </w:tcPr>
          <w:p w14:paraId="46059F6F" w14:textId="77777777" w:rsidR="00701ADC" w:rsidRPr="000101DE" w:rsidRDefault="00701ADC" w:rsidP="00945DDC">
            <w:pPr>
              <w:spacing w:line="360" w:lineRule="auto"/>
            </w:pPr>
            <w:r w:rsidRPr="000101DE">
              <w:t xml:space="preserve">Eil. </w:t>
            </w:r>
          </w:p>
          <w:p w14:paraId="60C24262" w14:textId="77777777" w:rsidR="00701ADC" w:rsidRPr="000101DE" w:rsidRDefault="00701ADC" w:rsidP="00945DDC">
            <w:pPr>
              <w:spacing w:line="360" w:lineRule="auto"/>
            </w:pPr>
            <w:r w:rsidRPr="000101DE">
              <w:t>Nr.</w:t>
            </w:r>
          </w:p>
        </w:tc>
        <w:tc>
          <w:tcPr>
            <w:tcW w:w="1514" w:type="dxa"/>
            <w:shd w:val="clear" w:color="auto" w:fill="CCCCCC"/>
          </w:tcPr>
          <w:p w14:paraId="17799A5F" w14:textId="77777777" w:rsidR="00701ADC" w:rsidRPr="000101DE" w:rsidRDefault="00701ADC" w:rsidP="00945DDC">
            <w:pPr>
              <w:spacing w:line="360" w:lineRule="auto"/>
            </w:pPr>
            <w:r w:rsidRPr="000101DE">
              <w:t>Parametras</w:t>
            </w:r>
          </w:p>
        </w:tc>
        <w:tc>
          <w:tcPr>
            <w:tcW w:w="4282" w:type="dxa"/>
            <w:shd w:val="clear" w:color="auto" w:fill="CCCCCC"/>
          </w:tcPr>
          <w:p w14:paraId="2F23F026" w14:textId="77777777" w:rsidR="00701ADC" w:rsidRPr="000101DE" w:rsidRDefault="00701ADC" w:rsidP="00945DDC">
            <w:pPr>
              <w:spacing w:line="360" w:lineRule="auto"/>
            </w:pPr>
            <w:r w:rsidRPr="000101DE">
              <w:t>Aprašymas</w:t>
            </w:r>
          </w:p>
        </w:tc>
        <w:tc>
          <w:tcPr>
            <w:tcW w:w="3003" w:type="dxa"/>
            <w:shd w:val="clear" w:color="auto" w:fill="CCCCCC"/>
          </w:tcPr>
          <w:p w14:paraId="48CA6F68" w14:textId="06C11D91" w:rsidR="00701ADC" w:rsidRPr="000101DE" w:rsidRDefault="00701ADC" w:rsidP="00945DDC">
            <w:pPr>
              <w:spacing w:line="360" w:lineRule="auto"/>
            </w:pPr>
            <w:r>
              <w:t>Įvertinimas</w:t>
            </w:r>
          </w:p>
        </w:tc>
      </w:tr>
      <w:tr w:rsidR="00701ADC" w:rsidRPr="000101DE" w14:paraId="25FF5D8C" w14:textId="1920B74F" w:rsidTr="00701ADC">
        <w:tc>
          <w:tcPr>
            <w:tcW w:w="556" w:type="dxa"/>
          </w:tcPr>
          <w:p w14:paraId="4D97F2DA" w14:textId="77777777" w:rsidR="00701ADC" w:rsidRPr="000101DE" w:rsidRDefault="00701ADC" w:rsidP="00945DDC">
            <w:pPr>
              <w:spacing w:line="360" w:lineRule="auto"/>
            </w:pPr>
            <w:r w:rsidRPr="000101DE">
              <w:t>1.</w:t>
            </w:r>
          </w:p>
        </w:tc>
        <w:tc>
          <w:tcPr>
            <w:tcW w:w="1514" w:type="dxa"/>
          </w:tcPr>
          <w:p w14:paraId="594C83DD" w14:textId="77777777" w:rsidR="00701ADC" w:rsidRPr="000101DE" w:rsidRDefault="00701ADC" w:rsidP="00945DDC">
            <w:pPr>
              <w:spacing w:line="360" w:lineRule="auto"/>
            </w:pPr>
            <w:r w:rsidRPr="000101DE">
              <w:t>Saugumas</w:t>
            </w:r>
          </w:p>
        </w:tc>
        <w:tc>
          <w:tcPr>
            <w:tcW w:w="4282" w:type="dxa"/>
          </w:tcPr>
          <w:p w14:paraId="676B99FD" w14:textId="7DEDACAD" w:rsidR="00701ADC" w:rsidRPr="000101DE" w:rsidRDefault="00701ADC" w:rsidP="00945DDC">
            <w:pPr>
              <w:spacing w:line="360" w:lineRule="auto"/>
            </w:pPr>
            <w:r w:rsidRPr="000101DE">
              <w:t>Vartotojų autentifikavimo galimybės, autorizavimo.</w:t>
            </w:r>
          </w:p>
        </w:tc>
        <w:tc>
          <w:tcPr>
            <w:tcW w:w="3003" w:type="dxa"/>
          </w:tcPr>
          <w:p w14:paraId="172512F7" w14:textId="1E821509" w:rsidR="00701ADC" w:rsidRPr="000101DE" w:rsidRDefault="00701ADC" w:rsidP="00945DDC">
            <w:pPr>
              <w:spacing w:line="360" w:lineRule="auto"/>
            </w:pPr>
            <w:r>
              <w:t>Yra, tačiau reiktų surišti veiksmus su vartotojais</w:t>
            </w:r>
          </w:p>
        </w:tc>
      </w:tr>
      <w:tr w:rsidR="00701ADC" w:rsidRPr="000101DE" w14:paraId="02B6DB11" w14:textId="0455493A" w:rsidTr="00701ADC">
        <w:tc>
          <w:tcPr>
            <w:tcW w:w="556" w:type="dxa"/>
          </w:tcPr>
          <w:p w14:paraId="50B48725" w14:textId="77777777" w:rsidR="00701ADC" w:rsidRPr="000101DE" w:rsidRDefault="00701ADC" w:rsidP="00945DDC">
            <w:pPr>
              <w:spacing w:line="360" w:lineRule="auto"/>
            </w:pPr>
            <w:r w:rsidRPr="000101DE">
              <w:t>2.</w:t>
            </w:r>
          </w:p>
        </w:tc>
        <w:tc>
          <w:tcPr>
            <w:tcW w:w="1514" w:type="dxa"/>
          </w:tcPr>
          <w:p w14:paraId="38B174A1" w14:textId="77777777" w:rsidR="00701ADC" w:rsidRPr="000101DE" w:rsidRDefault="00701ADC" w:rsidP="00945DDC">
            <w:pPr>
              <w:spacing w:line="360" w:lineRule="auto"/>
            </w:pPr>
            <w:proofErr w:type="spellStart"/>
            <w:r w:rsidRPr="000101DE">
              <w:t>Išplečiamumas</w:t>
            </w:r>
            <w:proofErr w:type="spellEnd"/>
          </w:p>
        </w:tc>
        <w:tc>
          <w:tcPr>
            <w:tcW w:w="4282" w:type="dxa"/>
          </w:tcPr>
          <w:p w14:paraId="0AD40455" w14:textId="77777777" w:rsidR="00701ADC" w:rsidRPr="000101DE" w:rsidRDefault="00701ADC" w:rsidP="00945DDC">
            <w:pPr>
              <w:spacing w:line="360" w:lineRule="auto"/>
            </w:pPr>
            <w:r w:rsidRPr="000101DE">
              <w:t>Galimybė praplėsti programinės įrangos funkcijas. Naujų modulių kūrimo galimybės.</w:t>
            </w:r>
          </w:p>
        </w:tc>
        <w:tc>
          <w:tcPr>
            <w:tcW w:w="3003" w:type="dxa"/>
          </w:tcPr>
          <w:p w14:paraId="56E6F216" w14:textId="3E532890" w:rsidR="00701ADC" w:rsidRPr="000101DE" w:rsidRDefault="00701ADC" w:rsidP="00945DDC">
            <w:pPr>
              <w:spacing w:line="360" w:lineRule="auto"/>
            </w:pPr>
            <w:r>
              <w:t>Lengva plėsti</w:t>
            </w:r>
          </w:p>
        </w:tc>
      </w:tr>
      <w:tr w:rsidR="00701ADC" w:rsidRPr="000101DE" w14:paraId="7BEF8087" w14:textId="74E222C9" w:rsidTr="00701ADC">
        <w:tc>
          <w:tcPr>
            <w:tcW w:w="556" w:type="dxa"/>
          </w:tcPr>
          <w:p w14:paraId="3BFED8C4" w14:textId="77777777" w:rsidR="00701ADC" w:rsidRPr="000101DE" w:rsidRDefault="00701ADC" w:rsidP="00945DDC">
            <w:pPr>
              <w:spacing w:line="360" w:lineRule="auto"/>
            </w:pPr>
            <w:r w:rsidRPr="000101DE">
              <w:t>3.</w:t>
            </w:r>
          </w:p>
        </w:tc>
        <w:tc>
          <w:tcPr>
            <w:tcW w:w="1514" w:type="dxa"/>
          </w:tcPr>
          <w:p w14:paraId="3ACEBCE2" w14:textId="77777777" w:rsidR="00701ADC" w:rsidRPr="000101DE" w:rsidRDefault="00701ADC" w:rsidP="00945DDC">
            <w:pPr>
              <w:spacing w:line="360" w:lineRule="auto"/>
            </w:pPr>
            <w:proofErr w:type="spellStart"/>
            <w:r w:rsidRPr="000101DE">
              <w:t>Panaudojamumas</w:t>
            </w:r>
            <w:proofErr w:type="spellEnd"/>
          </w:p>
        </w:tc>
        <w:tc>
          <w:tcPr>
            <w:tcW w:w="4282" w:type="dxa"/>
          </w:tcPr>
          <w:p w14:paraId="2831073D" w14:textId="77777777" w:rsidR="00701ADC" w:rsidRPr="000101DE" w:rsidRDefault="00701ADC" w:rsidP="00945DDC">
            <w:pPr>
              <w:spacing w:line="360" w:lineRule="auto"/>
            </w:pPr>
            <w:r w:rsidRPr="000101DE">
              <w:t>Ar lengva išmokti dirbti su programine įranga.</w:t>
            </w:r>
          </w:p>
        </w:tc>
        <w:tc>
          <w:tcPr>
            <w:tcW w:w="3003" w:type="dxa"/>
          </w:tcPr>
          <w:p w14:paraId="225D6F55" w14:textId="506C5336" w:rsidR="00701ADC" w:rsidRPr="000101DE" w:rsidRDefault="00701ADC" w:rsidP="00945DDC">
            <w:pPr>
              <w:spacing w:line="360" w:lineRule="auto"/>
            </w:pPr>
            <w:r>
              <w:t>Lengva panaudoti</w:t>
            </w:r>
          </w:p>
        </w:tc>
      </w:tr>
      <w:tr w:rsidR="00701ADC" w:rsidRPr="000101DE" w14:paraId="504980E4" w14:textId="7584E286" w:rsidTr="00701ADC">
        <w:tc>
          <w:tcPr>
            <w:tcW w:w="556" w:type="dxa"/>
          </w:tcPr>
          <w:p w14:paraId="2E22C549" w14:textId="77777777" w:rsidR="00701ADC" w:rsidRPr="000101DE" w:rsidRDefault="00701ADC" w:rsidP="00945DDC">
            <w:pPr>
              <w:spacing w:line="360" w:lineRule="auto"/>
            </w:pPr>
            <w:r w:rsidRPr="000101DE">
              <w:t>4.</w:t>
            </w:r>
          </w:p>
        </w:tc>
        <w:tc>
          <w:tcPr>
            <w:tcW w:w="1514" w:type="dxa"/>
          </w:tcPr>
          <w:p w14:paraId="06F7604F" w14:textId="77777777" w:rsidR="00701ADC" w:rsidRPr="000101DE" w:rsidRDefault="00701ADC" w:rsidP="00945DDC">
            <w:pPr>
              <w:spacing w:line="360" w:lineRule="auto"/>
            </w:pPr>
            <w:r w:rsidRPr="000101DE">
              <w:t>Patvarumas</w:t>
            </w:r>
          </w:p>
        </w:tc>
        <w:tc>
          <w:tcPr>
            <w:tcW w:w="4282" w:type="dxa"/>
          </w:tcPr>
          <w:p w14:paraId="5B36618F" w14:textId="77777777" w:rsidR="00701ADC" w:rsidRPr="000101DE" w:rsidRDefault="00701ADC" w:rsidP="00945DDC">
            <w:pPr>
              <w:spacing w:line="360" w:lineRule="auto"/>
            </w:pPr>
            <w:r w:rsidRPr="000101DE">
              <w:t>Kiek tolerantiška sistema vartotojo klaidoms?</w:t>
            </w:r>
          </w:p>
        </w:tc>
        <w:tc>
          <w:tcPr>
            <w:tcW w:w="3003" w:type="dxa"/>
          </w:tcPr>
          <w:p w14:paraId="05F315EF" w14:textId="57E3E349" w:rsidR="00701ADC" w:rsidRPr="000101DE" w:rsidRDefault="00701ADC" w:rsidP="00945DDC">
            <w:pPr>
              <w:spacing w:line="360" w:lineRule="auto"/>
            </w:pPr>
            <w:r>
              <w:t>Mažai tolerantiška</w:t>
            </w:r>
          </w:p>
        </w:tc>
      </w:tr>
      <w:tr w:rsidR="00701ADC" w:rsidRPr="000101DE" w14:paraId="565B3E6C" w14:textId="599D30FD" w:rsidTr="00701ADC">
        <w:tc>
          <w:tcPr>
            <w:tcW w:w="556" w:type="dxa"/>
          </w:tcPr>
          <w:p w14:paraId="2EE291C8" w14:textId="77777777" w:rsidR="00701ADC" w:rsidRPr="000101DE" w:rsidRDefault="00701ADC" w:rsidP="00945DDC">
            <w:pPr>
              <w:spacing w:line="360" w:lineRule="auto"/>
            </w:pPr>
            <w:r>
              <w:t>5.</w:t>
            </w:r>
          </w:p>
        </w:tc>
        <w:tc>
          <w:tcPr>
            <w:tcW w:w="1514" w:type="dxa"/>
          </w:tcPr>
          <w:p w14:paraId="44FF6F29" w14:textId="77777777" w:rsidR="00701ADC" w:rsidRPr="000101DE" w:rsidRDefault="00701ADC" w:rsidP="00945DDC">
            <w:pPr>
              <w:spacing w:line="360" w:lineRule="auto"/>
            </w:pPr>
            <w:r>
              <w:t>Funkcionalus</w:t>
            </w:r>
          </w:p>
        </w:tc>
        <w:tc>
          <w:tcPr>
            <w:tcW w:w="4282" w:type="dxa"/>
          </w:tcPr>
          <w:p w14:paraId="16585901" w14:textId="77777777" w:rsidR="00701ADC" w:rsidRPr="000101DE" w:rsidRDefault="00701ADC" w:rsidP="00945DDC">
            <w:pPr>
              <w:spacing w:line="360" w:lineRule="auto"/>
            </w:pPr>
            <w:r>
              <w:t>Funkcijų gausa</w:t>
            </w:r>
          </w:p>
        </w:tc>
        <w:tc>
          <w:tcPr>
            <w:tcW w:w="3003" w:type="dxa"/>
          </w:tcPr>
          <w:p w14:paraId="7E6D3877" w14:textId="7312CD5A" w:rsidR="00701ADC" w:rsidRDefault="00701ADC" w:rsidP="00945DDC">
            <w:pPr>
              <w:spacing w:line="360" w:lineRule="auto"/>
            </w:pPr>
            <w:r>
              <w:t>Didelė</w:t>
            </w:r>
          </w:p>
        </w:tc>
      </w:tr>
    </w:tbl>
    <w:p w14:paraId="0576A4E2" w14:textId="77777777" w:rsidR="00945DDC" w:rsidRDefault="00945DDC" w:rsidP="00945DDC">
      <w:pPr>
        <w:spacing w:line="360" w:lineRule="auto"/>
      </w:pPr>
    </w:p>
    <w:p w14:paraId="33A017F1" w14:textId="6DFD145C" w:rsidR="00945DDC" w:rsidRPr="002547E7" w:rsidRDefault="009D6894" w:rsidP="009D6894">
      <w:r>
        <w:lastRenderedPageBreak/>
        <w:t xml:space="preserve">Neuroninių tinklų sistema </w:t>
      </w:r>
      <w:r w:rsidR="00701ADC">
        <w:t>įvertinama</w:t>
      </w:r>
      <w:r>
        <w:t xml:space="preserve"> pagal</w:t>
      </w:r>
      <w:r w:rsidR="00945DDC">
        <w:t xml:space="preserve"> </w:t>
      </w:r>
      <w:r w:rsidR="00701ADC">
        <w:t xml:space="preserve">kriterijus pateiktus žemiau esančioje lentelėje </w:t>
      </w:r>
      <w:r w:rsidR="00945DDC">
        <w:t>(</w:t>
      </w:r>
      <w:r w:rsidR="00945DDC">
        <w:fldChar w:fldCharType="begin"/>
      </w:r>
      <w:r w:rsidR="00945DDC">
        <w:instrText xml:space="preserve"> REF _Ref124076067 \h </w:instrText>
      </w:r>
      <w:r w:rsidR="00945DDC">
        <w:fldChar w:fldCharType="separate"/>
      </w:r>
      <w:r w:rsidR="00CD325D" w:rsidRPr="00A15636">
        <w:rPr>
          <w:lang w:val="pt-BR"/>
        </w:rPr>
        <w:t xml:space="preserve">Lentelė </w:t>
      </w:r>
      <w:r w:rsidR="00CD325D">
        <w:rPr>
          <w:noProof/>
          <w:lang w:val="pt-BR"/>
        </w:rPr>
        <w:t>8</w:t>
      </w:r>
      <w:r w:rsidR="00CD325D">
        <w:rPr>
          <w:lang w:val="pt-BR"/>
        </w:rPr>
        <w:t>.</w:t>
      </w:r>
      <w:r w:rsidR="00CD325D">
        <w:rPr>
          <w:noProof/>
          <w:lang w:val="pt-BR"/>
        </w:rPr>
        <w:t>8</w:t>
      </w:r>
      <w:r w:rsidR="00945DDC">
        <w:fldChar w:fldCharType="end"/>
      </w:r>
      <w:r w:rsidR="00945DDC" w:rsidRPr="002547E7">
        <w:t>)</w:t>
      </w:r>
      <w:r w:rsidR="00945DDC">
        <w:t>.</w:t>
      </w:r>
    </w:p>
    <w:p w14:paraId="1FC347FA" w14:textId="23FF631C" w:rsidR="00945DDC" w:rsidRPr="00A15636" w:rsidRDefault="00945DDC" w:rsidP="00945DDC">
      <w:pPr>
        <w:pStyle w:val="Caption"/>
        <w:keepNext/>
        <w:ind w:firstLine="709"/>
        <w:rPr>
          <w:b/>
          <w:lang w:val="pt-BR"/>
        </w:rPr>
      </w:pPr>
      <w:bookmarkStart w:id="799" w:name="_Ref124076067"/>
      <w:bookmarkStart w:id="800" w:name="_Toc29952896"/>
      <w:r w:rsidRPr="00A15636">
        <w:rPr>
          <w:lang w:val="pt-BR"/>
        </w:rPr>
        <w:t xml:space="preserve">Lentelė </w:t>
      </w:r>
      <w:r>
        <w:rPr>
          <w:lang w:val="pt-BR"/>
        </w:rPr>
        <w:fldChar w:fldCharType="begin"/>
      </w:r>
      <w:r>
        <w:rPr>
          <w:lang w:val="pt-BR"/>
        </w:rPr>
        <w:instrText xml:space="preserve"> STYLEREF 1 \s </w:instrText>
      </w:r>
      <w:r>
        <w:rPr>
          <w:lang w:val="pt-BR"/>
        </w:rPr>
        <w:fldChar w:fldCharType="separate"/>
      </w:r>
      <w:r w:rsidR="00CD325D">
        <w:rPr>
          <w:noProof/>
          <w:lang w:val="pt-BR"/>
        </w:rPr>
        <w:t>8</w:t>
      </w:r>
      <w:r>
        <w:rPr>
          <w:lang w:val="pt-BR"/>
        </w:rPr>
        <w:fldChar w:fldCharType="end"/>
      </w:r>
      <w:r>
        <w:rPr>
          <w:lang w:val="pt-BR"/>
        </w:rPr>
        <w:t>.</w:t>
      </w:r>
      <w:r>
        <w:rPr>
          <w:lang w:val="pt-BR"/>
        </w:rPr>
        <w:fldChar w:fldCharType="begin"/>
      </w:r>
      <w:r>
        <w:rPr>
          <w:lang w:val="pt-BR"/>
        </w:rPr>
        <w:instrText xml:space="preserve"> SEQ Lentelė \* ARABIC \s 1 </w:instrText>
      </w:r>
      <w:r>
        <w:rPr>
          <w:lang w:val="pt-BR"/>
        </w:rPr>
        <w:fldChar w:fldCharType="separate"/>
      </w:r>
      <w:r w:rsidR="00CD325D">
        <w:rPr>
          <w:noProof/>
          <w:lang w:val="pt-BR"/>
        </w:rPr>
        <w:t>8</w:t>
      </w:r>
      <w:r>
        <w:rPr>
          <w:lang w:val="pt-BR"/>
        </w:rPr>
        <w:fldChar w:fldCharType="end"/>
      </w:r>
      <w:bookmarkEnd w:id="799"/>
      <w:r w:rsidRPr="00A15636">
        <w:rPr>
          <w:lang w:val="pt-BR"/>
        </w:rPr>
        <w:t xml:space="preserve"> </w:t>
      </w:r>
      <w:r w:rsidR="009D6894">
        <w:rPr>
          <w:lang w:val="pt-BR"/>
        </w:rPr>
        <w:t>Neuroninių tinklų PĮ sistemos kriterijai</w:t>
      </w:r>
      <w:bookmarkEnd w:id="800"/>
    </w:p>
    <w:tbl>
      <w:tblPr>
        <w:tblStyle w:val="TableGrid"/>
        <w:tblW w:w="0" w:type="auto"/>
        <w:tblInd w:w="-5" w:type="dxa"/>
        <w:tblLook w:val="01E0" w:firstRow="1" w:lastRow="1" w:firstColumn="1" w:lastColumn="1" w:noHBand="0" w:noVBand="0"/>
      </w:tblPr>
      <w:tblGrid>
        <w:gridCol w:w="556"/>
        <w:gridCol w:w="2096"/>
        <w:gridCol w:w="3657"/>
        <w:gridCol w:w="3046"/>
      </w:tblGrid>
      <w:tr w:rsidR="00701ADC" w:rsidRPr="000101DE" w14:paraId="4A225796" w14:textId="7408C44B" w:rsidTr="00701ADC">
        <w:tc>
          <w:tcPr>
            <w:tcW w:w="556" w:type="dxa"/>
            <w:shd w:val="clear" w:color="auto" w:fill="CCCCCC"/>
          </w:tcPr>
          <w:p w14:paraId="21AD09FA" w14:textId="77777777" w:rsidR="00701ADC" w:rsidRPr="000101DE" w:rsidRDefault="00701ADC" w:rsidP="00945DDC">
            <w:pPr>
              <w:spacing w:line="360" w:lineRule="auto"/>
            </w:pPr>
            <w:r w:rsidRPr="000101DE">
              <w:t xml:space="preserve">Eil. </w:t>
            </w:r>
          </w:p>
          <w:p w14:paraId="06649297" w14:textId="77777777" w:rsidR="00701ADC" w:rsidRPr="000101DE" w:rsidRDefault="00701ADC" w:rsidP="00945DDC">
            <w:pPr>
              <w:spacing w:line="360" w:lineRule="auto"/>
            </w:pPr>
            <w:r w:rsidRPr="000101DE">
              <w:t>Nr.</w:t>
            </w:r>
          </w:p>
        </w:tc>
        <w:tc>
          <w:tcPr>
            <w:tcW w:w="2096" w:type="dxa"/>
            <w:shd w:val="clear" w:color="auto" w:fill="CCCCCC"/>
          </w:tcPr>
          <w:p w14:paraId="5B586B5E" w14:textId="77777777" w:rsidR="00701ADC" w:rsidRPr="000101DE" w:rsidRDefault="00701ADC" w:rsidP="00945DDC">
            <w:pPr>
              <w:spacing w:line="360" w:lineRule="auto"/>
            </w:pPr>
            <w:r w:rsidRPr="000101DE">
              <w:t>Parametras</w:t>
            </w:r>
          </w:p>
        </w:tc>
        <w:tc>
          <w:tcPr>
            <w:tcW w:w="3657" w:type="dxa"/>
            <w:shd w:val="clear" w:color="auto" w:fill="CCCCCC"/>
          </w:tcPr>
          <w:p w14:paraId="6A1BDE0C" w14:textId="77777777" w:rsidR="00701ADC" w:rsidRPr="000101DE" w:rsidRDefault="00701ADC" w:rsidP="00945DDC">
            <w:pPr>
              <w:spacing w:line="360" w:lineRule="auto"/>
            </w:pPr>
            <w:r w:rsidRPr="000101DE">
              <w:t>Aprašymas</w:t>
            </w:r>
          </w:p>
        </w:tc>
        <w:tc>
          <w:tcPr>
            <w:tcW w:w="3046" w:type="dxa"/>
            <w:shd w:val="clear" w:color="auto" w:fill="CCCCCC"/>
          </w:tcPr>
          <w:p w14:paraId="0F5F5A26" w14:textId="74A77411" w:rsidR="00701ADC" w:rsidRPr="000101DE" w:rsidRDefault="00701ADC" w:rsidP="00945DDC">
            <w:pPr>
              <w:spacing w:line="360" w:lineRule="auto"/>
            </w:pPr>
            <w:r>
              <w:t>Įvertinimas</w:t>
            </w:r>
          </w:p>
        </w:tc>
      </w:tr>
      <w:tr w:rsidR="00701ADC" w:rsidRPr="000101DE" w14:paraId="4A5CE96C" w14:textId="581222AB" w:rsidTr="00701ADC">
        <w:tc>
          <w:tcPr>
            <w:tcW w:w="556" w:type="dxa"/>
          </w:tcPr>
          <w:p w14:paraId="2286FE8B" w14:textId="77777777" w:rsidR="00701ADC" w:rsidRPr="000101DE" w:rsidRDefault="00701ADC" w:rsidP="00945DDC">
            <w:pPr>
              <w:spacing w:line="360" w:lineRule="auto"/>
            </w:pPr>
            <w:r w:rsidRPr="000101DE">
              <w:t>1.</w:t>
            </w:r>
          </w:p>
        </w:tc>
        <w:tc>
          <w:tcPr>
            <w:tcW w:w="2096" w:type="dxa"/>
          </w:tcPr>
          <w:p w14:paraId="2FDFE74D" w14:textId="77777777" w:rsidR="00701ADC" w:rsidRPr="000101DE" w:rsidRDefault="00701ADC" w:rsidP="00945DDC">
            <w:pPr>
              <w:spacing w:line="360" w:lineRule="auto"/>
            </w:pPr>
            <w:r>
              <w:t>Tikslumas</w:t>
            </w:r>
          </w:p>
        </w:tc>
        <w:tc>
          <w:tcPr>
            <w:tcW w:w="3657" w:type="dxa"/>
          </w:tcPr>
          <w:p w14:paraId="3BB92F6B" w14:textId="38C2DD98" w:rsidR="00701ADC" w:rsidRPr="000101DE" w:rsidRDefault="00701ADC" w:rsidP="00945DDC">
            <w:pPr>
              <w:spacing w:line="360" w:lineRule="auto"/>
            </w:pPr>
            <w:r>
              <w:t>Kaip tiksliai veikia tinklai</w:t>
            </w:r>
            <w:r w:rsidRPr="000101DE">
              <w:t>.</w:t>
            </w:r>
          </w:p>
        </w:tc>
        <w:tc>
          <w:tcPr>
            <w:tcW w:w="3046" w:type="dxa"/>
          </w:tcPr>
          <w:p w14:paraId="4AC8E32C" w14:textId="6786BDE0" w:rsidR="00701ADC" w:rsidRDefault="00701ADC" w:rsidP="00945DDC">
            <w:pPr>
              <w:spacing w:line="360" w:lineRule="auto"/>
            </w:pPr>
            <w:r>
              <w:t>Šiuo metu tinklai yra nepakankamai apmokinti</w:t>
            </w:r>
          </w:p>
        </w:tc>
      </w:tr>
      <w:tr w:rsidR="00701ADC" w:rsidRPr="000101DE" w14:paraId="1FCB29C5" w14:textId="17BFDBCA" w:rsidTr="00701ADC">
        <w:tc>
          <w:tcPr>
            <w:tcW w:w="556" w:type="dxa"/>
          </w:tcPr>
          <w:p w14:paraId="6973ADFF" w14:textId="77777777" w:rsidR="00701ADC" w:rsidRPr="000101DE" w:rsidRDefault="00701ADC" w:rsidP="00945DDC">
            <w:pPr>
              <w:spacing w:line="360" w:lineRule="auto"/>
            </w:pPr>
            <w:r w:rsidRPr="000101DE">
              <w:t>2.</w:t>
            </w:r>
          </w:p>
        </w:tc>
        <w:tc>
          <w:tcPr>
            <w:tcW w:w="2096" w:type="dxa"/>
          </w:tcPr>
          <w:p w14:paraId="15E700B5" w14:textId="77777777" w:rsidR="00701ADC" w:rsidRPr="000101DE" w:rsidRDefault="00701ADC" w:rsidP="00945DDC">
            <w:pPr>
              <w:spacing w:line="360" w:lineRule="auto"/>
            </w:pPr>
            <w:r>
              <w:t>Suderinamumas</w:t>
            </w:r>
          </w:p>
        </w:tc>
        <w:tc>
          <w:tcPr>
            <w:tcW w:w="3657" w:type="dxa"/>
          </w:tcPr>
          <w:p w14:paraId="5A12D6E6" w14:textId="77777777" w:rsidR="00701ADC" w:rsidRPr="000101DE" w:rsidRDefault="00701ADC" w:rsidP="00945DDC">
            <w:pPr>
              <w:spacing w:line="360" w:lineRule="auto"/>
            </w:pPr>
            <w:r>
              <w:t>Programų įvairovė su kuriomis gali dirbti PĮ</w:t>
            </w:r>
            <w:r w:rsidRPr="000101DE">
              <w:t>.</w:t>
            </w:r>
          </w:p>
        </w:tc>
        <w:tc>
          <w:tcPr>
            <w:tcW w:w="3046" w:type="dxa"/>
          </w:tcPr>
          <w:p w14:paraId="365F8ED4" w14:textId="644A54B5" w:rsidR="00701ADC" w:rsidRDefault="00701ADC" w:rsidP="00945DDC">
            <w:pPr>
              <w:spacing w:line="360" w:lineRule="auto"/>
            </w:pPr>
            <w:r>
              <w:t xml:space="preserve">Šiuo metu sistema būtų gana sudėtinga pajungti ant kitos </w:t>
            </w:r>
            <w:proofErr w:type="spellStart"/>
            <w:r>
              <w:t>saityno</w:t>
            </w:r>
            <w:proofErr w:type="spellEnd"/>
            <w:r>
              <w:t xml:space="preserve"> sistemos</w:t>
            </w:r>
          </w:p>
        </w:tc>
      </w:tr>
      <w:tr w:rsidR="00701ADC" w:rsidRPr="000101DE" w14:paraId="7C95A50A" w14:textId="0AF72892" w:rsidTr="00701ADC">
        <w:tc>
          <w:tcPr>
            <w:tcW w:w="556" w:type="dxa"/>
          </w:tcPr>
          <w:p w14:paraId="500E39D7" w14:textId="77777777" w:rsidR="00701ADC" w:rsidRPr="000101DE" w:rsidRDefault="00701ADC" w:rsidP="00945DDC">
            <w:pPr>
              <w:spacing w:line="360" w:lineRule="auto"/>
            </w:pPr>
            <w:r w:rsidRPr="000101DE">
              <w:t>3.</w:t>
            </w:r>
          </w:p>
        </w:tc>
        <w:tc>
          <w:tcPr>
            <w:tcW w:w="2096" w:type="dxa"/>
          </w:tcPr>
          <w:p w14:paraId="4CCDCDB0" w14:textId="77777777" w:rsidR="00701ADC" w:rsidRPr="000101DE" w:rsidRDefault="00701ADC" w:rsidP="00945DDC">
            <w:pPr>
              <w:spacing w:line="360" w:lineRule="auto"/>
            </w:pPr>
            <w:proofErr w:type="spellStart"/>
            <w:r w:rsidRPr="000101DE">
              <w:t>Panaudojamumas</w:t>
            </w:r>
            <w:proofErr w:type="spellEnd"/>
          </w:p>
        </w:tc>
        <w:tc>
          <w:tcPr>
            <w:tcW w:w="3657" w:type="dxa"/>
          </w:tcPr>
          <w:p w14:paraId="0E58B7F3" w14:textId="77777777" w:rsidR="00701ADC" w:rsidRPr="000101DE" w:rsidRDefault="00701ADC" w:rsidP="00945DDC">
            <w:pPr>
              <w:spacing w:line="360" w:lineRule="auto"/>
            </w:pPr>
            <w:r w:rsidRPr="000101DE">
              <w:t>Ar lengva išmokti dirbti su programine įranga.</w:t>
            </w:r>
          </w:p>
        </w:tc>
        <w:tc>
          <w:tcPr>
            <w:tcW w:w="3046" w:type="dxa"/>
          </w:tcPr>
          <w:p w14:paraId="46DC1C71" w14:textId="300B30C9" w:rsidR="00701ADC" w:rsidRPr="000101DE" w:rsidRDefault="00701ADC" w:rsidP="00945DDC">
            <w:pPr>
              <w:spacing w:line="360" w:lineRule="auto"/>
            </w:pPr>
            <w:r>
              <w:t>Nėra lengva išmokti programinės įrangos.</w:t>
            </w:r>
          </w:p>
        </w:tc>
      </w:tr>
    </w:tbl>
    <w:p w14:paraId="4C57587C" w14:textId="77777777" w:rsidR="00945DDC" w:rsidRDefault="00945DDC" w:rsidP="00945DDC">
      <w:pPr>
        <w:spacing w:line="360" w:lineRule="auto"/>
      </w:pPr>
    </w:p>
    <w:p w14:paraId="063C9E1D" w14:textId="77777777" w:rsidR="00945DDC" w:rsidRPr="006464A7" w:rsidRDefault="00945DDC" w:rsidP="009D6894">
      <w:pPr>
        <w:pStyle w:val="Heading4"/>
      </w:pPr>
      <w:r w:rsidRPr="006464A7">
        <w:t>Reali atliko darbo kaina</w:t>
      </w:r>
    </w:p>
    <w:p w14:paraId="5E8A711C" w14:textId="77777777" w:rsidR="00945DDC" w:rsidRPr="006464A7" w:rsidRDefault="00945DDC" w:rsidP="00701ADC">
      <w:pPr>
        <w:rPr>
          <w:sz w:val="20"/>
        </w:rPr>
      </w:pPr>
      <w:r w:rsidRPr="006464A7">
        <w:t xml:space="preserve">Projektas buvo vykdomasi ne komerciniais tikslais, todėl už tai nebuvo atlyginama jokiu </w:t>
      </w:r>
      <w:r>
        <w:t>piniginiu</w:t>
      </w:r>
      <w:r w:rsidRPr="006464A7">
        <w:t xml:space="preserve"> įvertinimu ir</w:t>
      </w:r>
      <w:r>
        <w:t xml:space="preserve"> nėra pateikiama piniginių</w:t>
      </w:r>
      <w:r w:rsidRPr="006464A7">
        <w:t xml:space="preserve"> įverčiu. </w:t>
      </w:r>
      <w:r w:rsidRPr="006464A7">
        <w:rPr>
          <w:sz w:val="20"/>
        </w:rPr>
        <w:t xml:space="preserve"> </w:t>
      </w:r>
    </w:p>
    <w:p w14:paraId="00223051" w14:textId="77777777" w:rsidR="00945DDC" w:rsidRPr="006464A7" w:rsidRDefault="00945DDC" w:rsidP="009D6894">
      <w:pPr>
        <w:pStyle w:val="Heading4"/>
      </w:pPr>
      <w:r>
        <w:t>Darbo našumas</w:t>
      </w:r>
    </w:p>
    <w:p w14:paraId="3AA4518B" w14:textId="77777777" w:rsidR="00945DDC" w:rsidRPr="006464A7" w:rsidRDefault="00945DDC" w:rsidP="00945DDC">
      <w:pPr>
        <w:spacing w:line="360" w:lineRule="auto"/>
        <w:ind w:firstLine="709"/>
      </w:pPr>
      <w:r w:rsidRPr="006464A7">
        <w:t xml:space="preserve">Planuoti darbai buvo atlikti pagal numatytą tvarkaraštį. </w:t>
      </w:r>
    </w:p>
    <w:p w14:paraId="4CD90B3A" w14:textId="77777777" w:rsidR="00945DDC" w:rsidRPr="006464A7" w:rsidRDefault="00945DDC" w:rsidP="00945DDC">
      <w:pPr>
        <w:spacing w:line="360" w:lineRule="auto"/>
        <w:ind w:firstLine="709"/>
      </w:pPr>
      <w:r w:rsidRPr="006464A7">
        <w:t>Numatytas biudžetas taip pat nebuvo viršytas.</w:t>
      </w:r>
    </w:p>
    <w:p w14:paraId="3D908E1B" w14:textId="77777777" w:rsidR="00945DDC" w:rsidRDefault="00945DDC" w:rsidP="009D6894">
      <w:pPr>
        <w:pStyle w:val="Heading2"/>
      </w:pPr>
      <w:bookmarkStart w:id="801" w:name="_Toc124148538"/>
      <w:bookmarkStart w:id="802" w:name="_Toc29952721"/>
      <w:r w:rsidRPr="009D6894">
        <w:t>Išvados</w:t>
      </w:r>
      <w:bookmarkEnd w:id="801"/>
      <w:bookmarkEnd w:id="802"/>
    </w:p>
    <w:p w14:paraId="6DA87A12" w14:textId="77777777" w:rsidR="00945DDC" w:rsidRDefault="00945DDC" w:rsidP="005D3E5F">
      <w:pPr>
        <w:pStyle w:val="ListParagraph"/>
        <w:numPr>
          <w:ilvl w:val="0"/>
          <w:numId w:val="50"/>
        </w:numPr>
        <w:spacing w:line="360" w:lineRule="auto"/>
        <w:jc w:val="left"/>
      </w:pPr>
      <w:r>
        <w:t>Produktas atitinka užsibrėžtus kokybės reikalavimus</w:t>
      </w:r>
    </w:p>
    <w:p w14:paraId="2196A5E7" w14:textId="722E70C8" w:rsidR="00945DDC" w:rsidRDefault="00945DDC" w:rsidP="005D3E5F">
      <w:pPr>
        <w:pStyle w:val="ListParagraph"/>
        <w:numPr>
          <w:ilvl w:val="0"/>
          <w:numId w:val="50"/>
        </w:numPr>
      </w:pPr>
      <w:r>
        <w:t>Produkte buvo realizuota dauguma specifikacijoje apibrėžtų funkcijų</w:t>
      </w:r>
    </w:p>
    <w:p w14:paraId="7AA9917A" w14:textId="52FDF283" w:rsidR="00701ADC" w:rsidRDefault="00701ADC" w:rsidP="00701ADC">
      <w:pPr>
        <w:pStyle w:val="Heading1"/>
      </w:pPr>
      <w:bookmarkStart w:id="803" w:name="_Toc29952722"/>
      <w:r>
        <w:t>Literatūra</w:t>
      </w:r>
      <w:bookmarkEnd w:id="803"/>
    </w:p>
    <w:p w14:paraId="734D7FCD" w14:textId="75A0A1D3" w:rsidR="00701ADC" w:rsidRDefault="00701ADC" w:rsidP="001474C7">
      <w:pPr>
        <w:pStyle w:val="Heading2"/>
        <w:numPr>
          <w:ilvl w:val="0"/>
          <w:numId w:val="0"/>
        </w:numPr>
      </w:pPr>
      <w:bookmarkStart w:id="804" w:name="_Toc29952723"/>
      <w:r>
        <w:t>Projekto Paraiška</w:t>
      </w:r>
      <w:bookmarkEnd w:id="804"/>
    </w:p>
    <w:p w14:paraId="2A0E9F17" w14:textId="77777777" w:rsidR="00701ADC" w:rsidRDefault="00701ADC" w:rsidP="001474C7">
      <w:pPr>
        <w:pStyle w:val="Bibliography"/>
        <w:spacing w:before="240"/>
        <w:ind w:left="720" w:hanging="720"/>
        <w:rPr>
          <w:noProof/>
        </w:rPr>
      </w:pPr>
      <w:r>
        <w:rPr>
          <w:i/>
          <w:iCs/>
          <w:noProof/>
        </w:rPr>
        <w:t>15min.lt</w:t>
      </w:r>
      <w:r>
        <w:rPr>
          <w:noProof/>
        </w:rPr>
        <w:t>. (2018 m. 05 04 d.). Nuskaityta iš Kur slypi lietuviškos dirbtinio intelekto įmonės „CUJO Al“ greito augimo paslaptis?: https://www.15min.lt/verslas/naujiena/pranesimai/kur-slypi-lietuviskos-dirbtinio-intelekto-imones-cujo-al-greito-augimo-paslaptis-231-966490</w:t>
      </w:r>
    </w:p>
    <w:p w14:paraId="0DF9F8F2" w14:textId="77777777" w:rsidR="00701ADC" w:rsidRDefault="00701ADC" w:rsidP="00701ADC">
      <w:pPr>
        <w:pStyle w:val="Bibliography"/>
        <w:ind w:left="720" w:hanging="720"/>
        <w:rPr>
          <w:noProof/>
        </w:rPr>
      </w:pPr>
      <w:r>
        <w:rPr>
          <w:noProof/>
        </w:rPr>
        <w:t xml:space="preserve">A. Amanatiadis, N. M. (2015). A neural network-based approach for user experience assessment. </w:t>
      </w:r>
      <w:r>
        <w:rPr>
          <w:i/>
          <w:iCs/>
          <w:noProof/>
        </w:rPr>
        <w:t>34:3</w:t>
      </w:r>
      <w:r>
        <w:rPr>
          <w:noProof/>
        </w:rPr>
        <w:t>(304-315).</w:t>
      </w:r>
    </w:p>
    <w:p w14:paraId="49D0093F" w14:textId="77777777" w:rsidR="00701ADC" w:rsidRDefault="00701ADC" w:rsidP="00701ADC">
      <w:pPr>
        <w:pStyle w:val="Bibliography"/>
        <w:ind w:left="720" w:hanging="720"/>
        <w:rPr>
          <w:noProof/>
        </w:rPr>
      </w:pPr>
      <w:r>
        <w:rPr>
          <w:noProof/>
        </w:rPr>
        <w:t>Beltramelli, T. (2017). pix2code: Generating Code from a Graphical User Interface Screenshot.</w:t>
      </w:r>
    </w:p>
    <w:p w14:paraId="4CFF8B9B" w14:textId="77777777" w:rsidR="00701ADC" w:rsidRDefault="00701ADC" w:rsidP="00701ADC">
      <w:pPr>
        <w:pStyle w:val="Bibliography"/>
        <w:ind w:left="720" w:hanging="720"/>
        <w:rPr>
          <w:noProof/>
        </w:rPr>
      </w:pPr>
      <w:r>
        <w:rPr>
          <w:noProof/>
        </w:rPr>
        <w:t>Jonathan Long, E. S. (2015). Fully Convolutional Networks for Semantic Segmentation.</w:t>
      </w:r>
    </w:p>
    <w:p w14:paraId="029B8B5C" w14:textId="77777777" w:rsidR="00701ADC" w:rsidRDefault="00701ADC" w:rsidP="00701ADC">
      <w:pPr>
        <w:pStyle w:val="Bibliography"/>
        <w:ind w:left="720" w:hanging="720"/>
        <w:rPr>
          <w:noProof/>
        </w:rPr>
      </w:pPr>
      <w:r>
        <w:rPr>
          <w:noProof/>
        </w:rPr>
        <w:t xml:space="preserve">LeCun Y., H. P. (1999). Object Recognition with Gradient-Based Learning. </w:t>
      </w:r>
      <w:r>
        <w:rPr>
          <w:i/>
          <w:iCs/>
          <w:noProof/>
        </w:rPr>
        <w:t>1681</w:t>
      </w:r>
      <w:r>
        <w:rPr>
          <w:noProof/>
        </w:rPr>
        <w:t>.</w:t>
      </w:r>
    </w:p>
    <w:p w14:paraId="243DF7EE" w14:textId="77777777" w:rsidR="00701ADC" w:rsidRDefault="00701ADC" w:rsidP="00701ADC">
      <w:pPr>
        <w:pStyle w:val="Bibliography"/>
        <w:ind w:left="720" w:hanging="720"/>
        <w:rPr>
          <w:noProof/>
        </w:rPr>
      </w:pPr>
      <w:r>
        <w:rPr>
          <w:i/>
          <w:iCs/>
          <w:noProof/>
        </w:rPr>
        <w:t>manoalga.lt</w:t>
      </w:r>
      <w:r>
        <w:rPr>
          <w:noProof/>
        </w:rPr>
        <w:t>. (2018 m. 12 21 d.). Nuskaityta iš manoalga.lt</w:t>
      </w:r>
    </w:p>
    <w:p w14:paraId="785D1F14" w14:textId="77777777" w:rsidR="00701ADC" w:rsidRDefault="00701ADC" w:rsidP="001474C7">
      <w:pPr>
        <w:pStyle w:val="Bibliography"/>
        <w:spacing w:after="240"/>
        <w:ind w:left="720" w:hanging="720"/>
        <w:rPr>
          <w:noProof/>
        </w:rPr>
      </w:pPr>
      <w:r>
        <w:rPr>
          <w:noProof/>
        </w:rPr>
        <w:lastRenderedPageBreak/>
        <w:t xml:space="preserve">Parloff, R. (2016 m. 07 28 d.). </w:t>
      </w:r>
      <w:r>
        <w:rPr>
          <w:i/>
          <w:iCs/>
          <w:noProof/>
        </w:rPr>
        <w:t>fortune.com</w:t>
      </w:r>
      <w:r>
        <w:rPr>
          <w:noProof/>
        </w:rPr>
        <w:t>. Paimta 2018 m. 11 29 d. iš The AI Revolution: Why Deep Learning Is Suddenly Changing Your Life: http://fortune.com/ai-artificial-intelligence-deep-machine-learning/</w:t>
      </w:r>
    </w:p>
    <w:p w14:paraId="2E6D16C0" w14:textId="40759E05" w:rsidR="00701ADC" w:rsidRDefault="00701ADC" w:rsidP="001474C7">
      <w:pPr>
        <w:pStyle w:val="Heading2"/>
        <w:numPr>
          <w:ilvl w:val="0"/>
          <w:numId w:val="0"/>
        </w:numPr>
        <w:ind w:left="360" w:hanging="360"/>
      </w:pPr>
      <w:bookmarkStart w:id="805" w:name="_Toc29952724"/>
      <w:r>
        <w:t>Projektavimo metodologijos ir technologijų analizė</w:t>
      </w:r>
      <w:bookmarkEnd w:id="805"/>
    </w:p>
    <w:p w14:paraId="179B9A4F" w14:textId="77777777" w:rsidR="001474C7" w:rsidRDefault="001474C7" w:rsidP="001474C7">
      <w:pPr>
        <w:pStyle w:val="Bibliography"/>
        <w:spacing w:before="240"/>
        <w:rPr>
          <w:noProof/>
        </w:rPr>
      </w:pPr>
      <w:r>
        <w:rPr>
          <w:i/>
          <w:iCs/>
          <w:noProof/>
        </w:rPr>
        <w:t xml:space="preserve">Object Recognition with Gradient-Based Learning. </w:t>
      </w:r>
      <w:r>
        <w:rPr>
          <w:b/>
          <w:bCs w:val="0"/>
          <w:noProof/>
        </w:rPr>
        <w:t>LeCun Y., Haffner P., Bottou L., Bengio Y. 1999.</w:t>
      </w:r>
      <w:r>
        <w:rPr>
          <w:noProof/>
        </w:rPr>
        <w:t xml:space="preserve"> s.l. : Springer, Berlin, Heidelberg, 1999, Vol. 1681. 978-3-540-46805-9.</w:t>
      </w:r>
    </w:p>
    <w:p w14:paraId="477B97C0" w14:textId="77777777" w:rsidR="001474C7" w:rsidRDefault="001474C7" w:rsidP="001474C7">
      <w:pPr>
        <w:pStyle w:val="Bibliography"/>
        <w:rPr>
          <w:noProof/>
        </w:rPr>
      </w:pPr>
      <w:r>
        <w:rPr>
          <w:i/>
          <w:iCs/>
          <w:noProof/>
        </w:rPr>
        <w:t xml:space="preserve">A neural network-based approach for user experience assessment. </w:t>
      </w:r>
      <w:r>
        <w:rPr>
          <w:b/>
          <w:bCs w:val="0"/>
          <w:noProof/>
        </w:rPr>
        <w:t>A. Amanatiadis, N. Mitsinis, D. Maditinos. 2015.</w:t>
      </w:r>
      <w:r>
        <w:rPr>
          <w:noProof/>
        </w:rPr>
        <w:t xml:space="preserve"> 304-315, s.l. : Taylor &amp; Francis Group, 2015, Vol. 34:3. 10.1080/0144929X.2014.921728.</w:t>
      </w:r>
    </w:p>
    <w:p w14:paraId="6B796C6D" w14:textId="77777777" w:rsidR="001474C7" w:rsidRDefault="001474C7" w:rsidP="001474C7">
      <w:pPr>
        <w:pStyle w:val="Bibliography"/>
        <w:rPr>
          <w:noProof/>
        </w:rPr>
      </w:pPr>
      <w:r>
        <w:rPr>
          <w:i/>
          <w:iCs/>
          <w:noProof/>
        </w:rPr>
        <w:t xml:space="preserve">Cognitron: a self-organizing multilayered neural network. </w:t>
      </w:r>
      <w:r>
        <w:rPr>
          <w:b/>
          <w:bCs w:val="0"/>
          <w:noProof/>
        </w:rPr>
        <w:t>Fukushima, K. 1975.</w:t>
      </w:r>
      <w:r>
        <w:rPr>
          <w:noProof/>
        </w:rPr>
        <w:t xml:space="preserve"> 121-136, s.l. : Biol. Cybernetics, 1975, Vol. 20.</w:t>
      </w:r>
    </w:p>
    <w:p w14:paraId="2C417CF9" w14:textId="77777777" w:rsidR="001474C7" w:rsidRDefault="001474C7" w:rsidP="001474C7">
      <w:pPr>
        <w:pStyle w:val="Bibliography"/>
        <w:rPr>
          <w:noProof/>
        </w:rPr>
      </w:pPr>
      <w:r>
        <w:rPr>
          <w:i/>
          <w:iCs/>
          <w:noProof/>
        </w:rPr>
        <w:t xml:space="preserve">Fully Convolutional Networks for Semantic Segmentation. </w:t>
      </w:r>
      <w:r>
        <w:rPr>
          <w:b/>
          <w:bCs w:val="0"/>
          <w:noProof/>
        </w:rPr>
        <w:t>Jonathan Long, Evan Shelhamer, Trevor Darrell. 2015.</w:t>
      </w:r>
      <w:r>
        <w:rPr>
          <w:noProof/>
        </w:rPr>
        <w:t xml:space="preserve"> s.l. : The IEEE Conference on Computer Vision and Pattern Recognition (CVPR), 2015.</w:t>
      </w:r>
    </w:p>
    <w:p w14:paraId="67641B2C" w14:textId="77777777" w:rsidR="001474C7" w:rsidRDefault="001474C7" w:rsidP="001474C7">
      <w:pPr>
        <w:pStyle w:val="Bibliography"/>
        <w:rPr>
          <w:noProof/>
        </w:rPr>
      </w:pPr>
      <w:r>
        <w:rPr>
          <w:i/>
          <w:iCs/>
          <w:noProof/>
        </w:rPr>
        <w:t xml:space="preserve">Neocognitron: A Self-Organizing Neural Network Model for a Mechanism of Visual Pattern Recognition. </w:t>
      </w:r>
      <w:r>
        <w:rPr>
          <w:b/>
          <w:bCs w:val="0"/>
          <w:noProof/>
        </w:rPr>
        <w:t>Fukushima K., Miyake S. 1982.</w:t>
      </w:r>
      <w:r>
        <w:rPr>
          <w:noProof/>
        </w:rPr>
        <w:t xml:space="preserve"> s.l. : Springer, Berlin, Heidelberg; Competition and Cooperation in Neural Nets, 1982, Vol. 45. 978-3-642-46466-9.</w:t>
      </w:r>
    </w:p>
    <w:p w14:paraId="0673421A" w14:textId="77777777" w:rsidR="001474C7" w:rsidRDefault="001474C7" w:rsidP="001474C7">
      <w:pPr>
        <w:pStyle w:val="Bibliography"/>
        <w:rPr>
          <w:noProof/>
        </w:rPr>
      </w:pPr>
      <w:r>
        <w:rPr>
          <w:b/>
          <w:bCs w:val="0"/>
          <w:noProof/>
        </w:rPr>
        <w:t>Parloff, Roger. 2016.</w:t>
      </w:r>
      <w:r>
        <w:rPr>
          <w:noProof/>
        </w:rPr>
        <w:t xml:space="preserve"> fortune.com. </w:t>
      </w:r>
      <w:r>
        <w:rPr>
          <w:i/>
          <w:iCs/>
          <w:noProof/>
        </w:rPr>
        <w:t xml:space="preserve">The AI Revolution: Why Deep Learning Is Suddenly Changing Your Life. </w:t>
      </w:r>
      <w:r>
        <w:rPr>
          <w:noProof/>
        </w:rPr>
        <w:t>[Online] 07 28, 2016. [Cited: 11 29, 2018.] http://fortune.com/ai-artificial-intelligence-deep-machine-learning/.</w:t>
      </w:r>
    </w:p>
    <w:p w14:paraId="0EBB8E21" w14:textId="77777777" w:rsidR="001474C7" w:rsidRDefault="001474C7" w:rsidP="001474C7">
      <w:pPr>
        <w:pStyle w:val="Bibliography"/>
        <w:rPr>
          <w:noProof/>
        </w:rPr>
      </w:pPr>
      <w:r>
        <w:rPr>
          <w:i/>
          <w:iCs/>
          <w:noProof/>
        </w:rPr>
        <w:t xml:space="preserve">Receptive fields, binocular interaction and functional architecture in the cat's visual cortex. </w:t>
      </w:r>
      <w:r>
        <w:rPr>
          <w:b/>
          <w:bCs w:val="0"/>
          <w:noProof/>
        </w:rPr>
        <w:t>Hubel D. H., Wiesel T.N. 1962.</w:t>
      </w:r>
      <w:r>
        <w:rPr>
          <w:noProof/>
        </w:rPr>
        <w:t xml:space="preserve"> 105-54, s.l. : The Journal of physiology, 1962, Vol. 160(1).</w:t>
      </w:r>
    </w:p>
    <w:p w14:paraId="4C4841AF" w14:textId="77777777" w:rsidR="001474C7" w:rsidRDefault="001474C7" w:rsidP="001474C7">
      <w:pPr>
        <w:pStyle w:val="Bibliography"/>
        <w:spacing w:after="240"/>
        <w:rPr>
          <w:noProof/>
        </w:rPr>
      </w:pPr>
      <w:r>
        <w:rPr>
          <w:b/>
          <w:bCs w:val="0"/>
          <w:noProof/>
        </w:rPr>
        <w:t>Santos, Leonardo Araujo dos.</w:t>
      </w:r>
      <w:r>
        <w:rPr>
          <w:noProof/>
        </w:rPr>
        <w:t xml:space="preserve"> Object Localization and Detection. </w:t>
      </w:r>
      <w:r>
        <w:rPr>
          <w:i/>
          <w:iCs/>
          <w:noProof/>
        </w:rPr>
        <w:t xml:space="preserve">leonardoaraujosantos. </w:t>
      </w:r>
      <w:r>
        <w:rPr>
          <w:noProof/>
        </w:rPr>
        <w:t>[Online] [Cited: 12 03, 2018.] https://leonardoaraujosantos.gitbooks.io/artificial-inteligence/content/object_localization_and_detection.html.</w:t>
      </w:r>
    </w:p>
    <w:p w14:paraId="7B3BF191" w14:textId="1695B82C" w:rsidR="001474C7" w:rsidRDefault="001474C7" w:rsidP="001474C7">
      <w:pPr>
        <w:pStyle w:val="Heading2"/>
        <w:numPr>
          <w:ilvl w:val="0"/>
          <w:numId w:val="0"/>
        </w:numPr>
        <w:ind w:left="360" w:hanging="360"/>
      </w:pPr>
      <w:bookmarkStart w:id="806" w:name="_Toc29952725"/>
      <w:r>
        <w:t>Reikalavimų specifikacija</w:t>
      </w:r>
      <w:bookmarkEnd w:id="806"/>
    </w:p>
    <w:sdt>
      <w:sdtPr>
        <w:id w:val="2038242592"/>
        <w:bibliography/>
      </w:sdtPr>
      <w:sdtContent>
        <w:p w14:paraId="0383D395" w14:textId="77777777" w:rsidR="001474C7" w:rsidRDefault="001474C7" w:rsidP="001474C7">
          <w:pPr>
            <w:pStyle w:val="Bibliography"/>
            <w:ind w:left="720" w:hanging="720"/>
            <w:rPr>
              <w:noProof/>
            </w:rPr>
          </w:pPr>
          <w:r w:rsidRPr="00B513FE">
            <w:fldChar w:fldCharType="begin"/>
          </w:r>
          <w:r w:rsidRPr="00B513FE">
            <w:instrText xml:space="preserve"> BIBLIOGRAPHY </w:instrText>
          </w:r>
          <w:r w:rsidRPr="00B513FE">
            <w:fldChar w:fldCharType="separate"/>
          </w:r>
          <w:r>
            <w:rPr>
              <w:noProof/>
            </w:rPr>
            <w:t xml:space="preserve">Ambrazevičius, M. (2019). </w:t>
          </w:r>
          <w:r>
            <w:rPr>
              <w:i/>
              <w:iCs/>
              <w:noProof/>
            </w:rPr>
            <w:t>Reikalavimų specifikacija.</w:t>
          </w:r>
          <w:r>
            <w:rPr>
              <w:noProof/>
            </w:rPr>
            <w:t xml:space="preserve"> </w:t>
          </w:r>
        </w:p>
        <w:p w14:paraId="7358BEDC" w14:textId="77777777" w:rsidR="001474C7" w:rsidRDefault="001474C7" w:rsidP="001474C7">
          <w:pPr>
            <w:pStyle w:val="Bibliography"/>
            <w:ind w:left="720" w:hanging="720"/>
            <w:rPr>
              <w:noProof/>
            </w:rPr>
          </w:pPr>
          <w:r>
            <w:rPr>
              <w:i/>
              <w:iCs/>
              <w:noProof/>
            </w:rPr>
            <w:t>DeepLab resnet</w:t>
          </w:r>
          <w:r>
            <w:rPr>
              <w:noProof/>
            </w:rPr>
            <w:t>. (2019 m. 05 20 d.). Nuskaityta iš DeepLab resnet: https://github.com/DrSleep/tensorflow-deeplab-resnet</w:t>
          </w:r>
        </w:p>
        <w:p w14:paraId="2E9F05EB" w14:textId="77777777" w:rsidR="001474C7" w:rsidRDefault="001474C7" w:rsidP="001474C7">
          <w:pPr>
            <w:pStyle w:val="Bibliography"/>
            <w:ind w:left="720" w:hanging="720"/>
            <w:rPr>
              <w:noProof/>
            </w:rPr>
          </w:pPr>
          <w:r>
            <w:rPr>
              <w:i/>
              <w:iCs/>
              <w:noProof/>
            </w:rPr>
            <w:t>Docker tool</w:t>
          </w:r>
          <w:r>
            <w:rPr>
              <w:noProof/>
            </w:rPr>
            <w:t>. (2019 m. 05 20 d.). Nuskaityta iš Docker tool: https://www.docker.com/</w:t>
          </w:r>
        </w:p>
        <w:p w14:paraId="25B2D5EC" w14:textId="77777777" w:rsidR="001474C7" w:rsidRDefault="001474C7" w:rsidP="001474C7">
          <w:pPr>
            <w:pStyle w:val="Bibliography"/>
            <w:ind w:left="720" w:hanging="720"/>
            <w:rPr>
              <w:noProof/>
            </w:rPr>
          </w:pPr>
          <w:r>
            <w:rPr>
              <w:i/>
              <w:iCs/>
              <w:noProof/>
            </w:rPr>
            <w:t>KTU rekvizitai</w:t>
          </w:r>
          <w:r>
            <w:rPr>
              <w:noProof/>
            </w:rPr>
            <w:t>. (2019 m. 05 20 d.). Nuskaityta iš KTU rekvizitai: https://rekvizitai.vz.lt/en/company/kauno_technologijos_universitetas/</w:t>
          </w:r>
        </w:p>
        <w:p w14:paraId="58C5987F" w14:textId="77777777" w:rsidR="001474C7" w:rsidRDefault="001474C7" w:rsidP="001474C7">
          <w:pPr>
            <w:pStyle w:val="Bibliography"/>
            <w:ind w:left="720" w:hanging="720"/>
            <w:rPr>
              <w:noProof/>
            </w:rPr>
          </w:pPr>
          <w:r>
            <w:rPr>
              <w:i/>
              <w:iCs/>
              <w:noProof/>
            </w:rPr>
            <w:t>manoalga.lt</w:t>
          </w:r>
          <w:r>
            <w:rPr>
              <w:noProof/>
            </w:rPr>
            <w:t>. (2018 m. 12 21 d.). Nuskaityta iš manoalga.lt</w:t>
          </w:r>
        </w:p>
        <w:p w14:paraId="2F783134" w14:textId="77777777" w:rsidR="001474C7" w:rsidRDefault="001474C7" w:rsidP="001474C7">
          <w:pPr>
            <w:pStyle w:val="Bibliography"/>
            <w:ind w:left="720" w:hanging="720"/>
            <w:rPr>
              <w:noProof/>
            </w:rPr>
          </w:pPr>
          <w:r>
            <w:rPr>
              <w:i/>
              <w:iCs/>
              <w:noProof/>
            </w:rPr>
            <w:t>Symfony karkasas</w:t>
          </w:r>
          <w:r>
            <w:rPr>
              <w:noProof/>
            </w:rPr>
            <w:t>. (2019 m. 05 20 d.). Nuskaityta iš Symfony: https://symfony.com/</w:t>
          </w:r>
        </w:p>
        <w:p w14:paraId="31047567" w14:textId="77777777" w:rsidR="001474C7" w:rsidRDefault="001474C7" w:rsidP="001474C7">
          <w:pPr>
            <w:pStyle w:val="Bibliography"/>
            <w:ind w:left="720" w:hanging="720"/>
            <w:rPr>
              <w:noProof/>
            </w:rPr>
          </w:pPr>
          <w:r>
            <w:rPr>
              <w:i/>
              <w:iCs/>
              <w:noProof/>
            </w:rPr>
            <w:t>TensorFlow</w:t>
          </w:r>
          <w:r>
            <w:rPr>
              <w:noProof/>
            </w:rPr>
            <w:t>. (2019 m. 05 20 d.). Nuskaityta iš TensorFlow: https://www.tensorflow.org/</w:t>
          </w:r>
        </w:p>
        <w:p w14:paraId="6CBBFBFC" w14:textId="77777777" w:rsidR="001474C7" w:rsidRDefault="001474C7" w:rsidP="001474C7">
          <w:r w:rsidRPr="00B513FE">
            <w:rPr>
              <w:b/>
              <w:noProof/>
            </w:rPr>
            <w:fldChar w:fldCharType="end"/>
          </w:r>
        </w:p>
      </w:sdtContent>
    </w:sdt>
    <w:bookmarkStart w:id="807" w:name="_Toc29952726" w:displacedByCustomXml="next"/>
    <w:sdt>
      <w:sdtPr>
        <w:rPr>
          <w:b w:val="0"/>
          <w:bCs/>
          <w:caps/>
          <w:sz w:val="20"/>
          <w:szCs w:val="24"/>
        </w:rPr>
        <w:id w:val="-1085230321"/>
        <w:docPartObj>
          <w:docPartGallery w:val="Bibliographies"/>
          <w:docPartUnique/>
        </w:docPartObj>
      </w:sdtPr>
      <w:sdtEndPr>
        <w:rPr>
          <w:caps w:val="0"/>
          <w:sz w:val="24"/>
        </w:rPr>
      </w:sdtEndPr>
      <w:sdtContent>
        <w:p w14:paraId="7D2B586A" w14:textId="739EFB09" w:rsidR="001474C7" w:rsidRDefault="001474C7" w:rsidP="001474C7">
          <w:pPr>
            <w:pStyle w:val="Heading2"/>
            <w:numPr>
              <w:ilvl w:val="0"/>
              <w:numId w:val="0"/>
            </w:numPr>
            <w:ind w:left="360" w:hanging="360"/>
          </w:pPr>
          <w:r>
            <w:t>Architektūros specifikacija</w:t>
          </w:r>
          <w:bookmarkEnd w:id="807"/>
        </w:p>
        <w:sdt>
          <w:sdtPr>
            <w:id w:val="111145805"/>
            <w:bibliography/>
          </w:sdtPr>
          <w:sdtContent>
            <w:p w14:paraId="50609E72" w14:textId="77777777" w:rsidR="001474C7" w:rsidRDefault="001474C7" w:rsidP="001474C7">
              <w:pPr>
                <w:pStyle w:val="Bibliography"/>
                <w:ind w:left="720" w:hanging="720"/>
                <w:rPr>
                  <w:noProof/>
                </w:rPr>
              </w:pPr>
              <w:r>
                <w:fldChar w:fldCharType="begin"/>
              </w:r>
              <w:r>
                <w:instrText xml:space="preserve"> BIBLIOGRAPHY </w:instrText>
              </w:r>
              <w:r>
                <w:fldChar w:fldCharType="separate"/>
              </w:r>
              <w:r>
                <w:rPr>
                  <w:noProof/>
                </w:rPr>
                <w:t xml:space="preserve">Ambrazevičius, M. (2019). </w:t>
              </w:r>
              <w:r>
                <w:rPr>
                  <w:i/>
                  <w:iCs/>
                  <w:noProof/>
                </w:rPr>
                <w:t>Reikalavimų specifikacija.</w:t>
              </w:r>
              <w:r>
                <w:rPr>
                  <w:noProof/>
                </w:rPr>
                <w:t xml:space="preserve"> </w:t>
              </w:r>
            </w:p>
            <w:p w14:paraId="25AB618B" w14:textId="77777777" w:rsidR="001474C7" w:rsidRDefault="001474C7" w:rsidP="001474C7">
              <w:pPr>
                <w:pStyle w:val="Bibliography"/>
                <w:ind w:left="720" w:hanging="720"/>
                <w:rPr>
                  <w:noProof/>
                </w:rPr>
              </w:pPr>
              <w:r>
                <w:rPr>
                  <w:i/>
                  <w:iCs/>
                  <w:noProof/>
                </w:rPr>
                <w:t>DeepLab resnet</w:t>
              </w:r>
              <w:r>
                <w:rPr>
                  <w:noProof/>
                </w:rPr>
                <w:t>. (2019 m. 05 20 d.). Nuskaityta iš DeepLab resnet: https://github.com/DrSleep/tensorflow-deeplab-resnet</w:t>
              </w:r>
            </w:p>
            <w:p w14:paraId="3AC9DB14" w14:textId="77777777" w:rsidR="001474C7" w:rsidRDefault="001474C7" w:rsidP="001474C7">
              <w:pPr>
                <w:pStyle w:val="Bibliography"/>
                <w:ind w:left="720" w:hanging="720"/>
                <w:rPr>
                  <w:noProof/>
                </w:rPr>
              </w:pPr>
              <w:r>
                <w:rPr>
                  <w:i/>
                  <w:iCs/>
                  <w:noProof/>
                </w:rPr>
                <w:t>Docker tool</w:t>
              </w:r>
              <w:r>
                <w:rPr>
                  <w:noProof/>
                </w:rPr>
                <w:t>. (2019 m. 05 20 d.). Nuskaityta iš Docker tool: https://www.docker.com/</w:t>
              </w:r>
            </w:p>
            <w:p w14:paraId="6CE64FFA" w14:textId="77777777" w:rsidR="001474C7" w:rsidRDefault="001474C7" w:rsidP="001474C7">
              <w:pPr>
                <w:pStyle w:val="Bibliography"/>
                <w:ind w:left="720" w:hanging="720"/>
                <w:rPr>
                  <w:noProof/>
                </w:rPr>
              </w:pPr>
              <w:r>
                <w:rPr>
                  <w:i/>
                  <w:iCs/>
                  <w:noProof/>
                </w:rPr>
                <w:lastRenderedPageBreak/>
                <w:t>KTU rekvizitai</w:t>
              </w:r>
              <w:r>
                <w:rPr>
                  <w:noProof/>
                </w:rPr>
                <w:t>. (2019 m. 05 20 d.). Nuskaityta iš KTU rekvizitai: https://rekvizitai.vz.lt/en/company/kauno_technologijos_universitetas/</w:t>
              </w:r>
            </w:p>
            <w:p w14:paraId="5A970F1F" w14:textId="77777777" w:rsidR="001474C7" w:rsidRDefault="001474C7" w:rsidP="001474C7">
              <w:pPr>
                <w:pStyle w:val="Bibliography"/>
                <w:ind w:left="720" w:hanging="720"/>
                <w:rPr>
                  <w:noProof/>
                </w:rPr>
              </w:pPr>
              <w:r>
                <w:rPr>
                  <w:i/>
                  <w:iCs/>
                  <w:noProof/>
                </w:rPr>
                <w:t>manoalga.lt</w:t>
              </w:r>
              <w:r>
                <w:rPr>
                  <w:noProof/>
                </w:rPr>
                <w:t>. (2018 m. 12 21 d.). Nuskaityta iš manoalga.lt</w:t>
              </w:r>
            </w:p>
            <w:p w14:paraId="702C0847" w14:textId="77777777" w:rsidR="001474C7" w:rsidRDefault="001474C7" w:rsidP="001474C7">
              <w:pPr>
                <w:pStyle w:val="Bibliography"/>
                <w:ind w:left="720" w:hanging="720"/>
                <w:rPr>
                  <w:noProof/>
                </w:rPr>
              </w:pPr>
              <w:r>
                <w:rPr>
                  <w:i/>
                  <w:iCs/>
                  <w:noProof/>
                </w:rPr>
                <w:t>Symfony karkasas</w:t>
              </w:r>
              <w:r>
                <w:rPr>
                  <w:noProof/>
                </w:rPr>
                <w:t>. (2019 m. 05 20 d.). Nuskaityta iš Symfony: https://symfony.com/</w:t>
              </w:r>
            </w:p>
            <w:p w14:paraId="64467AD6" w14:textId="77777777" w:rsidR="001474C7" w:rsidRDefault="001474C7" w:rsidP="001474C7">
              <w:pPr>
                <w:pStyle w:val="Bibliography"/>
                <w:ind w:left="720" w:hanging="720"/>
                <w:rPr>
                  <w:noProof/>
                </w:rPr>
              </w:pPr>
              <w:r>
                <w:rPr>
                  <w:i/>
                  <w:iCs/>
                  <w:noProof/>
                </w:rPr>
                <w:t>TensorFlow</w:t>
              </w:r>
              <w:r>
                <w:rPr>
                  <w:noProof/>
                </w:rPr>
                <w:t>. (2019 m. 05 20 d.). Nuskaityta iš TensorFlow: https://www.tensorflow.org/</w:t>
              </w:r>
            </w:p>
            <w:p w14:paraId="056AF429" w14:textId="77777777" w:rsidR="001474C7" w:rsidRDefault="001474C7" w:rsidP="001474C7">
              <w:pPr>
                <w:spacing w:before="240" w:after="240"/>
              </w:pPr>
              <w:r>
                <w:rPr>
                  <w:b/>
                  <w:noProof/>
                </w:rPr>
                <w:fldChar w:fldCharType="end"/>
              </w:r>
            </w:p>
          </w:sdtContent>
        </w:sdt>
      </w:sdtContent>
    </w:sdt>
    <w:p w14:paraId="496AD38A" w14:textId="77777777" w:rsidR="001474C7" w:rsidRPr="001474C7" w:rsidRDefault="001474C7" w:rsidP="001474C7"/>
    <w:sectPr w:rsidR="001474C7" w:rsidRPr="001474C7" w:rsidSect="0089222F">
      <w:footerReference w:type="first" r:id="rId84"/>
      <w:pgSz w:w="12240" w:h="15840" w:code="1"/>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A3D85" w14:textId="77777777" w:rsidR="005D3E5F" w:rsidRDefault="005D3E5F" w:rsidP="00745155">
      <w:r>
        <w:separator/>
      </w:r>
    </w:p>
  </w:endnote>
  <w:endnote w:type="continuationSeparator" w:id="0">
    <w:p w14:paraId="227DF161" w14:textId="77777777" w:rsidR="005D3E5F" w:rsidRDefault="005D3E5F" w:rsidP="00745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89D72" w14:textId="467D0B5C" w:rsidR="006828EE" w:rsidRPr="0089222F" w:rsidRDefault="006828EE" w:rsidP="00027564">
    <w:pPr>
      <w:pStyle w:val="Footer"/>
      <w:jc w:val="center"/>
    </w:pPr>
    <w:r w:rsidRPr="0089222F">
      <w:t>Kaunas</w:t>
    </w:r>
    <w:r>
      <w:t>,</w:t>
    </w:r>
    <w:r w:rsidRPr="0089222F">
      <w:t xml:space="preserve"> 20</w:t>
    </w:r>
    <w:r>
      <w:t>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D65B3" w14:textId="77777777" w:rsidR="005D3E5F" w:rsidRDefault="005D3E5F" w:rsidP="00745155">
      <w:r>
        <w:separator/>
      </w:r>
    </w:p>
  </w:footnote>
  <w:footnote w:type="continuationSeparator" w:id="0">
    <w:p w14:paraId="63B37F10" w14:textId="77777777" w:rsidR="005D3E5F" w:rsidRDefault="005D3E5F" w:rsidP="007451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7AAC9B7E"/>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11E7EF0"/>
    <w:multiLevelType w:val="hybridMultilevel"/>
    <w:tmpl w:val="479A6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B7323"/>
    <w:multiLevelType w:val="hybridMultilevel"/>
    <w:tmpl w:val="F68A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3B11C7"/>
    <w:multiLevelType w:val="hybridMultilevel"/>
    <w:tmpl w:val="75F22990"/>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7A131E"/>
    <w:multiLevelType w:val="hybridMultilevel"/>
    <w:tmpl w:val="4746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32581"/>
    <w:multiLevelType w:val="hybridMultilevel"/>
    <w:tmpl w:val="DAB60C4C"/>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817380"/>
    <w:multiLevelType w:val="multilevel"/>
    <w:tmpl w:val="52B4469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915"/>
        </w:tabs>
        <w:ind w:left="915" w:hanging="55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8" w15:restartNumberingAfterBreak="0">
    <w:nsid w:val="13A30CCF"/>
    <w:multiLevelType w:val="hybridMultilevel"/>
    <w:tmpl w:val="3E2A21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2F795B"/>
    <w:multiLevelType w:val="multilevel"/>
    <w:tmpl w:val="C396C95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6703EB"/>
    <w:multiLevelType w:val="hybridMultilevel"/>
    <w:tmpl w:val="DBEEBE3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1" w15:restartNumberingAfterBreak="0">
    <w:nsid w:val="1A8E67DD"/>
    <w:multiLevelType w:val="hybridMultilevel"/>
    <w:tmpl w:val="BF40A13A"/>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BF206C"/>
    <w:multiLevelType w:val="hybridMultilevel"/>
    <w:tmpl w:val="6B96D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A3F63"/>
    <w:multiLevelType w:val="hybridMultilevel"/>
    <w:tmpl w:val="E6201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163D9"/>
    <w:multiLevelType w:val="hybridMultilevel"/>
    <w:tmpl w:val="7FEA9A00"/>
    <w:lvl w:ilvl="0" w:tplc="A194457E">
      <w:start w:val="1"/>
      <w:numFmt w:val="decimal"/>
      <w:lvlText w:val="%1."/>
      <w:lvlJc w:val="left"/>
      <w:pPr>
        <w:ind w:left="24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AB7D82"/>
    <w:multiLevelType w:val="hybridMultilevel"/>
    <w:tmpl w:val="7138FF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32145E"/>
    <w:multiLevelType w:val="multilevel"/>
    <w:tmpl w:val="6DE0BB9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915"/>
        </w:tabs>
        <w:ind w:left="915" w:hanging="55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7" w15:restartNumberingAfterBreak="0">
    <w:nsid w:val="287431F6"/>
    <w:multiLevelType w:val="hybridMultilevel"/>
    <w:tmpl w:val="B93A640C"/>
    <w:lvl w:ilvl="0" w:tplc="0427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D9040C"/>
    <w:multiLevelType w:val="hybridMultilevel"/>
    <w:tmpl w:val="867A8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17905"/>
    <w:multiLevelType w:val="hybridMultilevel"/>
    <w:tmpl w:val="F8CC46A0"/>
    <w:lvl w:ilvl="0" w:tplc="0427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37056808"/>
    <w:multiLevelType w:val="hybridMultilevel"/>
    <w:tmpl w:val="7518A35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1" w15:restartNumberingAfterBreak="0">
    <w:nsid w:val="38111A00"/>
    <w:multiLevelType w:val="hybridMultilevel"/>
    <w:tmpl w:val="ACB2A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326DDF"/>
    <w:multiLevelType w:val="hybridMultilevel"/>
    <w:tmpl w:val="CB30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4B73C1"/>
    <w:multiLevelType w:val="hybridMultilevel"/>
    <w:tmpl w:val="E88835B6"/>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4" w15:restartNumberingAfterBreak="0">
    <w:nsid w:val="450931F6"/>
    <w:multiLevelType w:val="hybridMultilevel"/>
    <w:tmpl w:val="C0B8FDA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5" w15:restartNumberingAfterBreak="0">
    <w:nsid w:val="488C797A"/>
    <w:multiLevelType w:val="multilevel"/>
    <w:tmpl w:val="28407B04"/>
    <w:lvl w:ilvl="0">
      <w:start w:val="1"/>
      <w:numFmt w:val="decimal"/>
      <w:pStyle w:val="Heading1"/>
      <w:lvlText w:val="%1."/>
      <w:legacy w:legacy="1" w:legacySpace="360" w:legacyIndent="0"/>
      <w:lvlJc w:val="left"/>
    </w:lvl>
    <w:lvl w:ilvl="1">
      <w:start w:val="1"/>
      <w:numFmt w:val="decimal"/>
      <w:pStyle w:val="Heading2"/>
      <w:lvlText w:val="%1.%2"/>
      <w:legacy w:legacy="1" w:legacySpace="360" w:legacyIndent="0"/>
      <w:lvlJc w:val="left"/>
      <w:rPr>
        <w:rFonts w:ascii="Times New Roman" w:hAnsi="Times New Roman"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360" w:legacyIndent="0"/>
      <w:lvlJc w:val="left"/>
    </w:lvl>
    <w:lvl w:ilvl="3">
      <w:start w:val="1"/>
      <w:numFmt w:val="decimal"/>
      <w:pStyle w:val="Heading4"/>
      <w:lvlText w:val="%1.%2.%3.%4"/>
      <w:legacy w:legacy="1" w:legacySpace="360" w:legacyIndent="0"/>
      <w:lvlJc w:val="left"/>
    </w:lvl>
    <w:lvl w:ilvl="4">
      <w:start w:val="1"/>
      <w:numFmt w:val="decimal"/>
      <w:lvlText w:val="%1.%2.%3.%4.%5"/>
      <w:legacy w:legacy="1" w:legacySpace="360" w:legacyIndent="0"/>
      <w:lvlJc w:val="left"/>
    </w:lvl>
    <w:lvl w:ilvl="5">
      <w:start w:val="1"/>
      <w:numFmt w:val="decimal"/>
      <w:lvlText w:val="%1.%2.%3.%4.%5.%6"/>
      <w:legacy w:legacy="1" w:legacySpace="360" w:legacyIndent="0"/>
      <w:lvlJc w:val="left"/>
    </w:lvl>
    <w:lvl w:ilvl="6">
      <w:start w:val="1"/>
      <w:numFmt w:val="decimal"/>
      <w:lvlText w:val="%1.%2.%3.%4.%5.%6.%7"/>
      <w:legacy w:legacy="1" w:legacySpace="360" w:legacyIndent="0"/>
      <w:lvlJc w:val="left"/>
    </w:lvl>
    <w:lvl w:ilvl="7">
      <w:start w:val="1"/>
      <w:numFmt w:val="decimal"/>
      <w:lvlText w:val="%1.%2.%3.%4.%5.%6.%7.%8"/>
      <w:legacy w:legacy="1" w:legacySpace="360" w:legacyIndent="0"/>
      <w:lvlJc w:val="left"/>
    </w:lvl>
    <w:lvl w:ilvl="8">
      <w:start w:val="1"/>
      <w:numFmt w:val="decimal"/>
      <w:lvlText w:val="%1.%2.%3.%4.%5.%6.%7.%8.%9"/>
      <w:legacy w:legacy="1" w:legacySpace="360" w:legacyIndent="0"/>
      <w:lvlJc w:val="left"/>
    </w:lvl>
  </w:abstractNum>
  <w:abstractNum w:abstractNumId="26" w15:restartNumberingAfterBreak="0">
    <w:nsid w:val="4C2C0775"/>
    <w:multiLevelType w:val="hybridMultilevel"/>
    <w:tmpl w:val="70B68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55697B"/>
    <w:multiLevelType w:val="multilevel"/>
    <w:tmpl w:val="D3EE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690EB3"/>
    <w:multiLevelType w:val="hybridMultilevel"/>
    <w:tmpl w:val="54C0D76C"/>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9" w15:restartNumberingAfterBreak="0">
    <w:nsid w:val="551C4817"/>
    <w:multiLevelType w:val="hybridMultilevel"/>
    <w:tmpl w:val="E1A0588E"/>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0" w15:restartNumberingAfterBreak="0">
    <w:nsid w:val="56AD78B6"/>
    <w:multiLevelType w:val="hybridMultilevel"/>
    <w:tmpl w:val="CC6AA748"/>
    <w:lvl w:ilvl="0" w:tplc="04270001">
      <w:start w:val="1"/>
      <w:numFmt w:val="bullet"/>
      <w:lvlText w:val=""/>
      <w:lvlJc w:val="left"/>
      <w:pPr>
        <w:tabs>
          <w:tab w:val="num" w:pos="1429"/>
        </w:tabs>
        <w:ind w:left="1429" w:hanging="360"/>
      </w:pPr>
      <w:rPr>
        <w:rFonts w:ascii="Symbol" w:hAnsi="Symbol" w:hint="default"/>
      </w:rPr>
    </w:lvl>
    <w:lvl w:ilvl="1" w:tplc="04270003" w:tentative="1">
      <w:start w:val="1"/>
      <w:numFmt w:val="bullet"/>
      <w:lvlText w:val="o"/>
      <w:lvlJc w:val="left"/>
      <w:pPr>
        <w:tabs>
          <w:tab w:val="num" w:pos="2149"/>
        </w:tabs>
        <w:ind w:left="2149" w:hanging="360"/>
      </w:pPr>
      <w:rPr>
        <w:rFonts w:ascii="Courier New" w:hAnsi="Courier New" w:cs="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cs="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cs="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31" w15:restartNumberingAfterBreak="0">
    <w:nsid w:val="58C66BB7"/>
    <w:multiLevelType w:val="hybridMultilevel"/>
    <w:tmpl w:val="57FCE276"/>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2" w15:restartNumberingAfterBreak="0">
    <w:nsid w:val="58CE2461"/>
    <w:multiLevelType w:val="hybridMultilevel"/>
    <w:tmpl w:val="867A8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EA5337"/>
    <w:multiLevelType w:val="hybridMultilevel"/>
    <w:tmpl w:val="46B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FA0B35"/>
    <w:multiLevelType w:val="hybridMultilevel"/>
    <w:tmpl w:val="319E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C4F28"/>
    <w:multiLevelType w:val="hybridMultilevel"/>
    <w:tmpl w:val="140ED444"/>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FA754A8"/>
    <w:multiLevelType w:val="hybridMultilevel"/>
    <w:tmpl w:val="ECA4F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055BAA"/>
    <w:multiLevelType w:val="hybridMultilevel"/>
    <w:tmpl w:val="8A5A4092"/>
    <w:lvl w:ilvl="0" w:tplc="04270001">
      <w:start w:val="1"/>
      <w:numFmt w:val="bullet"/>
      <w:lvlText w:val=""/>
      <w:lvlJc w:val="left"/>
      <w:pPr>
        <w:tabs>
          <w:tab w:val="num" w:pos="1429"/>
        </w:tabs>
        <w:ind w:left="1429" w:hanging="360"/>
      </w:pPr>
      <w:rPr>
        <w:rFonts w:ascii="Symbol" w:hAnsi="Symbol" w:hint="default"/>
      </w:rPr>
    </w:lvl>
    <w:lvl w:ilvl="1" w:tplc="04270003" w:tentative="1">
      <w:start w:val="1"/>
      <w:numFmt w:val="bullet"/>
      <w:lvlText w:val="o"/>
      <w:lvlJc w:val="left"/>
      <w:pPr>
        <w:tabs>
          <w:tab w:val="num" w:pos="2149"/>
        </w:tabs>
        <w:ind w:left="2149" w:hanging="360"/>
      </w:pPr>
      <w:rPr>
        <w:rFonts w:ascii="Courier New" w:hAnsi="Courier New" w:cs="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cs="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cs="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38" w15:restartNumberingAfterBreak="0">
    <w:nsid w:val="6768541A"/>
    <w:multiLevelType w:val="hybridMultilevel"/>
    <w:tmpl w:val="4F7E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2363B4"/>
    <w:multiLevelType w:val="multilevel"/>
    <w:tmpl w:val="72A8F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1F1D11"/>
    <w:multiLevelType w:val="multilevel"/>
    <w:tmpl w:val="A0381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D00DF3"/>
    <w:multiLevelType w:val="multilevel"/>
    <w:tmpl w:val="0CFA0F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915"/>
        </w:tabs>
        <w:ind w:left="915" w:hanging="55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bullet"/>
      <w:lvlText w:val=""/>
      <w:lvlJc w:val="left"/>
      <w:pPr>
        <w:tabs>
          <w:tab w:val="num" w:pos="1440"/>
        </w:tabs>
        <w:ind w:left="1440" w:hanging="1080"/>
      </w:pPr>
      <w:rPr>
        <w:rFonts w:ascii="Symbol" w:hAnsi="Symbol"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2" w15:restartNumberingAfterBreak="0">
    <w:nsid w:val="6BD33B3A"/>
    <w:multiLevelType w:val="hybridMultilevel"/>
    <w:tmpl w:val="AF2E030A"/>
    <w:lvl w:ilvl="0" w:tplc="04270001">
      <w:start w:val="1"/>
      <w:numFmt w:val="bullet"/>
      <w:lvlText w:val=""/>
      <w:lvlJc w:val="left"/>
      <w:pPr>
        <w:tabs>
          <w:tab w:val="num" w:pos="1429"/>
        </w:tabs>
        <w:ind w:left="1429" w:hanging="360"/>
      </w:pPr>
      <w:rPr>
        <w:rFonts w:ascii="Symbol" w:hAnsi="Symbol" w:hint="default"/>
      </w:rPr>
    </w:lvl>
    <w:lvl w:ilvl="1" w:tplc="04270003">
      <w:start w:val="1"/>
      <w:numFmt w:val="bullet"/>
      <w:lvlText w:val="o"/>
      <w:lvlJc w:val="left"/>
      <w:pPr>
        <w:tabs>
          <w:tab w:val="num" w:pos="2149"/>
        </w:tabs>
        <w:ind w:left="2149" w:hanging="360"/>
      </w:pPr>
      <w:rPr>
        <w:rFonts w:ascii="Courier New" w:hAnsi="Courier New" w:cs="Courier New" w:hint="default"/>
      </w:rPr>
    </w:lvl>
    <w:lvl w:ilvl="2" w:tplc="04270005" w:tentative="1">
      <w:start w:val="1"/>
      <w:numFmt w:val="bullet"/>
      <w:lvlText w:val=""/>
      <w:lvlJc w:val="left"/>
      <w:pPr>
        <w:tabs>
          <w:tab w:val="num" w:pos="2869"/>
        </w:tabs>
        <w:ind w:left="2869" w:hanging="360"/>
      </w:pPr>
      <w:rPr>
        <w:rFonts w:ascii="Wingdings" w:hAnsi="Wingdings" w:hint="default"/>
      </w:rPr>
    </w:lvl>
    <w:lvl w:ilvl="3" w:tplc="04270001" w:tentative="1">
      <w:start w:val="1"/>
      <w:numFmt w:val="bullet"/>
      <w:lvlText w:val=""/>
      <w:lvlJc w:val="left"/>
      <w:pPr>
        <w:tabs>
          <w:tab w:val="num" w:pos="3589"/>
        </w:tabs>
        <w:ind w:left="3589" w:hanging="360"/>
      </w:pPr>
      <w:rPr>
        <w:rFonts w:ascii="Symbol" w:hAnsi="Symbol" w:hint="default"/>
      </w:rPr>
    </w:lvl>
    <w:lvl w:ilvl="4" w:tplc="04270003" w:tentative="1">
      <w:start w:val="1"/>
      <w:numFmt w:val="bullet"/>
      <w:lvlText w:val="o"/>
      <w:lvlJc w:val="left"/>
      <w:pPr>
        <w:tabs>
          <w:tab w:val="num" w:pos="4309"/>
        </w:tabs>
        <w:ind w:left="4309" w:hanging="360"/>
      </w:pPr>
      <w:rPr>
        <w:rFonts w:ascii="Courier New" w:hAnsi="Courier New" w:cs="Courier New" w:hint="default"/>
      </w:rPr>
    </w:lvl>
    <w:lvl w:ilvl="5" w:tplc="04270005" w:tentative="1">
      <w:start w:val="1"/>
      <w:numFmt w:val="bullet"/>
      <w:lvlText w:val=""/>
      <w:lvlJc w:val="left"/>
      <w:pPr>
        <w:tabs>
          <w:tab w:val="num" w:pos="5029"/>
        </w:tabs>
        <w:ind w:left="5029" w:hanging="360"/>
      </w:pPr>
      <w:rPr>
        <w:rFonts w:ascii="Wingdings" w:hAnsi="Wingdings" w:hint="default"/>
      </w:rPr>
    </w:lvl>
    <w:lvl w:ilvl="6" w:tplc="04270001" w:tentative="1">
      <w:start w:val="1"/>
      <w:numFmt w:val="bullet"/>
      <w:lvlText w:val=""/>
      <w:lvlJc w:val="left"/>
      <w:pPr>
        <w:tabs>
          <w:tab w:val="num" w:pos="5749"/>
        </w:tabs>
        <w:ind w:left="5749" w:hanging="360"/>
      </w:pPr>
      <w:rPr>
        <w:rFonts w:ascii="Symbol" w:hAnsi="Symbol" w:hint="default"/>
      </w:rPr>
    </w:lvl>
    <w:lvl w:ilvl="7" w:tplc="04270003" w:tentative="1">
      <w:start w:val="1"/>
      <w:numFmt w:val="bullet"/>
      <w:lvlText w:val="o"/>
      <w:lvlJc w:val="left"/>
      <w:pPr>
        <w:tabs>
          <w:tab w:val="num" w:pos="6469"/>
        </w:tabs>
        <w:ind w:left="6469" w:hanging="360"/>
      </w:pPr>
      <w:rPr>
        <w:rFonts w:ascii="Courier New" w:hAnsi="Courier New" w:cs="Courier New" w:hint="default"/>
      </w:rPr>
    </w:lvl>
    <w:lvl w:ilvl="8" w:tplc="04270005" w:tentative="1">
      <w:start w:val="1"/>
      <w:numFmt w:val="bullet"/>
      <w:lvlText w:val=""/>
      <w:lvlJc w:val="left"/>
      <w:pPr>
        <w:tabs>
          <w:tab w:val="num" w:pos="7189"/>
        </w:tabs>
        <w:ind w:left="7189" w:hanging="360"/>
      </w:pPr>
      <w:rPr>
        <w:rFonts w:ascii="Wingdings" w:hAnsi="Wingdings" w:hint="default"/>
      </w:rPr>
    </w:lvl>
  </w:abstractNum>
  <w:abstractNum w:abstractNumId="43" w15:restartNumberingAfterBreak="0">
    <w:nsid w:val="6D4E1102"/>
    <w:multiLevelType w:val="hybridMultilevel"/>
    <w:tmpl w:val="00DC4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4E62F2"/>
    <w:multiLevelType w:val="hybridMultilevel"/>
    <w:tmpl w:val="5EDE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BD2EB8"/>
    <w:multiLevelType w:val="multilevel"/>
    <w:tmpl w:val="10C0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12452E"/>
    <w:multiLevelType w:val="hybridMultilevel"/>
    <w:tmpl w:val="884A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70003"/>
    <w:multiLevelType w:val="multilevel"/>
    <w:tmpl w:val="2BF8225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8" w15:restartNumberingAfterBreak="0">
    <w:nsid w:val="7DE46B3A"/>
    <w:multiLevelType w:val="hybridMultilevel"/>
    <w:tmpl w:val="D312DE8E"/>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num w:numId="1">
    <w:abstractNumId w:val="1"/>
  </w:num>
  <w:num w:numId="2">
    <w:abstractNumId w:val="15"/>
  </w:num>
  <w:num w:numId="3">
    <w:abstractNumId w:val="20"/>
  </w:num>
  <w:num w:numId="4">
    <w:abstractNumId w:val="9"/>
  </w:num>
  <w:num w:numId="5">
    <w:abstractNumId w:val="47"/>
  </w:num>
  <w:num w:numId="6">
    <w:abstractNumId w:val="8"/>
  </w:num>
  <w:num w:numId="7">
    <w:abstractNumId w:val="34"/>
  </w:num>
  <w:num w:numId="8">
    <w:abstractNumId w:val="25"/>
  </w:num>
  <w:num w:numId="9">
    <w:abstractNumId w:val="29"/>
  </w:num>
  <w:num w:numId="10">
    <w:abstractNumId w:val="24"/>
  </w:num>
  <w:num w:numId="11">
    <w:abstractNumId w:val="23"/>
  </w:num>
  <w:num w:numId="12">
    <w:abstractNumId w:val="48"/>
  </w:num>
  <w:num w:numId="13">
    <w:abstractNumId w:val="28"/>
  </w:num>
  <w:num w:numId="14">
    <w:abstractNumId w:val="10"/>
  </w:num>
  <w:num w:numId="15">
    <w:abstractNumId w:val="31"/>
  </w:num>
  <w:num w:numId="16">
    <w:abstractNumId w:val="14"/>
  </w:num>
  <w:num w:numId="17">
    <w:abstractNumId w:val="41"/>
  </w:num>
  <w:num w:numId="18">
    <w:abstractNumId w:val="2"/>
  </w:num>
  <w:num w:numId="19">
    <w:abstractNumId w:val="16"/>
  </w:num>
  <w:num w:numId="20">
    <w:abstractNumId w:val="7"/>
  </w:num>
  <w:num w:numId="21">
    <w:abstractNumId w:val="36"/>
  </w:num>
  <w:num w:numId="22">
    <w:abstractNumId w:val="45"/>
  </w:num>
  <w:num w:numId="23">
    <w:abstractNumId w:val="27"/>
  </w:num>
  <w:num w:numId="24">
    <w:abstractNumId w:val="40"/>
  </w:num>
  <w:num w:numId="25">
    <w:abstractNumId w:val="39"/>
  </w:num>
  <w:num w:numId="26">
    <w:abstractNumId w:val="22"/>
  </w:num>
  <w:num w:numId="27">
    <w:abstractNumId w:val="43"/>
  </w:num>
  <w:num w:numId="28">
    <w:abstractNumId w:val="32"/>
  </w:num>
  <w:num w:numId="29">
    <w:abstractNumId w:val="18"/>
  </w:num>
  <w:num w:numId="30">
    <w:abstractNumId w:val="33"/>
  </w:num>
  <w:num w:numId="31">
    <w:abstractNumId w:val="0"/>
  </w:num>
  <w:num w:numId="32">
    <w:abstractNumId w:val="0"/>
    <w:lvlOverride w:ilvl="0">
      <w:startOverride w:val="1"/>
    </w:lvlOverride>
  </w:num>
  <w:num w:numId="33">
    <w:abstractNumId w:val="44"/>
  </w:num>
  <w:num w:numId="34">
    <w:abstractNumId w:val="21"/>
  </w:num>
  <w:num w:numId="35">
    <w:abstractNumId w:val="46"/>
  </w:num>
  <w:num w:numId="36">
    <w:abstractNumId w:val="3"/>
  </w:num>
  <w:num w:numId="37">
    <w:abstractNumId w:val="38"/>
  </w:num>
  <w:num w:numId="38">
    <w:abstractNumId w:val="12"/>
  </w:num>
  <w:num w:numId="39">
    <w:abstractNumId w:val="26"/>
  </w:num>
  <w:num w:numId="40">
    <w:abstractNumId w:val="13"/>
  </w:num>
  <w:num w:numId="41">
    <w:abstractNumId w:val="5"/>
  </w:num>
  <w:num w:numId="42">
    <w:abstractNumId w:val="19"/>
  </w:num>
  <w:num w:numId="43">
    <w:abstractNumId w:val="42"/>
  </w:num>
  <w:num w:numId="44">
    <w:abstractNumId w:val="35"/>
  </w:num>
  <w:num w:numId="45">
    <w:abstractNumId w:val="30"/>
  </w:num>
  <w:num w:numId="46">
    <w:abstractNumId w:val="37"/>
  </w:num>
  <w:num w:numId="47">
    <w:abstractNumId w:val="6"/>
  </w:num>
  <w:num w:numId="48">
    <w:abstractNumId w:val="11"/>
  </w:num>
  <w:num w:numId="49">
    <w:abstractNumId w:val="4"/>
  </w:num>
  <w:num w:numId="50">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07B"/>
    <w:rsid w:val="00027564"/>
    <w:rsid w:val="000A3DFA"/>
    <w:rsid w:val="000B6879"/>
    <w:rsid w:val="000E264C"/>
    <w:rsid w:val="0010566C"/>
    <w:rsid w:val="00110037"/>
    <w:rsid w:val="00137ED5"/>
    <w:rsid w:val="001474C7"/>
    <w:rsid w:val="00151CB7"/>
    <w:rsid w:val="001B0EF8"/>
    <w:rsid w:val="001B68FB"/>
    <w:rsid w:val="001D36D2"/>
    <w:rsid w:val="00220377"/>
    <w:rsid w:val="00241297"/>
    <w:rsid w:val="00245C0A"/>
    <w:rsid w:val="002E3FE3"/>
    <w:rsid w:val="002F091A"/>
    <w:rsid w:val="002F7850"/>
    <w:rsid w:val="00315A4C"/>
    <w:rsid w:val="00367197"/>
    <w:rsid w:val="00373903"/>
    <w:rsid w:val="0038739A"/>
    <w:rsid w:val="003B478D"/>
    <w:rsid w:val="003C4497"/>
    <w:rsid w:val="003E5CA6"/>
    <w:rsid w:val="00400BE9"/>
    <w:rsid w:val="004076E2"/>
    <w:rsid w:val="004365AB"/>
    <w:rsid w:val="004571CE"/>
    <w:rsid w:val="004C0253"/>
    <w:rsid w:val="004C49CD"/>
    <w:rsid w:val="00525EAC"/>
    <w:rsid w:val="00535C9E"/>
    <w:rsid w:val="00537ECF"/>
    <w:rsid w:val="005544B4"/>
    <w:rsid w:val="005D3E5F"/>
    <w:rsid w:val="005D784A"/>
    <w:rsid w:val="00610FA3"/>
    <w:rsid w:val="0062282D"/>
    <w:rsid w:val="00671B1D"/>
    <w:rsid w:val="006828EE"/>
    <w:rsid w:val="006B1A21"/>
    <w:rsid w:val="006B3DFC"/>
    <w:rsid w:val="006C6F3A"/>
    <w:rsid w:val="006F43F2"/>
    <w:rsid w:val="006F657E"/>
    <w:rsid w:val="00701ADC"/>
    <w:rsid w:val="00745155"/>
    <w:rsid w:val="00755DC3"/>
    <w:rsid w:val="007619EB"/>
    <w:rsid w:val="00860CC9"/>
    <w:rsid w:val="008754A7"/>
    <w:rsid w:val="0089222F"/>
    <w:rsid w:val="008F03C6"/>
    <w:rsid w:val="008F43FC"/>
    <w:rsid w:val="00900E37"/>
    <w:rsid w:val="0092358D"/>
    <w:rsid w:val="00924513"/>
    <w:rsid w:val="00942A3C"/>
    <w:rsid w:val="00945DDC"/>
    <w:rsid w:val="009B5E52"/>
    <w:rsid w:val="009D6894"/>
    <w:rsid w:val="00A252D1"/>
    <w:rsid w:val="00A37EAE"/>
    <w:rsid w:val="00A427CE"/>
    <w:rsid w:val="00A52761"/>
    <w:rsid w:val="00A75DA8"/>
    <w:rsid w:val="00A81820"/>
    <w:rsid w:val="00A958E0"/>
    <w:rsid w:val="00AB1A7E"/>
    <w:rsid w:val="00B1098A"/>
    <w:rsid w:val="00B92769"/>
    <w:rsid w:val="00B977D9"/>
    <w:rsid w:val="00C02D85"/>
    <w:rsid w:val="00C7032F"/>
    <w:rsid w:val="00C7107B"/>
    <w:rsid w:val="00C77A38"/>
    <w:rsid w:val="00CD325D"/>
    <w:rsid w:val="00CD3605"/>
    <w:rsid w:val="00CE3326"/>
    <w:rsid w:val="00CF699E"/>
    <w:rsid w:val="00D37C7A"/>
    <w:rsid w:val="00D70D69"/>
    <w:rsid w:val="00D81760"/>
    <w:rsid w:val="00D82B44"/>
    <w:rsid w:val="00D84674"/>
    <w:rsid w:val="00DB1B1E"/>
    <w:rsid w:val="00DC3411"/>
    <w:rsid w:val="00DF55A3"/>
    <w:rsid w:val="00DF71E7"/>
    <w:rsid w:val="00E20AE3"/>
    <w:rsid w:val="00E538FB"/>
    <w:rsid w:val="00ED3A2C"/>
    <w:rsid w:val="00F03833"/>
    <w:rsid w:val="00F45DB2"/>
    <w:rsid w:val="00F757BA"/>
    <w:rsid w:val="00FA03A4"/>
    <w:rsid w:val="00FA4840"/>
    <w:rsid w:val="00FE21D2"/>
    <w:rsid w:val="00FF0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4F4893"/>
  <w15:chartTrackingRefBased/>
  <w15:docId w15:val="{AA68D3FF-BE14-4961-B999-6A28C9E88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155"/>
    <w:pPr>
      <w:jc w:val="both"/>
    </w:pPr>
    <w:rPr>
      <w:bCs/>
      <w:sz w:val="24"/>
      <w:szCs w:val="24"/>
      <w:lang w:val="lt-LT"/>
    </w:rPr>
  </w:style>
  <w:style w:type="paragraph" w:styleId="Heading1">
    <w:name w:val="heading 1"/>
    <w:basedOn w:val="Normal"/>
    <w:next w:val="Normal"/>
    <w:link w:val="Heading1Char"/>
    <w:qFormat/>
    <w:rsid w:val="006F43F2"/>
    <w:pPr>
      <w:numPr>
        <w:numId w:val="8"/>
      </w:numPr>
      <w:spacing w:before="240" w:after="60"/>
      <w:ind w:left="360" w:hanging="360"/>
      <w:outlineLvl w:val="0"/>
    </w:pPr>
    <w:rPr>
      <w:b/>
      <w:bCs w:val="0"/>
      <w:caps/>
      <w:kern w:val="28"/>
      <w:sz w:val="28"/>
      <w:szCs w:val="20"/>
    </w:rPr>
  </w:style>
  <w:style w:type="paragraph" w:styleId="Heading2">
    <w:name w:val="heading 2"/>
    <w:basedOn w:val="Heading1"/>
    <w:next w:val="Normal"/>
    <w:qFormat/>
    <w:rsid w:val="00745155"/>
    <w:pPr>
      <w:numPr>
        <w:ilvl w:val="1"/>
      </w:numPr>
      <w:tabs>
        <w:tab w:val="left" w:pos="567"/>
        <w:tab w:val="left" w:pos="900"/>
      </w:tabs>
      <w:spacing w:before="60"/>
      <w:outlineLvl w:val="1"/>
    </w:pPr>
    <w:rPr>
      <w:caps w:val="0"/>
      <w:kern w:val="0"/>
      <w:sz w:val="26"/>
    </w:rPr>
  </w:style>
  <w:style w:type="paragraph" w:styleId="Heading3">
    <w:name w:val="heading 3"/>
    <w:basedOn w:val="Heading1"/>
    <w:next w:val="Normal"/>
    <w:qFormat/>
    <w:rsid w:val="006F43F2"/>
    <w:pPr>
      <w:numPr>
        <w:ilvl w:val="2"/>
      </w:numPr>
      <w:outlineLvl w:val="2"/>
    </w:pPr>
    <w:rPr>
      <w:caps w:val="0"/>
      <w:sz w:val="24"/>
      <w:szCs w:val="24"/>
    </w:rPr>
  </w:style>
  <w:style w:type="paragraph" w:styleId="Heading4">
    <w:name w:val="heading 4"/>
    <w:basedOn w:val="Heading1"/>
    <w:next w:val="Normal"/>
    <w:qFormat/>
    <w:rsid w:val="006F43F2"/>
    <w:pPr>
      <w:numPr>
        <w:ilvl w:val="3"/>
      </w:numPr>
      <w:outlineLvl w:val="3"/>
    </w:pPr>
    <w:rPr>
      <w:sz w:val="20"/>
    </w:rPr>
  </w:style>
  <w:style w:type="paragraph" w:styleId="Heading5">
    <w:name w:val="heading 5"/>
    <w:basedOn w:val="Normal"/>
    <w:next w:val="Normal"/>
    <w:uiPriority w:val="9"/>
    <w:qFormat/>
    <w:pPr>
      <w:numPr>
        <w:ilvl w:val="4"/>
        <w:numId w:val="1"/>
      </w:numPr>
      <w:spacing w:before="240" w:after="60"/>
      <w:outlineLvl w:val="4"/>
    </w:pPr>
    <w:rPr>
      <w:sz w:val="22"/>
    </w:rPr>
  </w:style>
  <w:style w:type="paragraph" w:styleId="Heading6">
    <w:name w:val="heading 6"/>
    <w:basedOn w:val="Normal"/>
    <w:next w:val="Normal"/>
    <w:uiPriority w:val="9"/>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pPr>
    <w:rPr>
      <w:color w:val="000000"/>
      <w:lang w:val="en-AU"/>
    </w:rPr>
  </w:style>
  <w:style w:type="paragraph" w:styleId="Title">
    <w:name w:val="Title"/>
    <w:basedOn w:val="Normal"/>
    <w:next w:val="Normal"/>
    <w:uiPriority w:val="10"/>
    <w:qFormat/>
    <w:pPr>
      <w:jc w:val="center"/>
    </w:pPr>
    <w:rPr>
      <w:rFonts w:ascii="Arial" w:hAnsi="Arial"/>
      <w:b/>
      <w:sz w:val="36"/>
    </w:rPr>
  </w:style>
  <w:style w:type="paragraph" w:styleId="Subtitle">
    <w:name w:val="Subtitle"/>
    <w:basedOn w:val="Normal"/>
    <w:uiPriority w:val="11"/>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jc w:val="center"/>
    </w:pPr>
    <w:rPr>
      <w:rFonts w:ascii="Arial" w:hAnsi="Arial"/>
      <w:b/>
      <w:kern w:val="28"/>
      <w:sz w:val="32"/>
    </w:rPr>
  </w:style>
  <w:style w:type="paragraph" w:customStyle="1" w:styleId="Paragraph1">
    <w:name w:val="Paragraph1"/>
    <w:basedOn w:val="Normal"/>
    <w:pPr>
      <w:spacing w:before="80"/>
    </w:pPr>
  </w:style>
  <w:style w:type="paragraph" w:customStyle="1" w:styleId="Paragraph3">
    <w:name w:val="Paragraph3"/>
    <w:basedOn w:val="Normal"/>
    <w:pPr>
      <w:spacing w:before="80"/>
      <w:ind w:left="1530"/>
    </w:pPr>
  </w:style>
  <w:style w:type="paragraph" w:customStyle="1" w:styleId="Paragraph4">
    <w:name w:val="Paragraph4"/>
    <w:basedOn w:val="Normal"/>
    <w:pPr>
      <w:spacing w:before="80"/>
      <w:ind w:left="225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spacing w:before="120"/>
    </w:pPr>
    <w:rPr>
      <w:rFonts w:ascii="Book Antiqua" w:hAnsi="Book Antiqua"/>
    </w:rPr>
  </w:style>
  <w:style w:type="paragraph" w:customStyle="1" w:styleId="Bullet">
    <w:name w:val="Bullet"/>
    <w:basedOn w:val="Normal"/>
    <w:pPr>
      <w:numPr>
        <w:numId w:val="5"/>
      </w:numPr>
      <w:tabs>
        <w:tab w:val="left" w:pos="720"/>
      </w:tabs>
      <w:spacing w:before="120"/>
      <w:ind w:right="360"/>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character" w:styleId="Strong">
    <w:name w:val="Strong"/>
    <w:basedOn w:val="DefaultParagraphFont"/>
    <w:qFormat/>
    <w:rPr>
      <w:b/>
    </w:rPr>
  </w:style>
  <w:style w:type="character" w:styleId="FollowedHyperlink">
    <w:name w:val="FollowedHyperlink"/>
    <w:basedOn w:val="DefaultParagraphFont"/>
    <w:rPr>
      <w:color w:val="800080"/>
      <w:u w:val="single"/>
    </w:rPr>
  </w:style>
  <w:style w:type="paragraph" w:customStyle="1" w:styleId="AbstractText">
    <w:name w:val="Abstract Text"/>
    <w:basedOn w:val="Normal"/>
    <w:rsid w:val="00C7107B"/>
    <w:pPr>
      <w:jc w:val="center"/>
    </w:pPr>
    <w:rPr>
      <w:sz w:val="18"/>
    </w:rPr>
  </w:style>
  <w:style w:type="paragraph" w:styleId="PlainText">
    <w:name w:val="Plain Text"/>
    <w:basedOn w:val="Normal"/>
    <w:rsid w:val="00C7107B"/>
    <w:pPr>
      <w:spacing w:line="360" w:lineRule="auto"/>
      <w:ind w:firstLine="357"/>
    </w:pPr>
    <w:rPr>
      <w:rFonts w:ascii="Courier New" w:hAnsi="Courier New" w:cs="Courier New"/>
      <w:lang w:val="en-GB"/>
    </w:rPr>
  </w:style>
  <w:style w:type="table" w:styleId="TableGrid">
    <w:name w:val="Table Grid"/>
    <w:aliases w:val="Lentelės celė"/>
    <w:basedOn w:val="TableNormal"/>
    <w:rsid w:val="001B68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5A4C"/>
    <w:pPr>
      <w:ind w:left="720"/>
      <w:contextualSpacing/>
    </w:pPr>
  </w:style>
  <w:style w:type="paragraph" w:styleId="BalloonText">
    <w:name w:val="Balloon Text"/>
    <w:basedOn w:val="Normal"/>
    <w:link w:val="BalloonTextChar"/>
    <w:uiPriority w:val="99"/>
    <w:semiHidden/>
    <w:unhideWhenUsed/>
    <w:rsid w:val="00CE33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3326"/>
    <w:rPr>
      <w:rFonts w:ascii="Segoe UI" w:hAnsi="Segoe UI" w:cs="Segoe UI"/>
      <w:sz w:val="18"/>
      <w:szCs w:val="18"/>
    </w:rPr>
  </w:style>
  <w:style w:type="paragraph" w:styleId="Caption">
    <w:name w:val="caption"/>
    <w:aliases w:val="Paveikslo pavad."/>
    <w:basedOn w:val="Normal"/>
    <w:next w:val="Normal"/>
    <w:unhideWhenUsed/>
    <w:qFormat/>
    <w:rsid w:val="00745155"/>
    <w:pPr>
      <w:spacing w:after="200"/>
    </w:pPr>
    <w:rPr>
      <w:i/>
      <w:iCs/>
      <w:sz w:val="18"/>
      <w:szCs w:val="18"/>
    </w:rPr>
  </w:style>
  <w:style w:type="paragraph" w:styleId="TableofFigures">
    <w:name w:val="table of figures"/>
    <w:basedOn w:val="Normal"/>
    <w:next w:val="Normal"/>
    <w:uiPriority w:val="99"/>
    <w:unhideWhenUsed/>
    <w:rsid w:val="00E20AE3"/>
  </w:style>
  <w:style w:type="paragraph" w:customStyle="1" w:styleId="Darbopavadinimas">
    <w:name w:val="Darbo pavadinimas"/>
    <w:next w:val="Darbotipas"/>
    <w:rsid w:val="0089222F"/>
    <w:pPr>
      <w:spacing w:before="1134"/>
      <w:jc w:val="center"/>
    </w:pPr>
    <w:rPr>
      <w:b/>
      <w:caps/>
      <w:sz w:val="32"/>
      <w:szCs w:val="40"/>
      <w:lang w:val="lt-LT"/>
    </w:rPr>
  </w:style>
  <w:style w:type="paragraph" w:customStyle="1" w:styleId="Institucijospavadinimas">
    <w:name w:val="Institucijos pavadinimas"/>
    <w:rsid w:val="0089222F"/>
    <w:pPr>
      <w:keepNext/>
      <w:jc w:val="center"/>
    </w:pPr>
    <w:rPr>
      <w:caps/>
      <w:sz w:val="26"/>
      <w:lang w:val="lt-LT"/>
    </w:rPr>
  </w:style>
  <w:style w:type="paragraph" w:customStyle="1" w:styleId="Darbotipas">
    <w:name w:val="Darbo tipas"/>
    <w:next w:val="Normal"/>
    <w:rsid w:val="0089222F"/>
    <w:pPr>
      <w:spacing w:before="113"/>
      <w:jc w:val="center"/>
    </w:pPr>
    <w:rPr>
      <w:sz w:val="28"/>
      <w:lang w:val="lt-LT"/>
    </w:rPr>
  </w:style>
  <w:style w:type="paragraph" w:customStyle="1" w:styleId="Herbas">
    <w:name w:val="Herbas"/>
    <w:next w:val="Institucijospavadinimas"/>
    <w:rsid w:val="0089222F"/>
    <w:pPr>
      <w:keepNext/>
      <w:spacing w:line="360" w:lineRule="auto"/>
      <w:jc w:val="center"/>
    </w:pPr>
    <w:rPr>
      <w:caps/>
      <w:noProof/>
      <w:sz w:val="26"/>
      <w:lang w:val="lt-LT" w:eastAsia="lt-LT"/>
    </w:rPr>
  </w:style>
  <w:style w:type="paragraph" w:styleId="TOCHeading">
    <w:name w:val="TOC Heading"/>
    <w:basedOn w:val="Heading1"/>
    <w:next w:val="Normal"/>
    <w:uiPriority w:val="39"/>
    <w:unhideWhenUsed/>
    <w:qFormat/>
    <w:rsid w:val="0089222F"/>
    <w:pPr>
      <w:keepLines/>
      <w:numPr>
        <w:numId w:val="0"/>
      </w:numPr>
      <w:spacing w:after="0" w:line="259" w:lineRule="auto"/>
      <w:outlineLvl w:val="9"/>
    </w:pPr>
    <w:rPr>
      <w:rFonts w:asciiTheme="majorHAnsi" w:eastAsiaTheme="majorEastAsia" w:hAnsiTheme="majorHAnsi" w:cstheme="majorBidi"/>
      <w:b w:val="0"/>
      <w:color w:val="2F5496" w:themeColor="accent1" w:themeShade="BF"/>
      <w:sz w:val="32"/>
      <w:szCs w:val="32"/>
    </w:rPr>
  </w:style>
  <w:style w:type="character" w:customStyle="1" w:styleId="Heading1Char">
    <w:name w:val="Heading 1 Char"/>
    <w:basedOn w:val="DefaultParagraphFont"/>
    <w:link w:val="Heading1"/>
    <w:rsid w:val="006F43F2"/>
    <w:rPr>
      <w:b/>
      <w:caps/>
      <w:kern w:val="28"/>
      <w:sz w:val="28"/>
      <w:lang w:val="lt-LT"/>
    </w:rPr>
  </w:style>
  <w:style w:type="paragraph" w:styleId="Bibliography">
    <w:name w:val="Bibliography"/>
    <w:basedOn w:val="Normal"/>
    <w:next w:val="Normal"/>
    <w:uiPriority w:val="37"/>
    <w:unhideWhenUsed/>
    <w:rsid w:val="004571CE"/>
  </w:style>
  <w:style w:type="paragraph" w:customStyle="1" w:styleId="Pagrindiniotekstoitrauka2">
    <w:name w:val="Pagrindinio teksto itrauka 2"/>
    <w:basedOn w:val="Normal"/>
    <w:next w:val="Normal"/>
    <w:rsid w:val="00745155"/>
    <w:pPr>
      <w:autoSpaceDE w:val="0"/>
      <w:autoSpaceDN w:val="0"/>
      <w:adjustRightInd w:val="0"/>
    </w:pPr>
  </w:style>
  <w:style w:type="paragraph" w:customStyle="1" w:styleId="Style1">
    <w:name w:val="Style1"/>
    <w:basedOn w:val="Normal"/>
    <w:link w:val="Style1Char"/>
    <w:qFormat/>
    <w:rsid w:val="00DF71E7"/>
    <w:pPr>
      <w:spacing w:line="360" w:lineRule="auto"/>
      <w:ind w:firstLine="720"/>
      <w:jc w:val="left"/>
    </w:pPr>
    <w:rPr>
      <w:rFonts w:eastAsia="MS Mincho"/>
      <w:bCs w:val="0"/>
      <w:lang w:eastAsia="ja-JP"/>
    </w:rPr>
  </w:style>
  <w:style w:type="character" w:customStyle="1" w:styleId="Style1Char">
    <w:name w:val="Style1 Char"/>
    <w:link w:val="Style1"/>
    <w:rsid w:val="00DF71E7"/>
    <w:rPr>
      <w:rFonts w:eastAsia="MS Mincho"/>
      <w:sz w:val="24"/>
      <w:szCs w:val="24"/>
      <w:lang w:val="lt-LT" w:eastAsia="ja-JP"/>
    </w:rPr>
  </w:style>
  <w:style w:type="character" w:styleId="UnresolvedMention">
    <w:name w:val="Unresolved Mention"/>
    <w:basedOn w:val="DefaultParagraphFont"/>
    <w:uiPriority w:val="99"/>
    <w:semiHidden/>
    <w:unhideWhenUsed/>
    <w:rsid w:val="009B5E52"/>
    <w:rPr>
      <w:color w:val="605E5C"/>
      <w:shd w:val="clear" w:color="auto" w:fill="E1DFDD"/>
    </w:rPr>
  </w:style>
  <w:style w:type="paragraph" w:customStyle="1" w:styleId="Autorius">
    <w:name w:val="Autorius"/>
    <w:next w:val="Darbopavadinimas"/>
    <w:rsid w:val="009B5E52"/>
    <w:pPr>
      <w:spacing w:before="2835" w:line="276" w:lineRule="auto"/>
      <w:jc w:val="center"/>
    </w:pPr>
    <w:rPr>
      <w:caps/>
      <w:kern w:val="28"/>
      <w:sz w:val="26"/>
      <w:szCs w:val="32"/>
      <w:lang w:val="lt-LT"/>
    </w:rPr>
  </w:style>
  <w:style w:type="character" w:customStyle="1" w:styleId="HeaderChar">
    <w:name w:val="Header Char"/>
    <w:basedOn w:val="DefaultParagraphFont"/>
    <w:link w:val="Header"/>
    <w:uiPriority w:val="99"/>
    <w:rsid w:val="009B5E52"/>
    <w:rPr>
      <w:bCs/>
      <w:sz w:val="24"/>
      <w:szCs w:val="24"/>
      <w:lang w:val="lt-LT"/>
    </w:rPr>
  </w:style>
  <w:style w:type="character" w:customStyle="1" w:styleId="FooterChar">
    <w:name w:val="Footer Char"/>
    <w:basedOn w:val="DefaultParagraphFont"/>
    <w:link w:val="Footer"/>
    <w:uiPriority w:val="99"/>
    <w:rsid w:val="009B5E52"/>
    <w:rPr>
      <w:bCs/>
      <w:sz w:val="24"/>
      <w:szCs w:val="24"/>
      <w:lang w:val="lt-LT"/>
    </w:rPr>
  </w:style>
  <w:style w:type="paragraph" w:customStyle="1" w:styleId="Lentelspavad">
    <w:name w:val="Lentelės pavad."/>
    <w:basedOn w:val="Caption"/>
    <w:next w:val="Normal"/>
    <w:qFormat/>
    <w:rsid w:val="00C77A38"/>
    <w:pPr>
      <w:spacing w:before="200" w:after="60" w:line="276" w:lineRule="auto"/>
      <w:jc w:val="left"/>
    </w:pPr>
    <w:rPr>
      <w:rFonts w:eastAsiaTheme="minorHAnsi"/>
      <w:bCs w:val="0"/>
      <w:i w:val="0"/>
      <w:sz w:val="22"/>
      <w:szCs w:val="22"/>
    </w:rPr>
  </w:style>
  <w:style w:type="table" w:customStyle="1" w:styleId="PlainTable11">
    <w:name w:val="Plain Table 11"/>
    <w:basedOn w:val="TableNormal"/>
    <w:uiPriority w:val="41"/>
    <w:rsid w:val="00C77A38"/>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kstas">
    <w:name w:val="Tekstas"/>
    <w:basedOn w:val="Normal"/>
    <w:next w:val="Normal"/>
    <w:link w:val="TekstasChar"/>
    <w:qFormat/>
    <w:rsid w:val="00C77A38"/>
    <w:pPr>
      <w:spacing w:after="200" w:line="276" w:lineRule="auto"/>
    </w:pPr>
    <w:rPr>
      <w:rFonts w:eastAsiaTheme="minorHAnsi"/>
      <w:bCs w:val="0"/>
    </w:rPr>
  </w:style>
  <w:style w:type="paragraph" w:customStyle="1" w:styleId="Antratbenr">
    <w:name w:val="Antraštė be nr."/>
    <w:basedOn w:val="Heading1"/>
    <w:next w:val="Normal"/>
    <w:qFormat/>
    <w:rsid w:val="00C77A38"/>
    <w:pPr>
      <w:keepNext/>
      <w:pageBreakBefore/>
      <w:numPr>
        <w:numId w:val="0"/>
      </w:numPr>
      <w:spacing w:before="0" w:after="200" w:line="276" w:lineRule="auto"/>
      <w:jc w:val="center"/>
    </w:pPr>
    <w:rPr>
      <w:bCs/>
      <w:caps w:val="0"/>
      <w:kern w:val="32"/>
      <w:sz w:val="24"/>
      <w:szCs w:val="32"/>
    </w:rPr>
  </w:style>
  <w:style w:type="paragraph" w:customStyle="1" w:styleId="Lentel">
    <w:name w:val="Lentelė"/>
    <w:basedOn w:val="Normal"/>
    <w:next w:val="Normal"/>
    <w:qFormat/>
    <w:rsid w:val="00C77A38"/>
    <w:pPr>
      <w:spacing w:before="60" w:after="60"/>
      <w:jc w:val="left"/>
    </w:pPr>
    <w:rPr>
      <w:rFonts w:eastAsiaTheme="minorHAnsi"/>
      <w:bCs w:val="0"/>
      <w:sz w:val="20"/>
      <w:szCs w:val="22"/>
    </w:rPr>
  </w:style>
  <w:style w:type="paragraph" w:customStyle="1" w:styleId="LentelsIeil">
    <w:name w:val="Lentelės I eil."/>
    <w:basedOn w:val="Normal"/>
    <w:next w:val="Normal"/>
    <w:qFormat/>
    <w:rsid w:val="00C77A38"/>
    <w:pPr>
      <w:spacing w:before="60" w:after="60" w:line="276" w:lineRule="auto"/>
      <w:jc w:val="left"/>
    </w:pPr>
    <w:rPr>
      <w:rFonts w:ascii="Times New Roman Bold" w:eastAsiaTheme="minorHAnsi" w:hAnsi="Times New Roman Bold"/>
      <w:b/>
      <w:sz w:val="20"/>
    </w:rPr>
  </w:style>
  <w:style w:type="paragraph" w:styleId="ListNumber">
    <w:name w:val="List Number"/>
    <w:aliases w:val="Sąrašas (numeruotas)"/>
    <w:basedOn w:val="Normal"/>
    <w:qFormat/>
    <w:rsid w:val="00C77A38"/>
    <w:pPr>
      <w:numPr>
        <w:numId w:val="31"/>
      </w:numPr>
      <w:spacing w:after="200" w:line="276" w:lineRule="auto"/>
      <w:contextualSpacing/>
    </w:pPr>
    <w:rPr>
      <w:bCs w:val="0"/>
    </w:rPr>
  </w:style>
  <w:style w:type="character" w:customStyle="1" w:styleId="TekstasChar">
    <w:name w:val="Tekstas Char"/>
    <w:basedOn w:val="DefaultParagraphFont"/>
    <w:link w:val="Tekstas"/>
    <w:rsid w:val="00C77A38"/>
    <w:rPr>
      <w:rFonts w:eastAsiaTheme="minorHAnsi"/>
      <w:sz w:val="24"/>
      <w:szCs w:val="24"/>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531">
      <w:bodyDiv w:val="1"/>
      <w:marLeft w:val="0"/>
      <w:marRight w:val="0"/>
      <w:marTop w:val="0"/>
      <w:marBottom w:val="0"/>
      <w:divBdr>
        <w:top w:val="none" w:sz="0" w:space="0" w:color="auto"/>
        <w:left w:val="none" w:sz="0" w:space="0" w:color="auto"/>
        <w:bottom w:val="none" w:sz="0" w:space="0" w:color="auto"/>
        <w:right w:val="none" w:sz="0" w:space="0" w:color="auto"/>
      </w:divBdr>
    </w:div>
    <w:div w:id="30888831">
      <w:bodyDiv w:val="1"/>
      <w:marLeft w:val="0"/>
      <w:marRight w:val="0"/>
      <w:marTop w:val="0"/>
      <w:marBottom w:val="0"/>
      <w:divBdr>
        <w:top w:val="none" w:sz="0" w:space="0" w:color="auto"/>
        <w:left w:val="none" w:sz="0" w:space="0" w:color="auto"/>
        <w:bottom w:val="none" w:sz="0" w:space="0" w:color="auto"/>
        <w:right w:val="none" w:sz="0" w:space="0" w:color="auto"/>
      </w:divBdr>
    </w:div>
    <w:div w:id="115880116">
      <w:bodyDiv w:val="1"/>
      <w:marLeft w:val="0"/>
      <w:marRight w:val="0"/>
      <w:marTop w:val="0"/>
      <w:marBottom w:val="0"/>
      <w:divBdr>
        <w:top w:val="none" w:sz="0" w:space="0" w:color="auto"/>
        <w:left w:val="none" w:sz="0" w:space="0" w:color="auto"/>
        <w:bottom w:val="none" w:sz="0" w:space="0" w:color="auto"/>
        <w:right w:val="none" w:sz="0" w:space="0" w:color="auto"/>
      </w:divBdr>
    </w:div>
    <w:div w:id="127745098">
      <w:bodyDiv w:val="1"/>
      <w:marLeft w:val="0"/>
      <w:marRight w:val="0"/>
      <w:marTop w:val="0"/>
      <w:marBottom w:val="0"/>
      <w:divBdr>
        <w:top w:val="none" w:sz="0" w:space="0" w:color="auto"/>
        <w:left w:val="none" w:sz="0" w:space="0" w:color="auto"/>
        <w:bottom w:val="none" w:sz="0" w:space="0" w:color="auto"/>
        <w:right w:val="none" w:sz="0" w:space="0" w:color="auto"/>
      </w:divBdr>
    </w:div>
    <w:div w:id="164782387">
      <w:bodyDiv w:val="1"/>
      <w:marLeft w:val="0"/>
      <w:marRight w:val="0"/>
      <w:marTop w:val="0"/>
      <w:marBottom w:val="0"/>
      <w:divBdr>
        <w:top w:val="none" w:sz="0" w:space="0" w:color="auto"/>
        <w:left w:val="none" w:sz="0" w:space="0" w:color="auto"/>
        <w:bottom w:val="none" w:sz="0" w:space="0" w:color="auto"/>
        <w:right w:val="none" w:sz="0" w:space="0" w:color="auto"/>
      </w:divBdr>
    </w:div>
    <w:div w:id="183129949">
      <w:bodyDiv w:val="1"/>
      <w:marLeft w:val="0"/>
      <w:marRight w:val="0"/>
      <w:marTop w:val="0"/>
      <w:marBottom w:val="0"/>
      <w:divBdr>
        <w:top w:val="none" w:sz="0" w:space="0" w:color="auto"/>
        <w:left w:val="none" w:sz="0" w:space="0" w:color="auto"/>
        <w:bottom w:val="none" w:sz="0" w:space="0" w:color="auto"/>
        <w:right w:val="none" w:sz="0" w:space="0" w:color="auto"/>
      </w:divBdr>
    </w:div>
    <w:div w:id="201603085">
      <w:bodyDiv w:val="1"/>
      <w:marLeft w:val="0"/>
      <w:marRight w:val="0"/>
      <w:marTop w:val="0"/>
      <w:marBottom w:val="0"/>
      <w:divBdr>
        <w:top w:val="none" w:sz="0" w:space="0" w:color="auto"/>
        <w:left w:val="none" w:sz="0" w:space="0" w:color="auto"/>
        <w:bottom w:val="none" w:sz="0" w:space="0" w:color="auto"/>
        <w:right w:val="none" w:sz="0" w:space="0" w:color="auto"/>
      </w:divBdr>
    </w:div>
    <w:div w:id="265844498">
      <w:bodyDiv w:val="1"/>
      <w:marLeft w:val="0"/>
      <w:marRight w:val="0"/>
      <w:marTop w:val="0"/>
      <w:marBottom w:val="0"/>
      <w:divBdr>
        <w:top w:val="none" w:sz="0" w:space="0" w:color="auto"/>
        <w:left w:val="none" w:sz="0" w:space="0" w:color="auto"/>
        <w:bottom w:val="none" w:sz="0" w:space="0" w:color="auto"/>
        <w:right w:val="none" w:sz="0" w:space="0" w:color="auto"/>
      </w:divBdr>
    </w:div>
    <w:div w:id="291980167">
      <w:bodyDiv w:val="1"/>
      <w:marLeft w:val="0"/>
      <w:marRight w:val="0"/>
      <w:marTop w:val="0"/>
      <w:marBottom w:val="0"/>
      <w:divBdr>
        <w:top w:val="none" w:sz="0" w:space="0" w:color="auto"/>
        <w:left w:val="none" w:sz="0" w:space="0" w:color="auto"/>
        <w:bottom w:val="none" w:sz="0" w:space="0" w:color="auto"/>
        <w:right w:val="none" w:sz="0" w:space="0" w:color="auto"/>
      </w:divBdr>
    </w:div>
    <w:div w:id="306127049">
      <w:bodyDiv w:val="1"/>
      <w:marLeft w:val="0"/>
      <w:marRight w:val="0"/>
      <w:marTop w:val="0"/>
      <w:marBottom w:val="0"/>
      <w:divBdr>
        <w:top w:val="none" w:sz="0" w:space="0" w:color="auto"/>
        <w:left w:val="none" w:sz="0" w:space="0" w:color="auto"/>
        <w:bottom w:val="none" w:sz="0" w:space="0" w:color="auto"/>
        <w:right w:val="none" w:sz="0" w:space="0" w:color="auto"/>
      </w:divBdr>
    </w:div>
    <w:div w:id="352924804">
      <w:bodyDiv w:val="1"/>
      <w:marLeft w:val="0"/>
      <w:marRight w:val="0"/>
      <w:marTop w:val="0"/>
      <w:marBottom w:val="0"/>
      <w:divBdr>
        <w:top w:val="none" w:sz="0" w:space="0" w:color="auto"/>
        <w:left w:val="none" w:sz="0" w:space="0" w:color="auto"/>
        <w:bottom w:val="none" w:sz="0" w:space="0" w:color="auto"/>
        <w:right w:val="none" w:sz="0" w:space="0" w:color="auto"/>
      </w:divBdr>
    </w:div>
    <w:div w:id="369260936">
      <w:bodyDiv w:val="1"/>
      <w:marLeft w:val="0"/>
      <w:marRight w:val="0"/>
      <w:marTop w:val="0"/>
      <w:marBottom w:val="0"/>
      <w:divBdr>
        <w:top w:val="none" w:sz="0" w:space="0" w:color="auto"/>
        <w:left w:val="none" w:sz="0" w:space="0" w:color="auto"/>
        <w:bottom w:val="none" w:sz="0" w:space="0" w:color="auto"/>
        <w:right w:val="none" w:sz="0" w:space="0" w:color="auto"/>
      </w:divBdr>
    </w:div>
    <w:div w:id="383452393">
      <w:bodyDiv w:val="1"/>
      <w:marLeft w:val="0"/>
      <w:marRight w:val="0"/>
      <w:marTop w:val="0"/>
      <w:marBottom w:val="0"/>
      <w:divBdr>
        <w:top w:val="none" w:sz="0" w:space="0" w:color="auto"/>
        <w:left w:val="none" w:sz="0" w:space="0" w:color="auto"/>
        <w:bottom w:val="none" w:sz="0" w:space="0" w:color="auto"/>
        <w:right w:val="none" w:sz="0" w:space="0" w:color="auto"/>
      </w:divBdr>
    </w:div>
    <w:div w:id="385224258">
      <w:bodyDiv w:val="1"/>
      <w:marLeft w:val="0"/>
      <w:marRight w:val="0"/>
      <w:marTop w:val="0"/>
      <w:marBottom w:val="0"/>
      <w:divBdr>
        <w:top w:val="none" w:sz="0" w:space="0" w:color="auto"/>
        <w:left w:val="none" w:sz="0" w:space="0" w:color="auto"/>
        <w:bottom w:val="none" w:sz="0" w:space="0" w:color="auto"/>
        <w:right w:val="none" w:sz="0" w:space="0" w:color="auto"/>
      </w:divBdr>
    </w:div>
    <w:div w:id="408500766">
      <w:bodyDiv w:val="1"/>
      <w:marLeft w:val="0"/>
      <w:marRight w:val="0"/>
      <w:marTop w:val="0"/>
      <w:marBottom w:val="0"/>
      <w:divBdr>
        <w:top w:val="none" w:sz="0" w:space="0" w:color="auto"/>
        <w:left w:val="none" w:sz="0" w:space="0" w:color="auto"/>
        <w:bottom w:val="none" w:sz="0" w:space="0" w:color="auto"/>
        <w:right w:val="none" w:sz="0" w:space="0" w:color="auto"/>
      </w:divBdr>
    </w:div>
    <w:div w:id="429854354">
      <w:bodyDiv w:val="1"/>
      <w:marLeft w:val="0"/>
      <w:marRight w:val="0"/>
      <w:marTop w:val="0"/>
      <w:marBottom w:val="0"/>
      <w:divBdr>
        <w:top w:val="none" w:sz="0" w:space="0" w:color="auto"/>
        <w:left w:val="none" w:sz="0" w:space="0" w:color="auto"/>
        <w:bottom w:val="none" w:sz="0" w:space="0" w:color="auto"/>
        <w:right w:val="none" w:sz="0" w:space="0" w:color="auto"/>
      </w:divBdr>
    </w:div>
    <w:div w:id="437870838">
      <w:bodyDiv w:val="1"/>
      <w:marLeft w:val="0"/>
      <w:marRight w:val="0"/>
      <w:marTop w:val="0"/>
      <w:marBottom w:val="0"/>
      <w:divBdr>
        <w:top w:val="none" w:sz="0" w:space="0" w:color="auto"/>
        <w:left w:val="none" w:sz="0" w:space="0" w:color="auto"/>
        <w:bottom w:val="none" w:sz="0" w:space="0" w:color="auto"/>
        <w:right w:val="none" w:sz="0" w:space="0" w:color="auto"/>
      </w:divBdr>
    </w:div>
    <w:div w:id="450365711">
      <w:bodyDiv w:val="1"/>
      <w:marLeft w:val="0"/>
      <w:marRight w:val="0"/>
      <w:marTop w:val="0"/>
      <w:marBottom w:val="0"/>
      <w:divBdr>
        <w:top w:val="none" w:sz="0" w:space="0" w:color="auto"/>
        <w:left w:val="none" w:sz="0" w:space="0" w:color="auto"/>
        <w:bottom w:val="none" w:sz="0" w:space="0" w:color="auto"/>
        <w:right w:val="none" w:sz="0" w:space="0" w:color="auto"/>
      </w:divBdr>
    </w:div>
    <w:div w:id="462619772">
      <w:bodyDiv w:val="1"/>
      <w:marLeft w:val="0"/>
      <w:marRight w:val="0"/>
      <w:marTop w:val="0"/>
      <w:marBottom w:val="0"/>
      <w:divBdr>
        <w:top w:val="none" w:sz="0" w:space="0" w:color="auto"/>
        <w:left w:val="none" w:sz="0" w:space="0" w:color="auto"/>
        <w:bottom w:val="none" w:sz="0" w:space="0" w:color="auto"/>
        <w:right w:val="none" w:sz="0" w:space="0" w:color="auto"/>
      </w:divBdr>
    </w:div>
    <w:div w:id="485903805">
      <w:bodyDiv w:val="1"/>
      <w:marLeft w:val="0"/>
      <w:marRight w:val="0"/>
      <w:marTop w:val="0"/>
      <w:marBottom w:val="0"/>
      <w:divBdr>
        <w:top w:val="none" w:sz="0" w:space="0" w:color="auto"/>
        <w:left w:val="none" w:sz="0" w:space="0" w:color="auto"/>
        <w:bottom w:val="none" w:sz="0" w:space="0" w:color="auto"/>
        <w:right w:val="none" w:sz="0" w:space="0" w:color="auto"/>
      </w:divBdr>
    </w:div>
    <w:div w:id="557863725">
      <w:bodyDiv w:val="1"/>
      <w:marLeft w:val="0"/>
      <w:marRight w:val="0"/>
      <w:marTop w:val="0"/>
      <w:marBottom w:val="0"/>
      <w:divBdr>
        <w:top w:val="none" w:sz="0" w:space="0" w:color="auto"/>
        <w:left w:val="none" w:sz="0" w:space="0" w:color="auto"/>
        <w:bottom w:val="none" w:sz="0" w:space="0" w:color="auto"/>
        <w:right w:val="none" w:sz="0" w:space="0" w:color="auto"/>
      </w:divBdr>
    </w:div>
    <w:div w:id="562255236">
      <w:bodyDiv w:val="1"/>
      <w:marLeft w:val="0"/>
      <w:marRight w:val="0"/>
      <w:marTop w:val="0"/>
      <w:marBottom w:val="0"/>
      <w:divBdr>
        <w:top w:val="none" w:sz="0" w:space="0" w:color="auto"/>
        <w:left w:val="none" w:sz="0" w:space="0" w:color="auto"/>
        <w:bottom w:val="none" w:sz="0" w:space="0" w:color="auto"/>
        <w:right w:val="none" w:sz="0" w:space="0" w:color="auto"/>
      </w:divBdr>
    </w:div>
    <w:div w:id="578101970">
      <w:bodyDiv w:val="1"/>
      <w:marLeft w:val="0"/>
      <w:marRight w:val="0"/>
      <w:marTop w:val="0"/>
      <w:marBottom w:val="0"/>
      <w:divBdr>
        <w:top w:val="none" w:sz="0" w:space="0" w:color="auto"/>
        <w:left w:val="none" w:sz="0" w:space="0" w:color="auto"/>
        <w:bottom w:val="none" w:sz="0" w:space="0" w:color="auto"/>
        <w:right w:val="none" w:sz="0" w:space="0" w:color="auto"/>
      </w:divBdr>
    </w:div>
    <w:div w:id="609121958">
      <w:bodyDiv w:val="1"/>
      <w:marLeft w:val="0"/>
      <w:marRight w:val="0"/>
      <w:marTop w:val="0"/>
      <w:marBottom w:val="0"/>
      <w:divBdr>
        <w:top w:val="none" w:sz="0" w:space="0" w:color="auto"/>
        <w:left w:val="none" w:sz="0" w:space="0" w:color="auto"/>
        <w:bottom w:val="none" w:sz="0" w:space="0" w:color="auto"/>
        <w:right w:val="none" w:sz="0" w:space="0" w:color="auto"/>
      </w:divBdr>
    </w:div>
    <w:div w:id="655190431">
      <w:bodyDiv w:val="1"/>
      <w:marLeft w:val="0"/>
      <w:marRight w:val="0"/>
      <w:marTop w:val="0"/>
      <w:marBottom w:val="0"/>
      <w:divBdr>
        <w:top w:val="none" w:sz="0" w:space="0" w:color="auto"/>
        <w:left w:val="none" w:sz="0" w:space="0" w:color="auto"/>
        <w:bottom w:val="none" w:sz="0" w:space="0" w:color="auto"/>
        <w:right w:val="none" w:sz="0" w:space="0" w:color="auto"/>
      </w:divBdr>
    </w:div>
    <w:div w:id="750587731">
      <w:bodyDiv w:val="1"/>
      <w:marLeft w:val="0"/>
      <w:marRight w:val="0"/>
      <w:marTop w:val="0"/>
      <w:marBottom w:val="0"/>
      <w:divBdr>
        <w:top w:val="none" w:sz="0" w:space="0" w:color="auto"/>
        <w:left w:val="none" w:sz="0" w:space="0" w:color="auto"/>
        <w:bottom w:val="none" w:sz="0" w:space="0" w:color="auto"/>
        <w:right w:val="none" w:sz="0" w:space="0" w:color="auto"/>
      </w:divBdr>
    </w:div>
    <w:div w:id="792480342">
      <w:bodyDiv w:val="1"/>
      <w:marLeft w:val="0"/>
      <w:marRight w:val="0"/>
      <w:marTop w:val="0"/>
      <w:marBottom w:val="0"/>
      <w:divBdr>
        <w:top w:val="none" w:sz="0" w:space="0" w:color="auto"/>
        <w:left w:val="none" w:sz="0" w:space="0" w:color="auto"/>
        <w:bottom w:val="none" w:sz="0" w:space="0" w:color="auto"/>
        <w:right w:val="none" w:sz="0" w:space="0" w:color="auto"/>
      </w:divBdr>
    </w:div>
    <w:div w:id="851798563">
      <w:bodyDiv w:val="1"/>
      <w:marLeft w:val="0"/>
      <w:marRight w:val="0"/>
      <w:marTop w:val="0"/>
      <w:marBottom w:val="0"/>
      <w:divBdr>
        <w:top w:val="none" w:sz="0" w:space="0" w:color="auto"/>
        <w:left w:val="none" w:sz="0" w:space="0" w:color="auto"/>
        <w:bottom w:val="none" w:sz="0" w:space="0" w:color="auto"/>
        <w:right w:val="none" w:sz="0" w:space="0" w:color="auto"/>
      </w:divBdr>
    </w:div>
    <w:div w:id="876509638">
      <w:bodyDiv w:val="1"/>
      <w:marLeft w:val="0"/>
      <w:marRight w:val="0"/>
      <w:marTop w:val="0"/>
      <w:marBottom w:val="0"/>
      <w:divBdr>
        <w:top w:val="none" w:sz="0" w:space="0" w:color="auto"/>
        <w:left w:val="none" w:sz="0" w:space="0" w:color="auto"/>
        <w:bottom w:val="none" w:sz="0" w:space="0" w:color="auto"/>
        <w:right w:val="none" w:sz="0" w:space="0" w:color="auto"/>
      </w:divBdr>
    </w:div>
    <w:div w:id="892042833">
      <w:bodyDiv w:val="1"/>
      <w:marLeft w:val="0"/>
      <w:marRight w:val="0"/>
      <w:marTop w:val="0"/>
      <w:marBottom w:val="0"/>
      <w:divBdr>
        <w:top w:val="none" w:sz="0" w:space="0" w:color="auto"/>
        <w:left w:val="none" w:sz="0" w:space="0" w:color="auto"/>
        <w:bottom w:val="none" w:sz="0" w:space="0" w:color="auto"/>
        <w:right w:val="none" w:sz="0" w:space="0" w:color="auto"/>
      </w:divBdr>
    </w:div>
    <w:div w:id="905142566">
      <w:bodyDiv w:val="1"/>
      <w:marLeft w:val="0"/>
      <w:marRight w:val="0"/>
      <w:marTop w:val="0"/>
      <w:marBottom w:val="0"/>
      <w:divBdr>
        <w:top w:val="none" w:sz="0" w:space="0" w:color="auto"/>
        <w:left w:val="none" w:sz="0" w:space="0" w:color="auto"/>
        <w:bottom w:val="none" w:sz="0" w:space="0" w:color="auto"/>
        <w:right w:val="none" w:sz="0" w:space="0" w:color="auto"/>
      </w:divBdr>
    </w:div>
    <w:div w:id="927426266">
      <w:bodyDiv w:val="1"/>
      <w:marLeft w:val="0"/>
      <w:marRight w:val="0"/>
      <w:marTop w:val="0"/>
      <w:marBottom w:val="0"/>
      <w:divBdr>
        <w:top w:val="none" w:sz="0" w:space="0" w:color="auto"/>
        <w:left w:val="none" w:sz="0" w:space="0" w:color="auto"/>
        <w:bottom w:val="none" w:sz="0" w:space="0" w:color="auto"/>
        <w:right w:val="none" w:sz="0" w:space="0" w:color="auto"/>
      </w:divBdr>
    </w:div>
    <w:div w:id="939144094">
      <w:bodyDiv w:val="1"/>
      <w:marLeft w:val="0"/>
      <w:marRight w:val="0"/>
      <w:marTop w:val="0"/>
      <w:marBottom w:val="0"/>
      <w:divBdr>
        <w:top w:val="none" w:sz="0" w:space="0" w:color="auto"/>
        <w:left w:val="none" w:sz="0" w:space="0" w:color="auto"/>
        <w:bottom w:val="none" w:sz="0" w:space="0" w:color="auto"/>
        <w:right w:val="none" w:sz="0" w:space="0" w:color="auto"/>
      </w:divBdr>
    </w:div>
    <w:div w:id="945622702">
      <w:bodyDiv w:val="1"/>
      <w:marLeft w:val="0"/>
      <w:marRight w:val="0"/>
      <w:marTop w:val="0"/>
      <w:marBottom w:val="0"/>
      <w:divBdr>
        <w:top w:val="none" w:sz="0" w:space="0" w:color="auto"/>
        <w:left w:val="none" w:sz="0" w:space="0" w:color="auto"/>
        <w:bottom w:val="none" w:sz="0" w:space="0" w:color="auto"/>
        <w:right w:val="none" w:sz="0" w:space="0" w:color="auto"/>
      </w:divBdr>
    </w:div>
    <w:div w:id="1043600739">
      <w:bodyDiv w:val="1"/>
      <w:marLeft w:val="0"/>
      <w:marRight w:val="0"/>
      <w:marTop w:val="0"/>
      <w:marBottom w:val="0"/>
      <w:divBdr>
        <w:top w:val="none" w:sz="0" w:space="0" w:color="auto"/>
        <w:left w:val="none" w:sz="0" w:space="0" w:color="auto"/>
        <w:bottom w:val="none" w:sz="0" w:space="0" w:color="auto"/>
        <w:right w:val="none" w:sz="0" w:space="0" w:color="auto"/>
      </w:divBdr>
    </w:div>
    <w:div w:id="1088116663">
      <w:bodyDiv w:val="1"/>
      <w:marLeft w:val="0"/>
      <w:marRight w:val="0"/>
      <w:marTop w:val="0"/>
      <w:marBottom w:val="0"/>
      <w:divBdr>
        <w:top w:val="none" w:sz="0" w:space="0" w:color="auto"/>
        <w:left w:val="none" w:sz="0" w:space="0" w:color="auto"/>
        <w:bottom w:val="none" w:sz="0" w:space="0" w:color="auto"/>
        <w:right w:val="none" w:sz="0" w:space="0" w:color="auto"/>
      </w:divBdr>
    </w:div>
    <w:div w:id="1106073320">
      <w:bodyDiv w:val="1"/>
      <w:marLeft w:val="0"/>
      <w:marRight w:val="0"/>
      <w:marTop w:val="0"/>
      <w:marBottom w:val="0"/>
      <w:divBdr>
        <w:top w:val="none" w:sz="0" w:space="0" w:color="auto"/>
        <w:left w:val="none" w:sz="0" w:space="0" w:color="auto"/>
        <w:bottom w:val="none" w:sz="0" w:space="0" w:color="auto"/>
        <w:right w:val="none" w:sz="0" w:space="0" w:color="auto"/>
      </w:divBdr>
    </w:div>
    <w:div w:id="1122383864">
      <w:bodyDiv w:val="1"/>
      <w:marLeft w:val="0"/>
      <w:marRight w:val="0"/>
      <w:marTop w:val="0"/>
      <w:marBottom w:val="0"/>
      <w:divBdr>
        <w:top w:val="none" w:sz="0" w:space="0" w:color="auto"/>
        <w:left w:val="none" w:sz="0" w:space="0" w:color="auto"/>
        <w:bottom w:val="none" w:sz="0" w:space="0" w:color="auto"/>
        <w:right w:val="none" w:sz="0" w:space="0" w:color="auto"/>
      </w:divBdr>
    </w:div>
    <w:div w:id="1129083995">
      <w:bodyDiv w:val="1"/>
      <w:marLeft w:val="0"/>
      <w:marRight w:val="0"/>
      <w:marTop w:val="0"/>
      <w:marBottom w:val="0"/>
      <w:divBdr>
        <w:top w:val="none" w:sz="0" w:space="0" w:color="auto"/>
        <w:left w:val="none" w:sz="0" w:space="0" w:color="auto"/>
        <w:bottom w:val="none" w:sz="0" w:space="0" w:color="auto"/>
        <w:right w:val="none" w:sz="0" w:space="0" w:color="auto"/>
      </w:divBdr>
    </w:div>
    <w:div w:id="1138914132">
      <w:bodyDiv w:val="1"/>
      <w:marLeft w:val="0"/>
      <w:marRight w:val="0"/>
      <w:marTop w:val="0"/>
      <w:marBottom w:val="0"/>
      <w:divBdr>
        <w:top w:val="none" w:sz="0" w:space="0" w:color="auto"/>
        <w:left w:val="none" w:sz="0" w:space="0" w:color="auto"/>
        <w:bottom w:val="none" w:sz="0" w:space="0" w:color="auto"/>
        <w:right w:val="none" w:sz="0" w:space="0" w:color="auto"/>
      </w:divBdr>
    </w:div>
    <w:div w:id="1206139253">
      <w:bodyDiv w:val="1"/>
      <w:marLeft w:val="0"/>
      <w:marRight w:val="0"/>
      <w:marTop w:val="0"/>
      <w:marBottom w:val="0"/>
      <w:divBdr>
        <w:top w:val="none" w:sz="0" w:space="0" w:color="auto"/>
        <w:left w:val="none" w:sz="0" w:space="0" w:color="auto"/>
        <w:bottom w:val="none" w:sz="0" w:space="0" w:color="auto"/>
        <w:right w:val="none" w:sz="0" w:space="0" w:color="auto"/>
      </w:divBdr>
    </w:div>
    <w:div w:id="1316757819">
      <w:bodyDiv w:val="1"/>
      <w:marLeft w:val="0"/>
      <w:marRight w:val="0"/>
      <w:marTop w:val="0"/>
      <w:marBottom w:val="0"/>
      <w:divBdr>
        <w:top w:val="none" w:sz="0" w:space="0" w:color="auto"/>
        <w:left w:val="none" w:sz="0" w:space="0" w:color="auto"/>
        <w:bottom w:val="none" w:sz="0" w:space="0" w:color="auto"/>
        <w:right w:val="none" w:sz="0" w:space="0" w:color="auto"/>
      </w:divBdr>
    </w:div>
    <w:div w:id="1335916698">
      <w:bodyDiv w:val="1"/>
      <w:marLeft w:val="0"/>
      <w:marRight w:val="0"/>
      <w:marTop w:val="0"/>
      <w:marBottom w:val="0"/>
      <w:divBdr>
        <w:top w:val="none" w:sz="0" w:space="0" w:color="auto"/>
        <w:left w:val="none" w:sz="0" w:space="0" w:color="auto"/>
        <w:bottom w:val="none" w:sz="0" w:space="0" w:color="auto"/>
        <w:right w:val="none" w:sz="0" w:space="0" w:color="auto"/>
      </w:divBdr>
    </w:div>
    <w:div w:id="1339844218">
      <w:bodyDiv w:val="1"/>
      <w:marLeft w:val="0"/>
      <w:marRight w:val="0"/>
      <w:marTop w:val="0"/>
      <w:marBottom w:val="0"/>
      <w:divBdr>
        <w:top w:val="none" w:sz="0" w:space="0" w:color="auto"/>
        <w:left w:val="none" w:sz="0" w:space="0" w:color="auto"/>
        <w:bottom w:val="none" w:sz="0" w:space="0" w:color="auto"/>
        <w:right w:val="none" w:sz="0" w:space="0" w:color="auto"/>
      </w:divBdr>
    </w:div>
    <w:div w:id="1355811376">
      <w:bodyDiv w:val="1"/>
      <w:marLeft w:val="0"/>
      <w:marRight w:val="0"/>
      <w:marTop w:val="0"/>
      <w:marBottom w:val="0"/>
      <w:divBdr>
        <w:top w:val="none" w:sz="0" w:space="0" w:color="auto"/>
        <w:left w:val="none" w:sz="0" w:space="0" w:color="auto"/>
        <w:bottom w:val="none" w:sz="0" w:space="0" w:color="auto"/>
        <w:right w:val="none" w:sz="0" w:space="0" w:color="auto"/>
      </w:divBdr>
    </w:div>
    <w:div w:id="1369453822">
      <w:bodyDiv w:val="1"/>
      <w:marLeft w:val="0"/>
      <w:marRight w:val="0"/>
      <w:marTop w:val="0"/>
      <w:marBottom w:val="0"/>
      <w:divBdr>
        <w:top w:val="none" w:sz="0" w:space="0" w:color="auto"/>
        <w:left w:val="none" w:sz="0" w:space="0" w:color="auto"/>
        <w:bottom w:val="none" w:sz="0" w:space="0" w:color="auto"/>
        <w:right w:val="none" w:sz="0" w:space="0" w:color="auto"/>
      </w:divBdr>
    </w:div>
    <w:div w:id="1431581208">
      <w:bodyDiv w:val="1"/>
      <w:marLeft w:val="0"/>
      <w:marRight w:val="0"/>
      <w:marTop w:val="0"/>
      <w:marBottom w:val="0"/>
      <w:divBdr>
        <w:top w:val="none" w:sz="0" w:space="0" w:color="auto"/>
        <w:left w:val="none" w:sz="0" w:space="0" w:color="auto"/>
        <w:bottom w:val="none" w:sz="0" w:space="0" w:color="auto"/>
        <w:right w:val="none" w:sz="0" w:space="0" w:color="auto"/>
      </w:divBdr>
    </w:div>
    <w:div w:id="1467046145">
      <w:bodyDiv w:val="1"/>
      <w:marLeft w:val="0"/>
      <w:marRight w:val="0"/>
      <w:marTop w:val="0"/>
      <w:marBottom w:val="0"/>
      <w:divBdr>
        <w:top w:val="none" w:sz="0" w:space="0" w:color="auto"/>
        <w:left w:val="none" w:sz="0" w:space="0" w:color="auto"/>
        <w:bottom w:val="none" w:sz="0" w:space="0" w:color="auto"/>
        <w:right w:val="none" w:sz="0" w:space="0" w:color="auto"/>
      </w:divBdr>
    </w:div>
    <w:div w:id="1528442953">
      <w:bodyDiv w:val="1"/>
      <w:marLeft w:val="0"/>
      <w:marRight w:val="0"/>
      <w:marTop w:val="0"/>
      <w:marBottom w:val="0"/>
      <w:divBdr>
        <w:top w:val="none" w:sz="0" w:space="0" w:color="auto"/>
        <w:left w:val="none" w:sz="0" w:space="0" w:color="auto"/>
        <w:bottom w:val="none" w:sz="0" w:space="0" w:color="auto"/>
        <w:right w:val="none" w:sz="0" w:space="0" w:color="auto"/>
      </w:divBdr>
    </w:div>
    <w:div w:id="1531798041">
      <w:bodyDiv w:val="1"/>
      <w:marLeft w:val="0"/>
      <w:marRight w:val="0"/>
      <w:marTop w:val="0"/>
      <w:marBottom w:val="0"/>
      <w:divBdr>
        <w:top w:val="none" w:sz="0" w:space="0" w:color="auto"/>
        <w:left w:val="none" w:sz="0" w:space="0" w:color="auto"/>
        <w:bottom w:val="none" w:sz="0" w:space="0" w:color="auto"/>
        <w:right w:val="none" w:sz="0" w:space="0" w:color="auto"/>
      </w:divBdr>
    </w:div>
    <w:div w:id="1619677695">
      <w:bodyDiv w:val="1"/>
      <w:marLeft w:val="0"/>
      <w:marRight w:val="0"/>
      <w:marTop w:val="0"/>
      <w:marBottom w:val="0"/>
      <w:divBdr>
        <w:top w:val="none" w:sz="0" w:space="0" w:color="auto"/>
        <w:left w:val="none" w:sz="0" w:space="0" w:color="auto"/>
        <w:bottom w:val="none" w:sz="0" w:space="0" w:color="auto"/>
        <w:right w:val="none" w:sz="0" w:space="0" w:color="auto"/>
      </w:divBdr>
    </w:div>
    <w:div w:id="1622227385">
      <w:bodyDiv w:val="1"/>
      <w:marLeft w:val="0"/>
      <w:marRight w:val="0"/>
      <w:marTop w:val="0"/>
      <w:marBottom w:val="0"/>
      <w:divBdr>
        <w:top w:val="none" w:sz="0" w:space="0" w:color="auto"/>
        <w:left w:val="none" w:sz="0" w:space="0" w:color="auto"/>
        <w:bottom w:val="none" w:sz="0" w:space="0" w:color="auto"/>
        <w:right w:val="none" w:sz="0" w:space="0" w:color="auto"/>
      </w:divBdr>
    </w:div>
    <w:div w:id="1627464852">
      <w:bodyDiv w:val="1"/>
      <w:marLeft w:val="0"/>
      <w:marRight w:val="0"/>
      <w:marTop w:val="0"/>
      <w:marBottom w:val="0"/>
      <w:divBdr>
        <w:top w:val="none" w:sz="0" w:space="0" w:color="auto"/>
        <w:left w:val="none" w:sz="0" w:space="0" w:color="auto"/>
        <w:bottom w:val="none" w:sz="0" w:space="0" w:color="auto"/>
        <w:right w:val="none" w:sz="0" w:space="0" w:color="auto"/>
      </w:divBdr>
    </w:div>
    <w:div w:id="1748502282">
      <w:bodyDiv w:val="1"/>
      <w:marLeft w:val="0"/>
      <w:marRight w:val="0"/>
      <w:marTop w:val="0"/>
      <w:marBottom w:val="0"/>
      <w:divBdr>
        <w:top w:val="none" w:sz="0" w:space="0" w:color="auto"/>
        <w:left w:val="none" w:sz="0" w:space="0" w:color="auto"/>
        <w:bottom w:val="none" w:sz="0" w:space="0" w:color="auto"/>
        <w:right w:val="none" w:sz="0" w:space="0" w:color="auto"/>
      </w:divBdr>
    </w:div>
    <w:div w:id="1782912172">
      <w:bodyDiv w:val="1"/>
      <w:marLeft w:val="0"/>
      <w:marRight w:val="0"/>
      <w:marTop w:val="0"/>
      <w:marBottom w:val="0"/>
      <w:divBdr>
        <w:top w:val="none" w:sz="0" w:space="0" w:color="auto"/>
        <w:left w:val="none" w:sz="0" w:space="0" w:color="auto"/>
        <w:bottom w:val="none" w:sz="0" w:space="0" w:color="auto"/>
        <w:right w:val="none" w:sz="0" w:space="0" w:color="auto"/>
      </w:divBdr>
    </w:div>
    <w:div w:id="1799175918">
      <w:bodyDiv w:val="1"/>
      <w:marLeft w:val="0"/>
      <w:marRight w:val="0"/>
      <w:marTop w:val="0"/>
      <w:marBottom w:val="0"/>
      <w:divBdr>
        <w:top w:val="none" w:sz="0" w:space="0" w:color="auto"/>
        <w:left w:val="none" w:sz="0" w:space="0" w:color="auto"/>
        <w:bottom w:val="none" w:sz="0" w:space="0" w:color="auto"/>
        <w:right w:val="none" w:sz="0" w:space="0" w:color="auto"/>
      </w:divBdr>
    </w:div>
    <w:div w:id="1816684393">
      <w:bodyDiv w:val="1"/>
      <w:marLeft w:val="0"/>
      <w:marRight w:val="0"/>
      <w:marTop w:val="0"/>
      <w:marBottom w:val="0"/>
      <w:divBdr>
        <w:top w:val="none" w:sz="0" w:space="0" w:color="auto"/>
        <w:left w:val="none" w:sz="0" w:space="0" w:color="auto"/>
        <w:bottom w:val="none" w:sz="0" w:space="0" w:color="auto"/>
        <w:right w:val="none" w:sz="0" w:space="0" w:color="auto"/>
      </w:divBdr>
    </w:div>
    <w:div w:id="1849755637">
      <w:bodyDiv w:val="1"/>
      <w:marLeft w:val="0"/>
      <w:marRight w:val="0"/>
      <w:marTop w:val="0"/>
      <w:marBottom w:val="0"/>
      <w:divBdr>
        <w:top w:val="none" w:sz="0" w:space="0" w:color="auto"/>
        <w:left w:val="none" w:sz="0" w:space="0" w:color="auto"/>
        <w:bottom w:val="none" w:sz="0" w:space="0" w:color="auto"/>
        <w:right w:val="none" w:sz="0" w:space="0" w:color="auto"/>
      </w:divBdr>
    </w:div>
    <w:div w:id="1879656713">
      <w:bodyDiv w:val="1"/>
      <w:marLeft w:val="0"/>
      <w:marRight w:val="0"/>
      <w:marTop w:val="0"/>
      <w:marBottom w:val="0"/>
      <w:divBdr>
        <w:top w:val="none" w:sz="0" w:space="0" w:color="auto"/>
        <w:left w:val="none" w:sz="0" w:space="0" w:color="auto"/>
        <w:bottom w:val="none" w:sz="0" w:space="0" w:color="auto"/>
        <w:right w:val="none" w:sz="0" w:space="0" w:color="auto"/>
      </w:divBdr>
    </w:div>
    <w:div w:id="2090081863">
      <w:bodyDiv w:val="1"/>
      <w:marLeft w:val="0"/>
      <w:marRight w:val="0"/>
      <w:marTop w:val="0"/>
      <w:marBottom w:val="0"/>
      <w:divBdr>
        <w:top w:val="none" w:sz="0" w:space="0" w:color="auto"/>
        <w:left w:val="none" w:sz="0" w:space="0" w:color="auto"/>
        <w:bottom w:val="none" w:sz="0" w:space="0" w:color="auto"/>
        <w:right w:val="none" w:sz="0" w:space="0" w:color="auto"/>
      </w:divBdr>
    </w:div>
    <w:div w:id="2111192553">
      <w:bodyDiv w:val="1"/>
      <w:marLeft w:val="0"/>
      <w:marRight w:val="0"/>
      <w:marTop w:val="0"/>
      <w:marBottom w:val="0"/>
      <w:divBdr>
        <w:top w:val="none" w:sz="0" w:space="0" w:color="auto"/>
        <w:left w:val="none" w:sz="0" w:space="0" w:color="auto"/>
        <w:bottom w:val="none" w:sz="0" w:space="0" w:color="auto"/>
        <w:right w:val="none" w:sz="0" w:space="0" w:color="auto"/>
      </w:divBdr>
    </w:div>
    <w:div w:id="2117871920">
      <w:bodyDiv w:val="1"/>
      <w:marLeft w:val="0"/>
      <w:marRight w:val="0"/>
      <w:marTop w:val="0"/>
      <w:marBottom w:val="0"/>
      <w:divBdr>
        <w:top w:val="none" w:sz="0" w:space="0" w:color="auto"/>
        <w:left w:val="none" w:sz="0" w:space="0" w:color="auto"/>
        <w:bottom w:val="none" w:sz="0" w:space="0" w:color="auto"/>
        <w:right w:val="none" w:sz="0" w:space="0" w:color="auto"/>
      </w:divBdr>
    </w:div>
    <w:div w:id="2121685382">
      <w:bodyDiv w:val="1"/>
      <w:marLeft w:val="0"/>
      <w:marRight w:val="0"/>
      <w:marTop w:val="0"/>
      <w:marBottom w:val="0"/>
      <w:divBdr>
        <w:top w:val="none" w:sz="0" w:space="0" w:color="auto"/>
        <w:left w:val="none" w:sz="0" w:space="0" w:color="auto"/>
        <w:bottom w:val="none" w:sz="0" w:space="0" w:color="auto"/>
        <w:right w:val="none" w:sz="0" w:space="0" w:color="auto"/>
      </w:divBdr>
    </w:div>
    <w:div w:id="2132279831">
      <w:bodyDiv w:val="1"/>
      <w:marLeft w:val="0"/>
      <w:marRight w:val="0"/>
      <w:marTop w:val="0"/>
      <w:marBottom w:val="0"/>
      <w:divBdr>
        <w:top w:val="none" w:sz="0" w:space="0" w:color="auto"/>
        <w:left w:val="none" w:sz="0" w:space="0" w:color="auto"/>
        <w:bottom w:val="none" w:sz="0" w:space="0" w:color="auto"/>
        <w:right w:val="none" w:sz="0" w:space="0" w:color="auto"/>
      </w:divBdr>
    </w:div>
    <w:div w:id="214245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https://leonardoaraujosantos.gitbooks.io/artificial-inteligence/content/image_folder_3/ImageSegmentation.P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Duderis/masters-thesis-project" TargetMode="External"/><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leonardoaraujosantos.gitbooks.io/artificial-inteligence/content/image_folder_3/ImageSegmentation.P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ithub.com/Duderis/masters-thesis-projec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Duderis/masters-thesis-project" TargetMode="External"/><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estas\My%20Documents\Projektai\Eimis\Sablonai\RUP_architekturos_sablona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Sym19</b:Tag>
    <b:SourceType>InternetSite</b:SourceType>
    <b:Guid>{CDA7A768-ACC5-46B8-BD91-34C30240FD28}</b:Guid>
    <b:Title>Symfony karkasas</b:Title>
    <b:InternetSiteTitle>Symfony</b:InternetSiteTitle>
    <b:Year>2019</b:Year>
    <b:Month>05</b:Month>
    <b:Day>20</b:Day>
    <b:URL>https://symfony.com/</b:URL>
    <b:RefOrder>2</b:RefOrder>
  </b:Source>
  <b:Source>
    <b:Tag>Ten19</b:Tag>
    <b:SourceType>InternetSite</b:SourceType>
    <b:Guid>{8E16130B-9221-42FC-BFC7-92D2350FA094}</b:Guid>
    <b:Title>TensorFlow</b:Title>
    <b:InternetSiteTitle>TensorFlow</b:InternetSiteTitle>
    <b:Year>2019</b:Year>
    <b:Month>05</b:Month>
    <b:Day>20</b:Day>
    <b:URL>https://www.tensorflow.org/</b:URL>
    <b:RefOrder>4</b:RefOrder>
  </b:Source>
  <b:Source>
    <b:Tag>htt</b:Tag>
    <b:SourceType>InternetSite</b:SourceType>
    <b:Guid>{1BDBF87C-ABF5-49AC-A523-C1B41DEEFC1D}</b:Guid>
    <b:Title>Docker tool</b:Title>
    <b:InternetSiteTitle>Docker tool</b:InternetSiteTitle>
    <b:Year>2019</b:Year>
    <b:Month>05</b:Month>
    <b:Day>20</b:Day>
    <b:URL>https://www.docker.com/</b:URL>
    <b:RefOrder>5</b:RefOrder>
  </b:Source>
  <b:Source>
    <b:Tag>Amb19</b:Tag>
    <b:SourceType>Report</b:SourceType>
    <b:Guid>{1DD1124C-4D70-4F0C-B0DF-878CC5725408}</b:Guid>
    <b:Author>
      <b:Author>
        <b:NameList>
          <b:Person>
            <b:Last>Ambrazevičius</b:Last>
            <b:First>Marius</b:First>
          </b:Person>
        </b:NameList>
      </b:Author>
    </b:Author>
    <b:Title>Reikalavimų specifikacija</b:Title>
    <b:Year>2019</b:Year>
    <b:RefOrder>7</b:RefOrder>
  </b:Source>
  <b:Source>
    <b:Tag>KTU</b:Tag>
    <b:SourceType>InternetSite</b:SourceType>
    <b:Guid>{83A9A46C-35DE-4CAE-82F7-B4357799F370}</b:Guid>
    <b:Title>KTU rekvizitai</b:Title>
    <b:InternetSiteTitle>KTU rekvizitai</b:InternetSiteTitle>
    <b:URL>https://rekvizitai.vz.lt/en/company/kauno_technologijos_universitetas/</b:URL>
    <b:Year>2019</b:Year>
    <b:Month>05</b:Month>
    <b:Day>20</b:Day>
    <b:RefOrder>1</b:RefOrder>
  </b:Source>
  <b:Source>
    <b:Tag>Dee19</b:Tag>
    <b:SourceType>InternetSite</b:SourceType>
    <b:Guid>{665330E7-71B7-4C53-9D91-729F664B12DA}</b:Guid>
    <b:Title>DeepLab resnet</b:Title>
    <b:Year>2019</b:Year>
    <b:InternetSiteTitle>DeepLab resnet</b:InternetSiteTitle>
    <b:Month>05</b:Month>
    <b:Day>20</b:Day>
    <b:URL>https://github.com/DrSleep/tensorflow-deeplab-resnet</b:URL>
    <b:RefOrder>3</b:RefOrder>
  </b:Source>
  <b:Source>
    <b:Tag>man18</b:Tag>
    <b:SourceType>InternetSite</b:SourceType>
    <b:Guid>{E120B651-860B-44CE-B0F8-BFDDDFC82A4B}</b:Guid>
    <b:Title>manoalga.lt</b:Title>
    <b:Year>2018</b:Year>
    <b:Month>12</b:Month>
    <b:Day>21</b:Day>
    <b:URL>manoalga.lt</b:URL>
    <b:RefOrder>6</b:RefOrder>
  </b:Source>
</b:Sources>
</file>

<file path=customXml/itemProps1.xml><?xml version="1.0" encoding="utf-8"?>
<ds:datastoreItem xmlns:ds="http://schemas.openxmlformats.org/officeDocument/2006/customXml" ds:itemID="{3759F0A8-04E1-4B87-83AD-85275F65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RUP_architekturos_sablonas.dot</Template>
  <TotalTime>92</TotalTime>
  <Pages>132</Pages>
  <Words>29306</Words>
  <Characters>167045</Characters>
  <Application>Microsoft Office Word</Application>
  <DocSecurity>0</DocSecurity>
  <Lines>1392</Lines>
  <Paragraphs>391</Paragraphs>
  <ScaleCrop>false</ScaleCrop>
  <HeadingPairs>
    <vt:vector size="2" baseType="variant">
      <vt:variant>
        <vt:lpstr>Title</vt:lpstr>
      </vt:variant>
      <vt:variant>
        <vt:i4>1</vt:i4>
      </vt:variant>
    </vt:vector>
  </HeadingPairs>
  <TitlesOfParts>
    <vt:vector size="1" baseType="lpstr">
      <vt:lpstr>Software Architecture Document</vt:lpstr>
    </vt:vector>
  </TitlesOfParts>
  <Company>&lt;Company Name&gt;</Company>
  <LinksUpToDate>false</LinksUpToDate>
  <CharactersWithSpaces>195960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Document</dc:title>
  <dc:subject>&lt;Project Name&gt;</dc:subject>
  <dc:creator>sftn</dc:creator>
  <cp:keywords/>
  <dc:description/>
  <cp:lastModifiedBy>Marius Ambrazevičius</cp:lastModifiedBy>
  <cp:revision>6</cp:revision>
  <cp:lastPrinted>2020-01-15T01:44:00Z</cp:lastPrinted>
  <dcterms:created xsi:type="dcterms:W3CDTF">2020-01-15T00:03:00Z</dcterms:created>
  <dcterms:modified xsi:type="dcterms:W3CDTF">2020-01-15T01:44:00Z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ies>
</file>