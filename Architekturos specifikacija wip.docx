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3AABB" w14:textId="77777777" w:rsidR="00D37C7A" w:rsidRPr="001B68FB" w:rsidRDefault="00D37C7A">
      <w:pPr>
        <w:pStyle w:val="Title"/>
        <w:rPr>
          <w:lang w:val="lt-LT"/>
        </w:rPr>
      </w:pPr>
      <w:r w:rsidRPr="001B68FB">
        <w:rPr>
          <w:lang w:val="lt-LT"/>
        </w:rPr>
        <w:t>Architektūros specifikacija</w:t>
      </w:r>
    </w:p>
    <w:p w14:paraId="4699AE49" w14:textId="77777777" w:rsidR="00D37C7A" w:rsidRPr="001B68FB" w:rsidRDefault="00D37C7A" w:rsidP="00D37C7A">
      <w:pPr>
        <w:jc w:val="center"/>
        <w:rPr>
          <w:b/>
          <w:sz w:val="28"/>
          <w:szCs w:val="28"/>
          <w:lang w:val="lt-LT"/>
        </w:rPr>
      </w:pPr>
      <w:r w:rsidRPr="001B68FB">
        <w:rPr>
          <w:b/>
          <w:sz w:val="28"/>
          <w:szCs w:val="28"/>
          <w:lang w:val="lt-LT"/>
        </w:rPr>
        <w:t>(Šablonas)</w:t>
      </w:r>
    </w:p>
    <w:p w14:paraId="10C00528" w14:textId="77777777" w:rsidR="00D37C7A" w:rsidRPr="001B68FB" w:rsidRDefault="00D37C7A">
      <w:pPr>
        <w:pStyle w:val="Title"/>
        <w:rPr>
          <w:lang w:val="lt-LT"/>
        </w:rPr>
      </w:pPr>
    </w:p>
    <w:p w14:paraId="319292D1" w14:textId="77777777" w:rsidR="00860CC9" w:rsidRPr="001B68FB" w:rsidRDefault="00860CC9">
      <w:pPr>
        <w:pStyle w:val="Title"/>
        <w:rPr>
          <w:lang w:val="lt-LT"/>
        </w:rPr>
      </w:pPr>
      <w:r w:rsidRPr="001B68FB">
        <w:rPr>
          <w:lang w:val="lt-LT"/>
        </w:rPr>
        <w:t>Turinys</w:t>
      </w:r>
    </w:p>
    <w:p w14:paraId="5F173A1C" w14:textId="77777777" w:rsidR="00C7032F" w:rsidRPr="001B68FB" w:rsidRDefault="00C7032F">
      <w:pPr>
        <w:pStyle w:val="TOC1"/>
        <w:tabs>
          <w:tab w:val="left" w:pos="432"/>
        </w:tabs>
        <w:rPr>
          <w:noProof/>
          <w:sz w:val="24"/>
          <w:szCs w:val="24"/>
          <w:lang w:val="lt-LT" w:eastAsia="lt-LT"/>
        </w:rPr>
      </w:pPr>
      <w:r w:rsidRPr="001B68FB">
        <w:rPr>
          <w:lang w:val="lt-LT"/>
        </w:rPr>
        <w:fldChar w:fldCharType="begin"/>
      </w:r>
      <w:r w:rsidRPr="001B68FB">
        <w:rPr>
          <w:lang w:val="lt-LT"/>
        </w:rPr>
        <w:instrText xml:space="preserve"> TOC \o "1-3" </w:instrText>
      </w:r>
      <w:r w:rsidRPr="001B68FB">
        <w:rPr>
          <w:lang w:val="lt-LT"/>
        </w:rPr>
        <w:fldChar w:fldCharType="separate"/>
      </w:r>
      <w:r w:rsidRPr="001B68FB">
        <w:rPr>
          <w:noProof/>
          <w:lang w:val="lt-LT"/>
        </w:rPr>
        <w:t>1.</w:t>
      </w:r>
      <w:r w:rsidRPr="001B68FB">
        <w:rPr>
          <w:noProof/>
          <w:sz w:val="24"/>
          <w:szCs w:val="24"/>
          <w:lang w:val="lt-LT" w:eastAsia="lt-LT"/>
        </w:rPr>
        <w:tab/>
      </w:r>
      <w:r w:rsidRPr="001B68FB">
        <w:rPr>
          <w:noProof/>
          <w:lang w:val="lt-LT"/>
        </w:rPr>
        <w:t>Įvadas</w:t>
      </w:r>
      <w:r w:rsidRPr="001B68FB">
        <w:rPr>
          <w:noProof/>
          <w:lang w:val="lt-LT"/>
        </w:rPr>
        <w:tab/>
      </w:r>
      <w:r w:rsidRPr="001B68FB">
        <w:rPr>
          <w:noProof/>
          <w:lang w:val="lt-LT"/>
        </w:rPr>
        <w:fldChar w:fldCharType="begin"/>
      </w:r>
      <w:r w:rsidRPr="001B68FB">
        <w:rPr>
          <w:noProof/>
          <w:lang w:val="lt-LT"/>
        </w:rPr>
        <w:instrText xml:space="preserve"> PAGEREF _Toc86568890 \h </w:instrText>
      </w:r>
      <w:r w:rsidRPr="001B68FB">
        <w:rPr>
          <w:noProof/>
          <w:lang w:val="lt-LT"/>
        </w:rPr>
      </w:r>
      <w:r w:rsidRPr="001B68FB">
        <w:rPr>
          <w:noProof/>
          <w:lang w:val="lt-LT"/>
        </w:rPr>
        <w:fldChar w:fldCharType="separate"/>
      </w:r>
      <w:r w:rsidR="005D784A" w:rsidRPr="001B68FB">
        <w:rPr>
          <w:noProof/>
          <w:lang w:val="lt-LT"/>
        </w:rPr>
        <w:t>2</w:t>
      </w:r>
      <w:r w:rsidRPr="001B68FB">
        <w:rPr>
          <w:noProof/>
          <w:lang w:val="lt-LT"/>
        </w:rPr>
        <w:fldChar w:fldCharType="end"/>
      </w:r>
    </w:p>
    <w:p w14:paraId="191D2A60" w14:textId="77777777" w:rsidR="00C7032F" w:rsidRPr="001B68FB" w:rsidRDefault="00C7032F">
      <w:pPr>
        <w:pStyle w:val="TOC2"/>
        <w:tabs>
          <w:tab w:val="left" w:pos="1000"/>
        </w:tabs>
        <w:rPr>
          <w:noProof/>
          <w:sz w:val="24"/>
          <w:szCs w:val="24"/>
          <w:lang w:val="lt-LT" w:eastAsia="lt-LT"/>
        </w:rPr>
      </w:pPr>
      <w:r w:rsidRPr="001B68FB">
        <w:rPr>
          <w:noProof/>
          <w:lang w:val="lt-LT"/>
        </w:rPr>
        <w:t>1.1</w:t>
      </w:r>
      <w:r w:rsidRPr="001B68FB">
        <w:rPr>
          <w:noProof/>
          <w:sz w:val="24"/>
          <w:szCs w:val="24"/>
          <w:lang w:val="lt-LT" w:eastAsia="lt-LT"/>
        </w:rPr>
        <w:tab/>
      </w:r>
      <w:r w:rsidRPr="001B68FB">
        <w:rPr>
          <w:noProof/>
          <w:lang w:val="lt-LT"/>
        </w:rPr>
        <w:t>Dokumento paskirtis</w:t>
      </w:r>
      <w:r w:rsidRPr="001B68FB">
        <w:rPr>
          <w:noProof/>
          <w:lang w:val="lt-LT"/>
        </w:rPr>
        <w:tab/>
      </w:r>
      <w:r w:rsidRPr="001B68FB">
        <w:rPr>
          <w:noProof/>
          <w:lang w:val="lt-LT"/>
        </w:rPr>
        <w:fldChar w:fldCharType="begin"/>
      </w:r>
      <w:r w:rsidRPr="001B68FB">
        <w:rPr>
          <w:noProof/>
          <w:lang w:val="lt-LT"/>
        </w:rPr>
        <w:instrText xml:space="preserve"> PAGEREF _Toc86568891 \h </w:instrText>
      </w:r>
      <w:r w:rsidRPr="001B68FB">
        <w:rPr>
          <w:noProof/>
          <w:lang w:val="lt-LT"/>
        </w:rPr>
      </w:r>
      <w:r w:rsidRPr="001B68FB">
        <w:rPr>
          <w:noProof/>
          <w:lang w:val="lt-LT"/>
        </w:rPr>
        <w:fldChar w:fldCharType="separate"/>
      </w:r>
      <w:r w:rsidR="005D784A" w:rsidRPr="001B68FB">
        <w:rPr>
          <w:noProof/>
          <w:lang w:val="lt-LT"/>
        </w:rPr>
        <w:t>2</w:t>
      </w:r>
      <w:r w:rsidRPr="001B68FB">
        <w:rPr>
          <w:noProof/>
          <w:lang w:val="lt-LT"/>
        </w:rPr>
        <w:fldChar w:fldCharType="end"/>
      </w:r>
    </w:p>
    <w:p w14:paraId="0EEF756D" w14:textId="77777777" w:rsidR="00C7032F" w:rsidRPr="001B68FB" w:rsidRDefault="00C7032F">
      <w:pPr>
        <w:pStyle w:val="TOC2"/>
        <w:tabs>
          <w:tab w:val="left" w:pos="1000"/>
        </w:tabs>
        <w:rPr>
          <w:noProof/>
          <w:sz w:val="24"/>
          <w:szCs w:val="24"/>
          <w:lang w:val="lt-LT" w:eastAsia="lt-LT"/>
        </w:rPr>
      </w:pPr>
      <w:r w:rsidRPr="001B68FB">
        <w:rPr>
          <w:noProof/>
          <w:lang w:val="lt-LT"/>
        </w:rPr>
        <w:t>1.2</w:t>
      </w:r>
      <w:r w:rsidRPr="001B68FB">
        <w:rPr>
          <w:noProof/>
          <w:sz w:val="24"/>
          <w:szCs w:val="24"/>
          <w:lang w:val="lt-LT" w:eastAsia="lt-LT"/>
        </w:rPr>
        <w:tab/>
      </w:r>
      <w:r w:rsidRPr="001B68FB">
        <w:rPr>
          <w:noProof/>
          <w:lang w:val="lt-LT"/>
        </w:rPr>
        <w:t>Apibrėžimai ir and sutrumpinimai</w:t>
      </w:r>
      <w:r w:rsidRPr="001B68FB">
        <w:rPr>
          <w:noProof/>
          <w:lang w:val="lt-LT"/>
        </w:rPr>
        <w:tab/>
      </w:r>
      <w:r w:rsidRPr="001B68FB">
        <w:rPr>
          <w:noProof/>
          <w:lang w:val="lt-LT"/>
        </w:rPr>
        <w:fldChar w:fldCharType="begin"/>
      </w:r>
      <w:r w:rsidRPr="001B68FB">
        <w:rPr>
          <w:noProof/>
          <w:lang w:val="lt-LT"/>
        </w:rPr>
        <w:instrText xml:space="preserve"> PAGEREF _Toc86568892 \h </w:instrText>
      </w:r>
      <w:r w:rsidRPr="001B68FB">
        <w:rPr>
          <w:noProof/>
          <w:lang w:val="lt-LT"/>
        </w:rPr>
      </w:r>
      <w:r w:rsidRPr="001B68FB">
        <w:rPr>
          <w:noProof/>
          <w:lang w:val="lt-LT"/>
        </w:rPr>
        <w:fldChar w:fldCharType="separate"/>
      </w:r>
      <w:r w:rsidR="005D784A" w:rsidRPr="001B68FB">
        <w:rPr>
          <w:noProof/>
          <w:lang w:val="lt-LT"/>
        </w:rPr>
        <w:t>2</w:t>
      </w:r>
      <w:r w:rsidRPr="001B68FB">
        <w:rPr>
          <w:noProof/>
          <w:lang w:val="lt-LT"/>
        </w:rPr>
        <w:fldChar w:fldCharType="end"/>
      </w:r>
    </w:p>
    <w:p w14:paraId="13789431" w14:textId="77777777" w:rsidR="00C7032F" w:rsidRPr="001B68FB" w:rsidRDefault="00C7032F">
      <w:pPr>
        <w:pStyle w:val="TOC2"/>
        <w:tabs>
          <w:tab w:val="left" w:pos="1000"/>
        </w:tabs>
        <w:rPr>
          <w:noProof/>
          <w:sz w:val="24"/>
          <w:szCs w:val="24"/>
          <w:lang w:val="lt-LT" w:eastAsia="lt-LT"/>
        </w:rPr>
      </w:pPr>
      <w:r w:rsidRPr="001B68FB">
        <w:rPr>
          <w:noProof/>
          <w:lang w:val="lt-LT"/>
        </w:rPr>
        <w:t>1.3</w:t>
      </w:r>
      <w:r w:rsidRPr="001B68FB">
        <w:rPr>
          <w:noProof/>
          <w:sz w:val="24"/>
          <w:szCs w:val="24"/>
          <w:lang w:val="lt-LT" w:eastAsia="lt-LT"/>
        </w:rPr>
        <w:tab/>
      </w:r>
      <w:r w:rsidRPr="001B68FB">
        <w:rPr>
          <w:noProof/>
          <w:lang w:val="lt-LT"/>
        </w:rPr>
        <w:t>Apžvalga</w:t>
      </w:r>
      <w:r w:rsidRPr="001B68FB">
        <w:rPr>
          <w:noProof/>
          <w:lang w:val="lt-LT"/>
        </w:rPr>
        <w:tab/>
      </w:r>
      <w:r w:rsidRPr="001B68FB">
        <w:rPr>
          <w:noProof/>
          <w:lang w:val="lt-LT"/>
        </w:rPr>
        <w:fldChar w:fldCharType="begin"/>
      </w:r>
      <w:r w:rsidRPr="001B68FB">
        <w:rPr>
          <w:noProof/>
          <w:lang w:val="lt-LT"/>
        </w:rPr>
        <w:instrText xml:space="preserve"> PAGEREF _Toc86568893 \h </w:instrText>
      </w:r>
      <w:r w:rsidRPr="001B68FB">
        <w:rPr>
          <w:noProof/>
          <w:lang w:val="lt-LT"/>
        </w:rPr>
      </w:r>
      <w:r w:rsidRPr="001B68FB">
        <w:rPr>
          <w:noProof/>
          <w:lang w:val="lt-LT"/>
        </w:rPr>
        <w:fldChar w:fldCharType="separate"/>
      </w:r>
      <w:r w:rsidR="005D784A" w:rsidRPr="001B68FB">
        <w:rPr>
          <w:noProof/>
          <w:lang w:val="lt-LT"/>
        </w:rPr>
        <w:t>2</w:t>
      </w:r>
      <w:r w:rsidRPr="001B68FB">
        <w:rPr>
          <w:noProof/>
          <w:lang w:val="lt-LT"/>
        </w:rPr>
        <w:fldChar w:fldCharType="end"/>
      </w:r>
    </w:p>
    <w:p w14:paraId="13D9DB1E" w14:textId="77777777" w:rsidR="00C7032F" w:rsidRPr="001B68FB" w:rsidRDefault="00C7032F">
      <w:pPr>
        <w:pStyle w:val="TOC1"/>
        <w:tabs>
          <w:tab w:val="left" w:pos="432"/>
        </w:tabs>
        <w:rPr>
          <w:noProof/>
          <w:sz w:val="24"/>
          <w:szCs w:val="24"/>
          <w:lang w:val="lt-LT" w:eastAsia="lt-LT"/>
        </w:rPr>
      </w:pPr>
      <w:r w:rsidRPr="001B68FB">
        <w:rPr>
          <w:noProof/>
          <w:lang w:val="lt-LT"/>
        </w:rPr>
        <w:t>2.</w:t>
      </w:r>
      <w:r w:rsidRPr="001B68FB">
        <w:rPr>
          <w:noProof/>
          <w:sz w:val="24"/>
          <w:szCs w:val="24"/>
          <w:lang w:val="lt-LT" w:eastAsia="lt-LT"/>
        </w:rPr>
        <w:tab/>
      </w:r>
      <w:r w:rsidRPr="001B68FB">
        <w:rPr>
          <w:noProof/>
          <w:lang w:val="lt-LT"/>
        </w:rPr>
        <w:t>Architektūros pateikimas</w:t>
      </w:r>
      <w:r w:rsidRPr="001B68FB">
        <w:rPr>
          <w:noProof/>
          <w:lang w:val="lt-LT"/>
        </w:rPr>
        <w:tab/>
      </w:r>
      <w:r w:rsidRPr="001B68FB">
        <w:rPr>
          <w:noProof/>
          <w:lang w:val="lt-LT"/>
        </w:rPr>
        <w:fldChar w:fldCharType="begin"/>
      </w:r>
      <w:r w:rsidRPr="001B68FB">
        <w:rPr>
          <w:noProof/>
          <w:lang w:val="lt-LT"/>
        </w:rPr>
        <w:instrText xml:space="preserve"> PAGEREF _Toc86568894 \h </w:instrText>
      </w:r>
      <w:r w:rsidRPr="001B68FB">
        <w:rPr>
          <w:noProof/>
          <w:lang w:val="lt-LT"/>
        </w:rPr>
      </w:r>
      <w:r w:rsidRPr="001B68FB">
        <w:rPr>
          <w:noProof/>
          <w:lang w:val="lt-LT"/>
        </w:rPr>
        <w:fldChar w:fldCharType="separate"/>
      </w:r>
      <w:r w:rsidR="005D784A" w:rsidRPr="001B68FB">
        <w:rPr>
          <w:noProof/>
          <w:lang w:val="lt-LT"/>
        </w:rPr>
        <w:t>2</w:t>
      </w:r>
      <w:r w:rsidRPr="001B68FB">
        <w:rPr>
          <w:noProof/>
          <w:lang w:val="lt-LT"/>
        </w:rPr>
        <w:fldChar w:fldCharType="end"/>
      </w:r>
    </w:p>
    <w:p w14:paraId="27B7D408" w14:textId="77777777" w:rsidR="00C7032F" w:rsidRPr="001B68FB" w:rsidRDefault="00C7032F">
      <w:pPr>
        <w:pStyle w:val="TOC1"/>
        <w:tabs>
          <w:tab w:val="left" w:pos="432"/>
        </w:tabs>
        <w:rPr>
          <w:noProof/>
          <w:sz w:val="24"/>
          <w:szCs w:val="24"/>
          <w:lang w:val="lt-LT" w:eastAsia="lt-LT"/>
        </w:rPr>
      </w:pPr>
      <w:r w:rsidRPr="001B68FB">
        <w:rPr>
          <w:noProof/>
          <w:lang w:val="lt-LT"/>
        </w:rPr>
        <w:t>3.</w:t>
      </w:r>
      <w:r w:rsidRPr="001B68FB">
        <w:rPr>
          <w:noProof/>
          <w:sz w:val="24"/>
          <w:szCs w:val="24"/>
          <w:lang w:val="lt-LT" w:eastAsia="lt-LT"/>
        </w:rPr>
        <w:tab/>
      </w:r>
      <w:r w:rsidRPr="001B68FB">
        <w:rPr>
          <w:noProof/>
          <w:lang w:val="lt-LT"/>
        </w:rPr>
        <w:t>Architektūros tikslai ir apribojimai</w:t>
      </w:r>
      <w:r w:rsidRPr="001B68FB">
        <w:rPr>
          <w:noProof/>
          <w:lang w:val="lt-LT"/>
        </w:rPr>
        <w:tab/>
      </w:r>
      <w:r w:rsidRPr="001B68FB">
        <w:rPr>
          <w:noProof/>
          <w:lang w:val="lt-LT"/>
        </w:rPr>
        <w:fldChar w:fldCharType="begin"/>
      </w:r>
      <w:r w:rsidRPr="001B68FB">
        <w:rPr>
          <w:noProof/>
          <w:lang w:val="lt-LT"/>
        </w:rPr>
        <w:instrText xml:space="preserve"> PAGEREF _Toc86568895 \h </w:instrText>
      </w:r>
      <w:r w:rsidRPr="001B68FB">
        <w:rPr>
          <w:noProof/>
          <w:lang w:val="lt-LT"/>
        </w:rPr>
      </w:r>
      <w:r w:rsidRPr="001B68FB">
        <w:rPr>
          <w:noProof/>
          <w:lang w:val="lt-LT"/>
        </w:rPr>
        <w:fldChar w:fldCharType="separate"/>
      </w:r>
      <w:r w:rsidR="005D784A" w:rsidRPr="001B68FB">
        <w:rPr>
          <w:noProof/>
          <w:lang w:val="lt-LT"/>
        </w:rPr>
        <w:t>2</w:t>
      </w:r>
      <w:r w:rsidRPr="001B68FB">
        <w:rPr>
          <w:noProof/>
          <w:lang w:val="lt-LT"/>
        </w:rPr>
        <w:fldChar w:fldCharType="end"/>
      </w:r>
    </w:p>
    <w:p w14:paraId="524E1158" w14:textId="77777777" w:rsidR="00C7032F" w:rsidRPr="001B68FB" w:rsidRDefault="00C7032F">
      <w:pPr>
        <w:pStyle w:val="TOC1"/>
        <w:tabs>
          <w:tab w:val="left" w:pos="432"/>
        </w:tabs>
        <w:rPr>
          <w:noProof/>
          <w:sz w:val="24"/>
          <w:szCs w:val="24"/>
          <w:lang w:val="lt-LT" w:eastAsia="lt-LT"/>
        </w:rPr>
      </w:pPr>
      <w:r w:rsidRPr="001B68FB">
        <w:rPr>
          <w:noProof/>
          <w:lang w:val="lt-LT"/>
        </w:rPr>
        <w:t>4.</w:t>
      </w:r>
      <w:r w:rsidRPr="001B68FB">
        <w:rPr>
          <w:noProof/>
          <w:sz w:val="24"/>
          <w:szCs w:val="24"/>
          <w:lang w:val="lt-LT" w:eastAsia="lt-LT"/>
        </w:rPr>
        <w:tab/>
      </w:r>
      <w:r w:rsidRPr="001B68FB">
        <w:rPr>
          <w:noProof/>
          <w:lang w:val="lt-LT"/>
        </w:rPr>
        <w:t>Panaudojimo atvejų vaizdas</w:t>
      </w:r>
      <w:r w:rsidRPr="001B68FB">
        <w:rPr>
          <w:noProof/>
          <w:lang w:val="lt-LT"/>
        </w:rPr>
        <w:tab/>
      </w:r>
      <w:r w:rsidRPr="001B68FB">
        <w:rPr>
          <w:noProof/>
          <w:lang w:val="lt-LT"/>
        </w:rPr>
        <w:fldChar w:fldCharType="begin"/>
      </w:r>
      <w:r w:rsidRPr="001B68FB">
        <w:rPr>
          <w:noProof/>
          <w:lang w:val="lt-LT"/>
        </w:rPr>
        <w:instrText xml:space="preserve"> PAGEREF _Toc86568896 \h </w:instrText>
      </w:r>
      <w:r w:rsidRPr="001B68FB">
        <w:rPr>
          <w:noProof/>
          <w:lang w:val="lt-LT"/>
        </w:rPr>
      </w:r>
      <w:r w:rsidRPr="001B68FB">
        <w:rPr>
          <w:noProof/>
          <w:lang w:val="lt-LT"/>
        </w:rPr>
        <w:fldChar w:fldCharType="separate"/>
      </w:r>
      <w:r w:rsidR="005D784A" w:rsidRPr="001B68FB">
        <w:rPr>
          <w:noProof/>
          <w:lang w:val="lt-LT"/>
        </w:rPr>
        <w:t>2</w:t>
      </w:r>
      <w:r w:rsidRPr="001B68FB">
        <w:rPr>
          <w:noProof/>
          <w:lang w:val="lt-LT"/>
        </w:rPr>
        <w:fldChar w:fldCharType="end"/>
      </w:r>
    </w:p>
    <w:p w14:paraId="17FC4007" w14:textId="77777777" w:rsidR="00C7032F" w:rsidRPr="001B68FB" w:rsidRDefault="00C7032F">
      <w:pPr>
        <w:pStyle w:val="TOC1"/>
        <w:tabs>
          <w:tab w:val="left" w:pos="432"/>
        </w:tabs>
        <w:rPr>
          <w:noProof/>
          <w:sz w:val="24"/>
          <w:szCs w:val="24"/>
          <w:lang w:val="lt-LT" w:eastAsia="lt-LT"/>
        </w:rPr>
      </w:pPr>
      <w:r w:rsidRPr="001B68FB">
        <w:rPr>
          <w:noProof/>
          <w:lang w:val="lt-LT"/>
        </w:rPr>
        <w:t>5.</w:t>
      </w:r>
      <w:r w:rsidRPr="001B68FB">
        <w:rPr>
          <w:noProof/>
          <w:sz w:val="24"/>
          <w:szCs w:val="24"/>
          <w:lang w:val="lt-LT" w:eastAsia="lt-LT"/>
        </w:rPr>
        <w:tab/>
      </w:r>
      <w:r w:rsidRPr="001B68FB">
        <w:rPr>
          <w:noProof/>
          <w:lang w:val="lt-LT"/>
        </w:rPr>
        <w:t>Sistemos statinis vaizdas</w:t>
      </w:r>
      <w:r w:rsidRPr="001B68FB">
        <w:rPr>
          <w:noProof/>
          <w:lang w:val="lt-LT"/>
        </w:rPr>
        <w:tab/>
      </w:r>
      <w:r w:rsidRPr="001B68FB">
        <w:rPr>
          <w:noProof/>
          <w:lang w:val="lt-LT"/>
        </w:rPr>
        <w:fldChar w:fldCharType="begin"/>
      </w:r>
      <w:r w:rsidRPr="001B68FB">
        <w:rPr>
          <w:noProof/>
          <w:lang w:val="lt-LT"/>
        </w:rPr>
        <w:instrText xml:space="preserve"> PAGEREF _Toc86568897 \h </w:instrText>
      </w:r>
      <w:r w:rsidRPr="001B68FB">
        <w:rPr>
          <w:noProof/>
          <w:lang w:val="lt-LT"/>
        </w:rPr>
      </w:r>
      <w:r w:rsidRPr="001B68FB">
        <w:rPr>
          <w:noProof/>
          <w:lang w:val="lt-LT"/>
        </w:rPr>
        <w:fldChar w:fldCharType="separate"/>
      </w:r>
      <w:r w:rsidR="005D784A" w:rsidRPr="001B68FB">
        <w:rPr>
          <w:noProof/>
          <w:lang w:val="lt-LT"/>
        </w:rPr>
        <w:t>2</w:t>
      </w:r>
      <w:r w:rsidRPr="001B68FB">
        <w:rPr>
          <w:noProof/>
          <w:lang w:val="lt-LT"/>
        </w:rPr>
        <w:fldChar w:fldCharType="end"/>
      </w:r>
    </w:p>
    <w:p w14:paraId="433104F7" w14:textId="77777777" w:rsidR="00C7032F" w:rsidRPr="001B68FB" w:rsidRDefault="00C7032F">
      <w:pPr>
        <w:pStyle w:val="TOC2"/>
        <w:tabs>
          <w:tab w:val="left" w:pos="1000"/>
        </w:tabs>
        <w:rPr>
          <w:noProof/>
          <w:sz w:val="24"/>
          <w:szCs w:val="24"/>
          <w:lang w:val="lt-LT" w:eastAsia="lt-LT"/>
        </w:rPr>
      </w:pPr>
      <w:r w:rsidRPr="001B68FB">
        <w:rPr>
          <w:noProof/>
          <w:lang w:val="lt-LT"/>
        </w:rPr>
        <w:t>5.1</w:t>
      </w:r>
      <w:r w:rsidRPr="001B68FB">
        <w:rPr>
          <w:noProof/>
          <w:sz w:val="24"/>
          <w:szCs w:val="24"/>
          <w:lang w:val="lt-LT" w:eastAsia="lt-LT"/>
        </w:rPr>
        <w:tab/>
      </w:r>
      <w:r w:rsidRPr="001B68FB">
        <w:rPr>
          <w:noProof/>
          <w:lang w:val="lt-LT"/>
        </w:rPr>
        <w:t>Apžvalga</w:t>
      </w:r>
      <w:r w:rsidRPr="001B68FB">
        <w:rPr>
          <w:noProof/>
          <w:lang w:val="lt-LT"/>
        </w:rPr>
        <w:tab/>
      </w:r>
      <w:r w:rsidRPr="001B68FB">
        <w:rPr>
          <w:noProof/>
          <w:lang w:val="lt-LT"/>
        </w:rPr>
        <w:fldChar w:fldCharType="begin"/>
      </w:r>
      <w:r w:rsidRPr="001B68FB">
        <w:rPr>
          <w:noProof/>
          <w:lang w:val="lt-LT"/>
        </w:rPr>
        <w:instrText xml:space="preserve"> PAGEREF _Toc86568898 \h </w:instrText>
      </w:r>
      <w:r w:rsidRPr="001B68FB">
        <w:rPr>
          <w:noProof/>
          <w:lang w:val="lt-LT"/>
        </w:rPr>
      </w:r>
      <w:r w:rsidRPr="001B68FB">
        <w:rPr>
          <w:noProof/>
          <w:lang w:val="lt-LT"/>
        </w:rPr>
        <w:fldChar w:fldCharType="separate"/>
      </w:r>
      <w:r w:rsidR="005D784A" w:rsidRPr="001B68FB">
        <w:rPr>
          <w:noProof/>
          <w:lang w:val="lt-LT"/>
        </w:rPr>
        <w:t>2</w:t>
      </w:r>
      <w:r w:rsidRPr="001B68FB">
        <w:rPr>
          <w:noProof/>
          <w:lang w:val="lt-LT"/>
        </w:rPr>
        <w:fldChar w:fldCharType="end"/>
      </w:r>
    </w:p>
    <w:p w14:paraId="4A9848F4" w14:textId="77777777" w:rsidR="00C7032F" w:rsidRPr="001B68FB" w:rsidRDefault="00C7032F">
      <w:pPr>
        <w:pStyle w:val="TOC2"/>
        <w:tabs>
          <w:tab w:val="left" w:pos="1000"/>
        </w:tabs>
        <w:rPr>
          <w:noProof/>
          <w:sz w:val="24"/>
          <w:szCs w:val="24"/>
          <w:lang w:val="lt-LT" w:eastAsia="lt-LT"/>
        </w:rPr>
      </w:pPr>
      <w:r w:rsidRPr="001B68FB">
        <w:rPr>
          <w:noProof/>
          <w:lang w:val="lt-LT"/>
        </w:rPr>
        <w:t>5.2</w:t>
      </w:r>
      <w:r w:rsidRPr="001B68FB">
        <w:rPr>
          <w:noProof/>
          <w:sz w:val="24"/>
          <w:szCs w:val="24"/>
          <w:lang w:val="lt-LT" w:eastAsia="lt-LT"/>
        </w:rPr>
        <w:tab/>
      </w:r>
      <w:r w:rsidRPr="001B68FB">
        <w:rPr>
          <w:noProof/>
          <w:lang w:val="lt-LT"/>
        </w:rPr>
        <w:t>Paketų detalizavimas</w:t>
      </w:r>
      <w:r w:rsidRPr="001B68FB">
        <w:rPr>
          <w:noProof/>
          <w:lang w:val="lt-LT"/>
        </w:rPr>
        <w:tab/>
      </w:r>
      <w:r w:rsidRPr="001B68FB">
        <w:rPr>
          <w:noProof/>
          <w:lang w:val="lt-LT"/>
        </w:rPr>
        <w:fldChar w:fldCharType="begin"/>
      </w:r>
      <w:r w:rsidRPr="001B68FB">
        <w:rPr>
          <w:noProof/>
          <w:lang w:val="lt-LT"/>
        </w:rPr>
        <w:instrText xml:space="preserve"> PAGEREF _Toc86568899 \h </w:instrText>
      </w:r>
      <w:r w:rsidRPr="001B68FB">
        <w:rPr>
          <w:noProof/>
          <w:lang w:val="lt-LT"/>
        </w:rPr>
      </w:r>
      <w:r w:rsidRPr="001B68FB">
        <w:rPr>
          <w:noProof/>
          <w:lang w:val="lt-LT"/>
        </w:rPr>
        <w:fldChar w:fldCharType="separate"/>
      </w:r>
      <w:r w:rsidR="005D784A" w:rsidRPr="001B68FB">
        <w:rPr>
          <w:noProof/>
          <w:lang w:val="lt-LT"/>
        </w:rPr>
        <w:t>2</w:t>
      </w:r>
      <w:r w:rsidRPr="001B68FB">
        <w:rPr>
          <w:noProof/>
          <w:lang w:val="lt-LT"/>
        </w:rPr>
        <w:fldChar w:fldCharType="end"/>
      </w:r>
    </w:p>
    <w:p w14:paraId="4F338E95" w14:textId="77777777" w:rsidR="00C7032F" w:rsidRPr="001B68FB" w:rsidRDefault="00C7032F">
      <w:pPr>
        <w:pStyle w:val="TOC1"/>
        <w:tabs>
          <w:tab w:val="left" w:pos="432"/>
        </w:tabs>
        <w:rPr>
          <w:noProof/>
          <w:sz w:val="24"/>
          <w:szCs w:val="24"/>
          <w:lang w:val="lt-LT" w:eastAsia="lt-LT"/>
        </w:rPr>
      </w:pPr>
      <w:r w:rsidRPr="001B68FB">
        <w:rPr>
          <w:noProof/>
          <w:lang w:val="lt-LT"/>
        </w:rPr>
        <w:t>6.</w:t>
      </w:r>
      <w:r w:rsidRPr="001B68FB">
        <w:rPr>
          <w:noProof/>
          <w:sz w:val="24"/>
          <w:szCs w:val="24"/>
          <w:lang w:val="lt-LT" w:eastAsia="lt-LT"/>
        </w:rPr>
        <w:tab/>
      </w:r>
      <w:r w:rsidRPr="001B68FB">
        <w:rPr>
          <w:noProof/>
          <w:lang w:val="lt-LT"/>
        </w:rPr>
        <w:t>Sistemos dinaminis vaizdas</w:t>
      </w:r>
      <w:r w:rsidRPr="001B68FB">
        <w:rPr>
          <w:noProof/>
          <w:lang w:val="lt-LT"/>
        </w:rPr>
        <w:tab/>
      </w:r>
      <w:r w:rsidRPr="001B68FB">
        <w:rPr>
          <w:noProof/>
          <w:lang w:val="lt-LT"/>
        </w:rPr>
        <w:fldChar w:fldCharType="begin"/>
      </w:r>
      <w:r w:rsidRPr="001B68FB">
        <w:rPr>
          <w:noProof/>
          <w:lang w:val="lt-LT"/>
        </w:rPr>
        <w:instrText xml:space="preserve"> PAGEREF _Toc86568900 \h </w:instrText>
      </w:r>
      <w:r w:rsidRPr="001B68FB">
        <w:rPr>
          <w:noProof/>
          <w:lang w:val="lt-LT"/>
        </w:rPr>
      </w:r>
      <w:r w:rsidRPr="001B68FB">
        <w:rPr>
          <w:noProof/>
          <w:lang w:val="lt-LT"/>
        </w:rPr>
        <w:fldChar w:fldCharType="separate"/>
      </w:r>
      <w:r w:rsidR="005D784A" w:rsidRPr="001B68FB">
        <w:rPr>
          <w:noProof/>
          <w:lang w:val="lt-LT"/>
        </w:rPr>
        <w:t>2</w:t>
      </w:r>
      <w:r w:rsidRPr="001B68FB">
        <w:rPr>
          <w:noProof/>
          <w:lang w:val="lt-LT"/>
        </w:rPr>
        <w:fldChar w:fldCharType="end"/>
      </w:r>
    </w:p>
    <w:p w14:paraId="07F1D116" w14:textId="77777777" w:rsidR="00C7032F" w:rsidRPr="001B68FB" w:rsidRDefault="00C7032F">
      <w:pPr>
        <w:pStyle w:val="TOC1"/>
        <w:tabs>
          <w:tab w:val="left" w:pos="432"/>
        </w:tabs>
        <w:rPr>
          <w:noProof/>
          <w:sz w:val="24"/>
          <w:szCs w:val="24"/>
          <w:lang w:val="lt-LT" w:eastAsia="lt-LT"/>
        </w:rPr>
      </w:pPr>
      <w:r w:rsidRPr="001B68FB">
        <w:rPr>
          <w:noProof/>
          <w:lang w:val="lt-LT"/>
        </w:rPr>
        <w:t>7.</w:t>
      </w:r>
      <w:r w:rsidRPr="001B68FB">
        <w:rPr>
          <w:noProof/>
          <w:sz w:val="24"/>
          <w:szCs w:val="24"/>
          <w:lang w:val="lt-LT" w:eastAsia="lt-LT"/>
        </w:rPr>
        <w:tab/>
      </w:r>
      <w:r w:rsidRPr="001B68FB">
        <w:rPr>
          <w:noProof/>
          <w:lang w:val="lt-LT"/>
        </w:rPr>
        <w:t>Išdėstymo (deployment) vaizdas</w:t>
      </w:r>
      <w:r w:rsidRPr="001B68FB">
        <w:rPr>
          <w:noProof/>
          <w:lang w:val="lt-LT"/>
        </w:rPr>
        <w:tab/>
      </w:r>
      <w:r w:rsidRPr="001B68FB">
        <w:rPr>
          <w:noProof/>
          <w:lang w:val="lt-LT"/>
        </w:rPr>
        <w:fldChar w:fldCharType="begin"/>
      </w:r>
      <w:r w:rsidRPr="001B68FB">
        <w:rPr>
          <w:noProof/>
          <w:lang w:val="lt-LT"/>
        </w:rPr>
        <w:instrText xml:space="preserve"> PAGEREF _Toc86568901 \h </w:instrText>
      </w:r>
      <w:r w:rsidRPr="001B68FB">
        <w:rPr>
          <w:noProof/>
          <w:lang w:val="lt-LT"/>
        </w:rPr>
      </w:r>
      <w:r w:rsidRPr="001B68FB">
        <w:rPr>
          <w:noProof/>
          <w:lang w:val="lt-LT"/>
        </w:rPr>
        <w:fldChar w:fldCharType="separate"/>
      </w:r>
      <w:r w:rsidR="005D784A" w:rsidRPr="001B68FB">
        <w:rPr>
          <w:noProof/>
          <w:lang w:val="lt-LT"/>
        </w:rPr>
        <w:t>2</w:t>
      </w:r>
      <w:r w:rsidRPr="001B68FB">
        <w:rPr>
          <w:noProof/>
          <w:lang w:val="lt-LT"/>
        </w:rPr>
        <w:fldChar w:fldCharType="end"/>
      </w:r>
    </w:p>
    <w:p w14:paraId="62EEDC22" w14:textId="77777777" w:rsidR="00C7032F" w:rsidRPr="001B68FB" w:rsidRDefault="00C7032F">
      <w:pPr>
        <w:pStyle w:val="TOC1"/>
        <w:tabs>
          <w:tab w:val="left" w:pos="432"/>
        </w:tabs>
        <w:rPr>
          <w:noProof/>
          <w:sz w:val="24"/>
          <w:szCs w:val="24"/>
          <w:lang w:val="lt-LT" w:eastAsia="lt-LT"/>
        </w:rPr>
      </w:pPr>
      <w:r w:rsidRPr="001B68FB">
        <w:rPr>
          <w:noProof/>
          <w:lang w:val="lt-LT"/>
        </w:rPr>
        <w:t>8.</w:t>
      </w:r>
      <w:r w:rsidRPr="001B68FB">
        <w:rPr>
          <w:noProof/>
          <w:sz w:val="24"/>
          <w:szCs w:val="24"/>
          <w:lang w:val="lt-LT" w:eastAsia="lt-LT"/>
        </w:rPr>
        <w:tab/>
      </w:r>
      <w:r w:rsidRPr="001B68FB">
        <w:rPr>
          <w:noProof/>
          <w:lang w:val="lt-LT"/>
        </w:rPr>
        <w:t>Duomenų vaizdas</w:t>
      </w:r>
      <w:r w:rsidRPr="001B68FB">
        <w:rPr>
          <w:noProof/>
          <w:lang w:val="lt-LT"/>
        </w:rPr>
        <w:tab/>
      </w:r>
      <w:r w:rsidRPr="001B68FB">
        <w:rPr>
          <w:noProof/>
          <w:lang w:val="lt-LT"/>
        </w:rPr>
        <w:fldChar w:fldCharType="begin"/>
      </w:r>
      <w:r w:rsidRPr="001B68FB">
        <w:rPr>
          <w:noProof/>
          <w:lang w:val="lt-LT"/>
        </w:rPr>
        <w:instrText xml:space="preserve"> PAGEREF _Toc86568902 \h </w:instrText>
      </w:r>
      <w:r w:rsidRPr="001B68FB">
        <w:rPr>
          <w:noProof/>
          <w:lang w:val="lt-LT"/>
        </w:rPr>
      </w:r>
      <w:r w:rsidRPr="001B68FB">
        <w:rPr>
          <w:noProof/>
          <w:lang w:val="lt-LT"/>
        </w:rPr>
        <w:fldChar w:fldCharType="separate"/>
      </w:r>
      <w:r w:rsidR="005D784A" w:rsidRPr="001B68FB">
        <w:rPr>
          <w:noProof/>
          <w:lang w:val="lt-LT"/>
        </w:rPr>
        <w:t>2</w:t>
      </w:r>
      <w:r w:rsidRPr="001B68FB">
        <w:rPr>
          <w:noProof/>
          <w:lang w:val="lt-LT"/>
        </w:rPr>
        <w:fldChar w:fldCharType="end"/>
      </w:r>
    </w:p>
    <w:p w14:paraId="007FE576" w14:textId="77777777" w:rsidR="00C7032F" w:rsidRPr="001B68FB" w:rsidRDefault="00C7032F">
      <w:pPr>
        <w:pStyle w:val="TOC1"/>
        <w:tabs>
          <w:tab w:val="left" w:pos="432"/>
        </w:tabs>
        <w:rPr>
          <w:noProof/>
          <w:sz w:val="24"/>
          <w:szCs w:val="24"/>
          <w:lang w:val="lt-LT" w:eastAsia="lt-LT"/>
        </w:rPr>
      </w:pPr>
      <w:r w:rsidRPr="001B68FB">
        <w:rPr>
          <w:noProof/>
          <w:lang w:val="lt-LT"/>
        </w:rPr>
        <w:t>9.</w:t>
      </w:r>
      <w:r w:rsidRPr="001B68FB">
        <w:rPr>
          <w:noProof/>
          <w:sz w:val="24"/>
          <w:szCs w:val="24"/>
          <w:lang w:val="lt-LT" w:eastAsia="lt-LT"/>
        </w:rPr>
        <w:tab/>
      </w:r>
      <w:r w:rsidRPr="001B68FB">
        <w:rPr>
          <w:noProof/>
          <w:lang w:val="lt-LT"/>
        </w:rPr>
        <w:t>Kokybė</w:t>
      </w:r>
      <w:r w:rsidRPr="001B68FB">
        <w:rPr>
          <w:noProof/>
          <w:lang w:val="lt-LT"/>
        </w:rPr>
        <w:tab/>
      </w:r>
      <w:r w:rsidRPr="001B68FB">
        <w:rPr>
          <w:noProof/>
          <w:lang w:val="lt-LT"/>
        </w:rPr>
        <w:fldChar w:fldCharType="begin"/>
      </w:r>
      <w:r w:rsidRPr="001B68FB">
        <w:rPr>
          <w:noProof/>
          <w:lang w:val="lt-LT"/>
        </w:rPr>
        <w:instrText xml:space="preserve"> PAGEREF _Toc86568903 \h </w:instrText>
      </w:r>
      <w:r w:rsidRPr="001B68FB">
        <w:rPr>
          <w:noProof/>
          <w:lang w:val="lt-LT"/>
        </w:rPr>
      </w:r>
      <w:r w:rsidRPr="001B68FB">
        <w:rPr>
          <w:noProof/>
          <w:lang w:val="lt-LT"/>
        </w:rPr>
        <w:fldChar w:fldCharType="separate"/>
      </w:r>
      <w:r w:rsidR="005D784A" w:rsidRPr="001B68FB">
        <w:rPr>
          <w:noProof/>
          <w:lang w:val="lt-LT"/>
        </w:rPr>
        <w:t>2</w:t>
      </w:r>
      <w:r w:rsidRPr="001B68FB">
        <w:rPr>
          <w:noProof/>
          <w:lang w:val="lt-LT"/>
        </w:rPr>
        <w:fldChar w:fldCharType="end"/>
      </w:r>
    </w:p>
    <w:p w14:paraId="4592A2EE" w14:textId="77777777" w:rsidR="00C7032F" w:rsidRPr="001B68FB" w:rsidRDefault="00C7032F">
      <w:pPr>
        <w:pStyle w:val="TOC1"/>
        <w:tabs>
          <w:tab w:val="left" w:pos="864"/>
        </w:tabs>
        <w:rPr>
          <w:noProof/>
          <w:sz w:val="24"/>
          <w:szCs w:val="24"/>
          <w:lang w:val="lt-LT" w:eastAsia="lt-LT"/>
        </w:rPr>
      </w:pPr>
      <w:r w:rsidRPr="001B68FB">
        <w:rPr>
          <w:noProof/>
          <w:lang w:val="lt-LT"/>
        </w:rPr>
        <w:t>10.</w:t>
      </w:r>
      <w:r w:rsidRPr="001B68FB">
        <w:rPr>
          <w:noProof/>
          <w:sz w:val="24"/>
          <w:szCs w:val="24"/>
          <w:lang w:val="lt-LT" w:eastAsia="lt-LT"/>
        </w:rPr>
        <w:tab/>
      </w:r>
      <w:r w:rsidRPr="001B68FB">
        <w:rPr>
          <w:noProof/>
          <w:lang w:val="lt-LT"/>
        </w:rPr>
        <w:t>Nuorodos</w:t>
      </w:r>
      <w:r w:rsidRPr="001B68FB">
        <w:rPr>
          <w:noProof/>
          <w:lang w:val="lt-LT"/>
        </w:rPr>
        <w:tab/>
      </w:r>
      <w:r w:rsidRPr="001B68FB">
        <w:rPr>
          <w:noProof/>
          <w:lang w:val="lt-LT"/>
        </w:rPr>
        <w:fldChar w:fldCharType="begin"/>
      </w:r>
      <w:r w:rsidRPr="001B68FB">
        <w:rPr>
          <w:noProof/>
          <w:lang w:val="lt-LT"/>
        </w:rPr>
        <w:instrText xml:space="preserve"> PAGEREF _Toc86568904 \h </w:instrText>
      </w:r>
      <w:r w:rsidRPr="001B68FB">
        <w:rPr>
          <w:noProof/>
          <w:lang w:val="lt-LT"/>
        </w:rPr>
      </w:r>
      <w:r w:rsidRPr="001B68FB">
        <w:rPr>
          <w:noProof/>
          <w:lang w:val="lt-LT"/>
        </w:rPr>
        <w:fldChar w:fldCharType="separate"/>
      </w:r>
      <w:r w:rsidR="005D784A" w:rsidRPr="001B68FB">
        <w:rPr>
          <w:noProof/>
          <w:lang w:val="lt-LT"/>
        </w:rPr>
        <w:t>2</w:t>
      </w:r>
      <w:r w:rsidRPr="001B68FB">
        <w:rPr>
          <w:noProof/>
          <w:lang w:val="lt-LT"/>
        </w:rPr>
        <w:fldChar w:fldCharType="end"/>
      </w:r>
    </w:p>
    <w:p w14:paraId="25814DBE" w14:textId="77777777" w:rsidR="00860CC9" w:rsidRPr="001B68FB" w:rsidRDefault="00C7032F">
      <w:pPr>
        <w:pStyle w:val="Title"/>
        <w:rPr>
          <w:sz w:val="4"/>
          <w:szCs w:val="4"/>
          <w:lang w:val="lt-LT"/>
        </w:rPr>
      </w:pPr>
      <w:r w:rsidRPr="001B68FB">
        <w:rPr>
          <w:rFonts w:ascii="Times New Roman" w:hAnsi="Times New Roman"/>
          <w:sz w:val="20"/>
          <w:lang w:val="lt-LT"/>
        </w:rPr>
        <w:fldChar w:fldCharType="end"/>
      </w:r>
      <w:r w:rsidR="00860CC9" w:rsidRPr="001B68FB">
        <w:rPr>
          <w:lang w:val="lt-LT"/>
        </w:rPr>
        <w:br w:type="page"/>
      </w:r>
    </w:p>
    <w:p w14:paraId="6C9049B0" w14:textId="77777777" w:rsidR="00860CC9" w:rsidRPr="001B68FB" w:rsidRDefault="00FE21D2">
      <w:pPr>
        <w:pStyle w:val="Heading1"/>
        <w:rPr>
          <w:lang w:val="lt-LT"/>
        </w:rPr>
      </w:pPr>
      <w:bookmarkStart w:id="0" w:name="_Toc86568890"/>
      <w:r w:rsidRPr="001B68FB">
        <w:rPr>
          <w:lang w:val="lt-LT"/>
        </w:rPr>
        <w:lastRenderedPageBreak/>
        <w:t>Įvadas</w:t>
      </w:r>
      <w:bookmarkEnd w:id="0"/>
    </w:p>
    <w:p w14:paraId="7667D2B4" w14:textId="77777777" w:rsidR="00860CC9" w:rsidRPr="001B68FB" w:rsidRDefault="00B92769">
      <w:pPr>
        <w:pStyle w:val="Heading2"/>
        <w:rPr>
          <w:lang w:val="lt-LT"/>
        </w:rPr>
      </w:pPr>
      <w:bookmarkStart w:id="1" w:name="_Toc86568891"/>
      <w:r w:rsidRPr="001B68FB">
        <w:rPr>
          <w:lang w:val="lt-LT"/>
        </w:rPr>
        <w:t>Dokumento paskirtis</w:t>
      </w:r>
      <w:bookmarkEnd w:id="1"/>
    </w:p>
    <w:p w14:paraId="080B47A5" w14:textId="1AB01FE7" w:rsidR="00AB1A7E" w:rsidRPr="001B68FB" w:rsidRDefault="001B68FB" w:rsidP="007619EB">
      <w:pPr>
        <w:ind w:left="720"/>
        <w:rPr>
          <w:lang w:val="lt-LT"/>
        </w:rPr>
      </w:pPr>
      <w:bookmarkStart w:id="2" w:name="_Toc456598588"/>
      <w:r w:rsidRPr="001B68FB">
        <w:rPr>
          <w:lang w:val="lt-LT"/>
        </w:rPr>
        <w:t>Šio architektūros specifikacijos dokumento paskirtis yra aprašyti pirmin</w:t>
      </w:r>
      <w:r>
        <w:rPr>
          <w:lang w:val="lt-LT"/>
        </w:rPr>
        <w:t>ę</w:t>
      </w:r>
      <w:r w:rsidRPr="001B68FB">
        <w:rPr>
          <w:lang w:val="lt-LT"/>
        </w:rPr>
        <w:t xml:space="preserve"> kuriamos sistemos „Vartotojo patirties ir grafinės sąsajos analizės si</w:t>
      </w:r>
      <w:r>
        <w:rPr>
          <w:lang w:val="lt-LT"/>
        </w:rPr>
        <w:t>s</w:t>
      </w:r>
      <w:r w:rsidRPr="001B68FB">
        <w:rPr>
          <w:lang w:val="lt-LT"/>
        </w:rPr>
        <w:t>tema” vaizdą. Dokumentas</w:t>
      </w:r>
      <w:r>
        <w:rPr>
          <w:lang w:val="lt-LT"/>
        </w:rPr>
        <w:t xml:space="preserve"> skirtas naudotis projektą realizuojantiems asmenims – užsakovams, projekto vadovui ir projekto programuotojui. Ši specifikacija skirta daugiau susidėlioti preliminarią architektūrą, kuria programuotojas remsis realizuojant sistemą, negu kaip galutinis sistemos architektūros aprašas.</w:t>
      </w:r>
    </w:p>
    <w:p w14:paraId="33C828FC" w14:textId="329AEA53" w:rsidR="00860CC9" w:rsidRDefault="00B92769">
      <w:pPr>
        <w:pStyle w:val="Heading2"/>
        <w:rPr>
          <w:lang w:val="lt-LT"/>
        </w:rPr>
      </w:pPr>
      <w:bookmarkStart w:id="3" w:name="_Toc456598589"/>
      <w:bookmarkStart w:id="4" w:name="_Toc86568892"/>
      <w:bookmarkEnd w:id="2"/>
      <w:r w:rsidRPr="001B68FB">
        <w:rPr>
          <w:lang w:val="lt-LT"/>
        </w:rPr>
        <w:t xml:space="preserve">Apibrėžimai ir </w:t>
      </w:r>
      <w:bookmarkEnd w:id="3"/>
      <w:r w:rsidRPr="001B68FB">
        <w:rPr>
          <w:lang w:val="lt-LT"/>
        </w:rPr>
        <w:t>sutrumpinimai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1B68FB" w14:paraId="0083A1C1" w14:textId="77777777" w:rsidTr="001B68FB">
        <w:tc>
          <w:tcPr>
            <w:tcW w:w="2785" w:type="dxa"/>
          </w:tcPr>
          <w:p w14:paraId="73859DD0" w14:textId="3D46EC81" w:rsidR="001B68FB" w:rsidRDefault="001B68FB" w:rsidP="001B68FB">
            <w:pPr>
              <w:rPr>
                <w:lang w:val="lt-LT"/>
              </w:rPr>
            </w:pPr>
            <w:r>
              <w:rPr>
                <w:lang w:val="lt-LT"/>
              </w:rPr>
              <w:t>NN</w:t>
            </w:r>
          </w:p>
        </w:tc>
        <w:tc>
          <w:tcPr>
            <w:tcW w:w="6565" w:type="dxa"/>
          </w:tcPr>
          <w:p w14:paraId="68041AC3" w14:textId="6092FE6E" w:rsidR="001B68FB" w:rsidRDefault="001B68FB" w:rsidP="001B68FB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Neural</w:t>
            </w:r>
            <w:proofErr w:type="spellEnd"/>
            <w:r>
              <w:rPr>
                <w:lang w:val="lt-LT"/>
              </w:rPr>
              <w:t xml:space="preserve"> </w:t>
            </w:r>
            <w:proofErr w:type="spellStart"/>
            <w:r>
              <w:rPr>
                <w:lang w:val="lt-LT"/>
              </w:rPr>
              <w:t>network</w:t>
            </w:r>
            <w:proofErr w:type="spellEnd"/>
          </w:p>
        </w:tc>
      </w:tr>
      <w:tr w:rsidR="001B68FB" w14:paraId="1B7A5D23" w14:textId="77777777" w:rsidTr="001B68FB">
        <w:tc>
          <w:tcPr>
            <w:tcW w:w="2785" w:type="dxa"/>
          </w:tcPr>
          <w:p w14:paraId="54E126B4" w14:textId="0D9E2548" w:rsidR="001B68FB" w:rsidRDefault="001B68FB" w:rsidP="001B68FB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Neural</w:t>
            </w:r>
            <w:proofErr w:type="spellEnd"/>
            <w:r>
              <w:rPr>
                <w:lang w:val="lt-LT"/>
              </w:rPr>
              <w:t xml:space="preserve"> Network </w:t>
            </w:r>
          </w:p>
        </w:tc>
        <w:tc>
          <w:tcPr>
            <w:tcW w:w="6565" w:type="dxa"/>
          </w:tcPr>
          <w:p w14:paraId="5C96AD11" w14:textId="62528B14" w:rsidR="001B68FB" w:rsidRDefault="001B68FB" w:rsidP="001B68FB">
            <w:pPr>
              <w:rPr>
                <w:lang w:val="lt-LT"/>
              </w:rPr>
            </w:pPr>
            <w:r>
              <w:rPr>
                <w:lang w:val="lt-LT"/>
              </w:rPr>
              <w:t>Neuroninis tinklas</w:t>
            </w:r>
          </w:p>
        </w:tc>
      </w:tr>
      <w:tr w:rsidR="001B68FB" w14:paraId="0F114A9A" w14:textId="77777777" w:rsidTr="001B68FB">
        <w:tc>
          <w:tcPr>
            <w:tcW w:w="2785" w:type="dxa"/>
          </w:tcPr>
          <w:p w14:paraId="1A829674" w14:textId="5C989A44" w:rsidR="001B68FB" w:rsidRDefault="001B68FB" w:rsidP="001B68FB">
            <w:pPr>
              <w:rPr>
                <w:lang w:val="lt-LT"/>
              </w:rPr>
            </w:pPr>
            <w:r>
              <w:rPr>
                <w:lang w:val="lt-LT"/>
              </w:rPr>
              <w:t>VPGSA</w:t>
            </w:r>
          </w:p>
        </w:tc>
        <w:tc>
          <w:tcPr>
            <w:tcW w:w="6565" w:type="dxa"/>
          </w:tcPr>
          <w:p w14:paraId="1ED290FF" w14:textId="437A5840" w:rsidR="001B68FB" w:rsidRDefault="001B68FB" w:rsidP="001B68FB">
            <w:pPr>
              <w:rPr>
                <w:lang w:val="lt-LT"/>
              </w:rPr>
            </w:pPr>
            <w:r>
              <w:rPr>
                <w:lang w:val="lt-LT"/>
              </w:rPr>
              <w:t>Vartotojo patirties ir grafinės sąsajos analizės sistema</w:t>
            </w:r>
          </w:p>
        </w:tc>
      </w:tr>
      <w:tr w:rsidR="003B478D" w14:paraId="33B0A4C0" w14:textId="77777777" w:rsidTr="001B68FB">
        <w:tc>
          <w:tcPr>
            <w:tcW w:w="2785" w:type="dxa"/>
          </w:tcPr>
          <w:p w14:paraId="5ABC075C" w14:textId="31C07B8C" w:rsidR="003B478D" w:rsidRDefault="003B478D" w:rsidP="001B68FB">
            <w:pPr>
              <w:rPr>
                <w:lang w:val="lt-LT"/>
              </w:rPr>
            </w:pPr>
            <w:r>
              <w:rPr>
                <w:lang w:val="lt-LT"/>
              </w:rPr>
              <w:t>UML</w:t>
            </w:r>
          </w:p>
        </w:tc>
        <w:tc>
          <w:tcPr>
            <w:tcW w:w="6565" w:type="dxa"/>
          </w:tcPr>
          <w:p w14:paraId="7A73487C" w14:textId="1E3D84E4" w:rsidR="003B478D" w:rsidRDefault="003B478D" w:rsidP="001B68FB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Unified</w:t>
            </w:r>
            <w:proofErr w:type="spellEnd"/>
            <w:r>
              <w:rPr>
                <w:lang w:val="lt-LT"/>
              </w:rPr>
              <w:t xml:space="preserve"> </w:t>
            </w:r>
            <w:proofErr w:type="spellStart"/>
            <w:r>
              <w:rPr>
                <w:lang w:val="lt-LT"/>
              </w:rPr>
              <w:t>Modeling</w:t>
            </w:r>
            <w:proofErr w:type="spellEnd"/>
            <w:r>
              <w:rPr>
                <w:lang w:val="lt-LT"/>
              </w:rPr>
              <w:t xml:space="preserve"> </w:t>
            </w:r>
            <w:proofErr w:type="spellStart"/>
            <w:r>
              <w:rPr>
                <w:lang w:val="lt-LT"/>
              </w:rPr>
              <w:t>Language</w:t>
            </w:r>
            <w:proofErr w:type="spellEnd"/>
          </w:p>
        </w:tc>
      </w:tr>
    </w:tbl>
    <w:p w14:paraId="7C1C5222" w14:textId="77777777" w:rsidR="001B68FB" w:rsidRPr="001B68FB" w:rsidRDefault="001B68FB" w:rsidP="001B68FB">
      <w:pPr>
        <w:rPr>
          <w:lang w:val="lt-LT"/>
        </w:rPr>
      </w:pPr>
    </w:p>
    <w:p w14:paraId="41DBA269" w14:textId="77777777" w:rsidR="00860CC9" w:rsidRPr="001B68FB" w:rsidRDefault="00C02D85">
      <w:pPr>
        <w:pStyle w:val="Heading2"/>
        <w:rPr>
          <w:lang w:val="lt-LT"/>
        </w:rPr>
      </w:pPr>
      <w:bookmarkStart w:id="5" w:name="_Toc86568893"/>
      <w:r w:rsidRPr="001B68FB">
        <w:rPr>
          <w:lang w:val="lt-LT"/>
        </w:rPr>
        <w:t>Apžvalga</w:t>
      </w:r>
      <w:bookmarkEnd w:id="5"/>
    </w:p>
    <w:p w14:paraId="21F263EC" w14:textId="2DD6A749" w:rsidR="00900E37" w:rsidRDefault="00315A4C" w:rsidP="00900E37">
      <w:pPr>
        <w:ind w:left="720"/>
        <w:rPr>
          <w:lang w:val="lt-LT"/>
        </w:rPr>
      </w:pPr>
      <w:r>
        <w:rPr>
          <w:lang w:val="lt-LT"/>
        </w:rPr>
        <w:t>Dokumentas apima priimtus architektūrinius sprendimus ir jų vaizdus VPGSA sistemos realizavimui.</w:t>
      </w:r>
    </w:p>
    <w:p w14:paraId="1EDC71EA" w14:textId="3D449D08" w:rsidR="00315A4C" w:rsidRDefault="00315A4C" w:rsidP="00315A4C">
      <w:pPr>
        <w:pStyle w:val="ListParagraph"/>
        <w:numPr>
          <w:ilvl w:val="0"/>
          <w:numId w:val="23"/>
        </w:numPr>
        <w:rPr>
          <w:lang w:val="lt-LT"/>
        </w:rPr>
      </w:pPr>
      <w:r>
        <w:rPr>
          <w:lang w:val="lt-LT"/>
        </w:rPr>
        <w:t>Įžanga, dokumento aprašymas.</w:t>
      </w:r>
    </w:p>
    <w:p w14:paraId="615346D6" w14:textId="41F19BDA" w:rsidR="00315A4C" w:rsidRDefault="00315A4C" w:rsidP="00315A4C">
      <w:pPr>
        <w:pStyle w:val="ListParagraph"/>
        <w:numPr>
          <w:ilvl w:val="0"/>
          <w:numId w:val="23"/>
        </w:numPr>
        <w:rPr>
          <w:lang w:val="lt-LT"/>
        </w:rPr>
      </w:pPr>
      <w:r>
        <w:rPr>
          <w:lang w:val="lt-LT"/>
        </w:rPr>
        <w:t>Aprašomi architektūrai sudaryti naudojami įrankiai ir pateikiamas vaizdų ir jiems atvaizduoti sukurtų diagramų</w:t>
      </w:r>
      <w:r w:rsidRPr="00315A4C">
        <w:rPr>
          <w:lang w:val="lt-LT"/>
        </w:rPr>
        <w:t xml:space="preserve"> </w:t>
      </w:r>
      <w:r>
        <w:rPr>
          <w:lang w:val="lt-LT"/>
        </w:rPr>
        <w:t>sąrašas.</w:t>
      </w:r>
    </w:p>
    <w:p w14:paraId="1DDF4A67" w14:textId="7CEEE6C2" w:rsidR="00315A4C" w:rsidRDefault="00315A4C" w:rsidP="00315A4C">
      <w:pPr>
        <w:pStyle w:val="ListParagraph"/>
        <w:numPr>
          <w:ilvl w:val="0"/>
          <w:numId w:val="23"/>
        </w:numPr>
        <w:rPr>
          <w:lang w:val="lt-LT"/>
        </w:rPr>
      </w:pPr>
      <w:r>
        <w:rPr>
          <w:lang w:val="lt-LT"/>
        </w:rPr>
        <w:t>Apžvelgti architektūrinių sprendimų apribojimai.</w:t>
      </w:r>
    </w:p>
    <w:p w14:paraId="74179882" w14:textId="0C3AF925" w:rsidR="00315A4C" w:rsidRDefault="00315A4C" w:rsidP="00315A4C">
      <w:pPr>
        <w:pStyle w:val="ListParagraph"/>
        <w:numPr>
          <w:ilvl w:val="0"/>
          <w:numId w:val="23"/>
        </w:numPr>
        <w:rPr>
          <w:lang w:val="lt-LT"/>
        </w:rPr>
      </w:pPr>
      <w:r>
        <w:rPr>
          <w:lang w:val="lt-LT"/>
        </w:rPr>
        <w:t>Pateikiami panaudojimo atvejai su jų detaliais aprašais.</w:t>
      </w:r>
    </w:p>
    <w:p w14:paraId="4D74BEDB" w14:textId="535E0FC5" w:rsidR="00315A4C" w:rsidRDefault="00315A4C" w:rsidP="00315A4C">
      <w:pPr>
        <w:pStyle w:val="ListParagraph"/>
        <w:numPr>
          <w:ilvl w:val="0"/>
          <w:numId w:val="23"/>
        </w:numPr>
        <w:rPr>
          <w:lang w:val="lt-LT"/>
        </w:rPr>
      </w:pPr>
      <w:r>
        <w:rPr>
          <w:lang w:val="lt-LT"/>
        </w:rPr>
        <w:t>Aprašomas statinis sistemos vaizdas sudarytas iš klasių ir paketų diagramų.</w:t>
      </w:r>
    </w:p>
    <w:p w14:paraId="5A8FEBCE" w14:textId="74B9EFBD" w:rsidR="00315A4C" w:rsidRDefault="00315A4C" w:rsidP="00315A4C">
      <w:pPr>
        <w:pStyle w:val="ListParagraph"/>
        <w:numPr>
          <w:ilvl w:val="0"/>
          <w:numId w:val="23"/>
        </w:numPr>
        <w:rPr>
          <w:lang w:val="lt-LT"/>
        </w:rPr>
      </w:pPr>
      <w:r>
        <w:rPr>
          <w:lang w:val="lt-LT"/>
        </w:rPr>
        <w:t>Aprašomas sistemos dinaminis vaizdas, kuris atvaizduojamas sekų, veiklos ir būsenų diagramų pagalba.</w:t>
      </w:r>
    </w:p>
    <w:p w14:paraId="1C2F2EB5" w14:textId="6F024D53" w:rsidR="00315A4C" w:rsidRDefault="00315A4C" w:rsidP="00315A4C">
      <w:pPr>
        <w:pStyle w:val="ListParagraph"/>
        <w:numPr>
          <w:ilvl w:val="0"/>
          <w:numId w:val="23"/>
        </w:numPr>
        <w:rPr>
          <w:lang w:val="lt-LT"/>
        </w:rPr>
      </w:pPr>
      <w:r>
        <w:rPr>
          <w:lang w:val="lt-LT"/>
        </w:rPr>
        <w:t>Pateikiamas sistemos diegimo vaizdas, naudojantis išdėstymo diagrama.</w:t>
      </w:r>
    </w:p>
    <w:p w14:paraId="465D683B" w14:textId="7A2A0A4B" w:rsidR="00315A4C" w:rsidRDefault="002F7850" w:rsidP="00315A4C">
      <w:pPr>
        <w:pStyle w:val="ListParagraph"/>
        <w:numPr>
          <w:ilvl w:val="0"/>
          <w:numId w:val="23"/>
        </w:numPr>
        <w:rPr>
          <w:lang w:val="lt-LT"/>
        </w:rPr>
      </w:pPr>
      <w:r>
        <w:rPr>
          <w:lang w:val="lt-LT"/>
        </w:rPr>
        <w:t>Aprašomas d</w:t>
      </w:r>
      <w:r w:rsidR="00315A4C">
        <w:rPr>
          <w:lang w:val="lt-LT"/>
        </w:rPr>
        <w:t xml:space="preserve">uomenų vaizdas esybių </w:t>
      </w:r>
      <w:r>
        <w:rPr>
          <w:lang w:val="lt-LT"/>
        </w:rPr>
        <w:t>diagramos pagalba.</w:t>
      </w:r>
    </w:p>
    <w:p w14:paraId="39D9CD64" w14:textId="472587CE" w:rsidR="002F7850" w:rsidRPr="00315A4C" w:rsidRDefault="002F7850" w:rsidP="00315A4C">
      <w:pPr>
        <w:pStyle w:val="ListParagraph"/>
        <w:numPr>
          <w:ilvl w:val="0"/>
          <w:numId w:val="23"/>
        </w:numPr>
        <w:rPr>
          <w:lang w:val="lt-LT"/>
        </w:rPr>
      </w:pPr>
      <w:r>
        <w:rPr>
          <w:lang w:val="lt-LT"/>
        </w:rPr>
        <w:t>Apžvelgiama sistemos kokybė ir architektūrinių sprendimų įtaka jai.</w:t>
      </w:r>
    </w:p>
    <w:p w14:paraId="6AF01D0A" w14:textId="77777777" w:rsidR="00860CC9" w:rsidRPr="001B68FB" w:rsidRDefault="00900E37">
      <w:pPr>
        <w:pStyle w:val="Heading1"/>
        <w:rPr>
          <w:lang w:val="lt-LT"/>
        </w:rPr>
      </w:pPr>
      <w:bookmarkStart w:id="6" w:name="_Toc86568894"/>
      <w:r w:rsidRPr="001B68FB">
        <w:rPr>
          <w:lang w:val="lt-LT"/>
        </w:rPr>
        <w:t>Architektūros pateikimas</w:t>
      </w:r>
      <w:bookmarkEnd w:id="6"/>
      <w:r w:rsidR="00860CC9" w:rsidRPr="001B68FB">
        <w:rPr>
          <w:lang w:val="lt-LT"/>
        </w:rPr>
        <w:t xml:space="preserve"> </w:t>
      </w:r>
    </w:p>
    <w:p w14:paraId="174D5C79" w14:textId="77777777" w:rsidR="003B478D" w:rsidRDefault="003B478D" w:rsidP="007619EB">
      <w:pPr>
        <w:ind w:left="720"/>
        <w:jc w:val="both"/>
        <w:rPr>
          <w:lang w:val="lt-LT"/>
        </w:rPr>
      </w:pPr>
      <w:r>
        <w:rPr>
          <w:lang w:val="lt-LT"/>
        </w:rPr>
        <w:t xml:space="preserve">Architektūros specifikacijai realizuoti naudojama UML kalba ir </w:t>
      </w:r>
      <w:proofErr w:type="spellStart"/>
      <w:r w:rsidRPr="003B478D">
        <w:rPr>
          <w:i/>
          <w:lang w:val="lt-LT"/>
        </w:rPr>
        <w:t>NoMagic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MagicDraw</w:t>
      </w:r>
      <w:proofErr w:type="spellEnd"/>
      <w:r>
        <w:rPr>
          <w:lang w:val="lt-LT"/>
        </w:rPr>
        <w:t xml:space="preserve"> įrankis.</w:t>
      </w:r>
    </w:p>
    <w:p w14:paraId="3CAC3F4E" w14:textId="77777777" w:rsidR="003B478D" w:rsidRDefault="003B478D" w:rsidP="007619EB">
      <w:pPr>
        <w:ind w:left="720"/>
        <w:jc w:val="both"/>
        <w:rPr>
          <w:lang w:val="lt-LT"/>
        </w:rPr>
      </w:pPr>
      <w:r>
        <w:rPr>
          <w:lang w:val="lt-LT"/>
        </w:rPr>
        <w:t>Pasitelkiant UML kalbą bus realizuojami žemiau pateikti vaizdai:</w:t>
      </w:r>
    </w:p>
    <w:p w14:paraId="1896ED57" w14:textId="360A6067" w:rsidR="00900E37" w:rsidRDefault="003B478D" w:rsidP="003B478D">
      <w:pPr>
        <w:pStyle w:val="ListParagraph"/>
        <w:numPr>
          <w:ilvl w:val="0"/>
          <w:numId w:val="24"/>
        </w:numPr>
        <w:jc w:val="both"/>
        <w:rPr>
          <w:lang w:val="lt-LT"/>
        </w:rPr>
      </w:pPr>
      <w:r>
        <w:rPr>
          <w:lang w:val="lt-LT"/>
        </w:rPr>
        <w:t>Panaudojimo atvejų vaizdas – PA diagrama.</w:t>
      </w:r>
    </w:p>
    <w:p w14:paraId="47211BD8" w14:textId="418FD5B5" w:rsidR="003B478D" w:rsidRDefault="003B478D" w:rsidP="003B478D">
      <w:pPr>
        <w:pStyle w:val="ListParagraph"/>
        <w:numPr>
          <w:ilvl w:val="0"/>
          <w:numId w:val="24"/>
        </w:numPr>
        <w:jc w:val="both"/>
        <w:rPr>
          <w:lang w:val="lt-LT"/>
        </w:rPr>
      </w:pPr>
      <w:r>
        <w:rPr>
          <w:lang w:val="lt-LT"/>
        </w:rPr>
        <w:t>Statinis vaizdas – paketų ir klasių diagramos.</w:t>
      </w:r>
    </w:p>
    <w:p w14:paraId="46064863" w14:textId="6849039D" w:rsidR="003B478D" w:rsidRDefault="003B478D" w:rsidP="003B478D">
      <w:pPr>
        <w:pStyle w:val="ListParagraph"/>
        <w:numPr>
          <w:ilvl w:val="0"/>
          <w:numId w:val="24"/>
        </w:numPr>
        <w:jc w:val="both"/>
        <w:rPr>
          <w:lang w:val="lt-LT"/>
        </w:rPr>
      </w:pPr>
      <w:r>
        <w:rPr>
          <w:lang w:val="lt-LT"/>
        </w:rPr>
        <w:t>Dinaminis vaizdas – sekų, veiklos ir būsenų diagramos.</w:t>
      </w:r>
    </w:p>
    <w:p w14:paraId="541C88F5" w14:textId="74BF5050" w:rsidR="003B478D" w:rsidRPr="003B478D" w:rsidRDefault="003B478D" w:rsidP="003B478D">
      <w:pPr>
        <w:pStyle w:val="ListParagraph"/>
        <w:numPr>
          <w:ilvl w:val="0"/>
          <w:numId w:val="24"/>
        </w:numPr>
        <w:jc w:val="both"/>
        <w:rPr>
          <w:lang w:val="lt-LT"/>
        </w:rPr>
      </w:pPr>
      <w:r>
        <w:rPr>
          <w:lang w:val="lt-LT"/>
        </w:rPr>
        <w:t>Diegimo vaizdas – išdėstymo diagrama.</w:t>
      </w:r>
    </w:p>
    <w:p w14:paraId="711BDAE0" w14:textId="77777777" w:rsidR="00860CC9" w:rsidRPr="001B68FB" w:rsidRDefault="007619EB">
      <w:pPr>
        <w:pStyle w:val="Heading1"/>
        <w:rPr>
          <w:lang w:val="lt-LT"/>
        </w:rPr>
      </w:pPr>
      <w:bookmarkStart w:id="7" w:name="_Toc86568895"/>
      <w:r w:rsidRPr="001B68FB">
        <w:rPr>
          <w:lang w:val="lt-LT"/>
        </w:rPr>
        <w:t>Architektūros tikslai ir apribojimai</w:t>
      </w:r>
      <w:bookmarkEnd w:id="7"/>
    </w:p>
    <w:p w14:paraId="54A8AD06" w14:textId="77777777" w:rsidR="007619EB" w:rsidRPr="001B68FB" w:rsidRDefault="007619EB" w:rsidP="007619EB">
      <w:pPr>
        <w:ind w:left="720"/>
        <w:jc w:val="both"/>
        <w:rPr>
          <w:lang w:val="lt-LT"/>
        </w:rPr>
      </w:pPr>
      <w:r w:rsidRPr="001B68FB">
        <w:rPr>
          <w:lang w:val="lt-LT"/>
        </w:rPr>
        <w:t>Aprašymas programinės įrangos tikslų ir reikalavimų, turinčių esminį poveikį architektūrai: COTS (</w:t>
      </w:r>
      <w:proofErr w:type="spellStart"/>
      <w:r w:rsidRPr="001B68FB">
        <w:rPr>
          <w:lang w:val="lt-LT"/>
        </w:rPr>
        <w:t>commercial</w:t>
      </w:r>
      <w:proofErr w:type="spellEnd"/>
      <w:r w:rsidRPr="001B68FB">
        <w:rPr>
          <w:lang w:val="lt-LT"/>
        </w:rPr>
        <w:t xml:space="preserve"> </w:t>
      </w:r>
      <w:proofErr w:type="spellStart"/>
      <w:r w:rsidRPr="001B68FB">
        <w:rPr>
          <w:lang w:val="lt-LT"/>
        </w:rPr>
        <w:t>off-the-shelf</w:t>
      </w:r>
      <w:proofErr w:type="spellEnd"/>
      <w:r w:rsidRPr="001B68FB">
        <w:rPr>
          <w:lang w:val="lt-LT"/>
        </w:rPr>
        <w:t xml:space="preserve">) produktų panaudojimas, </w:t>
      </w:r>
      <w:proofErr w:type="spellStart"/>
      <w:r w:rsidRPr="001B68FB">
        <w:rPr>
          <w:lang w:val="lt-LT"/>
        </w:rPr>
        <w:t>portabilumas</w:t>
      </w:r>
      <w:proofErr w:type="spellEnd"/>
      <w:r w:rsidRPr="001B68FB">
        <w:rPr>
          <w:lang w:val="lt-LT"/>
        </w:rPr>
        <w:t>, paskirstymas (</w:t>
      </w:r>
      <w:proofErr w:type="spellStart"/>
      <w:r w:rsidRPr="001B68FB">
        <w:rPr>
          <w:lang w:val="lt-LT"/>
        </w:rPr>
        <w:t>distribution</w:t>
      </w:r>
      <w:proofErr w:type="spellEnd"/>
      <w:r w:rsidRPr="001B68FB">
        <w:rPr>
          <w:lang w:val="lt-LT"/>
        </w:rPr>
        <w:t>), pakartotinis panaudojimas (</w:t>
      </w:r>
      <w:proofErr w:type="spellStart"/>
      <w:r w:rsidRPr="001B68FB">
        <w:rPr>
          <w:lang w:val="lt-LT"/>
        </w:rPr>
        <w:t>reuse</w:t>
      </w:r>
      <w:proofErr w:type="spellEnd"/>
      <w:r w:rsidRPr="001B68FB">
        <w:rPr>
          <w:lang w:val="lt-LT"/>
        </w:rPr>
        <w:t xml:space="preserve">) ir t.t. </w:t>
      </w:r>
      <w:r w:rsidR="0010566C" w:rsidRPr="001B68FB">
        <w:rPr>
          <w:lang w:val="lt-LT"/>
        </w:rPr>
        <w:t xml:space="preserve">Aprašymas apribojimų kaip: </w:t>
      </w:r>
      <w:proofErr w:type="spellStart"/>
      <w:r w:rsidR="0010566C" w:rsidRPr="001B68FB">
        <w:rPr>
          <w:lang w:val="lt-LT"/>
        </w:rPr>
        <w:t>projemtavimo</w:t>
      </w:r>
      <w:proofErr w:type="spellEnd"/>
      <w:r w:rsidR="0010566C" w:rsidRPr="001B68FB">
        <w:rPr>
          <w:lang w:val="lt-LT"/>
        </w:rPr>
        <w:t xml:space="preserve"> ir įgyvendinimo (</w:t>
      </w:r>
      <w:proofErr w:type="spellStart"/>
      <w:r w:rsidR="0010566C" w:rsidRPr="001B68FB">
        <w:rPr>
          <w:lang w:val="lt-LT"/>
        </w:rPr>
        <w:t>implementation</w:t>
      </w:r>
      <w:proofErr w:type="spellEnd"/>
      <w:r w:rsidR="0010566C" w:rsidRPr="001B68FB">
        <w:rPr>
          <w:lang w:val="lt-LT"/>
        </w:rPr>
        <w:t>)</w:t>
      </w:r>
      <w:r w:rsidRPr="001B68FB">
        <w:rPr>
          <w:lang w:val="lt-LT"/>
        </w:rPr>
        <w:t xml:space="preserve"> </w:t>
      </w:r>
      <w:r w:rsidR="0010566C" w:rsidRPr="001B68FB">
        <w:rPr>
          <w:lang w:val="lt-LT"/>
        </w:rPr>
        <w:t>strategija, projektavimo įrankiai, darbo grupės struktūra, darbo grafikas ir t.t.</w:t>
      </w:r>
    </w:p>
    <w:p w14:paraId="66029D83" w14:textId="77777777" w:rsidR="00860CC9" w:rsidRPr="001B68FB" w:rsidRDefault="0010566C">
      <w:pPr>
        <w:pStyle w:val="Heading1"/>
        <w:rPr>
          <w:lang w:val="lt-LT"/>
        </w:rPr>
      </w:pPr>
      <w:bookmarkStart w:id="8" w:name="_Toc86568896"/>
      <w:r w:rsidRPr="001B68FB">
        <w:rPr>
          <w:lang w:val="lt-LT"/>
        </w:rPr>
        <w:lastRenderedPageBreak/>
        <w:t>Panaudojimo atvejų vaizdas</w:t>
      </w:r>
      <w:bookmarkEnd w:id="8"/>
    </w:p>
    <w:p w14:paraId="32FC87A2" w14:textId="1CEC19EF" w:rsidR="00A958E0" w:rsidRDefault="00CE3326" w:rsidP="00A958E0">
      <w:pPr>
        <w:pStyle w:val="Heading1"/>
        <w:numPr>
          <w:ilvl w:val="0"/>
          <w:numId w:val="0"/>
        </w:numPr>
        <w:rPr>
          <w:lang w:val="lt-LT"/>
        </w:rPr>
      </w:pPr>
      <w:bookmarkStart w:id="9" w:name="_Toc86568897"/>
      <w:r>
        <w:rPr>
          <w:noProof/>
        </w:rPr>
        <w:drawing>
          <wp:inline distT="0" distB="0" distL="0" distR="0" wp14:anchorId="01883404" wp14:editId="60436383">
            <wp:extent cx="5943600" cy="4115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7A2C" w14:textId="35918994" w:rsidR="00A958E0" w:rsidRDefault="00A958E0" w:rsidP="00A958E0">
      <w:pPr>
        <w:pStyle w:val="Caption"/>
        <w:keepNext/>
      </w:pPr>
      <w:proofErr w:type="spellStart"/>
      <w:r>
        <w:t>lentelė</w:t>
      </w:r>
      <w:proofErr w:type="spellEnd"/>
      <w:r>
        <w:t xml:space="preserve">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Pr="00D22B98">
        <w:t>Prisijungimas</w:t>
      </w:r>
      <w:proofErr w:type="spellEnd"/>
      <w:r w:rsidRPr="00D22B98">
        <w:t xml:space="preserve"> </w:t>
      </w:r>
      <w:proofErr w:type="spellStart"/>
      <w:r w:rsidRPr="00D22B98">
        <w:t>panaudojimo</w:t>
      </w:r>
      <w:proofErr w:type="spellEnd"/>
      <w:r w:rsidRPr="00D22B98">
        <w:t xml:space="preserve"> </w:t>
      </w:r>
      <w:proofErr w:type="spellStart"/>
      <w:r w:rsidRPr="00D22B98">
        <w:t>atvėjo</w:t>
      </w:r>
      <w:proofErr w:type="spellEnd"/>
      <w:r w:rsidRPr="00D22B98">
        <w:t xml:space="preserve"> </w:t>
      </w:r>
      <w:proofErr w:type="spellStart"/>
      <w:r w:rsidRPr="00D22B98">
        <w:t>aprašas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58E0" w:rsidRPr="00C4067B" w14:paraId="15575A8B" w14:textId="77777777" w:rsidTr="00B977D9">
        <w:tc>
          <w:tcPr>
            <w:tcW w:w="4675" w:type="dxa"/>
          </w:tcPr>
          <w:p w14:paraId="3E12BB34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Pavadinimas:</w:t>
            </w:r>
          </w:p>
        </w:tc>
        <w:tc>
          <w:tcPr>
            <w:tcW w:w="4675" w:type="dxa"/>
          </w:tcPr>
          <w:p w14:paraId="6FA4838B" w14:textId="77777777" w:rsidR="00A958E0" w:rsidRPr="00C4067B" w:rsidRDefault="00A958E0" w:rsidP="00B977D9">
            <w:pPr>
              <w:rPr>
                <w:lang w:val="lt-LT"/>
              </w:rPr>
            </w:pPr>
            <w:r>
              <w:rPr>
                <w:lang w:val="lt-LT"/>
              </w:rPr>
              <w:t xml:space="preserve">1. </w:t>
            </w:r>
            <w:r w:rsidRPr="00C4067B">
              <w:rPr>
                <w:lang w:val="lt-LT"/>
              </w:rPr>
              <w:t>Prisijungimas</w:t>
            </w:r>
          </w:p>
        </w:tc>
      </w:tr>
      <w:tr w:rsidR="00A958E0" w:rsidRPr="00C4067B" w14:paraId="1ED84372" w14:textId="77777777" w:rsidTr="00B977D9">
        <w:tc>
          <w:tcPr>
            <w:tcW w:w="4675" w:type="dxa"/>
          </w:tcPr>
          <w:p w14:paraId="53394177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Tikslas:</w:t>
            </w:r>
          </w:p>
        </w:tc>
        <w:tc>
          <w:tcPr>
            <w:tcW w:w="4675" w:type="dxa"/>
          </w:tcPr>
          <w:p w14:paraId="56914A32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Gebėti pasiekti sistemą</w:t>
            </w:r>
          </w:p>
        </w:tc>
      </w:tr>
      <w:tr w:rsidR="00A958E0" w:rsidRPr="00C4067B" w14:paraId="58199F2B" w14:textId="77777777" w:rsidTr="00B977D9">
        <w:tc>
          <w:tcPr>
            <w:tcW w:w="4675" w:type="dxa"/>
          </w:tcPr>
          <w:p w14:paraId="69A039BD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Dalyviai:</w:t>
            </w:r>
          </w:p>
        </w:tc>
        <w:tc>
          <w:tcPr>
            <w:tcW w:w="4675" w:type="dxa"/>
          </w:tcPr>
          <w:p w14:paraId="42D3F2E2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Vartotojas</w:t>
            </w:r>
          </w:p>
        </w:tc>
      </w:tr>
      <w:tr w:rsidR="00A958E0" w:rsidRPr="00C4067B" w14:paraId="60CD15CE" w14:textId="77777777" w:rsidTr="00B977D9">
        <w:tc>
          <w:tcPr>
            <w:tcW w:w="4675" w:type="dxa"/>
          </w:tcPr>
          <w:p w14:paraId="69FC1101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Ryšiai su kitais PA:</w:t>
            </w:r>
          </w:p>
        </w:tc>
        <w:tc>
          <w:tcPr>
            <w:tcW w:w="4675" w:type="dxa"/>
          </w:tcPr>
          <w:p w14:paraId="06255225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-</w:t>
            </w:r>
          </w:p>
        </w:tc>
      </w:tr>
      <w:tr w:rsidR="00A958E0" w:rsidRPr="00C4067B" w14:paraId="7E1CE310" w14:textId="77777777" w:rsidTr="00B977D9">
        <w:tc>
          <w:tcPr>
            <w:tcW w:w="4675" w:type="dxa"/>
          </w:tcPr>
          <w:p w14:paraId="36CA5ACD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Nefunkciniai reikalavimai:</w:t>
            </w:r>
          </w:p>
        </w:tc>
        <w:tc>
          <w:tcPr>
            <w:tcW w:w="4675" w:type="dxa"/>
          </w:tcPr>
          <w:p w14:paraId="0C0A3195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-</w:t>
            </w:r>
          </w:p>
        </w:tc>
      </w:tr>
      <w:tr w:rsidR="00A958E0" w:rsidRPr="00C4067B" w14:paraId="4F22D1A2" w14:textId="77777777" w:rsidTr="00B977D9">
        <w:tc>
          <w:tcPr>
            <w:tcW w:w="4675" w:type="dxa"/>
          </w:tcPr>
          <w:p w14:paraId="353FD706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Prieš-sąlygos:</w:t>
            </w:r>
          </w:p>
        </w:tc>
        <w:tc>
          <w:tcPr>
            <w:tcW w:w="4675" w:type="dxa"/>
          </w:tcPr>
          <w:p w14:paraId="6D28BE8B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Vartotojas nėra prisijungęs, turi prisijungimo duomenis, patenka į sistemos prisijungimo tašką.</w:t>
            </w:r>
          </w:p>
        </w:tc>
      </w:tr>
      <w:tr w:rsidR="00A958E0" w:rsidRPr="00C4067B" w14:paraId="0FBB4459" w14:textId="77777777" w:rsidTr="00B977D9">
        <w:tc>
          <w:tcPr>
            <w:tcW w:w="4675" w:type="dxa"/>
          </w:tcPr>
          <w:p w14:paraId="05D10680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Sužadinimo sąlyga:</w:t>
            </w:r>
          </w:p>
        </w:tc>
        <w:tc>
          <w:tcPr>
            <w:tcW w:w="4675" w:type="dxa"/>
          </w:tcPr>
          <w:p w14:paraId="3EF31D63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Vartotojas įvedęs duomenis spaudžia prisijungimo mygtuką.</w:t>
            </w:r>
          </w:p>
        </w:tc>
      </w:tr>
      <w:tr w:rsidR="00A958E0" w:rsidRPr="00C4067B" w14:paraId="5EE886D9" w14:textId="77777777" w:rsidTr="00B977D9">
        <w:tc>
          <w:tcPr>
            <w:tcW w:w="4675" w:type="dxa"/>
          </w:tcPr>
          <w:p w14:paraId="1E39B498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Po-sąlyga:</w:t>
            </w:r>
          </w:p>
        </w:tc>
        <w:tc>
          <w:tcPr>
            <w:tcW w:w="4675" w:type="dxa"/>
          </w:tcPr>
          <w:p w14:paraId="26D1EFC8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Neprisijungęs vartotojas tampa prisijungusiu.</w:t>
            </w:r>
          </w:p>
        </w:tc>
      </w:tr>
      <w:tr w:rsidR="00A958E0" w:rsidRPr="00C4067B" w14:paraId="01D6628E" w14:textId="77777777" w:rsidTr="00B977D9">
        <w:tc>
          <w:tcPr>
            <w:tcW w:w="4675" w:type="dxa"/>
          </w:tcPr>
          <w:p w14:paraId="198A1FB5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Pagrindinis scenarijus:</w:t>
            </w:r>
          </w:p>
        </w:tc>
        <w:tc>
          <w:tcPr>
            <w:tcW w:w="4675" w:type="dxa"/>
          </w:tcPr>
          <w:p w14:paraId="62EF134E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Neprisijungęs vartotojas, turintis prisijungimo duomenis atklysta į prisijungimo svetainę.</w:t>
            </w:r>
          </w:p>
          <w:p w14:paraId="08C48C27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Neprisijungęs vartotojas suveda prisijungimo duomenis.</w:t>
            </w:r>
          </w:p>
          <w:p w14:paraId="77416E76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Neprisijungęs vartotojas spaudžia prisijungimo mygtuką.</w:t>
            </w:r>
          </w:p>
          <w:p w14:paraId="24378AD9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Dabar jau prisijungęs vartotojas permetamas į kitą puslapį.</w:t>
            </w:r>
          </w:p>
        </w:tc>
      </w:tr>
      <w:tr w:rsidR="00A958E0" w:rsidRPr="00C4067B" w14:paraId="46335049" w14:textId="77777777" w:rsidTr="00B977D9">
        <w:tc>
          <w:tcPr>
            <w:tcW w:w="4675" w:type="dxa"/>
          </w:tcPr>
          <w:p w14:paraId="188F8C26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Alternatyvūs scenarijai:</w:t>
            </w:r>
          </w:p>
        </w:tc>
        <w:tc>
          <w:tcPr>
            <w:tcW w:w="4675" w:type="dxa"/>
          </w:tcPr>
          <w:p w14:paraId="560047E0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Neprisijungęs vartotojas, neturintis prisijungimo duomenų atklysta į prisijungimo svetainę.</w:t>
            </w:r>
          </w:p>
          <w:p w14:paraId="63D24473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Neprisijungęs vartotojas suveda neteisingus prisijungimo duomenis.</w:t>
            </w:r>
          </w:p>
          <w:p w14:paraId="1498D515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lastRenderedPageBreak/>
              <w:t>Vartotojas gauna klaidą.</w:t>
            </w:r>
          </w:p>
        </w:tc>
      </w:tr>
    </w:tbl>
    <w:p w14:paraId="399BC933" w14:textId="77777777" w:rsidR="00A958E0" w:rsidRPr="0050493A" w:rsidRDefault="00A958E0" w:rsidP="00A958E0">
      <w:pPr>
        <w:rPr>
          <w:lang w:val="lt-LT"/>
        </w:rPr>
      </w:pPr>
    </w:p>
    <w:p w14:paraId="28828AB6" w14:textId="4AECB4A3" w:rsidR="00A958E0" w:rsidRDefault="00A958E0" w:rsidP="00A958E0">
      <w:pPr>
        <w:pStyle w:val="Caption"/>
        <w:keepNext/>
      </w:pPr>
      <w:bookmarkStart w:id="10" w:name="_Toc7480529"/>
      <w:proofErr w:type="spellStart"/>
      <w:r>
        <w:t>lentelė</w:t>
      </w:r>
      <w:proofErr w:type="spellEnd"/>
      <w:r>
        <w:t xml:space="preserve">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panaudojimo</w:t>
      </w:r>
      <w:proofErr w:type="spellEnd"/>
      <w:r>
        <w:t xml:space="preserve"> </w:t>
      </w:r>
      <w:proofErr w:type="spellStart"/>
      <w:r>
        <w:t>atvėjo</w:t>
      </w:r>
      <w:proofErr w:type="spellEnd"/>
      <w:r>
        <w:t xml:space="preserve"> </w:t>
      </w:r>
      <w:proofErr w:type="spellStart"/>
      <w:r>
        <w:t>aprašas</w:t>
      </w:r>
      <w:bookmarkEnd w:id="1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58E0" w:rsidRPr="00C4067B" w14:paraId="090BF050" w14:textId="77777777" w:rsidTr="00B977D9">
        <w:tc>
          <w:tcPr>
            <w:tcW w:w="4675" w:type="dxa"/>
          </w:tcPr>
          <w:p w14:paraId="33103226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Pavadinimas:</w:t>
            </w:r>
          </w:p>
        </w:tc>
        <w:tc>
          <w:tcPr>
            <w:tcW w:w="4675" w:type="dxa"/>
          </w:tcPr>
          <w:p w14:paraId="0F60A0F7" w14:textId="77777777" w:rsidR="00A958E0" w:rsidRPr="00C4067B" w:rsidRDefault="00A958E0" w:rsidP="00B977D9">
            <w:pPr>
              <w:rPr>
                <w:lang w:val="lt-LT"/>
              </w:rPr>
            </w:pPr>
            <w:r>
              <w:rPr>
                <w:lang w:val="lt-LT"/>
              </w:rPr>
              <w:t>2. Registracija</w:t>
            </w:r>
          </w:p>
        </w:tc>
      </w:tr>
      <w:tr w:rsidR="00A958E0" w:rsidRPr="00C4067B" w14:paraId="7115CB8F" w14:textId="77777777" w:rsidTr="00B977D9">
        <w:tc>
          <w:tcPr>
            <w:tcW w:w="4675" w:type="dxa"/>
          </w:tcPr>
          <w:p w14:paraId="2A0ED29A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Tikslas:</w:t>
            </w:r>
          </w:p>
        </w:tc>
        <w:tc>
          <w:tcPr>
            <w:tcW w:w="4675" w:type="dxa"/>
          </w:tcPr>
          <w:p w14:paraId="15B237DD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 xml:space="preserve">Gebėti </w:t>
            </w:r>
            <w:r>
              <w:rPr>
                <w:lang w:val="lt-LT"/>
              </w:rPr>
              <w:t>prisijungti prie sistemos</w:t>
            </w:r>
          </w:p>
        </w:tc>
      </w:tr>
      <w:tr w:rsidR="00A958E0" w:rsidRPr="00C4067B" w14:paraId="478C4FFB" w14:textId="77777777" w:rsidTr="00B977D9">
        <w:tc>
          <w:tcPr>
            <w:tcW w:w="4675" w:type="dxa"/>
          </w:tcPr>
          <w:p w14:paraId="6C2F2894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Dalyviai:</w:t>
            </w:r>
          </w:p>
        </w:tc>
        <w:tc>
          <w:tcPr>
            <w:tcW w:w="4675" w:type="dxa"/>
          </w:tcPr>
          <w:p w14:paraId="6834AAE0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Vartotojas</w:t>
            </w:r>
          </w:p>
        </w:tc>
      </w:tr>
      <w:tr w:rsidR="00A958E0" w:rsidRPr="00C4067B" w14:paraId="11E373D6" w14:textId="77777777" w:rsidTr="00B977D9">
        <w:tc>
          <w:tcPr>
            <w:tcW w:w="4675" w:type="dxa"/>
          </w:tcPr>
          <w:p w14:paraId="6CE52CA5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Ryšiai su kitais PA:</w:t>
            </w:r>
          </w:p>
        </w:tc>
        <w:tc>
          <w:tcPr>
            <w:tcW w:w="4675" w:type="dxa"/>
          </w:tcPr>
          <w:p w14:paraId="2EEE9554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-</w:t>
            </w:r>
          </w:p>
        </w:tc>
      </w:tr>
      <w:tr w:rsidR="00A958E0" w:rsidRPr="00C4067B" w14:paraId="77BBBA7C" w14:textId="77777777" w:rsidTr="00B977D9">
        <w:tc>
          <w:tcPr>
            <w:tcW w:w="4675" w:type="dxa"/>
          </w:tcPr>
          <w:p w14:paraId="5DDF94AF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Nefunkciniai reikalavimai:</w:t>
            </w:r>
          </w:p>
        </w:tc>
        <w:tc>
          <w:tcPr>
            <w:tcW w:w="4675" w:type="dxa"/>
          </w:tcPr>
          <w:p w14:paraId="6557E366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-</w:t>
            </w:r>
          </w:p>
        </w:tc>
      </w:tr>
      <w:tr w:rsidR="00A958E0" w:rsidRPr="00C4067B" w14:paraId="6B804D38" w14:textId="77777777" w:rsidTr="00B977D9">
        <w:tc>
          <w:tcPr>
            <w:tcW w:w="4675" w:type="dxa"/>
          </w:tcPr>
          <w:p w14:paraId="77EE1F9A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Prieš-sąlygos:</w:t>
            </w:r>
          </w:p>
        </w:tc>
        <w:tc>
          <w:tcPr>
            <w:tcW w:w="4675" w:type="dxa"/>
          </w:tcPr>
          <w:p w14:paraId="053F6131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Vartotojas nėra prisijungęs, patenka į sistemos prisijungimo tašką.</w:t>
            </w:r>
          </w:p>
        </w:tc>
      </w:tr>
      <w:tr w:rsidR="00A958E0" w:rsidRPr="00C4067B" w14:paraId="6857CA5E" w14:textId="77777777" w:rsidTr="00B977D9">
        <w:tc>
          <w:tcPr>
            <w:tcW w:w="4675" w:type="dxa"/>
          </w:tcPr>
          <w:p w14:paraId="341F54EE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Sužadinimo sąlyga:</w:t>
            </w:r>
          </w:p>
        </w:tc>
        <w:tc>
          <w:tcPr>
            <w:tcW w:w="4675" w:type="dxa"/>
          </w:tcPr>
          <w:p w14:paraId="310A0468" w14:textId="77777777" w:rsidR="00A958E0" w:rsidRPr="00C4067B" w:rsidRDefault="00A958E0" w:rsidP="00B977D9">
            <w:pPr>
              <w:rPr>
                <w:lang w:val="lt-LT"/>
              </w:rPr>
            </w:pPr>
            <w:r>
              <w:rPr>
                <w:lang w:val="lt-LT"/>
              </w:rPr>
              <w:t>Vartotojas pasirenka registracijos mygtuką</w:t>
            </w:r>
            <w:r w:rsidRPr="00C4067B">
              <w:rPr>
                <w:lang w:val="lt-LT"/>
              </w:rPr>
              <w:t>.</w:t>
            </w:r>
          </w:p>
        </w:tc>
      </w:tr>
      <w:tr w:rsidR="00A958E0" w:rsidRPr="00C4067B" w14:paraId="42505160" w14:textId="77777777" w:rsidTr="00B977D9">
        <w:tc>
          <w:tcPr>
            <w:tcW w:w="4675" w:type="dxa"/>
          </w:tcPr>
          <w:p w14:paraId="0AFB6805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Po-sąlyga:</w:t>
            </w:r>
          </w:p>
        </w:tc>
        <w:tc>
          <w:tcPr>
            <w:tcW w:w="4675" w:type="dxa"/>
          </w:tcPr>
          <w:p w14:paraId="69D2428F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 xml:space="preserve">Neprisijungęs vartotojas </w:t>
            </w:r>
            <w:r>
              <w:rPr>
                <w:lang w:val="lt-LT"/>
              </w:rPr>
              <w:t>gauna prisijungimo duomenis</w:t>
            </w:r>
            <w:r w:rsidRPr="00C4067B">
              <w:rPr>
                <w:lang w:val="lt-LT"/>
              </w:rPr>
              <w:t>.</w:t>
            </w:r>
          </w:p>
        </w:tc>
      </w:tr>
      <w:tr w:rsidR="00A958E0" w:rsidRPr="00C4067B" w14:paraId="4A9528B9" w14:textId="77777777" w:rsidTr="00B977D9">
        <w:tc>
          <w:tcPr>
            <w:tcW w:w="4675" w:type="dxa"/>
          </w:tcPr>
          <w:p w14:paraId="1E4E9928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Pagrindinis scenarijus:</w:t>
            </w:r>
          </w:p>
        </w:tc>
        <w:tc>
          <w:tcPr>
            <w:tcW w:w="4675" w:type="dxa"/>
          </w:tcPr>
          <w:p w14:paraId="48565FBC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Neprisijungęs vartotojas, turintis prisijungimo duomenis atklysta į prisijungimo svetainę.</w:t>
            </w:r>
          </w:p>
          <w:p w14:paraId="34A37EB9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>
              <w:rPr>
                <w:lang w:val="lt-LT"/>
              </w:rPr>
              <w:t>Vartotojas pasirenka registracijos mygtuką</w:t>
            </w:r>
            <w:r w:rsidRPr="00C4067B">
              <w:rPr>
                <w:lang w:val="lt-LT"/>
              </w:rPr>
              <w:t>.</w:t>
            </w:r>
          </w:p>
          <w:p w14:paraId="7F41475C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>
              <w:rPr>
                <w:lang w:val="lt-LT"/>
              </w:rPr>
              <w:t>Vartotojas suvedą savo prisijungimo duomenis į registracijos formą</w:t>
            </w:r>
            <w:r w:rsidRPr="00C4067B">
              <w:rPr>
                <w:lang w:val="lt-LT"/>
              </w:rPr>
              <w:t>.</w:t>
            </w:r>
          </w:p>
          <w:p w14:paraId="065B918E" w14:textId="77777777" w:rsidR="00A958E0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>
              <w:rPr>
                <w:lang w:val="lt-LT"/>
              </w:rPr>
              <w:t>Vartotojas užbaigia registraciją su registracijos užbaigimo mygtuku</w:t>
            </w:r>
            <w:r w:rsidRPr="00C4067B">
              <w:rPr>
                <w:lang w:val="lt-LT"/>
              </w:rPr>
              <w:t>.</w:t>
            </w:r>
          </w:p>
          <w:p w14:paraId="01EBB541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>
              <w:rPr>
                <w:lang w:val="lt-LT"/>
              </w:rPr>
              <w:t>Vartotojas peradresuojamas į prisijungimo puslapį</w:t>
            </w:r>
          </w:p>
        </w:tc>
      </w:tr>
      <w:tr w:rsidR="00A958E0" w:rsidRPr="00C4067B" w14:paraId="1E5D7D01" w14:textId="77777777" w:rsidTr="00B977D9">
        <w:tc>
          <w:tcPr>
            <w:tcW w:w="4675" w:type="dxa"/>
          </w:tcPr>
          <w:p w14:paraId="57481E32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Alternatyvūs scenarijai:</w:t>
            </w:r>
          </w:p>
        </w:tc>
        <w:tc>
          <w:tcPr>
            <w:tcW w:w="4675" w:type="dxa"/>
          </w:tcPr>
          <w:p w14:paraId="04BB3E9B" w14:textId="77777777" w:rsidR="00A958E0" w:rsidRPr="00B41465" w:rsidRDefault="00A958E0" w:rsidP="00B977D9">
            <w:pPr>
              <w:jc w:val="both"/>
              <w:rPr>
                <w:lang w:val="lt-LT"/>
              </w:rPr>
            </w:pPr>
            <w:r w:rsidRPr="00B41465">
              <w:rPr>
                <w:lang w:val="lt-LT"/>
              </w:rPr>
              <w:t>-</w:t>
            </w:r>
          </w:p>
        </w:tc>
      </w:tr>
    </w:tbl>
    <w:p w14:paraId="039147CA" w14:textId="77777777" w:rsidR="00A958E0" w:rsidRPr="00C4067B" w:rsidRDefault="00A958E0" w:rsidP="00A958E0">
      <w:pPr>
        <w:rPr>
          <w:lang w:val="lt-LT"/>
        </w:rPr>
      </w:pPr>
    </w:p>
    <w:p w14:paraId="777BBB3D" w14:textId="65910F4C" w:rsidR="00A958E0" w:rsidRDefault="00A958E0" w:rsidP="00A958E0">
      <w:pPr>
        <w:pStyle w:val="Caption"/>
        <w:keepNext/>
      </w:pPr>
      <w:bookmarkStart w:id="11" w:name="_Toc7480530"/>
      <w:proofErr w:type="spellStart"/>
      <w:r>
        <w:t>lentelė</w:t>
      </w:r>
      <w:proofErr w:type="spellEnd"/>
      <w:r>
        <w:t xml:space="preserve">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proofErr w:type="spellStart"/>
      <w:r>
        <w:t>Atsijungimas</w:t>
      </w:r>
      <w:proofErr w:type="spellEnd"/>
      <w:r>
        <w:t xml:space="preserve"> </w:t>
      </w:r>
      <w:proofErr w:type="spellStart"/>
      <w:r w:rsidRPr="00AC7EA0">
        <w:t>panaudojimo</w:t>
      </w:r>
      <w:proofErr w:type="spellEnd"/>
      <w:r w:rsidRPr="00AC7EA0">
        <w:t xml:space="preserve"> </w:t>
      </w:r>
      <w:proofErr w:type="spellStart"/>
      <w:r w:rsidRPr="00AC7EA0">
        <w:t>atvėjo</w:t>
      </w:r>
      <w:proofErr w:type="spellEnd"/>
      <w:r w:rsidRPr="00AC7EA0">
        <w:t xml:space="preserve"> </w:t>
      </w:r>
      <w:proofErr w:type="spellStart"/>
      <w:r w:rsidRPr="00AC7EA0">
        <w:t>aprašas</w:t>
      </w:r>
      <w:bookmarkEnd w:id="1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58E0" w:rsidRPr="00C4067B" w14:paraId="1FAAC774" w14:textId="77777777" w:rsidTr="00B977D9">
        <w:tc>
          <w:tcPr>
            <w:tcW w:w="4675" w:type="dxa"/>
          </w:tcPr>
          <w:p w14:paraId="60CB0F77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Pavadinimas:</w:t>
            </w:r>
          </w:p>
        </w:tc>
        <w:tc>
          <w:tcPr>
            <w:tcW w:w="4675" w:type="dxa"/>
          </w:tcPr>
          <w:p w14:paraId="691D2F41" w14:textId="77777777" w:rsidR="00A958E0" w:rsidRPr="00C4067B" w:rsidRDefault="00A958E0" w:rsidP="00B977D9">
            <w:pPr>
              <w:rPr>
                <w:lang w:val="lt-LT"/>
              </w:rPr>
            </w:pPr>
            <w:r>
              <w:rPr>
                <w:lang w:val="lt-LT"/>
              </w:rPr>
              <w:t xml:space="preserve">3. </w:t>
            </w:r>
            <w:r w:rsidRPr="00C4067B">
              <w:rPr>
                <w:lang w:val="lt-LT"/>
              </w:rPr>
              <w:t>Atsijungimas</w:t>
            </w:r>
          </w:p>
        </w:tc>
      </w:tr>
      <w:tr w:rsidR="00A958E0" w:rsidRPr="00C4067B" w14:paraId="33A66E56" w14:textId="77777777" w:rsidTr="00B977D9">
        <w:tc>
          <w:tcPr>
            <w:tcW w:w="4675" w:type="dxa"/>
          </w:tcPr>
          <w:p w14:paraId="75B263C3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Tikslas:</w:t>
            </w:r>
          </w:p>
        </w:tc>
        <w:tc>
          <w:tcPr>
            <w:tcW w:w="4675" w:type="dxa"/>
          </w:tcPr>
          <w:p w14:paraId="57AA19A3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Gebėti atsijungti nuo sistemos</w:t>
            </w:r>
          </w:p>
        </w:tc>
      </w:tr>
      <w:tr w:rsidR="00A958E0" w:rsidRPr="00C4067B" w14:paraId="7C9E6958" w14:textId="77777777" w:rsidTr="00B977D9">
        <w:tc>
          <w:tcPr>
            <w:tcW w:w="4675" w:type="dxa"/>
          </w:tcPr>
          <w:p w14:paraId="12E3B735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Dalyviai:</w:t>
            </w:r>
          </w:p>
        </w:tc>
        <w:tc>
          <w:tcPr>
            <w:tcW w:w="4675" w:type="dxa"/>
          </w:tcPr>
          <w:p w14:paraId="44F81730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Vartotojas</w:t>
            </w:r>
          </w:p>
        </w:tc>
      </w:tr>
      <w:tr w:rsidR="00A958E0" w:rsidRPr="00C4067B" w14:paraId="2CED6B2C" w14:textId="77777777" w:rsidTr="00B977D9">
        <w:tc>
          <w:tcPr>
            <w:tcW w:w="4675" w:type="dxa"/>
          </w:tcPr>
          <w:p w14:paraId="643C5E29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Ryšiai su kitais PA:</w:t>
            </w:r>
          </w:p>
        </w:tc>
        <w:tc>
          <w:tcPr>
            <w:tcW w:w="4675" w:type="dxa"/>
          </w:tcPr>
          <w:p w14:paraId="7AF53B35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-</w:t>
            </w:r>
          </w:p>
        </w:tc>
      </w:tr>
      <w:tr w:rsidR="00A958E0" w:rsidRPr="00C4067B" w14:paraId="5AC826A9" w14:textId="77777777" w:rsidTr="00B977D9">
        <w:tc>
          <w:tcPr>
            <w:tcW w:w="4675" w:type="dxa"/>
          </w:tcPr>
          <w:p w14:paraId="2B3547D5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Nefunkciniai reikalavimai:</w:t>
            </w:r>
          </w:p>
        </w:tc>
        <w:tc>
          <w:tcPr>
            <w:tcW w:w="4675" w:type="dxa"/>
          </w:tcPr>
          <w:p w14:paraId="36118FD8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-</w:t>
            </w:r>
          </w:p>
        </w:tc>
      </w:tr>
      <w:tr w:rsidR="00A958E0" w:rsidRPr="00C4067B" w14:paraId="178D5F93" w14:textId="77777777" w:rsidTr="00B977D9">
        <w:tc>
          <w:tcPr>
            <w:tcW w:w="4675" w:type="dxa"/>
          </w:tcPr>
          <w:p w14:paraId="4B800F64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Prieš-sąlygos:</w:t>
            </w:r>
          </w:p>
        </w:tc>
        <w:tc>
          <w:tcPr>
            <w:tcW w:w="4675" w:type="dxa"/>
          </w:tcPr>
          <w:p w14:paraId="0ADB3BAF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Vartotojas yra prisijungęs.</w:t>
            </w:r>
          </w:p>
        </w:tc>
      </w:tr>
      <w:tr w:rsidR="00A958E0" w:rsidRPr="00C4067B" w14:paraId="5193E962" w14:textId="77777777" w:rsidTr="00B977D9">
        <w:tc>
          <w:tcPr>
            <w:tcW w:w="4675" w:type="dxa"/>
          </w:tcPr>
          <w:p w14:paraId="25984A51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Sužadinimo sąlyga:</w:t>
            </w:r>
          </w:p>
        </w:tc>
        <w:tc>
          <w:tcPr>
            <w:tcW w:w="4675" w:type="dxa"/>
          </w:tcPr>
          <w:p w14:paraId="5E67DCF1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Vartotojas paspaudžia atsijungimo mygtuką.</w:t>
            </w:r>
          </w:p>
        </w:tc>
      </w:tr>
      <w:tr w:rsidR="00A958E0" w:rsidRPr="00C4067B" w14:paraId="1AFBDCC7" w14:textId="77777777" w:rsidTr="00B977D9">
        <w:tc>
          <w:tcPr>
            <w:tcW w:w="4675" w:type="dxa"/>
          </w:tcPr>
          <w:p w14:paraId="326D3AA8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Po-sąlyga:</w:t>
            </w:r>
          </w:p>
        </w:tc>
        <w:tc>
          <w:tcPr>
            <w:tcW w:w="4675" w:type="dxa"/>
          </w:tcPr>
          <w:p w14:paraId="237001A5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Prisijungęs vartotojas tampa neprisijungusiu</w:t>
            </w:r>
          </w:p>
        </w:tc>
      </w:tr>
      <w:tr w:rsidR="00A958E0" w:rsidRPr="00C4067B" w14:paraId="4AB4F624" w14:textId="77777777" w:rsidTr="00B977D9">
        <w:tc>
          <w:tcPr>
            <w:tcW w:w="4675" w:type="dxa"/>
          </w:tcPr>
          <w:p w14:paraId="4B517CDC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Pagrindinis scenarijus:</w:t>
            </w:r>
          </w:p>
        </w:tc>
        <w:tc>
          <w:tcPr>
            <w:tcW w:w="4675" w:type="dxa"/>
          </w:tcPr>
          <w:p w14:paraId="102FD11A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Prisijungęs vartotojas spaudžia atsijungimo mygtuką.</w:t>
            </w:r>
          </w:p>
          <w:p w14:paraId="1575895F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Prisijungęs vartotojas yra atjungiamas.</w:t>
            </w:r>
          </w:p>
          <w:p w14:paraId="5923BA75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Prisijungęs vartotojas yra nukreipiamas į prisijungimo puslapį.</w:t>
            </w:r>
          </w:p>
        </w:tc>
      </w:tr>
      <w:tr w:rsidR="00A958E0" w:rsidRPr="00C4067B" w14:paraId="7E4A462F" w14:textId="77777777" w:rsidTr="00B977D9">
        <w:tc>
          <w:tcPr>
            <w:tcW w:w="4675" w:type="dxa"/>
          </w:tcPr>
          <w:p w14:paraId="1B53A28A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Alternatyvūs scenarijai:</w:t>
            </w:r>
          </w:p>
        </w:tc>
        <w:tc>
          <w:tcPr>
            <w:tcW w:w="4675" w:type="dxa"/>
          </w:tcPr>
          <w:p w14:paraId="728F4B57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-</w:t>
            </w:r>
          </w:p>
        </w:tc>
      </w:tr>
    </w:tbl>
    <w:p w14:paraId="02736367" w14:textId="77777777" w:rsidR="00A958E0" w:rsidRPr="00C4067B" w:rsidRDefault="00A958E0" w:rsidP="00A958E0">
      <w:pPr>
        <w:rPr>
          <w:lang w:val="lt-LT"/>
        </w:rPr>
      </w:pPr>
    </w:p>
    <w:p w14:paraId="1FB9104E" w14:textId="11054EC5" w:rsidR="00A958E0" w:rsidRDefault="00A958E0" w:rsidP="00A958E0">
      <w:pPr>
        <w:pStyle w:val="Caption"/>
        <w:keepNext/>
      </w:pPr>
      <w:bookmarkStart w:id="12" w:name="_Toc7480531"/>
      <w:proofErr w:type="spellStart"/>
      <w:r>
        <w:t>lentelė</w:t>
      </w:r>
      <w:proofErr w:type="spellEnd"/>
      <w:r>
        <w:t xml:space="preserve">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proofErr w:type="spellStart"/>
      <w:r>
        <w:t>Analizė</w:t>
      </w:r>
      <w:proofErr w:type="spellEnd"/>
      <w:r>
        <w:t xml:space="preserve"> </w:t>
      </w:r>
      <w:proofErr w:type="spellStart"/>
      <w:r w:rsidRPr="001C4C12">
        <w:t>panaudojimo</w:t>
      </w:r>
      <w:proofErr w:type="spellEnd"/>
      <w:r w:rsidRPr="001C4C12">
        <w:t xml:space="preserve"> </w:t>
      </w:r>
      <w:proofErr w:type="spellStart"/>
      <w:r w:rsidRPr="001C4C12">
        <w:t>atvėjo</w:t>
      </w:r>
      <w:proofErr w:type="spellEnd"/>
      <w:r w:rsidRPr="001C4C12">
        <w:t xml:space="preserve"> </w:t>
      </w:r>
      <w:proofErr w:type="spellStart"/>
      <w:r w:rsidRPr="001C4C12">
        <w:t>aprašas</w:t>
      </w:r>
      <w:bookmarkEnd w:id="1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58E0" w:rsidRPr="00C4067B" w14:paraId="020F036B" w14:textId="77777777" w:rsidTr="00B977D9">
        <w:tc>
          <w:tcPr>
            <w:tcW w:w="4675" w:type="dxa"/>
          </w:tcPr>
          <w:p w14:paraId="19B3486C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Pavadinimas:</w:t>
            </w:r>
          </w:p>
        </w:tc>
        <w:tc>
          <w:tcPr>
            <w:tcW w:w="4675" w:type="dxa"/>
          </w:tcPr>
          <w:p w14:paraId="0DEE17AD" w14:textId="77777777" w:rsidR="00A958E0" w:rsidRPr="00C4067B" w:rsidRDefault="00A958E0" w:rsidP="00B977D9">
            <w:pPr>
              <w:rPr>
                <w:lang w:val="lt-LT"/>
              </w:rPr>
            </w:pPr>
            <w:r>
              <w:rPr>
                <w:lang w:val="lt-LT"/>
              </w:rPr>
              <w:t xml:space="preserve">4. </w:t>
            </w:r>
            <w:r w:rsidRPr="00C4067B">
              <w:rPr>
                <w:lang w:val="lt-LT"/>
              </w:rPr>
              <w:t>Analizė</w:t>
            </w:r>
          </w:p>
        </w:tc>
      </w:tr>
      <w:tr w:rsidR="00A958E0" w:rsidRPr="00C4067B" w14:paraId="026BE921" w14:textId="77777777" w:rsidTr="00B977D9">
        <w:tc>
          <w:tcPr>
            <w:tcW w:w="4675" w:type="dxa"/>
          </w:tcPr>
          <w:p w14:paraId="1502E2DC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Tikslas:</w:t>
            </w:r>
          </w:p>
        </w:tc>
        <w:tc>
          <w:tcPr>
            <w:tcW w:w="4675" w:type="dxa"/>
          </w:tcPr>
          <w:p w14:paraId="2AC5D43D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Gebėti pasiekti pagrindinio funkcionalumo valdymą.</w:t>
            </w:r>
          </w:p>
        </w:tc>
      </w:tr>
      <w:tr w:rsidR="00A958E0" w:rsidRPr="00C4067B" w14:paraId="22E15948" w14:textId="77777777" w:rsidTr="00B977D9">
        <w:tc>
          <w:tcPr>
            <w:tcW w:w="4675" w:type="dxa"/>
          </w:tcPr>
          <w:p w14:paraId="00DB369D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Dalyviai:</w:t>
            </w:r>
          </w:p>
        </w:tc>
        <w:tc>
          <w:tcPr>
            <w:tcW w:w="4675" w:type="dxa"/>
          </w:tcPr>
          <w:p w14:paraId="74CACB2C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Vartotojas</w:t>
            </w:r>
          </w:p>
        </w:tc>
      </w:tr>
      <w:tr w:rsidR="00A958E0" w:rsidRPr="00C4067B" w14:paraId="24A2F314" w14:textId="77777777" w:rsidTr="00B977D9">
        <w:tc>
          <w:tcPr>
            <w:tcW w:w="4675" w:type="dxa"/>
          </w:tcPr>
          <w:p w14:paraId="3A2AE105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Ryšiai su kitais PA:</w:t>
            </w:r>
          </w:p>
        </w:tc>
        <w:tc>
          <w:tcPr>
            <w:tcW w:w="4675" w:type="dxa"/>
          </w:tcPr>
          <w:p w14:paraId="1A0749B2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Yra išplečiamas „Analizės atlikimas“ ir „Rezultatų palyginimas“ PA</w:t>
            </w:r>
          </w:p>
        </w:tc>
      </w:tr>
      <w:tr w:rsidR="00A958E0" w:rsidRPr="00C4067B" w14:paraId="427E1B05" w14:textId="77777777" w:rsidTr="00B977D9">
        <w:tc>
          <w:tcPr>
            <w:tcW w:w="4675" w:type="dxa"/>
          </w:tcPr>
          <w:p w14:paraId="1A540FB3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Nefunkciniai reikalavimai:</w:t>
            </w:r>
          </w:p>
        </w:tc>
        <w:tc>
          <w:tcPr>
            <w:tcW w:w="4675" w:type="dxa"/>
          </w:tcPr>
          <w:p w14:paraId="25EAF9CE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-</w:t>
            </w:r>
          </w:p>
        </w:tc>
      </w:tr>
      <w:tr w:rsidR="00A958E0" w:rsidRPr="00C4067B" w14:paraId="42B0457E" w14:textId="77777777" w:rsidTr="00B977D9">
        <w:tc>
          <w:tcPr>
            <w:tcW w:w="4675" w:type="dxa"/>
          </w:tcPr>
          <w:p w14:paraId="7ADF57B8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Prieš-sąlygos:</w:t>
            </w:r>
          </w:p>
        </w:tc>
        <w:tc>
          <w:tcPr>
            <w:tcW w:w="4675" w:type="dxa"/>
          </w:tcPr>
          <w:p w14:paraId="653523EE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Vartotojas yra prisijungęs</w:t>
            </w:r>
          </w:p>
        </w:tc>
      </w:tr>
      <w:tr w:rsidR="00A958E0" w:rsidRPr="00C4067B" w14:paraId="0EF427C2" w14:textId="77777777" w:rsidTr="00B977D9">
        <w:tc>
          <w:tcPr>
            <w:tcW w:w="4675" w:type="dxa"/>
          </w:tcPr>
          <w:p w14:paraId="7F66B90D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Sužadinimo sąlyga:</w:t>
            </w:r>
          </w:p>
        </w:tc>
        <w:tc>
          <w:tcPr>
            <w:tcW w:w="4675" w:type="dxa"/>
          </w:tcPr>
          <w:p w14:paraId="22D63677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Vartotojas spaudžia analizės valdymo mygtuką.</w:t>
            </w:r>
          </w:p>
        </w:tc>
      </w:tr>
      <w:tr w:rsidR="00A958E0" w:rsidRPr="00C4067B" w14:paraId="708AC7F9" w14:textId="77777777" w:rsidTr="00B977D9">
        <w:tc>
          <w:tcPr>
            <w:tcW w:w="4675" w:type="dxa"/>
          </w:tcPr>
          <w:p w14:paraId="47A5FD9D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Po-sąlyga:</w:t>
            </w:r>
          </w:p>
        </w:tc>
        <w:tc>
          <w:tcPr>
            <w:tcW w:w="4675" w:type="dxa"/>
          </w:tcPr>
          <w:p w14:paraId="45FF5C75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Vartotojas pasiekia analizės valdymo puslapį.</w:t>
            </w:r>
          </w:p>
        </w:tc>
      </w:tr>
      <w:tr w:rsidR="00A958E0" w:rsidRPr="00C4067B" w14:paraId="4C8B1411" w14:textId="77777777" w:rsidTr="00B977D9">
        <w:tc>
          <w:tcPr>
            <w:tcW w:w="4675" w:type="dxa"/>
          </w:tcPr>
          <w:p w14:paraId="172682A3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Pagrindinis scenarijus:</w:t>
            </w:r>
          </w:p>
        </w:tc>
        <w:tc>
          <w:tcPr>
            <w:tcW w:w="4675" w:type="dxa"/>
          </w:tcPr>
          <w:p w14:paraId="3B6E5F56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Prisijungęs vartotojas paspaudžia analizės valdymo mygtuką.</w:t>
            </w:r>
          </w:p>
          <w:p w14:paraId="144C41F5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lastRenderedPageBreak/>
              <w:t>Prisijungęs vartotojas yra nukreipiamas į analizės valdymo puslapį.</w:t>
            </w:r>
          </w:p>
        </w:tc>
      </w:tr>
      <w:tr w:rsidR="00A958E0" w:rsidRPr="00C4067B" w14:paraId="0B321B12" w14:textId="77777777" w:rsidTr="00B977D9">
        <w:tc>
          <w:tcPr>
            <w:tcW w:w="4675" w:type="dxa"/>
          </w:tcPr>
          <w:p w14:paraId="0E8DB5A2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lastRenderedPageBreak/>
              <w:t>Alternatyvūs scenarijai:</w:t>
            </w:r>
          </w:p>
        </w:tc>
        <w:tc>
          <w:tcPr>
            <w:tcW w:w="4675" w:type="dxa"/>
          </w:tcPr>
          <w:p w14:paraId="6D7DB914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-</w:t>
            </w:r>
          </w:p>
        </w:tc>
      </w:tr>
    </w:tbl>
    <w:p w14:paraId="1C453D1C" w14:textId="77777777" w:rsidR="00A958E0" w:rsidRPr="00C4067B" w:rsidRDefault="00A958E0" w:rsidP="00A958E0">
      <w:pPr>
        <w:rPr>
          <w:lang w:val="lt-LT"/>
        </w:rPr>
      </w:pPr>
    </w:p>
    <w:p w14:paraId="27461E29" w14:textId="14F7DC75" w:rsidR="00A958E0" w:rsidRDefault="00A958E0" w:rsidP="00A958E0">
      <w:pPr>
        <w:pStyle w:val="Caption"/>
        <w:keepNext/>
      </w:pPr>
      <w:bookmarkStart w:id="13" w:name="_Toc7480532"/>
      <w:proofErr w:type="spellStart"/>
      <w:r>
        <w:t>lentelė</w:t>
      </w:r>
      <w:proofErr w:type="spellEnd"/>
      <w:r>
        <w:t xml:space="preserve">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</w:t>
      </w:r>
      <w:proofErr w:type="spellStart"/>
      <w:r>
        <w:t>Analizės</w:t>
      </w:r>
      <w:proofErr w:type="spellEnd"/>
      <w:r>
        <w:t xml:space="preserve"> </w:t>
      </w:r>
      <w:proofErr w:type="spellStart"/>
      <w:r>
        <w:t>atlikimas</w:t>
      </w:r>
      <w:proofErr w:type="spellEnd"/>
      <w:r>
        <w:t xml:space="preserve"> </w:t>
      </w:r>
      <w:proofErr w:type="spellStart"/>
      <w:r w:rsidRPr="00BB04E2">
        <w:t>panaudojimo</w:t>
      </w:r>
      <w:proofErr w:type="spellEnd"/>
      <w:r w:rsidRPr="00BB04E2">
        <w:t xml:space="preserve"> </w:t>
      </w:r>
      <w:proofErr w:type="spellStart"/>
      <w:r w:rsidRPr="00BB04E2">
        <w:t>atvėjo</w:t>
      </w:r>
      <w:proofErr w:type="spellEnd"/>
      <w:r w:rsidRPr="00BB04E2">
        <w:t xml:space="preserve"> </w:t>
      </w:r>
      <w:proofErr w:type="spellStart"/>
      <w:r w:rsidRPr="00BB04E2">
        <w:t>aprašas</w:t>
      </w:r>
      <w:bookmarkEnd w:id="1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58E0" w:rsidRPr="00C4067B" w14:paraId="5B840ED0" w14:textId="77777777" w:rsidTr="00B977D9">
        <w:tc>
          <w:tcPr>
            <w:tcW w:w="4675" w:type="dxa"/>
          </w:tcPr>
          <w:p w14:paraId="47FFCD35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Pavadinimas:</w:t>
            </w:r>
          </w:p>
        </w:tc>
        <w:tc>
          <w:tcPr>
            <w:tcW w:w="4675" w:type="dxa"/>
          </w:tcPr>
          <w:p w14:paraId="3B703A94" w14:textId="77777777" w:rsidR="00A958E0" w:rsidRPr="00C4067B" w:rsidRDefault="00A958E0" w:rsidP="00B977D9">
            <w:pPr>
              <w:rPr>
                <w:lang w:val="lt-LT"/>
              </w:rPr>
            </w:pPr>
            <w:r>
              <w:rPr>
                <w:lang w:val="lt-LT"/>
              </w:rPr>
              <w:t xml:space="preserve">5. </w:t>
            </w:r>
            <w:r w:rsidRPr="00C4067B">
              <w:rPr>
                <w:lang w:val="lt-LT"/>
              </w:rPr>
              <w:t>Analizės atlikimas</w:t>
            </w:r>
          </w:p>
        </w:tc>
      </w:tr>
      <w:tr w:rsidR="00A958E0" w:rsidRPr="00C4067B" w14:paraId="5796B681" w14:textId="77777777" w:rsidTr="00B977D9">
        <w:tc>
          <w:tcPr>
            <w:tcW w:w="4675" w:type="dxa"/>
          </w:tcPr>
          <w:p w14:paraId="7439339A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Tikslas:</w:t>
            </w:r>
          </w:p>
        </w:tc>
        <w:tc>
          <w:tcPr>
            <w:tcW w:w="4675" w:type="dxa"/>
          </w:tcPr>
          <w:p w14:paraId="517D8651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Gebėti atlikti pagrindinį funkcionalumą – atlikti grafinės sąsajos analizę</w:t>
            </w:r>
          </w:p>
        </w:tc>
      </w:tr>
      <w:tr w:rsidR="00A958E0" w:rsidRPr="00C4067B" w14:paraId="09AEB259" w14:textId="77777777" w:rsidTr="00B977D9">
        <w:tc>
          <w:tcPr>
            <w:tcW w:w="4675" w:type="dxa"/>
          </w:tcPr>
          <w:p w14:paraId="4BE44DFA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Dalyviai:</w:t>
            </w:r>
          </w:p>
        </w:tc>
        <w:tc>
          <w:tcPr>
            <w:tcW w:w="4675" w:type="dxa"/>
          </w:tcPr>
          <w:p w14:paraId="109044DE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Vartotojas</w:t>
            </w:r>
          </w:p>
        </w:tc>
      </w:tr>
      <w:tr w:rsidR="00A958E0" w:rsidRPr="00C4067B" w14:paraId="6D2D990D" w14:textId="77777777" w:rsidTr="00B977D9">
        <w:tc>
          <w:tcPr>
            <w:tcW w:w="4675" w:type="dxa"/>
          </w:tcPr>
          <w:p w14:paraId="0DFCAE91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Ryšiai su kitais PA:</w:t>
            </w:r>
          </w:p>
        </w:tc>
        <w:tc>
          <w:tcPr>
            <w:tcW w:w="4675" w:type="dxa"/>
          </w:tcPr>
          <w:p w14:paraId="31C1A6ED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Išplečia „Analizė“ PA. Yra išplečiamas „Rezultatų saugojimas“ ir „Rezultatų palyginimas“ PA.</w:t>
            </w:r>
          </w:p>
        </w:tc>
      </w:tr>
      <w:tr w:rsidR="00A958E0" w:rsidRPr="00C4067B" w14:paraId="5E1BE3EE" w14:textId="77777777" w:rsidTr="00B977D9">
        <w:tc>
          <w:tcPr>
            <w:tcW w:w="4675" w:type="dxa"/>
          </w:tcPr>
          <w:p w14:paraId="09558874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Nefunkciniai reikalavimai:</w:t>
            </w:r>
          </w:p>
        </w:tc>
        <w:tc>
          <w:tcPr>
            <w:tcW w:w="4675" w:type="dxa"/>
          </w:tcPr>
          <w:p w14:paraId="31608004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Analizė neturi užtrukti ilgiau nei 30s</w:t>
            </w:r>
          </w:p>
        </w:tc>
      </w:tr>
      <w:tr w:rsidR="00A958E0" w:rsidRPr="00C4067B" w14:paraId="69805A7F" w14:textId="77777777" w:rsidTr="00B977D9">
        <w:tc>
          <w:tcPr>
            <w:tcW w:w="4675" w:type="dxa"/>
          </w:tcPr>
          <w:p w14:paraId="6F04106D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Prieš-sąlygos:</w:t>
            </w:r>
          </w:p>
        </w:tc>
        <w:tc>
          <w:tcPr>
            <w:tcW w:w="4675" w:type="dxa"/>
          </w:tcPr>
          <w:p w14:paraId="09F7262E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Vartotojas pasiekęs analizės valdymo puslapį.</w:t>
            </w:r>
          </w:p>
        </w:tc>
      </w:tr>
      <w:tr w:rsidR="00A958E0" w:rsidRPr="00C4067B" w14:paraId="2C93DAFC" w14:textId="77777777" w:rsidTr="00B977D9">
        <w:tc>
          <w:tcPr>
            <w:tcW w:w="4675" w:type="dxa"/>
          </w:tcPr>
          <w:p w14:paraId="7C1CA548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Sužadinimo sąlyga:</w:t>
            </w:r>
          </w:p>
        </w:tc>
        <w:tc>
          <w:tcPr>
            <w:tcW w:w="4675" w:type="dxa"/>
          </w:tcPr>
          <w:p w14:paraId="71FDB19D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Vartotojas spaudžia analizės atlikimo mygtuką.</w:t>
            </w:r>
          </w:p>
        </w:tc>
      </w:tr>
      <w:tr w:rsidR="00A958E0" w:rsidRPr="00C4067B" w14:paraId="1441A4EF" w14:textId="77777777" w:rsidTr="00B977D9">
        <w:tc>
          <w:tcPr>
            <w:tcW w:w="4675" w:type="dxa"/>
          </w:tcPr>
          <w:p w14:paraId="3F44AE45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Po-sąlyga:</w:t>
            </w:r>
          </w:p>
        </w:tc>
        <w:tc>
          <w:tcPr>
            <w:tcW w:w="4675" w:type="dxa"/>
          </w:tcPr>
          <w:p w14:paraId="48DE53CC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Vartotojas mato analizės rezultatus.</w:t>
            </w:r>
          </w:p>
        </w:tc>
      </w:tr>
      <w:tr w:rsidR="00A958E0" w:rsidRPr="00C4067B" w14:paraId="4D52F70C" w14:textId="77777777" w:rsidTr="00B977D9">
        <w:tc>
          <w:tcPr>
            <w:tcW w:w="4675" w:type="dxa"/>
          </w:tcPr>
          <w:p w14:paraId="356126E9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Pagrindinis scenarijus:</w:t>
            </w:r>
          </w:p>
        </w:tc>
        <w:tc>
          <w:tcPr>
            <w:tcW w:w="4675" w:type="dxa"/>
          </w:tcPr>
          <w:p w14:paraId="6B1E9A6C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Prisijungęs vartotojas, pasiekęs analizės valdymo puslapį, įvedą norimos analizuoti grafinės sąsajos svetainės saitą arba įkelia jos nuotrauka.</w:t>
            </w:r>
          </w:p>
          <w:p w14:paraId="10172303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Vartotojas spaudžia analizės pradėjimo mygtuką.</w:t>
            </w:r>
          </w:p>
          <w:p w14:paraId="62A6F4A4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Vykstant analizei vartotojas gauną krovimosi langą.</w:t>
            </w:r>
          </w:p>
          <w:p w14:paraId="3A042D84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Pasibaigus analizei vartotojas mato rezultatų langą.</w:t>
            </w:r>
          </w:p>
        </w:tc>
      </w:tr>
      <w:tr w:rsidR="00A958E0" w:rsidRPr="00C4067B" w14:paraId="688CEAC7" w14:textId="77777777" w:rsidTr="00B977D9">
        <w:tc>
          <w:tcPr>
            <w:tcW w:w="4675" w:type="dxa"/>
          </w:tcPr>
          <w:p w14:paraId="02DC55E3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Alternatyvūs scenarijai:</w:t>
            </w:r>
          </w:p>
        </w:tc>
        <w:tc>
          <w:tcPr>
            <w:tcW w:w="4675" w:type="dxa"/>
          </w:tcPr>
          <w:p w14:paraId="59D7A6BA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Prisijungęs vartotojas, pasiekęs analizės valdymo puslapį, įvedą norimos analizuoti grafinės sąsajos svetainės saitą arba įkelia jos nuotrauka.</w:t>
            </w:r>
          </w:p>
          <w:p w14:paraId="41240F6E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Vartotojas spaudžia analizės pradėjimo mygtuką.</w:t>
            </w:r>
          </w:p>
          <w:p w14:paraId="1F70C1FC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Vykstant analizei vartotojas gauną krovimosi langą.</w:t>
            </w:r>
          </w:p>
          <w:p w14:paraId="43CE9DEA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Analizės metu įvykus klaidai, vartotojas mato klaidos tekstus.</w:t>
            </w:r>
          </w:p>
        </w:tc>
      </w:tr>
    </w:tbl>
    <w:p w14:paraId="10806448" w14:textId="77777777" w:rsidR="00A958E0" w:rsidRPr="00C4067B" w:rsidRDefault="00A958E0" w:rsidP="00A958E0">
      <w:pPr>
        <w:rPr>
          <w:lang w:val="lt-LT"/>
        </w:rPr>
      </w:pPr>
    </w:p>
    <w:p w14:paraId="2893DB86" w14:textId="390E3D25" w:rsidR="00A958E0" w:rsidRDefault="00A958E0" w:rsidP="00A958E0">
      <w:pPr>
        <w:pStyle w:val="Caption"/>
        <w:keepNext/>
      </w:pPr>
      <w:bookmarkStart w:id="14" w:name="_Toc7480534"/>
      <w:proofErr w:type="spellStart"/>
      <w:r>
        <w:t>lentelė</w:t>
      </w:r>
      <w:proofErr w:type="spellEnd"/>
      <w:r>
        <w:t xml:space="preserve">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FA4840">
        <w:rPr>
          <w:noProof/>
        </w:rPr>
        <w:t>6</w:t>
      </w:r>
      <w:r>
        <w:rPr>
          <w:noProof/>
        </w:rPr>
        <w:fldChar w:fldCharType="end"/>
      </w:r>
      <w:r>
        <w:t xml:space="preserve"> </w:t>
      </w:r>
      <w:proofErr w:type="spellStart"/>
      <w:r>
        <w:t>Rezultatų</w:t>
      </w:r>
      <w:proofErr w:type="spellEnd"/>
      <w:r>
        <w:t xml:space="preserve"> </w:t>
      </w:r>
      <w:proofErr w:type="spellStart"/>
      <w:r>
        <w:t>peržiūrėjimas</w:t>
      </w:r>
      <w:proofErr w:type="spellEnd"/>
      <w:r>
        <w:t xml:space="preserve"> </w:t>
      </w:r>
      <w:proofErr w:type="spellStart"/>
      <w:r w:rsidRPr="00A14BB0">
        <w:t>panaudojimo</w:t>
      </w:r>
      <w:proofErr w:type="spellEnd"/>
      <w:r w:rsidRPr="00A14BB0">
        <w:t xml:space="preserve"> </w:t>
      </w:r>
      <w:proofErr w:type="spellStart"/>
      <w:r w:rsidRPr="00A14BB0">
        <w:t>atvėjo</w:t>
      </w:r>
      <w:proofErr w:type="spellEnd"/>
      <w:r w:rsidRPr="00A14BB0">
        <w:t xml:space="preserve"> </w:t>
      </w:r>
      <w:proofErr w:type="spellStart"/>
      <w:r w:rsidRPr="00A14BB0">
        <w:t>aprašas</w:t>
      </w:r>
      <w:bookmarkEnd w:id="1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58E0" w:rsidRPr="00C4067B" w14:paraId="30B63E88" w14:textId="77777777" w:rsidTr="00B977D9">
        <w:tc>
          <w:tcPr>
            <w:tcW w:w="4675" w:type="dxa"/>
          </w:tcPr>
          <w:p w14:paraId="4B597474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Pavadinimas:</w:t>
            </w:r>
          </w:p>
        </w:tc>
        <w:tc>
          <w:tcPr>
            <w:tcW w:w="4675" w:type="dxa"/>
          </w:tcPr>
          <w:p w14:paraId="41D558A3" w14:textId="7C96C1DC" w:rsidR="00A958E0" w:rsidRPr="00C4067B" w:rsidRDefault="00FA4840" w:rsidP="00B977D9">
            <w:pPr>
              <w:rPr>
                <w:lang w:val="lt-LT"/>
              </w:rPr>
            </w:pPr>
            <w:r>
              <w:rPr>
                <w:lang w:val="lt-LT"/>
              </w:rPr>
              <w:t>6</w:t>
            </w:r>
            <w:r w:rsidR="00A958E0">
              <w:rPr>
                <w:lang w:val="lt-LT"/>
              </w:rPr>
              <w:t xml:space="preserve">. </w:t>
            </w:r>
            <w:r w:rsidR="00A958E0" w:rsidRPr="00C4067B">
              <w:rPr>
                <w:lang w:val="lt-LT"/>
              </w:rPr>
              <w:t xml:space="preserve">Rezultatų </w:t>
            </w:r>
            <w:r w:rsidR="00A958E0">
              <w:rPr>
                <w:lang w:val="lt-LT"/>
              </w:rPr>
              <w:t>peržiūrėjimas</w:t>
            </w:r>
          </w:p>
        </w:tc>
      </w:tr>
      <w:tr w:rsidR="00A958E0" w:rsidRPr="00C4067B" w14:paraId="34733575" w14:textId="77777777" w:rsidTr="00B977D9">
        <w:tc>
          <w:tcPr>
            <w:tcW w:w="4675" w:type="dxa"/>
          </w:tcPr>
          <w:p w14:paraId="5A89AEA9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Tikslas:</w:t>
            </w:r>
          </w:p>
        </w:tc>
        <w:tc>
          <w:tcPr>
            <w:tcW w:w="4675" w:type="dxa"/>
          </w:tcPr>
          <w:p w14:paraId="6EFE7FA1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 xml:space="preserve">Gebėti </w:t>
            </w:r>
            <w:r>
              <w:rPr>
                <w:lang w:val="lt-LT"/>
              </w:rPr>
              <w:t>peržiūrėti</w:t>
            </w:r>
            <w:r w:rsidRPr="00C4067B">
              <w:rPr>
                <w:lang w:val="lt-LT"/>
              </w:rPr>
              <w:t xml:space="preserve"> analizės rezultatus.</w:t>
            </w:r>
          </w:p>
        </w:tc>
      </w:tr>
      <w:tr w:rsidR="00A958E0" w:rsidRPr="00C4067B" w14:paraId="7BD5B96B" w14:textId="77777777" w:rsidTr="00B977D9">
        <w:tc>
          <w:tcPr>
            <w:tcW w:w="4675" w:type="dxa"/>
          </w:tcPr>
          <w:p w14:paraId="42D6879F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Dalyviai:</w:t>
            </w:r>
          </w:p>
        </w:tc>
        <w:tc>
          <w:tcPr>
            <w:tcW w:w="4675" w:type="dxa"/>
          </w:tcPr>
          <w:p w14:paraId="3B1DA87E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Vartotojas</w:t>
            </w:r>
          </w:p>
        </w:tc>
      </w:tr>
      <w:tr w:rsidR="00A958E0" w:rsidRPr="00C4067B" w14:paraId="180ED9D6" w14:textId="77777777" w:rsidTr="00B977D9">
        <w:tc>
          <w:tcPr>
            <w:tcW w:w="4675" w:type="dxa"/>
          </w:tcPr>
          <w:p w14:paraId="5137414B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Ryšiai su kitais PA:</w:t>
            </w:r>
          </w:p>
        </w:tc>
        <w:tc>
          <w:tcPr>
            <w:tcW w:w="4675" w:type="dxa"/>
          </w:tcPr>
          <w:p w14:paraId="4FD0CB2A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Išplečia „Analizės atlikimas“ ir „Analizė“ PA.</w:t>
            </w:r>
          </w:p>
        </w:tc>
      </w:tr>
      <w:tr w:rsidR="00A958E0" w:rsidRPr="00C4067B" w14:paraId="596F4C4F" w14:textId="77777777" w:rsidTr="00B977D9">
        <w:tc>
          <w:tcPr>
            <w:tcW w:w="4675" w:type="dxa"/>
          </w:tcPr>
          <w:p w14:paraId="0CC7967A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Nefunkciniai reikalavimai:</w:t>
            </w:r>
          </w:p>
        </w:tc>
        <w:tc>
          <w:tcPr>
            <w:tcW w:w="4675" w:type="dxa"/>
          </w:tcPr>
          <w:p w14:paraId="5FE46E7B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-</w:t>
            </w:r>
          </w:p>
        </w:tc>
      </w:tr>
      <w:tr w:rsidR="00A958E0" w:rsidRPr="00C4067B" w14:paraId="2D7DC987" w14:textId="77777777" w:rsidTr="00B977D9">
        <w:tc>
          <w:tcPr>
            <w:tcW w:w="4675" w:type="dxa"/>
          </w:tcPr>
          <w:p w14:paraId="1DCF548F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Prieš-sąlygos:</w:t>
            </w:r>
          </w:p>
        </w:tc>
        <w:tc>
          <w:tcPr>
            <w:tcW w:w="4675" w:type="dxa"/>
          </w:tcPr>
          <w:p w14:paraId="35EBADF8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 xml:space="preserve">Vartotojas yra </w:t>
            </w:r>
            <w:r>
              <w:rPr>
                <w:lang w:val="lt-LT"/>
              </w:rPr>
              <w:t>atlikęs analizę</w:t>
            </w:r>
            <w:r w:rsidRPr="00C4067B">
              <w:rPr>
                <w:lang w:val="lt-LT"/>
              </w:rPr>
              <w:t>.</w:t>
            </w:r>
          </w:p>
        </w:tc>
      </w:tr>
      <w:tr w:rsidR="00A958E0" w:rsidRPr="00C4067B" w14:paraId="05051FC1" w14:textId="77777777" w:rsidTr="00B977D9">
        <w:tc>
          <w:tcPr>
            <w:tcW w:w="4675" w:type="dxa"/>
          </w:tcPr>
          <w:p w14:paraId="4DA90FFE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Sužadinimo sąlyga:</w:t>
            </w:r>
          </w:p>
        </w:tc>
        <w:tc>
          <w:tcPr>
            <w:tcW w:w="4675" w:type="dxa"/>
          </w:tcPr>
          <w:p w14:paraId="69D755D8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 xml:space="preserve">Vartotojas spaudžia </w:t>
            </w:r>
            <w:r>
              <w:rPr>
                <w:lang w:val="lt-LT"/>
              </w:rPr>
              <w:t>peržiūrėjimo</w:t>
            </w:r>
            <w:r w:rsidRPr="00C4067B">
              <w:rPr>
                <w:lang w:val="lt-LT"/>
              </w:rPr>
              <w:t xml:space="preserve"> mygtuką.</w:t>
            </w:r>
          </w:p>
        </w:tc>
      </w:tr>
      <w:tr w:rsidR="00A958E0" w:rsidRPr="00C4067B" w14:paraId="16CC6395" w14:textId="77777777" w:rsidTr="00B977D9">
        <w:tc>
          <w:tcPr>
            <w:tcW w:w="4675" w:type="dxa"/>
          </w:tcPr>
          <w:p w14:paraId="309FF240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Po-sąlyga:</w:t>
            </w:r>
          </w:p>
        </w:tc>
        <w:tc>
          <w:tcPr>
            <w:tcW w:w="4675" w:type="dxa"/>
          </w:tcPr>
          <w:p w14:paraId="031D5181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 xml:space="preserve">Vartotojas mato rezultatų </w:t>
            </w:r>
            <w:r>
              <w:rPr>
                <w:lang w:val="lt-LT"/>
              </w:rPr>
              <w:t>peržiūrą</w:t>
            </w:r>
            <w:r w:rsidRPr="00C4067B">
              <w:rPr>
                <w:lang w:val="lt-LT"/>
              </w:rPr>
              <w:t>.</w:t>
            </w:r>
          </w:p>
        </w:tc>
      </w:tr>
      <w:tr w:rsidR="00A958E0" w:rsidRPr="00C4067B" w14:paraId="64CAB7F8" w14:textId="77777777" w:rsidTr="00B977D9">
        <w:tc>
          <w:tcPr>
            <w:tcW w:w="4675" w:type="dxa"/>
          </w:tcPr>
          <w:p w14:paraId="3A151AEE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Pagrindinis scenarijus:</w:t>
            </w:r>
          </w:p>
        </w:tc>
        <w:tc>
          <w:tcPr>
            <w:tcW w:w="4675" w:type="dxa"/>
          </w:tcPr>
          <w:p w14:paraId="56B6F819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Vartotojas yra analizės valdymo lange.</w:t>
            </w:r>
          </w:p>
          <w:p w14:paraId="4458B68A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 xml:space="preserve">Vartotojas pasirenka </w:t>
            </w:r>
            <w:r>
              <w:rPr>
                <w:lang w:val="lt-LT"/>
              </w:rPr>
              <w:t>rezultatų peržiūrą</w:t>
            </w:r>
            <w:r w:rsidRPr="00C4067B">
              <w:rPr>
                <w:lang w:val="lt-LT"/>
              </w:rPr>
              <w:t>.</w:t>
            </w:r>
          </w:p>
          <w:p w14:paraId="1A5FB5B6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 xml:space="preserve">Vartotojas patenka į </w:t>
            </w:r>
            <w:r>
              <w:rPr>
                <w:lang w:val="lt-LT"/>
              </w:rPr>
              <w:t>peržiūros</w:t>
            </w:r>
            <w:r w:rsidRPr="00C4067B">
              <w:rPr>
                <w:lang w:val="lt-LT"/>
              </w:rPr>
              <w:t xml:space="preserve"> puslapį, kur mato rezulta</w:t>
            </w:r>
            <w:r>
              <w:rPr>
                <w:lang w:val="lt-LT"/>
              </w:rPr>
              <w:t>tus</w:t>
            </w:r>
            <w:r w:rsidRPr="00C4067B">
              <w:rPr>
                <w:lang w:val="lt-LT"/>
              </w:rPr>
              <w:t>.</w:t>
            </w:r>
          </w:p>
        </w:tc>
      </w:tr>
      <w:tr w:rsidR="00A958E0" w:rsidRPr="00C4067B" w14:paraId="27C2A979" w14:textId="77777777" w:rsidTr="00B977D9">
        <w:tc>
          <w:tcPr>
            <w:tcW w:w="4675" w:type="dxa"/>
          </w:tcPr>
          <w:p w14:paraId="50008F6B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Alternatyvūs scenarijai:</w:t>
            </w:r>
          </w:p>
        </w:tc>
        <w:tc>
          <w:tcPr>
            <w:tcW w:w="4675" w:type="dxa"/>
          </w:tcPr>
          <w:p w14:paraId="408ACC0B" w14:textId="77777777" w:rsidR="00A958E0" w:rsidRPr="00C4067B" w:rsidRDefault="00A958E0" w:rsidP="00B977D9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</w:tbl>
    <w:p w14:paraId="71EC5AE0" w14:textId="77777777" w:rsidR="00A958E0" w:rsidRPr="00C4067B" w:rsidRDefault="00A958E0" w:rsidP="00A958E0">
      <w:pPr>
        <w:rPr>
          <w:lang w:val="lt-LT"/>
        </w:rPr>
      </w:pPr>
    </w:p>
    <w:p w14:paraId="13672E00" w14:textId="2EF12B15" w:rsidR="00A958E0" w:rsidRDefault="00A958E0" w:rsidP="00A958E0">
      <w:pPr>
        <w:pStyle w:val="Caption"/>
        <w:keepNext/>
      </w:pPr>
      <w:bookmarkStart w:id="15" w:name="_Toc7480535"/>
      <w:proofErr w:type="spellStart"/>
      <w:r>
        <w:t>lentelė</w:t>
      </w:r>
      <w:proofErr w:type="spellEnd"/>
      <w:r>
        <w:t xml:space="preserve">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</w:t>
      </w:r>
      <w:proofErr w:type="spellStart"/>
      <w:r>
        <w:t>Apmokymas</w:t>
      </w:r>
      <w:proofErr w:type="spellEnd"/>
      <w:r>
        <w:t xml:space="preserve"> </w:t>
      </w:r>
      <w:proofErr w:type="spellStart"/>
      <w:r w:rsidRPr="002B06F2">
        <w:t>panaudojimo</w:t>
      </w:r>
      <w:proofErr w:type="spellEnd"/>
      <w:r w:rsidRPr="002B06F2">
        <w:t xml:space="preserve"> </w:t>
      </w:r>
      <w:proofErr w:type="spellStart"/>
      <w:r w:rsidRPr="002B06F2">
        <w:t>atvėjo</w:t>
      </w:r>
      <w:proofErr w:type="spellEnd"/>
      <w:r w:rsidRPr="002B06F2">
        <w:t xml:space="preserve"> </w:t>
      </w:r>
      <w:proofErr w:type="spellStart"/>
      <w:r w:rsidRPr="002B06F2">
        <w:t>aprašas</w:t>
      </w:r>
      <w:bookmarkEnd w:id="1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58E0" w:rsidRPr="00C4067B" w14:paraId="3F655D23" w14:textId="77777777" w:rsidTr="00B977D9">
        <w:tc>
          <w:tcPr>
            <w:tcW w:w="4675" w:type="dxa"/>
          </w:tcPr>
          <w:p w14:paraId="785C7BC1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Pavadinimas:</w:t>
            </w:r>
          </w:p>
        </w:tc>
        <w:tc>
          <w:tcPr>
            <w:tcW w:w="4675" w:type="dxa"/>
          </w:tcPr>
          <w:p w14:paraId="0F049F71" w14:textId="6D3B29AD" w:rsidR="00A958E0" w:rsidRPr="00C4067B" w:rsidRDefault="00FA4840" w:rsidP="00B977D9">
            <w:pPr>
              <w:rPr>
                <w:lang w:val="lt-LT"/>
              </w:rPr>
            </w:pPr>
            <w:r>
              <w:rPr>
                <w:lang w:val="lt-LT"/>
              </w:rPr>
              <w:t>7</w:t>
            </w:r>
            <w:r w:rsidR="00A958E0">
              <w:rPr>
                <w:lang w:val="lt-LT"/>
              </w:rPr>
              <w:t xml:space="preserve">. </w:t>
            </w:r>
            <w:r w:rsidR="00A958E0" w:rsidRPr="00C4067B">
              <w:rPr>
                <w:lang w:val="lt-LT"/>
              </w:rPr>
              <w:t>Apmokymas</w:t>
            </w:r>
          </w:p>
        </w:tc>
      </w:tr>
      <w:tr w:rsidR="00A958E0" w:rsidRPr="00C4067B" w14:paraId="5B5B9887" w14:textId="77777777" w:rsidTr="00B977D9">
        <w:tc>
          <w:tcPr>
            <w:tcW w:w="4675" w:type="dxa"/>
          </w:tcPr>
          <w:p w14:paraId="2EB2CC33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Tikslas:</w:t>
            </w:r>
          </w:p>
        </w:tc>
        <w:tc>
          <w:tcPr>
            <w:tcW w:w="4675" w:type="dxa"/>
          </w:tcPr>
          <w:p w14:paraId="1C509B1E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Gebėti paruošti neuroninį tinklą analizėms.</w:t>
            </w:r>
          </w:p>
        </w:tc>
      </w:tr>
      <w:tr w:rsidR="00A958E0" w:rsidRPr="00C4067B" w14:paraId="39469121" w14:textId="77777777" w:rsidTr="00B977D9">
        <w:tc>
          <w:tcPr>
            <w:tcW w:w="4675" w:type="dxa"/>
          </w:tcPr>
          <w:p w14:paraId="63F74995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Dalyviai:</w:t>
            </w:r>
          </w:p>
        </w:tc>
        <w:tc>
          <w:tcPr>
            <w:tcW w:w="4675" w:type="dxa"/>
          </w:tcPr>
          <w:p w14:paraId="20CED177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Administratorius</w:t>
            </w:r>
          </w:p>
        </w:tc>
      </w:tr>
      <w:tr w:rsidR="00A958E0" w:rsidRPr="00C4067B" w14:paraId="37CC9A59" w14:textId="77777777" w:rsidTr="00B977D9">
        <w:tc>
          <w:tcPr>
            <w:tcW w:w="4675" w:type="dxa"/>
          </w:tcPr>
          <w:p w14:paraId="633A8317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Ryšiai su kitais PA:</w:t>
            </w:r>
          </w:p>
        </w:tc>
        <w:tc>
          <w:tcPr>
            <w:tcW w:w="4675" w:type="dxa"/>
          </w:tcPr>
          <w:p w14:paraId="56C3FCF8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-</w:t>
            </w:r>
          </w:p>
        </w:tc>
      </w:tr>
      <w:tr w:rsidR="00A958E0" w:rsidRPr="00C4067B" w14:paraId="5E0B4F73" w14:textId="77777777" w:rsidTr="00B977D9">
        <w:tc>
          <w:tcPr>
            <w:tcW w:w="4675" w:type="dxa"/>
          </w:tcPr>
          <w:p w14:paraId="3F4A2385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Nefunkciniai reikalavimai:</w:t>
            </w:r>
          </w:p>
        </w:tc>
        <w:tc>
          <w:tcPr>
            <w:tcW w:w="4675" w:type="dxa"/>
          </w:tcPr>
          <w:p w14:paraId="1A418155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Apmokymas neturi užtrukti ilgiau nei 30s.</w:t>
            </w:r>
          </w:p>
        </w:tc>
      </w:tr>
      <w:tr w:rsidR="00A958E0" w:rsidRPr="00C4067B" w14:paraId="632E9C21" w14:textId="77777777" w:rsidTr="00B977D9">
        <w:tc>
          <w:tcPr>
            <w:tcW w:w="4675" w:type="dxa"/>
          </w:tcPr>
          <w:p w14:paraId="72F3EA1B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lastRenderedPageBreak/>
              <w:t>Prieš-sąlygos:</w:t>
            </w:r>
          </w:p>
        </w:tc>
        <w:tc>
          <w:tcPr>
            <w:tcW w:w="4675" w:type="dxa"/>
          </w:tcPr>
          <w:p w14:paraId="12690D44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Administratorius yra prisijungęs ir savo pagrindiniame lange.</w:t>
            </w:r>
          </w:p>
        </w:tc>
      </w:tr>
      <w:tr w:rsidR="00A958E0" w:rsidRPr="00C4067B" w14:paraId="379FDAA9" w14:textId="77777777" w:rsidTr="00B977D9">
        <w:tc>
          <w:tcPr>
            <w:tcW w:w="4675" w:type="dxa"/>
          </w:tcPr>
          <w:p w14:paraId="0E288132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Sužadinimo sąlyga:</w:t>
            </w:r>
          </w:p>
        </w:tc>
        <w:tc>
          <w:tcPr>
            <w:tcW w:w="4675" w:type="dxa"/>
          </w:tcPr>
          <w:p w14:paraId="42F12186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Administratorius spaudžia apmokymo mygtuką.</w:t>
            </w:r>
          </w:p>
        </w:tc>
      </w:tr>
      <w:tr w:rsidR="00A958E0" w:rsidRPr="00C4067B" w14:paraId="50D93F93" w14:textId="77777777" w:rsidTr="00B977D9">
        <w:tc>
          <w:tcPr>
            <w:tcW w:w="4675" w:type="dxa"/>
          </w:tcPr>
          <w:p w14:paraId="0A945C17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Po-sąlyga:</w:t>
            </w:r>
          </w:p>
        </w:tc>
        <w:tc>
          <w:tcPr>
            <w:tcW w:w="4675" w:type="dxa"/>
          </w:tcPr>
          <w:p w14:paraId="789D97E6" w14:textId="77777777" w:rsidR="00A958E0" w:rsidRPr="00C4067B" w:rsidRDefault="00A958E0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Administratorius mato apmokymo rezultatų langą.</w:t>
            </w:r>
          </w:p>
        </w:tc>
      </w:tr>
      <w:tr w:rsidR="00A958E0" w:rsidRPr="00C4067B" w14:paraId="6AB5A94F" w14:textId="77777777" w:rsidTr="00B977D9">
        <w:tc>
          <w:tcPr>
            <w:tcW w:w="4675" w:type="dxa"/>
          </w:tcPr>
          <w:p w14:paraId="3968CF55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Pagrindinis scenarijus:</w:t>
            </w:r>
          </w:p>
        </w:tc>
        <w:tc>
          <w:tcPr>
            <w:tcW w:w="4675" w:type="dxa"/>
          </w:tcPr>
          <w:p w14:paraId="04E6BD0F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yra prisijungęs ir savo pagrindiniame lange.</w:t>
            </w:r>
          </w:p>
          <w:p w14:paraId="22EF9F60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pasirenka duomenų failus kuriuos yra paruošęs apmokymui.</w:t>
            </w:r>
          </w:p>
          <w:p w14:paraId="5DC1DED2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spaudžia apmokymų mygtuką.</w:t>
            </w:r>
          </w:p>
          <w:p w14:paraId="718DF9EC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Vykstant apmokymams, matomas krovimosi langas.</w:t>
            </w:r>
          </w:p>
          <w:p w14:paraId="6EB9D88E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Baigus apmokymui matomas rezultatų langas.</w:t>
            </w:r>
          </w:p>
        </w:tc>
      </w:tr>
      <w:tr w:rsidR="00A958E0" w:rsidRPr="00C4067B" w14:paraId="74C13A24" w14:textId="77777777" w:rsidTr="00B977D9">
        <w:tc>
          <w:tcPr>
            <w:tcW w:w="4675" w:type="dxa"/>
          </w:tcPr>
          <w:p w14:paraId="562D20ED" w14:textId="77777777" w:rsidR="00A958E0" w:rsidRPr="00C4067B" w:rsidRDefault="00A958E0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Alternatyvūs scenarijai:</w:t>
            </w:r>
          </w:p>
        </w:tc>
        <w:tc>
          <w:tcPr>
            <w:tcW w:w="4675" w:type="dxa"/>
          </w:tcPr>
          <w:p w14:paraId="1C550D26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yra prisijungęs ir savo pagrindiniame lange.</w:t>
            </w:r>
          </w:p>
          <w:p w14:paraId="05E6379C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pasirenka duomenų failus kuriuos yra paruošęs apmokymui.</w:t>
            </w:r>
          </w:p>
          <w:p w14:paraId="6BF0161D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spaudžia apmokymų mygtuką.</w:t>
            </w:r>
          </w:p>
          <w:p w14:paraId="748D4A72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Vykstant apmokymams, matomas krovimosi langas.</w:t>
            </w:r>
          </w:p>
          <w:p w14:paraId="6B6DF79D" w14:textId="77777777" w:rsidR="00A958E0" w:rsidRPr="00C4067B" w:rsidRDefault="00A958E0" w:rsidP="00A958E0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Įvykus klaidai, matosi klaidos tekstas.</w:t>
            </w:r>
          </w:p>
        </w:tc>
      </w:tr>
    </w:tbl>
    <w:p w14:paraId="28ABB5A0" w14:textId="488D5684" w:rsidR="00A958E0" w:rsidRDefault="00A958E0" w:rsidP="00A958E0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77D9" w:rsidRPr="00C4067B" w14:paraId="14A02976" w14:textId="77777777" w:rsidTr="00B977D9">
        <w:tc>
          <w:tcPr>
            <w:tcW w:w="4675" w:type="dxa"/>
          </w:tcPr>
          <w:p w14:paraId="4A701D3E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Pavadinimas:</w:t>
            </w:r>
          </w:p>
        </w:tc>
        <w:tc>
          <w:tcPr>
            <w:tcW w:w="4675" w:type="dxa"/>
          </w:tcPr>
          <w:p w14:paraId="4A1EA4AC" w14:textId="5421B7D7" w:rsidR="00B977D9" w:rsidRPr="00C4067B" w:rsidRDefault="00B977D9" w:rsidP="00B977D9">
            <w:pPr>
              <w:rPr>
                <w:lang w:val="lt-LT"/>
              </w:rPr>
            </w:pPr>
            <w:r>
              <w:rPr>
                <w:lang w:val="lt-LT"/>
              </w:rPr>
              <w:t>8. Apmokymo duomenys</w:t>
            </w:r>
          </w:p>
        </w:tc>
      </w:tr>
      <w:tr w:rsidR="00B977D9" w:rsidRPr="00C4067B" w14:paraId="0C5EABD3" w14:textId="77777777" w:rsidTr="00B977D9">
        <w:tc>
          <w:tcPr>
            <w:tcW w:w="4675" w:type="dxa"/>
          </w:tcPr>
          <w:p w14:paraId="5F635893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Tikslas:</w:t>
            </w:r>
          </w:p>
        </w:tc>
        <w:tc>
          <w:tcPr>
            <w:tcW w:w="4675" w:type="dxa"/>
          </w:tcPr>
          <w:p w14:paraId="0149EEE6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Gebėti paruošti neuroninį tinklą analizėms.</w:t>
            </w:r>
          </w:p>
        </w:tc>
      </w:tr>
      <w:tr w:rsidR="00B977D9" w:rsidRPr="00C4067B" w14:paraId="7812FA1A" w14:textId="77777777" w:rsidTr="00B977D9">
        <w:tc>
          <w:tcPr>
            <w:tcW w:w="4675" w:type="dxa"/>
          </w:tcPr>
          <w:p w14:paraId="26F26EF5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Dalyviai:</w:t>
            </w:r>
          </w:p>
        </w:tc>
        <w:tc>
          <w:tcPr>
            <w:tcW w:w="4675" w:type="dxa"/>
          </w:tcPr>
          <w:p w14:paraId="3D977FEA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Administratorius</w:t>
            </w:r>
          </w:p>
        </w:tc>
      </w:tr>
      <w:tr w:rsidR="00B977D9" w:rsidRPr="00C4067B" w14:paraId="4B094677" w14:textId="77777777" w:rsidTr="00B977D9">
        <w:tc>
          <w:tcPr>
            <w:tcW w:w="4675" w:type="dxa"/>
          </w:tcPr>
          <w:p w14:paraId="0B11A18C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Ryšiai su kitais PA:</w:t>
            </w:r>
          </w:p>
        </w:tc>
        <w:tc>
          <w:tcPr>
            <w:tcW w:w="4675" w:type="dxa"/>
          </w:tcPr>
          <w:p w14:paraId="3E6F3321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-</w:t>
            </w:r>
          </w:p>
        </w:tc>
      </w:tr>
      <w:tr w:rsidR="00B977D9" w:rsidRPr="00C4067B" w14:paraId="2A9DC849" w14:textId="77777777" w:rsidTr="00B977D9">
        <w:tc>
          <w:tcPr>
            <w:tcW w:w="4675" w:type="dxa"/>
          </w:tcPr>
          <w:p w14:paraId="3DE11607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Nefunkciniai reikalavimai:</w:t>
            </w:r>
          </w:p>
        </w:tc>
        <w:tc>
          <w:tcPr>
            <w:tcW w:w="4675" w:type="dxa"/>
          </w:tcPr>
          <w:p w14:paraId="7F16D95D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Apmokymas neturi užtrukti ilgiau nei 30s.</w:t>
            </w:r>
          </w:p>
        </w:tc>
      </w:tr>
      <w:tr w:rsidR="00B977D9" w:rsidRPr="00C4067B" w14:paraId="2512EF5C" w14:textId="77777777" w:rsidTr="00B977D9">
        <w:tc>
          <w:tcPr>
            <w:tcW w:w="4675" w:type="dxa"/>
          </w:tcPr>
          <w:p w14:paraId="021969F8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Prieš-sąlygos:</w:t>
            </w:r>
          </w:p>
        </w:tc>
        <w:tc>
          <w:tcPr>
            <w:tcW w:w="4675" w:type="dxa"/>
          </w:tcPr>
          <w:p w14:paraId="24031395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Administratorius yra prisijungęs ir savo pagrindiniame lange.</w:t>
            </w:r>
          </w:p>
        </w:tc>
      </w:tr>
      <w:tr w:rsidR="00B977D9" w:rsidRPr="00C4067B" w14:paraId="27221B17" w14:textId="77777777" w:rsidTr="00B977D9">
        <w:tc>
          <w:tcPr>
            <w:tcW w:w="4675" w:type="dxa"/>
          </w:tcPr>
          <w:p w14:paraId="627557B0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Sužadinimo sąlyga:</w:t>
            </w:r>
          </w:p>
        </w:tc>
        <w:tc>
          <w:tcPr>
            <w:tcW w:w="4675" w:type="dxa"/>
          </w:tcPr>
          <w:p w14:paraId="4AB1EEC7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Administratorius spaudžia apmokymo mygtuką.</w:t>
            </w:r>
          </w:p>
        </w:tc>
      </w:tr>
      <w:tr w:rsidR="00B977D9" w:rsidRPr="00C4067B" w14:paraId="48830334" w14:textId="77777777" w:rsidTr="00B977D9">
        <w:tc>
          <w:tcPr>
            <w:tcW w:w="4675" w:type="dxa"/>
          </w:tcPr>
          <w:p w14:paraId="6276102E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Po-sąlyga:</w:t>
            </w:r>
          </w:p>
        </w:tc>
        <w:tc>
          <w:tcPr>
            <w:tcW w:w="4675" w:type="dxa"/>
          </w:tcPr>
          <w:p w14:paraId="665791D8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Administratorius mato apmokymo rezultatų langą.</w:t>
            </w:r>
          </w:p>
        </w:tc>
      </w:tr>
      <w:tr w:rsidR="00B977D9" w:rsidRPr="00C4067B" w14:paraId="7D5EE233" w14:textId="77777777" w:rsidTr="00B977D9">
        <w:tc>
          <w:tcPr>
            <w:tcW w:w="4675" w:type="dxa"/>
          </w:tcPr>
          <w:p w14:paraId="651EC5C5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Pagrindinis scenarijus:</w:t>
            </w:r>
          </w:p>
        </w:tc>
        <w:tc>
          <w:tcPr>
            <w:tcW w:w="4675" w:type="dxa"/>
          </w:tcPr>
          <w:p w14:paraId="6895F546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yra prisijungęs ir savo pagrindiniame lange.</w:t>
            </w:r>
          </w:p>
          <w:p w14:paraId="5BEF6F0C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pasirenka duomenų failus kuriuos yra paruošęs apmokymui.</w:t>
            </w:r>
          </w:p>
          <w:p w14:paraId="0B83F96D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spaudžia apmokymų mygtuką.</w:t>
            </w:r>
          </w:p>
          <w:p w14:paraId="61048ACF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Vykstant apmokymams, matomas krovimosi langas.</w:t>
            </w:r>
          </w:p>
          <w:p w14:paraId="064E1A98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Baigus apmokymui matomas rezultatų langas.</w:t>
            </w:r>
          </w:p>
        </w:tc>
      </w:tr>
      <w:tr w:rsidR="00B977D9" w:rsidRPr="00C4067B" w14:paraId="4CFE7A96" w14:textId="77777777" w:rsidTr="00B977D9">
        <w:tc>
          <w:tcPr>
            <w:tcW w:w="4675" w:type="dxa"/>
          </w:tcPr>
          <w:p w14:paraId="3C18CC71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Alternatyvūs scenarijai:</w:t>
            </w:r>
          </w:p>
        </w:tc>
        <w:tc>
          <w:tcPr>
            <w:tcW w:w="4675" w:type="dxa"/>
          </w:tcPr>
          <w:p w14:paraId="1E67E617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yra prisijungęs ir savo pagrindiniame lange.</w:t>
            </w:r>
          </w:p>
          <w:p w14:paraId="12F2CE6F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pasirenka duomenų failus kuriuos yra paruošęs apmokymui.</w:t>
            </w:r>
          </w:p>
          <w:p w14:paraId="07E63625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spaudžia apmokymų mygtuką.</w:t>
            </w:r>
          </w:p>
          <w:p w14:paraId="25B7D74D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Vykstant apmokymams, matomas krovimosi langas.</w:t>
            </w:r>
          </w:p>
          <w:p w14:paraId="18CB5EBF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Įvykus klaidai, matosi klaidos tekstas.</w:t>
            </w:r>
          </w:p>
        </w:tc>
      </w:tr>
    </w:tbl>
    <w:p w14:paraId="6894691F" w14:textId="2A1269DD" w:rsidR="00B977D9" w:rsidRDefault="00B977D9" w:rsidP="00A958E0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77D9" w:rsidRPr="00C4067B" w14:paraId="776E01E3" w14:textId="77777777" w:rsidTr="00B977D9">
        <w:tc>
          <w:tcPr>
            <w:tcW w:w="4675" w:type="dxa"/>
          </w:tcPr>
          <w:p w14:paraId="44D04353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Pavadinimas:</w:t>
            </w:r>
          </w:p>
        </w:tc>
        <w:tc>
          <w:tcPr>
            <w:tcW w:w="4675" w:type="dxa"/>
          </w:tcPr>
          <w:p w14:paraId="04B38E7D" w14:textId="4001FAAD" w:rsidR="00B977D9" w:rsidRPr="00C4067B" w:rsidRDefault="00B977D9" w:rsidP="00B977D9">
            <w:pPr>
              <w:rPr>
                <w:lang w:val="lt-LT"/>
              </w:rPr>
            </w:pPr>
            <w:r>
              <w:rPr>
                <w:lang w:val="lt-LT"/>
              </w:rPr>
              <w:t>9. Apmokymo duomenų pridėjimas</w:t>
            </w:r>
          </w:p>
        </w:tc>
      </w:tr>
      <w:tr w:rsidR="00B977D9" w:rsidRPr="00C4067B" w14:paraId="4656E3AA" w14:textId="77777777" w:rsidTr="00B977D9">
        <w:tc>
          <w:tcPr>
            <w:tcW w:w="4675" w:type="dxa"/>
          </w:tcPr>
          <w:p w14:paraId="524B4F4F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Tikslas:</w:t>
            </w:r>
          </w:p>
        </w:tc>
        <w:tc>
          <w:tcPr>
            <w:tcW w:w="4675" w:type="dxa"/>
          </w:tcPr>
          <w:p w14:paraId="2E2E6EA1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Gebėti paruošti neuroninį tinklą analizėms.</w:t>
            </w:r>
          </w:p>
        </w:tc>
      </w:tr>
      <w:tr w:rsidR="00B977D9" w:rsidRPr="00C4067B" w14:paraId="797C9AF8" w14:textId="77777777" w:rsidTr="00B977D9">
        <w:tc>
          <w:tcPr>
            <w:tcW w:w="4675" w:type="dxa"/>
          </w:tcPr>
          <w:p w14:paraId="0E68CE0C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Dalyviai:</w:t>
            </w:r>
          </w:p>
        </w:tc>
        <w:tc>
          <w:tcPr>
            <w:tcW w:w="4675" w:type="dxa"/>
          </w:tcPr>
          <w:p w14:paraId="65B55B4E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Administratorius</w:t>
            </w:r>
          </w:p>
        </w:tc>
      </w:tr>
      <w:tr w:rsidR="00B977D9" w:rsidRPr="00C4067B" w14:paraId="388BA616" w14:textId="77777777" w:rsidTr="00B977D9">
        <w:tc>
          <w:tcPr>
            <w:tcW w:w="4675" w:type="dxa"/>
          </w:tcPr>
          <w:p w14:paraId="3C5221EB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Ryšiai su kitais PA:</w:t>
            </w:r>
          </w:p>
        </w:tc>
        <w:tc>
          <w:tcPr>
            <w:tcW w:w="4675" w:type="dxa"/>
          </w:tcPr>
          <w:p w14:paraId="35EBF7BC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-</w:t>
            </w:r>
          </w:p>
        </w:tc>
      </w:tr>
      <w:tr w:rsidR="00B977D9" w:rsidRPr="00C4067B" w14:paraId="4D074016" w14:textId="77777777" w:rsidTr="00B977D9">
        <w:tc>
          <w:tcPr>
            <w:tcW w:w="4675" w:type="dxa"/>
          </w:tcPr>
          <w:p w14:paraId="606F7C12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Nefunkciniai reikalavimai:</w:t>
            </w:r>
          </w:p>
        </w:tc>
        <w:tc>
          <w:tcPr>
            <w:tcW w:w="4675" w:type="dxa"/>
          </w:tcPr>
          <w:p w14:paraId="2FF7B5D4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Apmokymas neturi užtrukti ilgiau nei 30s.</w:t>
            </w:r>
          </w:p>
        </w:tc>
      </w:tr>
      <w:tr w:rsidR="00B977D9" w:rsidRPr="00C4067B" w14:paraId="69515CE7" w14:textId="77777777" w:rsidTr="00B977D9">
        <w:tc>
          <w:tcPr>
            <w:tcW w:w="4675" w:type="dxa"/>
          </w:tcPr>
          <w:p w14:paraId="2A325D11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Prieš-sąlygos:</w:t>
            </w:r>
          </w:p>
        </w:tc>
        <w:tc>
          <w:tcPr>
            <w:tcW w:w="4675" w:type="dxa"/>
          </w:tcPr>
          <w:p w14:paraId="69291D2E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 xml:space="preserve">Administratorius yra prisijungęs ir savo pagrindiniame </w:t>
            </w:r>
            <w:r w:rsidRPr="00C4067B">
              <w:rPr>
                <w:lang w:val="lt-LT"/>
              </w:rPr>
              <w:lastRenderedPageBreak/>
              <w:t>lange.</w:t>
            </w:r>
          </w:p>
        </w:tc>
      </w:tr>
      <w:tr w:rsidR="00B977D9" w:rsidRPr="00C4067B" w14:paraId="25D6134B" w14:textId="77777777" w:rsidTr="00B977D9">
        <w:tc>
          <w:tcPr>
            <w:tcW w:w="4675" w:type="dxa"/>
          </w:tcPr>
          <w:p w14:paraId="7165F909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lastRenderedPageBreak/>
              <w:t>Sužadinimo sąlyga:</w:t>
            </w:r>
          </w:p>
        </w:tc>
        <w:tc>
          <w:tcPr>
            <w:tcW w:w="4675" w:type="dxa"/>
          </w:tcPr>
          <w:p w14:paraId="700FB66B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Administratorius spaudžia apmokymo mygtuką.</w:t>
            </w:r>
          </w:p>
        </w:tc>
      </w:tr>
      <w:tr w:rsidR="00B977D9" w:rsidRPr="00C4067B" w14:paraId="021F8B56" w14:textId="77777777" w:rsidTr="00B977D9">
        <w:tc>
          <w:tcPr>
            <w:tcW w:w="4675" w:type="dxa"/>
          </w:tcPr>
          <w:p w14:paraId="20AEF7CB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Po-sąlyga:</w:t>
            </w:r>
          </w:p>
        </w:tc>
        <w:tc>
          <w:tcPr>
            <w:tcW w:w="4675" w:type="dxa"/>
          </w:tcPr>
          <w:p w14:paraId="7364EE86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Administratorius mato apmokymo rezultatų langą.</w:t>
            </w:r>
          </w:p>
        </w:tc>
      </w:tr>
      <w:tr w:rsidR="00B977D9" w:rsidRPr="00C4067B" w14:paraId="15B763EC" w14:textId="77777777" w:rsidTr="00B977D9">
        <w:tc>
          <w:tcPr>
            <w:tcW w:w="4675" w:type="dxa"/>
          </w:tcPr>
          <w:p w14:paraId="0F311113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Pagrindinis scenarijus:</w:t>
            </w:r>
          </w:p>
        </w:tc>
        <w:tc>
          <w:tcPr>
            <w:tcW w:w="4675" w:type="dxa"/>
          </w:tcPr>
          <w:p w14:paraId="6868CD89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yra prisijungęs ir savo pagrindiniame lange.</w:t>
            </w:r>
          </w:p>
          <w:p w14:paraId="17A1E421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pasirenka duomenų failus kuriuos yra paruošęs apmokymui.</w:t>
            </w:r>
          </w:p>
          <w:p w14:paraId="38B973EC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spaudžia apmokymų mygtuką.</w:t>
            </w:r>
          </w:p>
          <w:p w14:paraId="3DA0E579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Vykstant apmokymams, matomas krovimosi langas.</w:t>
            </w:r>
          </w:p>
          <w:p w14:paraId="60902A66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Baigus apmokymui matomas rezultatų langas.</w:t>
            </w:r>
          </w:p>
        </w:tc>
      </w:tr>
      <w:tr w:rsidR="00B977D9" w:rsidRPr="00C4067B" w14:paraId="0D1EA766" w14:textId="77777777" w:rsidTr="00B977D9">
        <w:tc>
          <w:tcPr>
            <w:tcW w:w="4675" w:type="dxa"/>
          </w:tcPr>
          <w:p w14:paraId="3781188C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Alternatyvūs scenarijai:</w:t>
            </w:r>
          </w:p>
        </w:tc>
        <w:tc>
          <w:tcPr>
            <w:tcW w:w="4675" w:type="dxa"/>
          </w:tcPr>
          <w:p w14:paraId="6E977518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yra prisijungęs ir savo pagrindiniame lange.</w:t>
            </w:r>
          </w:p>
          <w:p w14:paraId="43740970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pasirenka duomenų failus kuriuos yra paruošęs apmokymui.</w:t>
            </w:r>
          </w:p>
          <w:p w14:paraId="559AE0EF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spaudžia apmokymų mygtuką.</w:t>
            </w:r>
          </w:p>
          <w:p w14:paraId="31B40319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Vykstant apmokymams, matomas krovimosi langas.</w:t>
            </w:r>
          </w:p>
          <w:p w14:paraId="61E79A7D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Įvykus klaidai, matosi klaidos tekstas.</w:t>
            </w:r>
          </w:p>
        </w:tc>
      </w:tr>
    </w:tbl>
    <w:p w14:paraId="1F741EDA" w14:textId="423A22FD" w:rsidR="00B977D9" w:rsidRDefault="00B977D9" w:rsidP="00A958E0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77D9" w:rsidRPr="00C4067B" w14:paraId="20AE112A" w14:textId="77777777" w:rsidTr="00B977D9">
        <w:tc>
          <w:tcPr>
            <w:tcW w:w="4675" w:type="dxa"/>
          </w:tcPr>
          <w:p w14:paraId="4E569FE7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Pavadinimas:</w:t>
            </w:r>
          </w:p>
        </w:tc>
        <w:tc>
          <w:tcPr>
            <w:tcW w:w="4675" w:type="dxa"/>
          </w:tcPr>
          <w:p w14:paraId="6C41502F" w14:textId="77D73D10" w:rsidR="00B977D9" w:rsidRPr="00C4067B" w:rsidRDefault="00B977D9" w:rsidP="00B977D9">
            <w:pPr>
              <w:rPr>
                <w:lang w:val="lt-LT"/>
              </w:rPr>
            </w:pPr>
            <w:r>
              <w:rPr>
                <w:lang w:val="lt-LT"/>
              </w:rPr>
              <w:t>10. Apmokymo duomenų redagavimas</w:t>
            </w:r>
          </w:p>
        </w:tc>
      </w:tr>
      <w:tr w:rsidR="00B977D9" w:rsidRPr="00C4067B" w14:paraId="1129F09E" w14:textId="77777777" w:rsidTr="00B977D9">
        <w:tc>
          <w:tcPr>
            <w:tcW w:w="4675" w:type="dxa"/>
          </w:tcPr>
          <w:p w14:paraId="50D535EC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Tikslas:</w:t>
            </w:r>
          </w:p>
        </w:tc>
        <w:tc>
          <w:tcPr>
            <w:tcW w:w="4675" w:type="dxa"/>
          </w:tcPr>
          <w:p w14:paraId="1E828B62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Gebėti paruošti neuroninį tinklą analizėms.</w:t>
            </w:r>
          </w:p>
        </w:tc>
      </w:tr>
      <w:tr w:rsidR="00B977D9" w:rsidRPr="00C4067B" w14:paraId="2AEF0D54" w14:textId="77777777" w:rsidTr="00B977D9">
        <w:tc>
          <w:tcPr>
            <w:tcW w:w="4675" w:type="dxa"/>
          </w:tcPr>
          <w:p w14:paraId="110091DA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Dalyviai:</w:t>
            </w:r>
          </w:p>
        </w:tc>
        <w:tc>
          <w:tcPr>
            <w:tcW w:w="4675" w:type="dxa"/>
          </w:tcPr>
          <w:p w14:paraId="5DE8115D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Administratorius</w:t>
            </w:r>
          </w:p>
        </w:tc>
      </w:tr>
      <w:tr w:rsidR="00B977D9" w:rsidRPr="00C4067B" w14:paraId="0AB7FA2B" w14:textId="77777777" w:rsidTr="00B977D9">
        <w:tc>
          <w:tcPr>
            <w:tcW w:w="4675" w:type="dxa"/>
          </w:tcPr>
          <w:p w14:paraId="2FDF229D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Ryšiai su kitais PA:</w:t>
            </w:r>
          </w:p>
        </w:tc>
        <w:tc>
          <w:tcPr>
            <w:tcW w:w="4675" w:type="dxa"/>
          </w:tcPr>
          <w:p w14:paraId="1E3FA55F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-</w:t>
            </w:r>
          </w:p>
        </w:tc>
      </w:tr>
      <w:tr w:rsidR="00B977D9" w:rsidRPr="00C4067B" w14:paraId="543A8CAC" w14:textId="77777777" w:rsidTr="00B977D9">
        <w:tc>
          <w:tcPr>
            <w:tcW w:w="4675" w:type="dxa"/>
          </w:tcPr>
          <w:p w14:paraId="4F04F021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Nefunkciniai reikalavimai:</w:t>
            </w:r>
          </w:p>
        </w:tc>
        <w:tc>
          <w:tcPr>
            <w:tcW w:w="4675" w:type="dxa"/>
          </w:tcPr>
          <w:p w14:paraId="0B7CF7C9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Apmokymas neturi užtrukti ilgiau nei 30s.</w:t>
            </w:r>
          </w:p>
        </w:tc>
      </w:tr>
      <w:tr w:rsidR="00B977D9" w:rsidRPr="00C4067B" w14:paraId="2942C4DA" w14:textId="77777777" w:rsidTr="00B977D9">
        <w:tc>
          <w:tcPr>
            <w:tcW w:w="4675" w:type="dxa"/>
          </w:tcPr>
          <w:p w14:paraId="6533743B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Prieš-sąlygos:</w:t>
            </w:r>
          </w:p>
        </w:tc>
        <w:tc>
          <w:tcPr>
            <w:tcW w:w="4675" w:type="dxa"/>
          </w:tcPr>
          <w:p w14:paraId="01FEDBCC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Administratorius yra prisijungęs ir savo pagrindiniame lange.</w:t>
            </w:r>
          </w:p>
        </w:tc>
      </w:tr>
      <w:tr w:rsidR="00B977D9" w:rsidRPr="00C4067B" w14:paraId="690B403F" w14:textId="77777777" w:rsidTr="00B977D9">
        <w:tc>
          <w:tcPr>
            <w:tcW w:w="4675" w:type="dxa"/>
          </w:tcPr>
          <w:p w14:paraId="0186AB54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Sužadinimo sąlyga:</w:t>
            </w:r>
          </w:p>
        </w:tc>
        <w:tc>
          <w:tcPr>
            <w:tcW w:w="4675" w:type="dxa"/>
          </w:tcPr>
          <w:p w14:paraId="26676E9D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Administratorius spaudžia apmokymo mygtuką.</w:t>
            </w:r>
          </w:p>
        </w:tc>
      </w:tr>
      <w:tr w:rsidR="00B977D9" w:rsidRPr="00C4067B" w14:paraId="15155F2D" w14:textId="77777777" w:rsidTr="00B977D9">
        <w:tc>
          <w:tcPr>
            <w:tcW w:w="4675" w:type="dxa"/>
          </w:tcPr>
          <w:p w14:paraId="6FAC939A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Po-sąlyga:</w:t>
            </w:r>
          </w:p>
        </w:tc>
        <w:tc>
          <w:tcPr>
            <w:tcW w:w="4675" w:type="dxa"/>
          </w:tcPr>
          <w:p w14:paraId="4AA773E1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Administratorius mato apmokymo rezultatų langą.</w:t>
            </w:r>
          </w:p>
        </w:tc>
      </w:tr>
      <w:tr w:rsidR="00B977D9" w:rsidRPr="00C4067B" w14:paraId="7EC7F219" w14:textId="77777777" w:rsidTr="00B977D9">
        <w:tc>
          <w:tcPr>
            <w:tcW w:w="4675" w:type="dxa"/>
          </w:tcPr>
          <w:p w14:paraId="6FF0EC0E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Pagrindinis scenarijus:</w:t>
            </w:r>
          </w:p>
        </w:tc>
        <w:tc>
          <w:tcPr>
            <w:tcW w:w="4675" w:type="dxa"/>
          </w:tcPr>
          <w:p w14:paraId="089CC376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yra prisijungęs ir savo pagrindiniame lange.</w:t>
            </w:r>
          </w:p>
          <w:p w14:paraId="0103286A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pasirenka duomenų failus kuriuos yra paruošęs apmokymui.</w:t>
            </w:r>
          </w:p>
          <w:p w14:paraId="713213DE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spaudžia apmokymų mygtuką.</w:t>
            </w:r>
          </w:p>
          <w:p w14:paraId="29310FAE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Vykstant apmokymams, matomas krovimosi langas.</w:t>
            </w:r>
          </w:p>
          <w:p w14:paraId="5A33581B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Baigus apmokymui matomas rezultatų langas.</w:t>
            </w:r>
          </w:p>
        </w:tc>
      </w:tr>
      <w:tr w:rsidR="00B977D9" w:rsidRPr="00C4067B" w14:paraId="191FAAD4" w14:textId="77777777" w:rsidTr="00B977D9">
        <w:tc>
          <w:tcPr>
            <w:tcW w:w="4675" w:type="dxa"/>
          </w:tcPr>
          <w:p w14:paraId="579FB7AB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Alternatyvūs scenarijai:</w:t>
            </w:r>
          </w:p>
        </w:tc>
        <w:tc>
          <w:tcPr>
            <w:tcW w:w="4675" w:type="dxa"/>
          </w:tcPr>
          <w:p w14:paraId="25560E70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yra prisijungęs ir savo pagrindiniame lange.</w:t>
            </w:r>
          </w:p>
          <w:p w14:paraId="7174A711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pasirenka duomenų failus kuriuos yra paruošęs apmokymui.</w:t>
            </w:r>
          </w:p>
          <w:p w14:paraId="233A22DA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spaudžia apmokymų mygtuką.</w:t>
            </w:r>
          </w:p>
          <w:p w14:paraId="0857B96D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Vykstant apmokymams, matomas krovimosi langas.</w:t>
            </w:r>
          </w:p>
          <w:p w14:paraId="28712EDD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Įvykus klaidai, matosi klaidos tekstas.</w:t>
            </w:r>
          </w:p>
        </w:tc>
      </w:tr>
    </w:tbl>
    <w:p w14:paraId="4B5D1E0C" w14:textId="2A7049D7" w:rsidR="00B977D9" w:rsidRDefault="00B977D9" w:rsidP="00A958E0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77D9" w:rsidRPr="00C4067B" w14:paraId="255DEFA3" w14:textId="77777777" w:rsidTr="00B977D9">
        <w:tc>
          <w:tcPr>
            <w:tcW w:w="4675" w:type="dxa"/>
          </w:tcPr>
          <w:p w14:paraId="54E62FFB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Pavadinimas:</w:t>
            </w:r>
          </w:p>
        </w:tc>
        <w:tc>
          <w:tcPr>
            <w:tcW w:w="4675" w:type="dxa"/>
          </w:tcPr>
          <w:p w14:paraId="1DCB8FF2" w14:textId="39561ADB" w:rsidR="00B977D9" w:rsidRPr="00C4067B" w:rsidRDefault="00B977D9" w:rsidP="00B977D9">
            <w:pPr>
              <w:rPr>
                <w:lang w:val="lt-LT"/>
              </w:rPr>
            </w:pPr>
            <w:r>
              <w:rPr>
                <w:lang w:val="lt-LT"/>
              </w:rPr>
              <w:t>11. Apmokymo duomenų šalinimas</w:t>
            </w:r>
          </w:p>
        </w:tc>
      </w:tr>
      <w:tr w:rsidR="00B977D9" w:rsidRPr="00C4067B" w14:paraId="376ADDBF" w14:textId="77777777" w:rsidTr="00B977D9">
        <w:tc>
          <w:tcPr>
            <w:tcW w:w="4675" w:type="dxa"/>
          </w:tcPr>
          <w:p w14:paraId="1FBF06F3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Tikslas:</w:t>
            </w:r>
          </w:p>
        </w:tc>
        <w:tc>
          <w:tcPr>
            <w:tcW w:w="4675" w:type="dxa"/>
          </w:tcPr>
          <w:p w14:paraId="7E7A5DBB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Gebėti paruošti neuroninį tinklą analizėms.</w:t>
            </w:r>
          </w:p>
        </w:tc>
      </w:tr>
      <w:tr w:rsidR="00B977D9" w:rsidRPr="00C4067B" w14:paraId="1A9D8A9B" w14:textId="77777777" w:rsidTr="00B977D9">
        <w:tc>
          <w:tcPr>
            <w:tcW w:w="4675" w:type="dxa"/>
          </w:tcPr>
          <w:p w14:paraId="19C9CA52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Dalyviai:</w:t>
            </w:r>
          </w:p>
        </w:tc>
        <w:tc>
          <w:tcPr>
            <w:tcW w:w="4675" w:type="dxa"/>
          </w:tcPr>
          <w:p w14:paraId="6D636EC6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Administratorius</w:t>
            </w:r>
          </w:p>
        </w:tc>
      </w:tr>
      <w:tr w:rsidR="00B977D9" w:rsidRPr="00C4067B" w14:paraId="1E9E007D" w14:textId="77777777" w:rsidTr="00B977D9">
        <w:tc>
          <w:tcPr>
            <w:tcW w:w="4675" w:type="dxa"/>
          </w:tcPr>
          <w:p w14:paraId="28DB2CB5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Ryšiai su kitais PA:</w:t>
            </w:r>
          </w:p>
        </w:tc>
        <w:tc>
          <w:tcPr>
            <w:tcW w:w="4675" w:type="dxa"/>
          </w:tcPr>
          <w:p w14:paraId="7B4EF1C5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-</w:t>
            </w:r>
          </w:p>
        </w:tc>
      </w:tr>
      <w:tr w:rsidR="00B977D9" w:rsidRPr="00C4067B" w14:paraId="6BD679DC" w14:textId="77777777" w:rsidTr="00B977D9">
        <w:tc>
          <w:tcPr>
            <w:tcW w:w="4675" w:type="dxa"/>
          </w:tcPr>
          <w:p w14:paraId="2E8580DF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Nefunkciniai reikalavimai:</w:t>
            </w:r>
          </w:p>
        </w:tc>
        <w:tc>
          <w:tcPr>
            <w:tcW w:w="4675" w:type="dxa"/>
          </w:tcPr>
          <w:p w14:paraId="52ADAD19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Apmokymas neturi užtrukti ilgiau nei 30s.</w:t>
            </w:r>
          </w:p>
        </w:tc>
      </w:tr>
      <w:tr w:rsidR="00B977D9" w:rsidRPr="00C4067B" w14:paraId="4D7B0AB4" w14:textId="77777777" w:rsidTr="00B977D9">
        <w:tc>
          <w:tcPr>
            <w:tcW w:w="4675" w:type="dxa"/>
          </w:tcPr>
          <w:p w14:paraId="1E0DEEB3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Prieš-sąlygos:</w:t>
            </w:r>
          </w:p>
        </w:tc>
        <w:tc>
          <w:tcPr>
            <w:tcW w:w="4675" w:type="dxa"/>
          </w:tcPr>
          <w:p w14:paraId="178B1395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Administratorius yra prisijungęs ir savo pagrindiniame lange.</w:t>
            </w:r>
          </w:p>
        </w:tc>
      </w:tr>
      <w:tr w:rsidR="00B977D9" w:rsidRPr="00C4067B" w14:paraId="268778AB" w14:textId="77777777" w:rsidTr="00B977D9">
        <w:tc>
          <w:tcPr>
            <w:tcW w:w="4675" w:type="dxa"/>
          </w:tcPr>
          <w:p w14:paraId="0456717D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lastRenderedPageBreak/>
              <w:t>Sužadinimo sąlyga:</w:t>
            </w:r>
          </w:p>
        </w:tc>
        <w:tc>
          <w:tcPr>
            <w:tcW w:w="4675" w:type="dxa"/>
          </w:tcPr>
          <w:p w14:paraId="034C7093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Administratorius spaudžia apmokymo mygtuką.</w:t>
            </w:r>
          </w:p>
        </w:tc>
      </w:tr>
      <w:tr w:rsidR="00B977D9" w:rsidRPr="00C4067B" w14:paraId="68113799" w14:textId="77777777" w:rsidTr="00B977D9">
        <w:tc>
          <w:tcPr>
            <w:tcW w:w="4675" w:type="dxa"/>
          </w:tcPr>
          <w:p w14:paraId="362CF39E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Po-sąlyga:</w:t>
            </w:r>
          </w:p>
        </w:tc>
        <w:tc>
          <w:tcPr>
            <w:tcW w:w="4675" w:type="dxa"/>
          </w:tcPr>
          <w:p w14:paraId="758AC76B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Administratorius mato apmokymo rezultatų langą.</w:t>
            </w:r>
          </w:p>
        </w:tc>
      </w:tr>
      <w:tr w:rsidR="00B977D9" w:rsidRPr="00C4067B" w14:paraId="6DDFB013" w14:textId="77777777" w:rsidTr="00B977D9">
        <w:tc>
          <w:tcPr>
            <w:tcW w:w="4675" w:type="dxa"/>
          </w:tcPr>
          <w:p w14:paraId="778EDFCA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Pagrindinis scenarijus:</w:t>
            </w:r>
          </w:p>
        </w:tc>
        <w:tc>
          <w:tcPr>
            <w:tcW w:w="4675" w:type="dxa"/>
          </w:tcPr>
          <w:p w14:paraId="3F2C4836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yra prisijungęs ir savo pagrindiniame lange.</w:t>
            </w:r>
          </w:p>
          <w:p w14:paraId="20DB14F6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pasirenka duomenų failus kuriuos yra paruošęs apmokymui.</w:t>
            </w:r>
          </w:p>
          <w:p w14:paraId="0FBFF6F0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spaudžia apmokymų mygtuką.</w:t>
            </w:r>
          </w:p>
          <w:p w14:paraId="5271194C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Vykstant apmokymams, matomas krovimosi langas.</w:t>
            </w:r>
          </w:p>
          <w:p w14:paraId="57E456B8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Baigus apmokymui matomas rezultatų langas.</w:t>
            </w:r>
          </w:p>
        </w:tc>
      </w:tr>
      <w:tr w:rsidR="00B977D9" w:rsidRPr="00C4067B" w14:paraId="1F52E239" w14:textId="77777777" w:rsidTr="00B977D9">
        <w:tc>
          <w:tcPr>
            <w:tcW w:w="4675" w:type="dxa"/>
          </w:tcPr>
          <w:p w14:paraId="3972C3EF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Alternatyvūs scenarijai:</w:t>
            </w:r>
          </w:p>
        </w:tc>
        <w:tc>
          <w:tcPr>
            <w:tcW w:w="4675" w:type="dxa"/>
          </w:tcPr>
          <w:p w14:paraId="02D38B8F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yra prisijungęs ir savo pagrindiniame lange.</w:t>
            </w:r>
          </w:p>
          <w:p w14:paraId="089D975D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pasirenka duomenų failus kuriuos yra paruošęs apmokymui.</w:t>
            </w:r>
          </w:p>
          <w:p w14:paraId="20C476EC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spaudžia apmokymų mygtuką.</w:t>
            </w:r>
          </w:p>
          <w:p w14:paraId="2C1305AE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Vykstant apmokymams, matomas krovimosi langas.</w:t>
            </w:r>
          </w:p>
          <w:p w14:paraId="70CDB984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Įvykus klaidai, matosi klaidos tekstas.</w:t>
            </w:r>
          </w:p>
        </w:tc>
      </w:tr>
    </w:tbl>
    <w:p w14:paraId="30CD73F4" w14:textId="7162C848" w:rsidR="00B977D9" w:rsidRDefault="00B977D9" w:rsidP="00A958E0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77D9" w:rsidRPr="00C4067B" w14:paraId="46F94C9E" w14:textId="77777777" w:rsidTr="00B977D9">
        <w:tc>
          <w:tcPr>
            <w:tcW w:w="4675" w:type="dxa"/>
          </w:tcPr>
          <w:p w14:paraId="245FC2DC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Pavadinimas:</w:t>
            </w:r>
          </w:p>
        </w:tc>
        <w:tc>
          <w:tcPr>
            <w:tcW w:w="4675" w:type="dxa"/>
          </w:tcPr>
          <w:p w14:paraId="08C349F7" w14:textId="3E68BDA6" w:rsidR="00B977D9" w:rsidRPr="00C4067B" w:rsidRDefault="00B977D9" w:rsidP="00B977D9">
            <w:pPr>
              <w:rPr>
                <w:lang w:val="lt-LT"/>
              </w:rPr>
            </w:pPr>
            <w:r>
              <w:rPr>
                <w:lang w:val="lt-LT"/>
              </w:rPr>
              <w:t>12. Apmokinti modeliai</w:t>
            </w:r>
          </w:p>
        </w:tc>
      </w:tr>
      <w:tr w:rsidR="00B977D9" w:rsidRPr="00C4067B" w14:paraId="5E0C6D0A" w14:textId="77777777" w:rsidTr="00B977D9">
        <w:tc>
          <w:tcPr>
            <w:tcW w:w="4675" w:type="dxa"/>
          </w:tcPr>
          <w:p w14:paraId="64FD129A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Tikslas:</w:t>
            </w:r>
          </w:p>
        </w:tc>
        <w:tc>
          <w:tcPr>
            <w:tcW w:w="4675" w:type="dxa"/>
          </w:tcPr>
          <w:p w14:paraId="5BBF898A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Gebėti paruošti neuroninį tinklą analizėms.</w:t>
            </w:r>
          </w:p>
        </w:tc>
      </w:tr>
      <w:tr w:rsidR="00B977D9" w:rsidRPr="00C4067B" w14:paraId="695E5B3F" w14:textId="77777777" w:rsidTr="00B977D9">
        <w:tc>
          <w:tcPr>
            <w:tcW w:w="4675" w:type="dxa"/>
          </w:tcPr>
          <w:p w14:paraId="1DC006C8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Dalyviai:</w:t>
            </w:r>
          </w:p>
        </w:tc>
        <w:tc>
          <w:tcPr>
            <w:tcW w:w="4675" w:type="dxa"/>
          </w:tcPr>
          <w:p w14:paraId="6AD0DA94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Administratorius</w:t>
            </w:r>
          </w:p>
        </w:tc>
      </w:tr>
      <w:tr w:rsidR="00B977D9" w:rsidRPr="00C4067B" w14:paraId="099F1EAC" w14:textId="77777777" w:rsidTr="00B977D9">
        <w:tc>
          <w:tcPr>
            <w:tcW w:w="4675" w:type="dxa"/>
          </w:tcPr>
          <w:p w14:paraId="63DF66E9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Ryšiai su kitais PA:</w:t>
            </w:r>
          </w:p>
        </w:tc>
        <w:tc>
          <w:tcPr>
            <w:tcW w:w="4675" w:type="dxa"/>
          </w:tcPr>
          <w:p w14:paraId="0C7BEF7C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-</w:t>
            </w:r>
          </w:p>
        </w:tc>
      </w:tr>
      <w:tr w:rsidR="00B977D9" w:rsidRPr="00C4067B" w14:paraId="55C09DBC" w14:textId="77777777" w:rsidTr="00B977D9">
        <w:tc>
          <w:tcPr>
            <w:tcW w:w="4675" w:type="dxa"/>
          </w:tcPr>
          <w:p w14:paraId="38686FEC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Nefunkciniai reikalavimai:</w:t>
            </w:r>
          </w:p>
        </w:tc>
        <w:tc>
          <w:tcPr>
            <w:tcW w:w="4675" w:type="dxa"/>
          </w:tcPr>
          <w:p w14:paraId="199A767F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Apmokymas neturi užtrukti ilgiau nei 30s.</w:t>
            </w:r>
          </w:p>
        </w:tc>
      </w:tr>
      <w:tr w:rsidR="00B977D9" w:rsidRPr="00C4067B" w14:paraId="28BF1ED2" w14:textId="77777777" w:rsidTr="00B977D9">
        <w:tc>
          <w:tcPr>
            <w:tcW w:w="4675" w:type="dxa"/>
          </w:tcPr>
          <w:p w14:paraId="59700698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Prieš-sąlygos:</w:t>
            </w:r>
          </w:p>
        </w:tc>
        <w:tc>
          <w:tcPr>
            <w:tcW w:w="4675" w:type="dxa"/>
          </w:tcPr>
          <w:p w14:paraId="39B9D221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Administratorius yra prisijungęs ir savo pagrindiniame lange.</w:t>
            </w:r>
          </w:p>
        </w:tc>
      </w:tr>
      <w:tr w:rsidR="00B977D9" w:rsidRPr="00C4067B" w14:paraId="6477E112" w14:textId="77777777" w:rsidTr="00B977D9">
        <w:tc>
          <w:tcPr>
            <w:tcW w:w="4675" w:type="dxa"/>
          </w:tcPr>
          <w:p w14:paraId="470E282B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Sužadinimo sąlyga:</w:t>
            </w:r>
          </w:p>
        </w:tc>
        <w:tc>
          <w:tcPr>
            <w:tcW w:w="4675" w:type="dxa"/>
          </w:tcPr>
          <w:p w14:paraId="0527D736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Administratorius spaudžia apmokymo mygtuką.</w:t>
            </w:r>
          </w:p>
        </w:tc>
      </w:tr>
      <w:tr w:rsidR="00B977D9" w:rsidRPr="00C4067B" w14:paraId="61167C7B" w14:textId="77777777" w:rsidTr="00B977D9">
        <w:tc>
          <w:tcPr>
            <w:tcW w:w="4675" w:type="dxa"/>
          </w:tcPr>
          <w:p w14:paraId="6602610E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Po-sąlyga:</w:t>
            </w:r>
          </w:p>
        </w:tc>
        <w:tc>
          <w:tcPr>
            <w:tcW w:w="4675" w:type="dxa"/>
          </w:tcPr>
          <w:p w14:paraId="0452370C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Administratorius mato apmokymo rezultatų langą.</w:t>
            </w:r>
          </w:p>
        </w:tc>
      </w:tr>
      <w:tr w:rsidR="00B977D9" w:rsidRPr="00C4067B" w14:paraId="6BA1C7AC" w14:textId="77777777" w:rsidTr="00B977D9">
        <w:tc>
          <w:tcPr>
            <w:tcW w:w="4675" w:type="dxa"/>
          </w:tcPr>
          <w:p w14:paraId="36B27292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Pagrindinis scenarijus:</w:t>
            </w:r>
          </w:p>
        </w:tc>
        <w:tc>
          <w:tcPr>
            <w:tcW w:w="4675" w:type="dxa"/>
          </w:tcPr>
          <w:p w14:paraId="76E2167D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yra prisijungęs ir savo pagrindiniame lange.</w:t>
            </w:r>
          </w:p>
          <w:p w14:paraId="5A85B63D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pasirenka duomenų failus kuriuos yra paruošęs apmokymui.</w:t>
            </w:r>
          </w:p>
          <w:p w14:paraId="56AD33AD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spaudžia apmokymų mygtuką.</w:t>
            </w:r>
          </w:p>
          <w:p w14:paraId="4DA454CE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Vykstant apmokymams, matomas krovimosi langas.</w:t>
            </w:r>
          </w:p>
          <w:p w14:paraId="34563E53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Baigus apmokymui matomas rezultatų langas.</w:t>
            </w:r>
          </w:p>
        </w:tc>
      </w:tr>
      <w:tr w:rsidR="00B977D9" w:rsidRPr="00C4067B" w14:paraId="06FFE7B0" w14:textId="77777777" w:rsidTr="00B977D9">
        <w:tc>
          <w:tcPr>
            <w:tcW w:w="4675" w:type="dxa"/>
          </w:tcPr>
          <w:p w14:paraId="3876034D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Alternatyvūs scenarijai:</w:t>
            </w:r>
          </w:p>
        </w:tc>
        <w:tc>
          <w:tcPr>
            <w:tcW w:w="4675" w:type="dxa"/>
          </w:tcPr>
          <w:p w14:paraId="22697784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yra prisijungęs ir savo pagrindiniame lange.</w:t>
            </w:r>
          </w:p>
          <w:p w14:paraId="431AD4ED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pasirenka duomenų failus kuriuos yra paruošęs apmokymui.</w:t>
            </w:r>
          </w:p>
          <w:p w14:paraId="776756FE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spaudžia apmokymų mygtuką.</w:t>
            </w:r>
          </w:p>
          <w:p w14:paraId="528158BD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Vykstant apmokymams, matomas krovimosi langas.</w:t>
            </w:r>
          </w:p>
          <w:p w14:paraId="47363E46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Įvykus klaidai, matosi klaidos tekstas.</w:t>
            </w:r>
          </w:p>
        </w:tc>
      </w:tr>
    </w:tbl>
    <w:p w14:paraId="75AA6132" w14:textId="53156DB6" w:rsidR="00B977D9" w:rsidRDefault="00B977D9" w:rsidP="00A958E0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77D9" w:rsidRPr="00C4067B" w14:paraId="1D3B0021" w14:textId="77777777" w:rsidTr="00B977D9">
        <w:tc>
          <w:tcPr>
            <w:tcW w:w="4675" w:type="dxa"/>
          </w:tcPr>
          <w:p w14:paraId="4DAA60AD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Pavadinimas:</w:t>
            </w:r>
          </w:p>
        </w:tc>
        <w:tc>
          <w:tcPr>
            <w:tcW w:w="4675" w:type="dxa"/>
          </w:tcPr>
          <w:p w14:paraId="1C4BA664" w14:textId="182AE231" w:rsidR="00B977D9" w:rsidRPr="00C4067B" w:rsidRDefault="00B977D9" w:rsidP="00B977D9">
            <w:pPr>
              <w:rPr>
                <w:lang w:val="lt-LT"/>
              </w:rPr>
            </w:pPr>
            <w:r>
              <w:rPr>
                <w:lang w:val="lt-LT"/>
              </w:rPr>
              <w:t xml:space="preserve">13. </w:t>
            </w:r>
            <w:r w:rsidR="00A52761">
              <w:rPr>
                <w:lang w:val="lt-LT"/>
              </w:rPr>
              <w:t>Apmokintų modelių trynimas</w:t>
            </w:r>
          </w:p>
        </w:tc>
      </w:tr>
      <w:tr w:rsidR="00B977D9" w:rsidRPr="00C4067B" w14:paraId="3DA4D6E9" w14:textId="77777777" w:rsidTr="00B977D9">
        <w:tc>
          <w:tcPr>
            <w:tcW w:w="4675" w:type="dxa"/>
          </w:tcPr>
          <w:p w14:paraId="7B80B57F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Tikslas:</w:t>
            </w:r>
          </w:p>
        </w:tc>
        <w:tc>
          <w:tcPr>
            <w:tcW w:w="4675" w:type="dxa"/>
          </w:tcPr>
          <w:p w14:paraId="13BFBC3B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Gebėti paruošti neuroninį tinklą analizėms.</w:t>
            </w:r>
          </w:p>
        </w:tc>
      </w:tr>
      <w:tr w:rsidR="00B977D9" w:rsidRPr="00C4067B" w14:paraId="60567639" w14:textId="77777777" w:rsidTr="00B977D9">
        <w:tc>
          <w:tcPr>
            <w:tcW w:w="4675" w:type="dxa"/>
          </w:tcPr>
          <w:p w14:paraId="77D57A50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Dalyviai:</w:t>
            </w:r>
          </w:p>
        </w:tc>
        <w:tc>
          <w:tcPr>
            <w:tcW w:w="4675" w:type="dxa"/>
          </w:tcPr>
          <w:p w14:paraId="53C24ED0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Administratorius</w:t>
            </w:r>
          </w:p>
        </w:tc>
      </w:tr>
      <w:tr w:rsidR="00B977D9" w:rsidRPr="00C4067B" w14:paraId="75E2A546" w14:textId="77777777" w:rsidTr="00B977D9">
        <w:tc>
          <w:tcPr>
            <w:tcW w:w="4675" w:type="dxa"/>
          </w:tcPr>
          <w:p w14:paraId="700261CA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Ryšiai su kitais PA:</w:t>
            </w:r>
          </w:p>
        </w:tc>
        <w:tc>
          <w:tcPr>
            <w:tcW w:w="4675" w:type="dxa"/>
          </w:tcPr>
          <w:p w14:paraId="266E709B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-</w:t>
            </w:r>
          </w:p>
        </w:tc>
      </w:tr>
      <w:tr w:rsidR="00B977D9" w:rsidRPr="00C4067B" w14:paraId="715F6C8B" w14:textId="77777777" w:rsidTr="00B977D9">
        <w:tc>
          <w:tcPr>
            <w:tcW w:w="4675" w:type="dxa"/>
          </w:tcPr>
          <w:p w14:paraId="12EB6CC3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Nefunkciniai reikalavimai:</w:t>
            </w:r>
          </w:p>
        </w:tc>
        <w:tc>
          <w:tcPr>
            <w:tcW w:w="4675" w:type="dxa"/>
          </w:tcPr>
          <w:p w14:paraId="6CB831E7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Apmokymas neturi užtrukti ilgiau nei 30s.</w:t>
            </w:r>
          </w:p>
        </w:tc>
      </w:tr>
      <w:tr w:rsidR="00B977D9" w:rsidRPr="00C4067B" w14:paraId="728132C8" w14:textId="77777777" w:rsidTr="00B977D9">
        <w:tc>
          <w:tcPr>
            <w:tcW w:w="4675" w:type="dxa"/>
          </w:tcPr>
          <w:p w14:paraId="74D3F3A0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Prieš-sąlygos:</w:t>
            </w:r>
          </w:p>
        </w:tc>
        <w:tc>
          <w:tcPr>
            <w:tcW w:w="4675" w:type="dxa"/>
          </w:tcPr>
          <w:p w14:paraId="023626F5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Administratorius yra prisijungęs ir savo pagrindiniame lange.</w:t>
            </w:r>
          </w:p>
        </w:tc>
      </w:tr>
      <w:tr w:rsidR="00B977D9" w:rsidRPr="00C4067B" w14:paraId="6101F6C2" w14:textId="77777777" w:rsidTr="00B977D9">
        <w:tc>
          <w:tcPr>
            <w:tcW w:w="4675" w:type="dxa"/>
          </w:tcPr>
          <w:p w14:paraId="6186222F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Sužadinimo sąlyga:</w:t>
            </w:r>
          </w:p>
        </w:tc>
        <w:tc>
          <w:tcPr>
            <w:tcW w:w="4675" w:type="dxa"/>
          </w:tcPr>
          <w:p w14:paraId="71DA5BD5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Administratorius spaudžia apmokymo mygtuką.</w:t>
            </w:r>
          </w:p>
        </w:tc>
      </w:tr>
      <w:tr w:rsidR="00B977D9" w:rsidRPr="00C4067B" w14:paraId="23968E2C" w14:textId="77777777" w:rsidTr="00B977D9">
        <w:tc>
          <w:tcPr>
            <w:tcW w:w="4675" w:type="dxa"/>
          </w:tcPr>
          <w:p w14:paraId="23645E66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lastRenderedPageBreak/>
              <w:t>Po-sąlyga:</w:t>
            </w:r>
          </w:p>
        </w:tc>
        <w:tc>
          <w:tcPr>
            <w:tcW w:w="4675" w:type="dxa"/>
          </w:tcPr>
          <w:p w14:paraId="5C863470" w14:textId="77777777" w:rsidR="00B977D9" w:rsidRPr="00C4067B" w:rsidRDefault="00B977D9" w:rsidP="00B977D9">
            <w:pPr>
              <w:rPr>
                <w:lang w:val="lt-LT"/>
              </w:rPr>
            </w:pPr>
            <w:r w:rsidRPr="00C4067B">
              <w:rPr>
                <w:lang w:val="lt-LT"/>
              </w:rPr>
              <w:t>Administratorius mato apmokymo rezultatų langą.</w:t>
            </w:r>
          </w:p>
        </w:tc>
      </w:tr>
      <w:tr w:rsidR="00B977D9" w:rsidRPr="00C4067B" w14:paraId="038BC5A4" w14:textId="77777777" w:rsidTr="00B977D9">
        <w:tc>
          <w:tcPr>
            <w:tcW w:w="4675" w:type="dxa"/>
          </w:tcPr>
          <w:p w14:paraId="61D8ED86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Pagrindinis scenarijus:</w:t>
            </w:r>
          </w:p>
        </w:tc>
        <w:tc>
          <w:tcPr>
            <w:tcW w:w="4675" w:type="dxa"/>
          </w:tcPr>
          <w:p w14:paraId="5A1D08B7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yra prisijungęs ir savo pagrindiniame lange.</w:t>
            </w:r>
          </w:p>
          <w:p w14:paraId="26E448EC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pasirenka duomenų failus kuriuos yra paruošęs apmokymui.</w:t>
            </w:r>
          </w:p>
          <w:p w14:paraId="1ECE438D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spaudžia apmokymų mygtuką.</w:t>
            </w:r>
          </w:p>
          <w:p w14:paraId="6A024C71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Vykstant apmokymams, matomas krovimosi langas.</w:t>
            </w:r>
          </w:p>
          <w:p w14:paraId="753B6B2E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Baigus apmokymui matomas rezultatų langas.</w:t>
            </w:r>
          </w:p>
        </w:tc>
      </w:tr>
      <w:tr w:rsidR="00B977D9" w:rsidRPr="00C4067B" w14:paraId="6CBACF6B" w14:textId="77777777" w:rsidTr="00B977D9">
        <w:tc>
          <w:tcPr>
            <w:tcW w:w="4675" w:type="dxa"/>
          </w:tcPr>
          <w:p w14:paraId="2429D6DB" w14:textId="77777777" w:rsidR="00B977D9" w:rsidRPr="00C4067B" w:rsidRDefault="00B977D9" w:rsidP="00B977D9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Alternatyvūs scenarijai:</w:t>
            </w:r>
          </w:p>
        </w:tc>
        <w:tc>
          <w:tcPr>
            <w:tcW w:w="4675" w:type="dxa"/>
          </w:tcPr>
          <w:p w14:paraId="742464D3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yra prisijungęs ir savo pagrindiniame lange.</w:t>
            </w:r>
          </w:p>
          <w:p w14:paraId="333CE79E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pasirenka duomenų failus kuriuos yra paruošęs apmokymui.</w:t>
            </w:r>
          </w:p>
          <w:p w14:paraId="428E60B4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spaudžia apmokymų mygtuką.</w:t>
            </w:r>
          </w:p>
          <w:p w14:paraId="6B20BE18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Vykstant apmokymams, matomas krovimosi langas.</w:t>
            </w:r>
          </w:p>
          <w:p w14:paraId="62297D5A" w14:textId="77777777" w:rsidR="00B977D9" w:rsidRPr="00C4067B" w:rsidRDefault="00B977D9" w:rsidP="00B977D9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Įvykus klaidai, matosi klaidos tekstas.</w:t>
            </w:r>
          </w:p>
        </w:tc>
      </w:tr>
    </w:tbl>
    <w:p w14:paraId="781EB8F4" w14:textId="58629009" w:rsidR="00B977D9" w:rsidRDefault="00B977D9" w:rsidP="00A958E0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1760" w:rsidRPr="00C4067B" w14:paraId="75BEFA13" w14:textId="77777777" w:rsidTr="00766DC1">
        <w:tc>
          <w:tcPr>
            <w:tcW w:w="4675" w:type="dxa"/>
          </w:tcPr>
          <w:p w14:paraId="23EC0CE8" w14:textId="77777777" w:rsidR="00D81760" w:rsidRPr="00C4067B" w:rsidRDefault="00D81760" w:rsidP="00766DC1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Pavadinimas:</w:t>
            </w:r>
          </w:p>
        </w:tc>
        <w:tc>
          <w:tcPr>
            <w:tcW w:w="4675" w:type="dxa"/>
          </w:tcPr>
          <w:p w14:paraId="31B7DDA6" w14:textId="12D18779" w:rsidR="00D81760" w:rsidRPr="00C4067B" w:rsidRDefault="00D81760" w:rsidP="00766DC1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>
              <w:rPr>
                <w:lang w:val="lt-LT"/>
              </w:rPr>
              <w:t>4</w:t>
            </w:r>
            <w:r>
              <w:rPr>
                <w:lang w:val="lt-LT"/>
              </w:rPr>
              <w:t xml:space="preserve">. </w:t>
            </w:r>
            <w:r w:rsidR="00A52761">
              <w:rPr>
                <w:lang w:val="lt-LT"/>
              </w:rPr>
              <w:t>Apmokintų modelių aktyvinimas</w:t>
            </w:r>
          </w:p>
        </w:tc>
      </w:tr>
      <w:tr w:rsidR="00D81760" w:rsidRPr="00C4067B" w14:paraId="21CD2AA9" w14:textId="77777777" w:rsidTr="00766DC1">
        <w:tc>
          <w:tcPr>
            <w:tcW w:w="4675" w:type="dxa"/>
          </w:tcPr>
          <w:p w14:paraId="3A8CA3C3" w14:textId="77777777" w:rsidR="00D81760" w:rsidRPr="00C4067B" w:rsidRDefault="00D81760" w:rsidP="00766DC1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Tikslas:</w:t>
            </w:r>
          </w:p>
        </w:tc>
        <w:tc>
          <w:tcPr>
            <w:tcW w:w="4675" w:type="dxa"/>
          </w:tcPr>
          <w:p w14:paraId="4073493B" w14:textId="77777777" w:rsidR="00D81760" w:rsidRPr="00C4067B" w:rsidRDefault="00D81760" w:rsidP="00766DC1">
            <w:pPr>
              <w:rPr>
                <w:lang w:val="lt-LT"/>
              </w:rPr>
            </w:pPr>
            <w:r w:rsidRPr="00C4067B">
              <w:rPr>
                <w:lang w:val="lt-LT"/>
              </w:rPr>
              <w:t>Gebėti paruošti neuroninį tinklą analizėms.</w:t>
            </w:r>
          </w:p>
        </w:tc>
      </w:tr>
      <w:tr w:rsidR="00D81760" w:rsidRPr="00C4067B" w14:paraId="56136B8A" w14:textId="77777777" w:rsidTr="00766DC1">
        <w:tc>
          <w:tcPr>
            <w:tcW w:w="4675" w:type="dxa"/>
          </w:tcPr>
          <w:p w14:paraId="56EA6125" w14:textId="77777777" w:rsidR="00D81760" w:rsidRPr="00C4067B" w:rsidRDefault="00D81760" w:rsidP="00766DC1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Dalyviai:</w:t>
            </w:r>
          </w:p>
        </w:tc>
        <w:tc>
          <w:tcPr>
            <w:tcW w:w="4675" w:type="dxa"/>
          </w:tcPr>
          <w:p w14:paraId="789DBAC7" w14:textId="77777777" w:rsidR="00D81760" w:rsidRPr="00C4067B" w:rsidRDefault="00D81760" w:rsidP="00766DC1">
            <w:pPr>
              <w:rPr>
                <w:lang w:val="lt-LT"/>
              </w:rPr>
            </w:pPr>
            <w:r w:rsidRPr="00C4067B">
              <w:rPr>
                <w:lang w:val="lt-LT"/>
              </w:rPr>
              <w:t>Administratorius</w:t>
            </w:r>
          </w:p>
        </w:tc>
      </w:tr>
      <w:tr w:rsidR="00D81760" w:rsidRPr="00C4067B" w14:paraId="180A4709" w14:textId="77777777" w:rsidTr="00766DC1">
        <w:tc>
          <w:tcPr>
            <w:tcW w:w="4675" w:type="dxa"/>
          </w:tcPr>
          <w:p w14:paraId="421161BA" w14:textId="77777777" w:rsidR="00D81760" w:rsidRPr="00C4067B" w:rsidRDefault="00D81760" w:rsidP="00766DC1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Ryšiai su kitais PA:</w:t>
            </w:r>
          </w:p>
        </w:tc>
        <w:tc>
          <w:tcPr>
            <w:tcW w:w="4675" w:type="dxa"/>
          </w:tcPr>
          <w:p w14:paraId="2FDEF92F" w14:textId="77777777" w:rsidR="00D81760" w:rsidRPr="00C4067B" w:rsidRDefault="00D81760" w:rsidP="00766DC1">
            <w:pPr>
              <w:rPr>
                <w:lang w:val="lt-LT"/>
              </w:rPr>
            </w:pPr>
            <w:r w:rsidRPr="00C4067B">
              <w:rPr>
                <w:lang w:val="lt-LT"/>
              </w:rPr>
              <w:t>-</w:t>
            </w:r>
          </w:p>
        </w:tc>
      </w:tr>
      <w:tr w:rsidR="00D81760" w:rsidRPr="00C4067B" w14:paraId="395EDA13" w14:textId="77777777" w:rsidTr="00766DC1">
        <w:tc>
          <w:tcPr>
            <w:tcW w:w="4675" w:type="dxa"/>
          </w:tcPr>
          <w:p w14:paraId="5D53D845" w14:textId="77777777" w:rsidR="00D81760" w:rsidRPr="00C4067B" w:rsidRDefault="00D81760" w:rsidP="00766DC1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Nefunkciniai reikalavimai:</w:t>
            </w:r>
          </w:p>
        </w:tc>
        <w:tc>
          <w:tcPr>
            <w:tcW w:w="4675" w:type="dxa"/>
          </w:tcPr>
          <w:p w14:paraId="749CAB27" w14:textId="77777777" w:rsidR="00D81760" w:rsidRPr="00C4067B" w:rsidRDefault="00D81760" w:rsidP="00766DC1">
            <w:pPr>
              <w:rPr>
                <w:lang w:val="lt-LT"/>
              </w:rPr>
            </w:pPr>
            <w:r w:rsidRPr="00C4067B">
              <w:rPr>
                <w:lang w:val="lt-LT"/>
              </w:rPr>
              <w:t>Apmokymas neturi užtrukti ilgiau nei 30s.</w:t>
            </w:r>
          </w:p>
        </w:tc>
      </w:tr>
      <w:tr w:rsidR="00D81760" w:rsidRPr="00C4067B" w14:paraId="7408C92C" w14:textId="77777777" w:rsidTr="00766DC1">
        <w:tc>
          <w:tcPr>
            <w:tcW w:w="4675" w:type="dxa"/>
          </w:tcPr>
          <w:p w14:paraId="06E0DBC1" w14:textId="77777777" w:rsidR="00D81760" w:rsidRPr="00C4067B" w:rsidRDefault="00D81760" w:rsidP="00766DC1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Prieš-sąlygos:</w:t>
            </w:r>
          </w:p>
        </w:tc>
        <w:tc>
          <w:tcPr>
            <w:tcW w:w="4675" w:type="dxa"/>
          </w:tcPr>
          <w:p w14:paraId="7B5B2E36" w14:textId="77777777" w:rsidR="00D81760" w:rsidRPr="00C4067B" w:rsidRDefault="00D81760" w:rsidP="00766DC1">
            <w:pPr>
              <w:rPr>
                <w:lang w:val="lt-LT"/>
              </w:rPr>
            </w:pPr>
            <w:r w:rsidRPr="00C4067B">
              <w:rPr>
                <w:lang w:val="lt-LT"/>
              </w:rPr>
              <w:t>Administratorius yra prisijungęs ir savo pagrindiniame lange.</w:t>
            </w:r>
          </w:p>
        </w:tc>
      </w:tr>
      <w:tr w:rsidR="00D81760" w:rsidRPr="00C4067B" w14:paraId="19092DE5" w14:textId="77777777" w:rsidTr="00766DC1">
        <w:tc>
          <w:tcPr>
            <w:tcW w:w="4675" w:type="dxa"/>
          </w:tcPr>
          <w:p w14:paraId="101A8B0F" w14:textId="77777777" w:rsidR="00D81760" w:rsidRPr="00C4067B" w:rsidRDefault="00D81760" w:rsidP="00766DC1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Sužadinimo sąlyga:</w:t>
            </w:r>
          </w:p>
        </w:tc>
        <w:tc>
          <w:tcPr>
            <w:tcW w:w="4675" w:type="dxa"/>
          </w:tcPr>
          <w:p w14:paraId="65556B7B" w14:textId="77777777" w:rsidR="00D81760" w:rsidRPr="00C4067B" w:rsidRDefault="00D81760" w:rsidP="00766DC1">
            <w:pPr>
              <w:rPr>
                <w:lang w:val="lt-LT"/>
              </w:rPr>
            </w:pPr>
            <w:r w:rsidRPr="00C4067B">
              <w:rPr>
                <w:lang w:val="lt-LT"/>
              </w:rPr>
              <w:t>Administratorius spaudžia apmokymo mygtuką.</w:t>
            </w:r>
          </w:p>
        </w:tc>
      </w:tr>
      <w:tr w:rsidR="00D81760" w:rsidRPr="00C4067B" w14:paraId="6E045273" w14:textId="77777777" w:rsidTr="00766DC1">
        <w:tc>
          <w:tcPr>
            <w:tcW w:w="4675" w:type="dxa"/>
          </w:tcPr>
          <w:p w14:paraId="1032665D" w14:textId="77777777" w:rsidR="00D81760" w:rsidRPr="00C4067B" w:rsidRDefault="00D81760" w:rsidP="00766DC1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Po-sąlyga:</w:t>
            </w:r>
          </w:p>
        </w:tc>
        <w:tc>
          <w:tcPr>
            <w:tcW w:w="4675" w:type="dxa"/>
          </w:tcPr>
          <w:p w14:paraId="788DABCA" w14:textId="77777777" w:rsidR="00D81760" w:rsidRPr="00C4067B" w:rsidRDefault="00D81760" w:rsidP="00766DC1">
            <w:pPr>
              <w:rPr>
                <w:lang w:val="lt-LT"/>
              </w:rPr>
            </w:pPr>
            <w:r w:rsidRPr="00C4067B">
              <w:rPr>
                <w:lang w:val="lt-LT"/>
              </w:rPr>
              <w:t>Administratorius mato apmokymo rezultatų langą.</w:t>
            </w:r>
          </w:p>
        </w:tc>
      </w:tr>
      <w:tr w:rsidR="00D81760" w:rsidRPr="00C4067B" w14:paraId="5B004374" w14:textId="77777777" w:rsidTr="00766DC1">
        <w:tc>
          <w:tcPr>
            <w:tcW w:w="4675" w:type="dxa"/>
          </w:tcPr>
          <w:p w14:paraId="36DBFF89" w14:textId="77777777" w:rsidR="00D81760" w:rsidRPr="00C4067B" w:rsidRDefault="00D81760" w:rsidP="00766DC1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Pagrindinis scenarijus:</w:t>
            </w:r>
          </w:p>
        </w:tc>
        <w:tc>
          <w:tcPr>
            <w:tcW w:w="4675" w:type="dxa"/>
          </w:tcPr>
          <w:p w14:paraId="30E70B0E" w14:textId="77777777" w:rsidR="00D81760" w:rsidRPr="00C4067B" w:rsidRDefault="00D81760" w:rsidP="00766DC1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yra prisijungęs ir savo pagrindiniame lange.</w:t>
            </w:r>
          </w:p>
          <w:p w14:paraId="2A9FDB39" w14:textId="77777777" w:rsidR="00D81760" w:rsidRPr="00C4067B" w:rsidRDefault="00D81760" w:rsidP="00766DC1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pasirenka duomenų failus kuriuos yra paruošęs apmokymui.</w:t>
            </w:r>
          </w:p>
          <w:p w14:paraId="51A9E9F4" w14:textId="77777777" w:rsidR="00D81760" w:rsidRPr="00C4067B" w:rsidRDefault="00D81760" w:rsidP="00766DC1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spaudžia apmokymų mygtuką.</w:t>
            </w:r>
          </w:p>
          <w:p w14:paraId="7E812415" w14:textId="77777777" w:rsidR="00D81760" w:rsidRPr="00C4067B" w:rsidRDefault="00D81760" w:rsidP="00766DC1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Vykstant apmokymams, matomas krovimosi langas.</w:t>
            </w:r>
          </w:p>
          <w:p w14:paraId="3B522FCB" w14:textId="77777777" w:rsidR="00D81760" w:rsidRPr="00C4067B" w:rsidRDefault="00D81760" w:rsidP="00766DC1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Baigus apmokymui matomas rezultatų langas.</w:t>
            </w:r>
          </w:p>
        </w:tc>
      </w:tr>
      <w:tr w:rsidR="00D81760" w:rsidRPr="00C4067B" w14:paraId="0E093F66" w14:textId="77777777" w:rsidTr="00766DC1">
        <w:tc>
          <w:tcPr>
            <w:tcW w:w="4675" w:type="dxa"/>
          </w:tcPr>
          <w:p w14:paraId="3428A8A3" w14:textId="77777777" w:rsidR="00D81760" w:rsidRPr="00C4067B" w:rsidRDefault="00D81760" w:rsidP="00766DC1">
            <w:pPr>
              <w:rPr>
                <w:b/>
                <w:lang w:val="lt-LT"/>
              </w:rPr>
            </w:pPr>
            <w:r w:rsidRPr="00C4067B">
              <w:rPr>
                <w:b/>
                <w:lang w:val="lt-LT"/>
              </w:rPr>
              <w:t>Alternatyvūs scenarijai:</w:t>
            </w:r>
          </w:p>
        </w:tc>
        <w:tc>
          <w:tcPr>
            <w:tcW w:w="4675" w:type="dxa"/>
          </w:tcPr>
          <w:p w14:paraId="16DA337C" w14:textId="77777777" w:rsidR="00D81760" w:rsidRPr="00C4067B" w:rsidRDefault="00D81760" w:rsidP="00766DC1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yra prisijungęs ir savo pagrindiniame lange.</w:t>
            </w:r>
          </w:p>
          <w:p w14:paraId="4BF5CD59" w14:textId="77777777" w:rsidR="00D81760" w:rsidRPr="00C4067B" w:rsidRDefault="00D81760" w:rsidP="00766DC1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pasirenka duomenų failus kuriuos yra paruošęs apmokymui.</w:t>
            </w:r>
          </w:p>
          <w:p w14:paraId="2FD3BD1A" w14:textId="77777777" w:rsidR="00D81760" w:rsidRPr="00C4067B" w:rsidRDefault="00D81760" w:rsidP="00766DC1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Administratorius spaudžia apmokymų mygtuką.</w:t>
            </w:r>
          </w:p>
          <w:p w14:paraId="690A6C41" w14:textId="77777777" w:rsidR="00D81760" w:rsidRPr="00C4067B" w:rsidRDefault="00D81760" w:rsidP="00766DC1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Vykstant apmokymams, matomas krovimosi langas.</w:t>
            </w:r>
          </w:p>
          <w:p w14:paraId="4FE7E356" w14:textId="77777777" w:rsidR="00D81760" w:rsidRPr="00C4067B" w:rsidRDefault="00D81760" w:rsidP="00766DC1">
            <w:pPr>
              <w:pStyle w:val="ListParagraph"/>
              <w:widowControl/>
              <w:numPr>
                <w:ilvl w:val="0"/>
                <w:numId w:val="25"/>
              </w:numPr>
              <w:spacing w:line="240" w:lineRule="auto"/>
              <w:jc w:val="both"/>
              <w:rPr>
                <w:lang w:val="lt-LT"/>
              </w:rPr>
            </w:pPr>
            <w:r w:rsidRPr="00C4067B">
              <w:rPr>
                <w:lang w:val="lt-LT"/>
              </w:rPr>
              <w:t>Įvykus klaidai, matosi klaidos tekstas.</w:t>
            </w:r>
          </w:p>
        </w:tc>
      </w:tr>
    </w:tbl>
    <w:p w14:paraId="583C7F4A" w14:textId="77777777" w:rsidR="00D81760" w:rsidRPr="00A958E0" w:rsidRDefault="00D81760" w:rsidP="00A958E0">
      <w:pPr>
        <w:rPr>
          <w:lang w:val="lt-LT"/>
        </w:rPr>
      </w:pPr>
    </w:p>
    <w:p w14:paraId="7513343D" w14:textId="4CDC1ACA" w:rsidR="00860CC9" w:rsidRPr="001B68FB" w:rsidRDefault="00C7032F">
      <w:pPr>
        <w:pStyle w:val="Heading1"/>
        <w:rPr>
          <w:lang w:val="lt-LT"/>
        </w:rPr>
      </w:pPr>
      <w:r w:rsidRPr="001B68FB">
        <w:rPr>
          <w:lang w:val="lt-LT"/>
        </w:rPr>
        <w:t>Sistemos statinis</w:t>
      </w:r>
      <w:r w:rsidR="00610FA3" w:rsidRPr="001B68FB">
        <w:rPr>
          <w:lang w:val="lt-LT"/>
        </w:rPr>
        <w:t xml:space="preserve"> vaizdas</w:t>
      </w:r>
      <w:bookmarkEnd w:id="9"/>
    </w:p>
    <w:p w14:paraId="7CC7ECDC" w14:textId="77777777" w:rsidR="00860CC9" w:rsidRPr="001B68FB" w:rsidRDefault="00DF55A3">
      <w:pPr>
        <w:pStyle w:val="Heading2"/>
        <w:rPr>
          <w:lang w:val="lt-LT"/>
        </w:rPr>
      </w:pPr>
      <w:bookmarkStart w:id="16" w:name="_Toc86568898"/>
      <w:r w:rsidRPr="001B68FB">
        <w:rPr>
          <w:lang w:val="lt-LT"/>
        </w:rPr>
        <w:t>Apžvalga</w:t>
      </w:r>
      <w:bookmarkEnd w:id="16"/>
    </w:p>
    <w:p w14:paraId="1CD6B8EC" w14:textId="77777777" w:rsidR="00DF55A3" w:rsidRPr="001B68FB" w:rsidRDefault="00DF55A3" w:rsidP="00DF55A3">
      <w:pPr>
        <w:ind w:left="720"/>
        <w:jc w:val="both"/>
        <w:rPr>
          <w:lang w:val="lt-LT"/>
        </w:rPr>
      </w:pPr>
      <w:r w:rsidRPr="001B68FB">
        <w:rPr>
          <w:lang w:val="lt-LT"/>
        </w:rPr>
        <w:t>Pateikiamas sistemos išskaidymas į paketus</w:t>
      </w:r>
    </w:p>
    <w:p w14:paraId="7480F918" w14:textId="77777777" w:rsidR="00860CC9" w:rsidRPr="001B68FB" w:rsidRDefault="00DF55A3">
      <w:pPr>
        <w:pStyle w:val="Heading2"/>
        <w:rPr>
          <w:lang w:val="lt-LT"/>
        </w:rPr>
      </w:pPr>
      <w:bookmarkStart w:id="17" w:name="_Toc86568899"/>
      <w:r w:rsidRPr="001B68FB">
        <w:rPr>
          <w:lang w:val="lt-LT"/>
        </w:rPr>
        <w:t>Paketų detalizavimas</w:t>
      </w:r>
      <w:bookmarkEnd w:id="17"/>
    </w:p>
    <w:p w14:paraId="12E0F2E0" w14:textId="77777777" w:rsidR="00DF55A3" w:rsidRPr="001B68FB" w:rsidRDefault="00DF55A3">
      <w:pPr>
        <w:pStyle w:val="InfoBlue"/>
        <w:rPr>
          <w:i w:val="0"/>
          <w:color w:val="auto"/>
          <w:lang w:val="lt-LT"/>
        </w:rPr>
      </w:pPr>
      <w:r w:rsidRPr="001B68FB">
        <w:rPr>
          <w:i w:val="0"/>
          <w:color w:val="auto"/>
          <w:lang w:val="lt-LT"/>
        </w:rPr>
        <w:t>Kiekvienam paketui pateikiamas jo trumpas aprašymas ir klasių diagramos.</w:t>
      </w:r>
    </w:p>
    <w:p w14:paraId="5AD2373E" w14:textId="77777777" w:rsidR="00860CC9" w:rsidRPr="001B68FB" w:rsidRDefault="00C7032F">
      <w:pPr>
        <w:pStyle w:val="Heading1"/>
        <w:rPr>
          <w:lang w:val="lt-LT"/>
        </w:rPr>
      </w:pPr>
      <w:bookmarkStart w:id="18" w:name="_Toc86568900"/>
      <w:r w:rsidRPr="001B68FB">
        <w:rPr>
          <w:lang w:val="lt-LT"/>
        </w:rPr>
        <w:lastRenderedPageBreak/>
        <w:t>Sistemos dinaminis</w:t>
      </w:r>
      <w:r w:rsidR="00671B1D" w:rsidRPr="001B68FB">
        <w:rPr>
          <w:lang w:val="lt-LT"/>
        </w:rPr>
        <w:t xml:space="preserve"> vaizdas</w:t>
      </w:r>
      <w:bookmarkEnd w:id="18"/>
    </w:p>
    <w:p w14:paraId="4D9E2462" w14:textId="77777777" w:rsidR="00DF55A3" w:rsidRPr="001B68FB" w:rsidRDefault="00DF55A3" w:rsidP="00C7032F">
      <w:pPr>
        <w:pStyle w:val="InfoBlue"/>
        <w:jc w:val="both"/>
        <w:rPr>
          <w:i w:val="0"/>
          <w:color w:val="auto"/>
          <w:lang w:val="lt-LT"/>
        </w:rPr>
      </w:pPr>
      <w:r w:rsidRPr="001B68FB">
        <w:rPr>
          <w:i w:val="0"/>
          <w:color w:val="auto"/>
          <w:lang w:val="lt-LT"/>
        </w:rPr>
        <w:t>Pateikiamos sąveikos (</w:t>
      </w:r>
      <w:proofErr w:type="spellStart"/>
      <w:r w:rsidRPr="001B68FB">
        <w:rPr>
          <w:i w:val="0"/>
          <w:color w:val="auto"/>
          <w:lang w:val="lt-LT"/>
        </w:rPr>
        <w:t>interaction</w:t>
      </w:r>
      <w:proofErr w:type="spellEnd"/>
      <w:r w:rsidRPr="001B68FB">
        <w:rPr>
          <w:i w:val="0"/>
          <w:color w:val="auto"/>
          <w:lang w:val="lt-LT"/>
        </w:rPr>
        <w:t>)</w:t>
      </w:r>
      <w:r w:rsidR="00C7032F" w:rsidRPr="001B68FB">
        <w:rPr>
          <w:i w:val="0"/>
          <w:color w:val="auto"/>
          <w:lang w:val="lt-LT"/>
        </w:rPr>
        <w:t xml:space="preserve">, </w:t>
      </w:r>
      <w:r w:rsidRPr="001B68FB">
        <w:rPr>
          <w:i w:val="0"/>
          <w:color w:val="auto"/>
          <w:lang w:val="lt-LT"/>
        </w:rPr>
        <w:t xml:space="preserve"> </w:t>
      </w:r>
      <w:r w:rsidR="0062282D" w:rsidRPr="001B68FB">
        <w:rPr>
          <w:i w:val="0"/>
          <w:color w:val="auto"/>
          <w:lang w:val="lt-LT"/>
        </w:rPr>
        <w:t>būsenų</w:t>
      </w:r>
      <w:r w:rsidR="00C7032F" w:rsidRPr="001B68FB">
        <w:rPr>
          <w:i w:val="0"/>
          <w:color w:val="auto"/>
          <w:lang w:val="lt-LT"/>
        </w:rPr>
        <w:t xml:space="preserve"> (</w:t>
      </w:r>
      <w:proofErr w:type="spellStart"/>
      <w:r w:rsidR="00C7032F" w:rsidRPr="001B68FB">
        <w:rPr>
          <w:i w:val="0"/>
          <w:color w:val="auto"/>
          <w:lang w:val="lt-LT"/>
        </w:rPr>
        <w:t>state</w:t>
      </w:r>
      <w:proofErr w:type="spellEnd"/>
      <w:r w:rsidR="00C7032F" w:rsidRPr="001B68FB">
        <w:rPr>
          <w:i w:val="0"/>
          <w:color w:val="auto"/>
          <w:lang w:val="lt-LT"/>
        </w:rPr>
        <w:t>)</w:t>
      </w:r>
      <w:r w:rsidR="0062282D" w:rsidRPr="001B68FB">
        <w:rPr>
          <w:i w:val="0"/>
          <w:color w:val="auto"/>
          <w:lang w:val="lt-LT"/>
        </w:rPr>
        <w:t xml:space="preserve"> </w:t>
      </w:r>
      <w:r w:rsidR="00C7032F" w:rsidRPr="001B68FB">
        <w:rPr>
          <w:i w:val="0"/>
          <w:color w:val="auto"/>
          <w:lang w:val="lt-LT"/>
        </w:rPr>
        <w:t>ir veiklos (</w:t>
      </w:r>
      <w:proofErr w:type="spellStart"/>
      <w:r w:rsidR="00C7032F" w:rsidRPr="001B68FB">
        <w:rPr>
          <w:i w:val="0"/>
          <w:color w:val="auto"/>
          <w:lang w:val="lt-LT"/>
        </w:rPr>
        <w:t>activity</w:t>
      </w:r>
      <w:proofErr w:type="spellEnd"/>
      <w:r w:rsidR="00C7032F" w:rsidRPr="001B68FB">
        <w:rPr>
          <w:i w:val="0"/>
          <w:color w:val="auto"/>
          <w:lang w:val="lt-LT"/>
        </w:rPr>
        <w:t>)</w:t>
      </w:r>
      <w:r w:rsidR="0062282D" w:rsidRPr="001B68FB">
        <w:rPr>
          <w:i w:val="0"/>
          <w:color w:val="auto"/>
          <w:lang w:val="lt-LT"/>
        </w:rPr>
        <w:t xml:space="preserve"> </w:t>
      </w:r>
      <w:r w:rsidRPr="001B68FB">
        <w:rPr>
          <w:i w:val="0"/>
          <w:color w:val="auto"/>
          <w:lang w:val="lt-LT"/>
        </w:rPr>
        <w:t>diagramos</w:t>
      </w:r>
      <w:r w:rsidR="0062282D" w:rsidRPr="001B68FB">
        <w:rPr>
          <w:i w:val="0"/>
          <w:color w:val="auto"/>
          <w:lang w:val="lt-LT"/>
        </w:rPr>
        <w:t>. Sąveikai atvaizduoti pakanka pasirinkti vieną iš dviejų diagramų – sekų (</w:t>
      </w:r>
      <w:proofErr w:type="spellStart"/>
      <w:r w:rsidR="0062282D" w:rsidRPr="001B68FB">
        <w:rPr>
          <w:i w:val="0"/>
          <w:color w:val="auto"/>
          <w:lang w:val="lt-LT"/>
        </w:rPr>
        <w:t>sequence</w:t>
      </w:r>
      <w:proofErr w:type="spellEnd"/>
      <w:r w:rsidR="0062282D" w:rsidRPr="001B68FB">
        <w:rPr>
          <w:i w:val="0"/>
          <w:color w:val="auto"/>
          <w:lang w:val="lt-LT"/>
        </w:rPr>
        <w:t>) arba bendradarbiavimo</w:t>
      </w:r>
      <w:r w:rsidR="00C7032F" w:rsidRPr="001B68FB">
        <w:rPr>
          <w:i w:val="0"/>
          <w:color w:val="auto"/>
          <w:lang w:val="lt-LT"/>
        </w:rPr>
        <w:t xml:space="preserve"> </w:t>
      </w:r>
      <w:r w:rsidR="0062282D" w:rsidRPr="001B68FB">
        <w:rPr>
          <w:i w:val="0"/>
          <w:color w:val="auto"/>
          <w:lang w:val="lt-LT"/>
        </w:rPr>
        <w:t>(</w:t>
      </w:r>
      <w:proofErr w:type="spellStart"/>
      <w:r w:rsidR="0062282D" w:rsidRPr="001B68FB">
        <w:rPr>
          <w:i w:val="0"/>
          <w:color w:val="auto"/>
          <w:lang w:val="lt-LT"/>
        </w:rPr>
        <w:t>collaboration</w:t>
      </w:r>
      <w:proofErr w:type="spellEnd"/>
      <w:r w:rsidR="0062282D" w:rsidRPr="001B68FB">
        <w:rPr>
          <w:i w:val="0"/>
          <w:color w:val="auto"/>
          <w:lang w:val="lt-LT"/>
        </w:rPr>
        <w:t xml:space="preserve">), tačiau esminiams sprendiniams pagrįsti galima pateikti ir abi. </w:t>
      </w:r>
      <w:r w:rsidR="00400BE9" w:rsidRPr="001B68FB">
        <w:rPr>
          <w:i w:val="0"/>
          <w:color w:val="auto"/>
          <w:lang w:val="lt-LT"/>
        </w:rPr>
        <w:t xml:space="preserve">Už pagrindą </w:t>
      </w:r>
      <w:r w:rsidR="00C7032F" w:rsidRPr="001B68FB">
        <w:rPr>
          <w:i w:val="0"/>
          <w:color w:val="auto"/>
          <w:lang w:val="lt-LT"/>
        </w:rPr>
        <w:t>pasirinkus sekų (bendradarbiavimo) diagramas, dokumentacijoje privalo bū</w:t>
      </w:r>
      <w:r w:rsidR="00400BE9" w:rsidRPr="001B68FB">
        <w:rPr>
          <w:i w:val="0"/>
          <w:color w:val="auto"/>
          <w:lang w:val="lt-LT"/>
        </w:rPr>
        <w:t>ti bent viena</w:t>
      </w:r>
      <w:r w:rsidR="00C7032F" w:rsidRPr="001B68FB">
        <w:rPr>
          <w:i w:val="0"/>
          <w:color w:val="auto"/>
          <w:lang w:val="lt-LT"/>
        </w:rPr>
        <w:t xml:space="preserve"> bendradarbiavimo (sekų) diagrama. </w:t>
      </w:r>
    </w:p>
    <w:p w14:paraId="46E69BCB" w14:textId="77777777" w:rsidR="00860CC9" w:rsidRPr="001B68FB" w:rsidRDefault="00367197">
      <w:pPr>
        <w:pStyle w:val="Heading1"/>
        <w:rPr>
          <w:lang w:val="lt-LT"/>
        </w:rPr>
      </w:pPr>
      <w:bookmarkStart w:id="19" w:name="_Toc86568901"/>
      <w:r w:rsidRPr="001B68FB">
        <w:rPr>
          <w:lang w:val="lt-LT"/>
        </w:rPr>
        <w:t>Išdėstymo (</w:t>
      </w:r>
      <w:proofErr w:type="spellStart"/>
      <w:r w:rsidRPr="001B68FB">
        <w:rPr>
          <w:lang w:val="lt-LT"/>
        </w:rPr>
        <w:t>deployment</w:t>
      </w:r>
      <w:proofErr w:type="spellEnd"/>
      <w:r w:rsidRPr="001B68FB">
        <w:rPr>
          <w:lang w:val="lt-LT"/>
        </w:rPr>
        <w:t>) vaizdas</w:t>
      </w:r>
      <w:bookmarkEnd w:id="19"/>
    </w:p>
    <w:p w14:paraId="17F38C92" w14:textId="77777777" w:rsidR="00367197" w:rsidRPr="001B68FB" w:rsidRDefault="008754A7" w:rsidP="005D784A">
      <w:pPr>
        <w:pStyle w:val="InfoBlue"/>
        <w:spacing w:after="60"/>
        <w:rPr>
          <w:i w:val="0"/>
          <w:color w:val="auto"/>
          <w:lang w:val="lt-LT"/>
        </w:rPr>
      </w:pPr>
      <w:r w:rsidRPr="001B68FB">
        <w:rPr>
          <w:i w:val="0"/>
          <w:color w:val="auto"/>
          <w:lang w:val="lt-LT"/>
        </w:rPr>
        <w:t>Ap</w:t>
      </w:r>
      <w:r w:rsidR="00367197" w:rsidRPr="001B68FB">
        <w:rPr>
          <w:i w:val="0"/>
          <w:color w:val="auto"/>
          <w:lang w:val="lt-LT"/>
        </w:rPr>
        <w:t>rašoma techninės įrangos, kurioje sistema bus išdėstyta ir veiks, konfigūracija</w:t>
      </w:r>
      <w:r w:rsidRPr="001B68FB">
        <w:rPr>
          <w:i w:val="0"/>
          <w:color w:val="auto"/>
          <w:lang w:val="lt-LT"/>
        </w:rPr>
        <w:t xml:space="preserve"> bei sistemos komponentai, išdėstyti </w:t>
      </w:r>
      <w:r w:rsidR="00367197" w:rsidRPr="001B68FB">
        <w:rPr>
          <w:i w:val="0"/>
          <w:color w:val="auto"/>
          <w:lang w:val="lt-LT"/>
        </w:rPr>
        <w:t xml:space="preserve"> </w:t>
      </w:r>
      <w:r w:rsidRPr="001B68FB">
        <w:rPr>
          <w:i w:val="0"/>
          <w:color w:val="auto"/>
          <w:lang w:val="lt-LT"/>
        </w:rPr>
        <w:t>atskiruose techninės įrangos mazguose.</w:t>
      </w:r>
    </w:p>
    <w:p w14:paraId="75647E00" w14:textId="77777777" w:rsidR="00860CC9" w:rsidRPr="001B68FB" w:rsidRDefault="003C4497">
      <w:pPr>
        <w:pStyle w:val="Heading1"/>
        <w:rPr>
          <w:lang w:val="lt-LT"/>
        </w:rPr>
      </w:pPr>
      <w:bookmarkStart w:id="20" w:name="_Toc86568902"/>
      <w:r w:rsidRPr="001B68FB">
        <w:rPr>
          <w:lang w:val="lt-LT"/>
        </w:rPr>
        <w:t>Duomenų vaizdas</w:t>
      </w:r>
      <w:bookmarkEnd w:id="20"/>
    </w:p>
    <w:p w14:paraId="2B42B259" w14:textId="77777777" w:rsidR="003C4497" w:rsidRPr="001B68FB" w:rsidRDefault="003C4497" w:rsidP="005D784A">
      <w:pPr>
        <w:pStyle w:val="InfoBlue"/>
        <w:spacing w:after="60"/>
        <w:rPr>
          <w:i w:val="0"/>
          <w:color w:val="auto"/>
          <w:lang w:val="lt-LT"/>
        </w:rPr>
      </w:pPr>
      <w:r w:rsidRPr="001B68FB">
        <w:rPr>
          <w:i w:val="0"/>
          <w:color w:val="auto"/>
          <w:lang w:val="lt-LT"/>
        </w:rPr>
        <w:t>Pateikiamas duomenų bazės modelis</w:t>
      </w:r>
    </w:p>
    <w:p w14:paraId="38C0CCFC" w14:textId="77777777" w:rsidR="00860CC9" w:rsidRPr="001B68FB" w:rsidRDefault="00924513">
      <w:pPr>
        <w:pStyle w:val="Heading1"/>
        <w:rPr>
          <w:lang w:val="lt-LT"/>
        </w:rPr>
      </w:pPr>
      <w:bookmarkStart w:id="21" w:name="_Toc86568903"/>
      <w:r w:rsidRPr="001B68FB">
        <w:rPr>
          <w:lang w:val="lt-LT"/>
        </w:rPr>
        <w:t>Kokybė</w:t>
      </w:r>
      <w:bookmarkEnd w:id="21"/>
    </w:p>
    <w:p w14:paraId="5784B26B" w14:textId="77777777" w:rsidR="00924513" w:rsidRPr="001B68FB" w:rsidRDefault="006B1A21">
      <w:pPr>
        <w:pStyle w:val="InfoBlue"/>
        <w:rPr>
          <w:i w:val="0"/>
          <w:color w:val="auto"/>
          <w:lang w:val="lt-LT"/>
        </w:rPr>
      </w:pPr>
      <w:r w:rsidRPr="001B68FB">
        <w:rPr>
          <w:i w:val="0"/>
          <w:color w:val="auto"/>
          <w:lang w:val="lt-LT"/>
        </w:rPr>
        <w:t>Apra</w:t>
      </w:r>
      <w:r w:rsidR="005D784A" w:rsidRPr="001B68FB">
        <w:rPr>
          <w:i w:val="0"/>
          <w:color w:val="auto"/>
          <w:lang w:val="lt-LT"/>
        </w:rPr>
        <w:t>š</w:t>
      </w:r>
      <w:r w:rsidRPr="001B68FB">
        <w:rPr>
          <w:i w:val="0"/>
          <w:color w:val="auto"/>
          <w:lang w:val="lt-LT"/>
        </w:rPr>
        <w:t xml:space="preserve">ymas, kaip architektūra įtakoja sistemos </w:t>
      </w:r>
      <w:proofErr w:type="spellStart"/>
      <w:r w:rsidRPr="001B68FB">
        <w:rPr>
          <w:i w:val="0"/>
          <w:color w:val="auto"/>
          <w:lang w:val="lt-LT"/>
        </w:rPr>
        <w:t>išplečiamumą</w:t>
      </w:r>
      <w:proofErr w:type="spellEnd"/>
      <w:r w:rsidRPr="001B68FB">
        <w:rPr>
          <w:i w:val="0"/>
          <w:color w:val="auto"/>
          <w:lang w:val="lt-LT"/>
        </w:rPr>
        <w:t xml:space="preserve">, </w:t>
      </w:r>
      <w:proofErr w:type="spellStart"/>
      <w:r w:rsidRPr="001B68FB">
        <w:rPr>
          <w:i w:val="0"/>
          <w:color w:val="auto"/>
          <w:lang w:val="lt-LT"/>
        </w:rPr>
        <w:t>pernešamumą</w:t>
      </w:r>
      <w:proofErr w:type="spellEnd"/>
      <w:r w:rsidRPr="001B68FB">
        <w:rPr>
          <w:i w:val="0"/>
          <w:color w:val="auto"/>
          <w:lang w:val="lt-LT"/>
        </w:rPr>
        <w:t xml:space="preserve">, patikimumą ir kitus kokybės faktorius, išskyrus funkcionalumą. </w:t>
      </w:r>
    </w:p>
    <w:p w14:paraId="18BD88AB" w14:textId="77777777" w:rsidR="00900E37" w:rsidRPr="001B68FB" w:rsidRDefault="00A75DA8" w:rsidP="00900E37">
      <w:pPr>
        <w:pStyle w:val="Heading1"/>
        <w:ind w:left="720" w:hanging="720"/>
        <w:rPr>
          <w:lang w:val="lt-LT"/>
        </w:rPr>
      </w:pPr>
      <w:bookmarkStart w:id="22" w:name="_Toc86568904"/>
      <w:r w:rsidRPr="001B68FB">
        <w:rPr>
          <w:lang w:val="lt-LT"/>
        </w:rPr>
        <w:t>Nuorodos</w:t>
      </w:r>
      <w:bookmarkEnd w:id="22"/>
    </w:p>
    <w:p w14:paraId="3A30BAC6" w14:textId="77777777" w:rsidR="00900E37" w:rsidRPr="001B68FB" w:rsidRDefault="00900E37" w:rsidP="00900E37">
      <w:pPr>
        <w:ind w:left="720"/>
        <w:rPr>
          <w:lang w:val="lt-LT"/>
        </w:rPr>
      </w:pPr>
      <w:r w:rsidRPr="001B68FB">
        <w:rPr>
          <w:lang w:val="lt-LT"/>
        </w:rPr>
        <w:t>Visų doku</w:t>
      </w:r>
      <w:bookmarkStart w:id="23" w:name="_GoBack"/>
      <w:bookmarkEnd w:id="23"/>
      <w:r w:rsidRPr="001B68FB">
        <w:rPr>
          <w:lang w:val="lt-LT"/>
        </w:rPr>
        <w:t>mentų, į kuriuos yra nuorodos architektūros specifikacijoje, sąrašas</w:t>
      </w:r>
    </w:p>
    <w:sectPr w:rsidR="00900E37" w:rsidRPr="001B68FB" w:rsidSect="00C7107B"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8EE09" w14:textId="77777777" w:rsidR="00CD3605" w:rsidRDefault="00CD3605">
      <w:pPr>
        <w:spacing w:line="240" w:lineRule="auto"/>
      </w:pPr>
      <w:r>
        <w:separator/>
      </w:r>
    </w:p>
  </w:endnote>
  <w:endnote w:type="continuationSeparator" w:id="0">
    <w:p w14:paraId="50D9764B" w14:textId="77777777" w:rsidR="00CD3605" w:rsidRDefault="00CD36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7BBCF" w14:textId="77777777" w:rsidR="00CD3605" w:rsidRDefault="00CD3605">
      <w:pPr>
        <w:spacing w:line="240" w:lineRule="auto"/>
      </w:pPr>
      <w:r>
        <w:separator/>
      </w:r>
    </w:p>
  </w:footnote>
  <w:footnote w:type="continuationSeparator" w:id="0">
    <w:p w14:paraId="23D2E6EF" w14:textId="77777777" w:rsidR="00CD3605" w:rsidRDefault="00CD36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2F795B"/>
    <w:multiLevelType w:val="multilevel"/>
    <w:tmpl w:val="C396C9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4AB7D82"/>
    <w:multiLevelType w:val="hybridMultilevel"/>
    <w:tmpl w:val="7138FF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7056808"/>
    <w:multiLevelType w:val="hybridMultilevel"/>
    <w:tmpl w:val="7518A35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570003"/>
    <w:multiLevelType w:val="multilevel"/>
    <w:tmpl w:val="2BF8225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2"/>
  </w:num>
  <w:num w:numId="11">
    <w:abstractNumId w:val="10"/>
  </w:num>
  <w:num w:numId="12">
    <w:abstractNumId w:val="20"/>
  </w:num>
  <w:num w:numId="13">
    <w:abstractNumId w:val="9"/>
  </w:num>
  <w:num w:numId="14">
    <w:abstractNumId w:val="5"/>
  </w:num>
  <w:num w:numId="15">
    <w:abstractNumId w:val="19"/>
  </w:num>
  <w:num w:numId="16">
    <w:abstractNumId w:val="15"/>
  </w:num>
  <w:num w:numId="17">
    <w:abstractNumId w:val="6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8"/>
  </w:num>
  <w:num w:numId="22">
    <w:abstractNumId w:val="0"/>
  </w:num>
  <w:num w:numId="23">
    <w:abstractNumId w:val="7"/>
  </w:num>
  <w:num w:numId="24">
    <w:abstractNumId w:val="13"/>
  </w:num>
  <w:num w:numId="25">
    <w:abstractNumId w:val="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7B"/>
    <w:rsid w:val="0010566C"/>
    <w:rsid w:val="00137ED5"/>
    <w:rsid w:val="001B68FB"/>
    <w:rsid w:val="002F7850"/>
    <w:rsid w:val="00315A4C"/>
    <w:rsid w:val="00367197"/>
    <w:rsid w:val="003B478D"/>
    <w:rsid w:val="003C4497"/>
    <w:rsid w:val="00400BE9"/>
    <w:rsid w:val="004076E2"/>
    <w:rsid w:val="005D784A"/>
    <w:rsid w:val="00610FA3"/>
    <w:rsid w:val="0062282D"/>
    <w:rsid w:val="00671B1D"/>
    <w:rsid w:val="006B1A21"/>
    <w:rsid w:val="006C6F3A"/>
    <w:rsid w:val="007619EB"/>
    <w:rsid w:val="00860CC9"/>
    <w:rsid w:val="008754A7"/>
    <w:rsid w:val="00900E37"/>
    <w:rsid w:val="0092358D"/>
    <w:rsid w:val="00924513"/>
    <w:rsid w:val="00A52761"/>
    <w:rsid w:val="00A75DA8"/>
    <w:rsid w:val="00A958E0"/>
    <w:rsid w:val="00AB1A7E"/>
    <w:rsid w:val="00B92769"/>
    <w:rsid w:val="00B977D9"/>
    <w:rsid w:val="00C02D85"/>
    <w:rsid w:val="00C7032F"/>
    <w:rsid w:val="00C7107B"/>
    <w:rsid w:val="00CD3605"/>
    <w:rsid w:val="00CE3326"/>
    <w:rsid w:val="00D37C7A"/>
    <w:rsid w:val="00D81760"/>
    <w:rsid w:val="00D82B44"/>
    <w:rsid w:val="00DC3411"/>
    <w:rsid w:val="00DF55A3"/>
    <w:rsid w:val="00FA4840"/>
    <w:rsid w:val="00FE21D2"/>
    <w:rsid w:val="00FF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4F4893"/>
  <w15:chartTrackingRefBased/>
  <w15:docId w15:val="{AA68D3FF-BE14-4961-B999-6A28C9E8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AbstractText">
    <w:name w:val="Abstract Text"/>
    <w:basedOn w:val="Normal"/>
    <w:rsid w:val="00C7107B"/>
    <w:pPr>
      <w:widowControl/>
      <w:spacing w:line="240" w:lineRule="auto"/>
      <w:jc w:val="center"/>
    </w:pPr>
    <w:rPr>
      <w:sz w:val="18"/>
    </w:rPr>
  </w:style>
  <w:style w:type="paragraph" w:styleId="PlainText">
    <w:name w:val="Plain Text"/>
    <w:basedOn w:val="Normal"/>
    <w:rsid w:val="00C7107B"/>
    <w:pPr>
      <w:widowControl/>
      <w:spacing w:line="360" w:lineRule="auto"/>
      <w:ind w:firstLine="357"/>
      <w:jc w:val="both"/>
    </w:pPr>
    <w:rPr>
      <w:rFonts w:ascii="Courier New" w:hAnsi="Courier New" w:cs="Courier New"/>
      <w:lang w:val="en-GB"/>
    </w:rPr>
  </w:style>
  <w:style w:type="table" w:styleId="TableGrid">
    <w:name w:val="Table Grid"/>
    <w:basedOn w:val="TableNormal"/>
    <w:uiPriority w:val="39"/>
    <w:rsid w:val="001B68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32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32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958E0"/>
    <w:pPr>
      <w:widowControl/>
      <w:spacing w:after="200" w:line="240" w:lineRule="auto"/>
    </w:pPr>
    <w:rPr>
      <w:rFonts w:ascii="Arial" w:eastAsia="Arial" w:hAnsi="Arial" w:cs="Arial"/>
      <w:i/>
      <w:iCs/>
      <w:color w:val="44546A" w:themeColor="text2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estas\My%20Documents\Projektai\Eimis\Sablonai\RUP_architekturos_sablon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BA9C4-689E-49A9-AAD3-50F25239D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RUP_architekturos_sablonas.dot</Template>
  <TotalTime>552</TotalTime>
  <Pages>1</Pages>
  <Words>2569</Words>
  <Characters>14649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17184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sftn</dc:creator>
  <cp:keywords/>
  <dc:description/>
  <cp:lastModifiedBy>Marius Ambrazevičius</cp:lastModifiedBy>
  <cp:revision>6</cp:revision>
  <cp:lastPrinted>1899-12-31T22:00:00Z</cp:lastPrinted>
  <dcterms:created xsi:type="dcterms:W3CDTF">2019-04-30T21:10:00Z</dcterms:created>
  <dcterms:modified xsi:type="dcterms:W3CDTF">2019-05-14T23:00:00Z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